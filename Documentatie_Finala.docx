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footer2.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038" w:rsidRPr="00E16D1C" w:rsidRDefault="00C0086D" w:rsidP="00C0086D">
      <w:pPr>
        <w:pStyle w:val="title"/>
        <w:spacing w:after="0"/>
        <w:rPr>
          <w:lang w:val="ro-RO"/>
        </w:rPr>
      </w:pPr>
      <w:r>
        <w:rPr>
          <w:lang w:val="ro-RO"/>
        </w:rPr>
        <w:t>UNIVERSITATEA „ALEXANDRU IOAN CUZA”</w:t>
      </w:r>
      <w:r w:rsidR="00D66038" w:rsidRPr="00E16D1C">
        <w:rPr>
          <w:lang w:val="ro-RO"/>
        </w:rPr>
        <w:t xml:space="preserve"> IAȘI</w:t>
      </w:r>
    </w:p>
    <w:p w:rsidR="00D66038" w:rsidRPr="00E16D1C" w:rsidRDefault="00D66038" w:rsidP="00C0086D">
      <w:pPr>
        <w:pStyle w:val="subtitle"/>
        <w:rPr>
          <w:lang w:val="ro-RO"/>
        </w:rPr>
      </w:pPr>
      <w:r w:rsidRPr="00E16D1C">
        <w:rPr>
          <w:lang w:val="ro-RO"/>
        </w:rPr>
        <w:t>Facultatea de Informatică</w:t>
      </w:r>
    </w:p>
    <w:p w:rsidR="00D66038" w:rsidRPr="00E16D1C" w:rsidRDefault="00D66038" w:rsidP="001D65B2">
      <w:pPr>
        <w:pStyle w:val="author"/>
        <w:jc w:val="both"/>
        <w:rPr>
          <w:lang w:val="ro-RO"/>
        </w:rPr>
      </w:pPr>
    </w:p>
    <w:p w:rsidR="00D66038" w:rsidRPr="00E16D1C" w:rsidRDefault="00D53475" w:rsidP="001D65B2">
      <w:pPr>
        <w:rPr>
          <w:lang w:val="ro-RO"/>
        </w:rPr>
      </w:pPr>
      <w:r>
        <w:rPr>
          <w:noProof/>
          <w:lang w:eastAsia="en-US"/>
        </w:rPr>
        <w:drawing>
          <wp:anchor distT="0" distB="0" distL="114300" distR="114300" simplePos="0" relativeHeight="251668480" behindDoc="1" locked="0" layoutInCell="1" allowOverlap="1">
            <wp:simplePos x="0" y="0"/>
            <wp:positionH relativeFrom="column">
              <wp:posOffset>1002030</wp:posOffset>
            </wp:positionH>
            <wp:positionV relativeFrom="paragraph">
              <wp:posOffset>125095</wp:posOffset>
            </wp:positionV>
            <wp:extent cx="2386965" cy="2117090"/>
            <wp:effectExtent l="19050" t="0" r="0" b="0"/>
            <wp:wrapTight wrapText="bothSides">
              <wp:wrapPolygon edited="0">
                <wp:start x="-172" y="0"/>
                <wp:lineTo x="-172" y="21380"/>
                <wp:lineTo x="21548" y="21380"/>
                <wp:lineTo x="21548" y="0"/>
                <wp:lineTo x="-172" y="0"/>
              </wp:wrapPolygon>
            </wp:wrapTight>
            <wp:docPr id="162"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7"/>
                    <pic:cNvPicPr>
                      <a:picLocks noChangeAspect="1" noChangeArrowheads="1"/>
                    </pic:cNvPicPr>
                  </pic:nvPicPr>
                  <pic:blipFill>
                    <a:blip r:embed="rId8"/>
                    <a:srcRect/>
                    <a:stretch>
                      <a:fillRect/>
                    </a:stretch>
                  </pic:blipFill>
                  <pic:spPr bwMode="auto">
                    <a:xfrm>
                      <a:off x="0" y="0"/>
                      <a:ext cx="2386965" cy="2117090"/>
                    </a:xfrm>
                    <a:prstGeom prst="rect">
                      <a:avLst/>
                    </a:prstGeom>
                    <a:noFill/>
                    <a:ln w="9525">
                      <a:noFill/>
                      <a:miter lim="800000"/>
                      <a:headEnd/>
                      <a:tailEnd/>
                    </a:ln>
                  </pic:spPr>
                </pic:pic>
              </a:graphicData>
            </a:graphic>
          </wp:anchor>
        </w:drawing>
      </w: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Default="00D66038" w:rsidP="001D65B2">
      <w:pPr>
        <w:rPr>
          <w:lang w:val="ro-RO"/>
        </w:rPr>
      </w:pPr>
    </w:p>
    <w:p w:rsidR="00D53475" w:rsidRPr="00E16D1C" w:rsidRDefault="00D53475" w:rsidP="001D65B2">
      <w:pPr>
        <w:rPr>
          <w:lang w:val="ro-RO"/>
        </w:rPr>
      </w:pPr>
    </w:p>
    <w:p w:rsidR="00D66038" w:rsidRPr="00E16D1C" w:rsidRDefault="00D66038" w:rsidP="001D65B2">
      <w:pPr>
        <w:ind w:firstLine="0"/>
        <w:rPr>
          <w:lang w:val="ro-RO"/>
        </w:rPr>
      </w:pPr>
    </w:p>
    <w:p w:rsidR="00D66038" w:rsidRPr="00E16D1C" w:rsidRDefault="00D66038" w:rsidP="001D65B2">
      <w:pPr>
        <w:ind w:firstLine="0"/>
        <w:rPr>
          <w:lang w:val="ro-RO"/>
        </w:rPr>
      </w:pPr>
    </w:p>
    <w:p w:rsidR="00BF2147" w:rsidRPr="00E16D1C" w:rsidRDefault="00D66038" w:rsidP="00C0086D">
      <w:pPr>
        <w:jc w:val="center"/>
        <w:rPr>
          <w:sz w:val="24"/>
          <w:szCs w:val="24"/>
          <w:lang w:val="ro-RO"/>
        </w:rPr>
      </w:pPr>
      <w:r w:rsidRPr="00E16D1C">
        <w:rPr>
          <w:sz w:val="24"/>
          <w:szCs w:val="24"/>
          <w:lang w:val="ro-RO"/>
        </w:rPr>
        <w:t>LUCRARE DE LICENȚĂ</w:t>
      </w:r>
    </w:p>
    <w:p w:rsidR="00566BCD" w:rsidRPr="00566BCD" w:rsidRDefault="00566BCD" w:rsidP="00C0086D">
      <w:pPr>
        <w:jc w:val="center"/>
        <w:rPr>
          <w:b/>
          <w:sz w:val="24"/>
          <w:lang w:val="ro-RO"/>
        </w:rPr>
      </w:pPr>
      <w:r w:rsidRPr="00566BCD">
        <w:rPr>
          <w:b/>
          <w:sz w:val="24"/>
          <w:lang w:val="ro-RO"/>
        </w:rPr>
        <w:t>Optimizarea problemelor dificile</w:t>
      </w:r>
    </w:p>
    <w:p w:rsidR="00BF2147" w:rsidRPr="00E16D1C" w:rsidRDefault="00BF2147" w:rsidP="00C0086D">
      <w:pPr>
        <w:jc w:val="center"/>
        <w:rPr>
          <w:sz w:val="24"/>
          <w:szCs w:val="24"/>
          <w:lang w:val="ro-RO"/>
        </w:rPr>
      </w:pPr>
    </w:p>
    <w:p w:rsidR="00BF2147" w:rsidRPr="00E16D1C" w:rsidRDefault="00BF2147" w:rsidP="00C0086D">
      <w:pPr>
        <w:jc w:val="center"/>
        <w:rPr>
          <w:sz w:val="24"/>
          <w:szCs w:val="24"/>
          <w:lang w:val="ro-RO"/>
        </w:rPr>
      </w:pPr>
    </w:p>
    <w:p w:rsidR="00BF2147" w:rsidRDefault="00BF2147" w:rsidP="00C0086D">
      <w:pPr>
        <w:jc w:val="center"/>
        <w:rPr>
          <w:sz w:val="24"/>
          <w:szCs w:val="24"/>
          <w:lang w:val="ro-RO"/>
        </w:rPr>
      </w:pPr>
    </w:p>
    <w:p w:rsidR="00D53475" w:rsidRPr="00E16D1C" w:rsidRDefault="00D53475" w:rsidP="00C0086D">
      <w:pPr>
        <w:jc w:val="center"/>
        <w:rPr>
          <w:sz w:val="24"/>
          <w:szCs w:val="24"/>
          <w:lang w:val="ro-RO"/>
        </w:rPr>
      </w:pPr>
    </w:p>
    <w:p w:rsidR="00D66038" w:rsidRPr="00E16D1C" w:rsidRDefault="00D66038" w:rsidP="00C0086D">
      <w:pPr>
        <w:jc w:val="center"/>
        <w:rPr>
          <w:sz w:val="24"/>
          <w:szCs w:val="24"/>
          <w:lang w:val="ro-RO"/>
        </w:rPr>
      </w:pPr>
      <w:r w:rsidRPr="00E16D1C">
        <w:rPr>
          <w:sz w:val="24"/>
          <w:szCs w:val="24"/>
          <w:lang w:val="ro-RO"/>
        </w:rPr>
        <w:t>Gheorghiță-Tonel Nastacă</w:t>
      </w:r>
    </w:p>
    <w:p w:rsidR="00D66038" w:rsidRPr="00E16D1C" w:rsidRDefault="00D66038" w:rsidP="00C0086D">
      <w:pPr>
        <w:jc w:val="center"/>
        <w:rPr>
          <w:b/>
          <w:sz w:val="24"/>
          <w:szCs w:val="24"/>
          <w:lang w:val="ro-RO"/>
        </w:rPr>
      </w:pPr>
    </w:p>
    <w:p w:rsidR="00D66038" w:rsidRPr="00E16D1C" w:rsidRDefault="00D66038" w:rsidP="00C0086D">
      <w:pPr>
        <w:jc w:val="center"/>
        <w:rPr>
          <w:b/>
          <w:sz w:val="24"/>
          <w:szCs w:val="24"/>
          <w:lang w:val="ro-RO"/>
        </w:rPr>
      </w:pPr>
    </w:p>
    <w:p w:rsidR="00D66038" w:rsidRPr="00E16D1C" w:rsidRDefault="00D66038" w:rsidP="00C0086D">
      <w:pPr>
        <w:jc w:val="center"/>
        <w:rPr>
          <w:b/>
          <w:sz w:val="24"/>
          <w:szCs w:val="24"/>
          <w:lang w:val="ro-RO"/>
        </w:rPr>
      </w:pPr>
    </w:p>
    <w:p w:rsidR="00D66038" w:rsidRPr="00E16D1C" w:rsidRDefault="00D66038" w:rsidP="00C0086D">
      <w:pPr>
        <w:jc w:val="center"/>
        <w:rPr>
          <w:sz w:val="24"/>
          <w:szCs w:val="24"/>
          <w:lang w:val="ro-RO"/>
        </w:rPr>
      </w:pPr>
      <w:r w:rsidRPr="00E16D1C">
        <w:rPr>
          <w:b/>
          <w:sz w:val="24"/>
          <w:szCs w:val="24"/>
          <w:lang w:val="ro-RO"/>
        </w:rPr>
        <w:t xml:space="preserve">Sesiunea: </w:t>
      </w:r>
      <w:r w:rsidRPr="00E16D1C">
        <w:rPr>
          <w:sz w:val="24"/>
          <w:szCs w:val="24"/>
          <w:lang w:val="ro-RO"/>
        </w:rPr>
        <w:t>iulie, 2017</w:t>
      </w:r>
    </w:p>
    <w:p w:rsidR="00D66038" w:rsidRPr="00E16D1C" w:rsidRDefault="00D66038" w:rsidP="00C0086D">
      <w:pPr>
        <w:jc w:val="center"/>
        <w:rPr>
          <w:sz w:val="24"/>
          <w:szCs w:val="24"/>
          <w:lang w:val="ro-RO"/>
        </w:rPr>
      </w:pPr>
    </w:p>
    <w:p w:rsidR="00D66038" w:rsidRDefault="00D66038" w:rsidP="00C0086D">
      <w:pPr>
        <w:jc w:val="center"/>
        <w:rPr>
          <w:sz w:val="24"/>
          <w:szCs w:val="24"/>
          <w:lang w:val="ro-RO"/>
        </w:rPr>
      </w:pPr>
    </w:p>
    <w:p w:rsidR="00D53475" w:rsidRPr="00E16D1C" w:rsidRDefault="00D53475" w:rsidP="00C0086D">
      <w:pPr>
        <w:jc w:val="center"/>
        <w:rPr>
          <w:sz w:val="24"/>
          <w:szCs w:val="24"/>
          <w:lang w:val="ro-RO"/>
        </w:rPr>
      </w:pPr>
    </w:p>
    <w:p w:rsidR="00D66038" w:rsidRPr="00E16D1C" w:rsidRDefault="00D66038" w:rsidP="00C0086D">
      <w:pPr>
        <w:jc w:val="center"/>
        <w:rPr>
          <w:sz w:val="24"/>
          <w:szCs w:val="24"/>
          <w:lang w:val="ro-RO"/>
        </w:rPr>
      </w:pPr>
      <w:r w:rsidRPr="00E16D1C">
        <w:rPr>
          <w:sz w:val="24"/>
          <w:szCs w:val="24"/>
          <w:lang w:val="ro-RO"/>
        </w:rPr>
        <w:t>Coordonator științific,</w:t>
      </w:r>
    </w:p>
    <w:p w:rsidR="00822F0C" w:rsidRPr="00E16D1C" w:rsidRDefault="00D66038" w:rsidP="00C0086D">
      <w:pPr>
        <w:jc w:val="center"/>
        <w:rPr>
          <w:b/>
          <w:sz w:val="24"/>
          <w:szCs w:val="24"/>
          <w:lang w:val="ro-RO"/>
        </w:rPr>
      </w:pPr>
      <w:r w:rsidRPr="00E16D1C">
        <w:rPr>
          <w:b/>
          <w:sz w:val="24"/>
          <w:szCs w:val="24"/>
          <w:lang w:val="ro-RO"/>
        </w:rPr>
        <w:t>Lect.Dr Vidrascu Cristian</w:t>
      </w:r>
    </w:p>
    <w:p w:rsidR="00D66038" w:rsidRPr="00E16D1C" w:rsidRDefault="00822F0C" w:rsidP="00C0086D">
      <w:pPr>
        <w:pStyle w:val="title"/>
        <w:spacing w:after="0"/>
        <w:rPr>
          <w:lang w:val="ro-RO"/>
        </w:rPr>
      </w:pPr>
      <w:r w:rsidRPr="00E16D1C">
        <w:rPr>
          <w:lang w:val="ro-RO"/>
        </w:rPr>
        <w:lastRenderedPageBreak/>
        <w:t>UNIVERSITATEA „ALEXANDRU IOAN CUZA”</w:t>
      </w:r>
      <w:r w:rsidR="00D66038" w:rsidRPr="00E16D1C">
        <w:rPr>
          <w:lang w:val="ro-RO"/>
        </w:rPr>
        <w:t xml:space="preserve"> IAȘI</w:t>
      </w:r>
    </w:p>
    <w:p w:rsidR="00D66038" w:rsidRPr="00E16D1C" w:rsidRDefault="00D66038" w:rsidP="00C0086D">
      <w:pPr>
        <w:pStyle w:val="subtitle"/>
        <w:rPr>
          <w:lang w:val="ro-RO"/>
        </w:rPr>
      </w:pPr>
      <w:r w:rsidRPr="00E16D1C">
        <w:rPr>
          <w:lang w:val="ro-RO"/>
        </w:rPr>
        <w:t>Facultatea de Informatică</w:t>
      </w:r>
    </w:p>
    <w:p w:rsidR="00D66038" w:rsidRPr="00E16D1C" w:rsidRDefault="00D66038" w:rsidP="001D65B2">
      <w:pPr>
        <w:pStyle w:val="author"/>
        <w:jc w:val="both"/>
        <w:rPr>
          <w:lang w:val="ro-RO"/>
        </w:rPr>
      </w:pPr>
    </w:p>
    <w:p w:rsidR="00D66038" w:rsidRPr="00E16D1C" w:rsidRDefault="00D66038" w:rsidP="001D65B2">
      <w:pPr>
        <w:rPr>
          <w:sz w:val="24"/>
          <w:szCs w:val="24"/>
          <w:lang w:val="ro-RO"/>
        </w:rPr>
      </w:pPr>
    </w:p>
    <w:p w:rsidR="00107014" w:rsidRDefault="00107014" w:rsidP="00313797">
      <w:pPr>
        <w:ind w:firstLine="0"/>
        <w:rPr>
          <w:sz w:val="24"/>
          <w:szCs w:val="24"/>
          <w:lang w:val="ro-RO"/>
        </w:rPr>
      </w:pPr>
    </w:p>
    <w:p w:rsidR="00313797" w:rsidRDefault="00313797" w:rsidP="00313797">
      <w:pPr>
        <w:ind w:firstLine="0"/>
        <w:rPr>
          <w:sz w:val="24"/>
          <w:szCs w:val="24"/>
          <w:lang w:val="ro-RO"/>
        </w:rPr>
      </w:pPr>
    </w:p>
    <w:p w:rsidR="00313797" w:rsidRPr="00E16D1C" w:rsidRDefault="00313797" w:rsidP="00313797">
      <w:pPr>
        <w:ind w:firstLine="0"/>
        <w:rPr>
          <w:sz w:val="24"/>
          <w:szCs w:val="24"/>
          <w:lang w:val="ro-RO"/>
        </w:rPr>
      </w:pPr>
    </w:p>
    <w:p w:rsidR="00D66038" w:rsidRPr="00E16D1C" w:rsidRDefault="00D66038" w:rsidP="00C0086D">
      <w:pPr>
        <w:jc w:val="center"/>
        <w:rPr>
          <w:sz w:val="24"/>
          <w:szCs w:val="24"/>
          <w:lang w:val="ro-RO"/>
        </w:rPr>
      </w:pPr>
    </w:p>
    <w:p w:rsidR="00D66038" w:rsidRDefault="00566BCD" w:rsidP="00C0086D">
      <w:pPr>
        <w:jc w:val="center"/>
        <w:rPr>
          <w:b/>
          <w:sz w:val="24"/>
          <w:lang w:val="ro-RO"/>
        </w:rPr>
      </w:pPr>
      <w:r w:rsidRPr="00566BCD">
        <w:rPr>
          <w:b/>
          <w:sz w:val="24"/>
          <w:lang w:val="ro-RO"/>
        </w:rPr>
        <w:t>Optimizarea problemelor dificile</w:t>
      </w:r>
    </w:p>
    <w:p w:rsidR="00D53475" w:rsidRDefault="00D53475" w:rsidP="00107014">
      <w:pPr>
        <w:pStyle w:val="abstract"/>
        <w:spacing w:after="0"/>
      </w:pPr>
      <w:r>
        <w:rPr>
          <w:b/>
        </w:rPr>
        <w:t>Abstract.</w:t>
      </w:r>
      <w:r>
        <w:t xml:space="preserve"> Scopul principal al acestei lucrări este de a prezenta importanța majoră pe care o are optimizarea. Un alt obiectiv îl reprezintă descrierea anum</w:t>
      </w:r>
      <w:r>
        <w:t>i</w:t>
      </w:r>
      <w:r>
        <w:t>tor tehnici de eficientizare. Prin optimizare un produs software capătă robustețe, fiabilitate și, cel mai important, putere de soluționare a unei problem într-un timp redus.</w:t>
      </w:r>
    </w:p>
    <w:p w:rsidR="00107014" w:rsidRPr="00107014" w:rsidRDefault="00107014" w:rsidP="00107014">
      <w:pPr>
        <w:pStyle w:val="keywords"/>
      </w:pPr>
      <w:r>
        <w:rPr>
          <w:b/>
        </w:rPr>
        <w:t>Keywords.</w:t>
      </w:r>
      <w:r>
        <w:t xml:space="preserve"> Optimizare, Procesare pe nuclee, Procesare pe cluster, Algorimi g</w:t>
      </w:r>
      <w:r>
        <w:t>e</w:t>
      </w:r>
      <w:r>
        <w:t>netici, Probleme dificil</w:t>
      </w:r>
    </w:p>
    <w:p w:rsidR="00D66038" w:rsidRPr="00E16D1C" w:rsidRDefault="00D66038" w:rsidP="001D65B2">
      <w:pPr>
        <w:rPr>
          <w:b/>
          <w:sz w:val="24"/>
          <w:szCs w:val="24"/>
          <w:lang w:val="ro-RO"/>
        </w:rPr>
      </w:pPr>
    </w:p>
    <w:p w:rsidR="00D66038" w:rsidRDefault="00D66038" w:rsidP="00D53475">
      <w:pPr>
        <w:ind w:firstLine="0"/>
        <w:rPr>
          <w:b/>
          <w:sz w:val="24"/>
          <w:szCs w:val="24"/>
          <w:lang w:val="ro-RO"/>
        </w:rPr>
      </w:pPr>
    </w:p>
    <w:p w:rsidR="00313797" w:rsidRPr="00E16D1C" w:rsidRDefault="00313797" w:rsidP="00D53475">
      <w:pPr>
        <w:ind w:firstLine="0"/>
        <w:rPr>
          <w:b/>
          <w:sz w:val="24"/>
          <w:szCs w:val="24"/>
          <w:lang w:val="ro-RO"/>
        </w:rPr>
      </w:pPr>
    </w:p>
    <w:p w:rsidR="00D66038" w:rsidRPr="00E16D1C" w:rsidRDefault="00D66038" w:rsidP="00C0086D">
      <w:pPr>
        <w:jc w:val="center"/>
        <w:rPr>
          <w:b/>
          <w:sz w:val="24"/>
          <w:szCs w:val="24"/>
          <w:lang w:val="ro-RO"/>
        </w:rPr>
      </w:pPr>
      <w:r w:rsidRPr="00E16D1C">
        <w:rPr>
          <w:b/>
          <w:sz w:val="24"/>
          <w:szCs w:val="24"/>
          <w:lang w:val="ro-RO"/>
        </w:rPr>
        <w:t>Gheorghiță-Tonel Nastacă</w:t>
      </w:r>
    </w:p>
    <w:p w:rsidR="00D66038" w:rsidRPr="00E16D1C" w:rsidRDefault="00D66038" w:rsidP="00C0086D">
      <w:pPr>
        <w:jc w:val="center"/>
        <w:rPr>
          <w:b/>
          <w:sz w:val="24"/>
          <w:szCs w:val="24"/>
          <w:lang w:val="ro-RO"/>
        </w:rPr>
      </w:pPr>
    </w:p>
    <w:p w:rsidR="00D66038" w:rsidRDefault="00D66038" w:rsidP="00927F1C">
      <w:pPr>
        <w:ind w:firstLine="0"/>
        <w:rPr>
          <w:b/>
          <w:sz w:val="24"/>
          <w:szCs w:val="24"/>
          <w:lang w:val="ro-RO"/>
        </w:rPr>
      </w:pPr>
    </w:p>
    <w:p w:rsidR="00313797" w:rsidRDefault="00313797" w:rsidP="00927F1C">
      <w:pPr>
        <w:ind w:firstLine="0"/>
        <w:rPr>
          <w:b/>
          <w:sz w:val="24"/>
          <w:szCs w:val="24"/>
          <w:lang w:val="ro-RO"/>
        </w:rPr>
      </w:pPr>
    </w:p>
    <w:p w:rsidR="00927F1C" w:rsidRPr="00E16D1C" w:rsidRDefault="00927F1C" w:rsidP="00927F1C">
      <w:pPr>
        <w:ind w:firstLine="0"/>
        <w:rPr>
          <w:b/>
          <w:sz w:val="24"/>
          <w:szCs w:val="24"/>
          <w:lang w:val="ro-RO"/>
        </w:rPr>
      </w:pPr>
    </w:p>
    <w:p w:rsidR="00BF2147" w:rsidRPr="00E16D1C" w:rsidRDefault="00BF2147" w:rsidP="00C0086D">
      <w:pPr>
        <w:ind w:firstLine="0"/>
        <w:jc w:val="center"/>
        <w:rPr>
          <w:b/>
          <w:sz w:val="24"/>
          <w:szCs w:val="24"/>
          <w:lang w:val="ro-RO"/>
        </w:rPr>
      </w:pPr>
    </w:p>
    <w:p w:rsidR="00D66038" w:rsidRPr="00E16D1C" w:rsidRDefault="00D66038" w:rsidP="00C0086D">
      <w:pPr>
        <w:jc w:val="center"/>
        <w:rPr>
          <w:sz w:val="24"/>
          <w:szCs w:val="24"/>
          <w:lang w:val="ro-RO"/>
        </w:rPr>
      </w:pPr>
      <w:r w:rsidRPr="00E16D1C">
        <w:rPr>
          <w:b/>
          <w:sz w:val="24"/>
          <w:szCs w:val="24"/>
          <w:lang w:val="ro-RO"/>
        </w:rPr>
        <w:t xml:space="preserve">Sesiunea: </w:t>
      </w:r>
      <w:r w:rsidRPr="00E16D1C">
        <w:rPr>
          <w:sz w:val="24"/>
          <w:szCs w:val="24"/>
          <w:lang w:val="ro-RO"/>
        </w:rPr>
        <w:t>iulie, 2017</w:t>
      </w:r>
    </w:p>
    <w:p w:rsidR="00D66038" w:rsidRDefault="00D66038" w:rsidP="00C0086D">
      <w:pPr>
        <w:jc w:val="center"/>
        <w:rPr>
          <w:sz w:val="24"/>
          <w:szCs w:val="24"/>
          <w:lang w:val="ro-RO"/>
        </w:rPr>
      </w:pPr>
    </w:p>
    <w:p w:rsidR="00927F1C" w:rsidRDefault="00927F1C" w:rsidP="00C0086D">
      <w:pPr>
        <w:jc w:val="center"/>
        <w:rPr>
          <w:sz w:val="24"/>
          <w:szCs w:val="24"/>
          <w:lang w:val="ro-RO"/>
        </w:rPr>
      </w:pPr>
    </w:p>
    <w:p w:rsidR="00313797" w:rsidRPr="00E16D1C" w:rsidRDefault="00313797" w:rsidP="00C0086D">
      <w:pPr>
        <w:jc w:val="center"/>
        <w:rPr>
          <w:sz w:val="24"/>
          <w:szCs w:val="24"/>
          <w:lang w:val="ro-RO"/>
        </w:rPr>
      </w:pPr>
    </w:p>
    <w:p w:rsidR="00107014" w:rsidRDefault="00107014" w:rsidP="00927F1C">
      <w:pPr>
        <w:ind w:firstLine="0"/>
        <w:rPr>
          <w:sz w:val="24"/>
          <w:szCs w:val="24"/>
          <w:lang w:val="ro-RO"/>
        </w:rPr>
      </w:pPr>
    </w:p>
    <w:p w:rsidR="00D66038" w:rsidRPr="00E16D1C" w:rsidRDefault="00D66038" w:rsidP="00C0086D">
      <w:pPr>
        <w:jc w:val="center"/>
        <w:rPr>
          <w:sz w:val="24"/>
          <w:szCs w:val="24"/>
          <w:lang w:val="ro-RO"/>
        </w:rPr>
      </w:pPr>
      <w:r w:rsidRPr="00E16D1C">
        <w:rPr>
          <w:sz w:val="24"/>
          <w:szCs w:val="24"/>
          <w:lang w:val="ro-RO"/>
        </w:rPr>
        <w:t>Coordonator științific,</w:t>
      </w:r>
    </w:p>
    <w:p w:rsidR="00D95762" w:rsidRDefault="00D66038" w:rsidP="00C0086D">
      <w:pPr>
        <w:jc w:val="center"/>
        <w:rPr>
          <w:b/>
          <w:sz w:val="24"/>
          <w:szCs w:val="24"/>
          <w:lang w:val="ro-RO"/>
        </w:rPr>
      </w:pPr>
      <w:r w:rsidRPr="00E16D1C">
        <w:rPr>
          <w:b/>
          <w:sz w:val="24"/>
          <w:szCs w:val="24"/>
          <w:lang w:val="ro-RO"/>
        </w:rPr>
        <w:t>Lect.Dr Vidrascu Cristian</w:t>
      </w:r>
    </w:p>
    <w:p w:rsidR="00D95762" w:rsidRDefault="00D95762" w:rsidP="001D65B2">
      <w:pPr>
        <w:rPr>
          <w:b/>
          <w:sz w:val="24"/>
          <w:szCs w:val="24"/>
          <w:lang w:val="ro-RO"/>
        </w:rPr>
      </w:pPr>
    </w:p>
    <w:p w:rsidR="00D95762" w:rsidRPr="00D95762" w:rsidRDefault="00D95762" w:rsidP="001D65B2">
      <w:pPr>
        <w:rPr>
          <w:b/>
          <w:sz w:val="24"/>
          <w:szCs w:val="24"/>
          <w:lang w:val="ro-RO"/>
        </w:rPr>
      </w:pPr>
    </w:p>
    <w:p w:rsidR="00D66038" w:rsidRPr="00E16D1C" w:rsidRDefault="00D66038" w:rsidP="00C0086D">
      <w:pPr>
        <w:pStyle w:val="title"/>
        <w:rPr>
          <w:lang w:val="ro-RO"/>
        </w:rPr>
      </w:pPr>
      <w:r w:rsidRPr="00E16D1C">
        <w:rPr>
          <w:lang w:val="ro-RO"/>
        </w:rPr>
        <w:t>Declarație privind originalitatea și respectarea drepturilor de autor</w:t>
      </w:r>
    </w:p>
    <w:p w:rsidR="00D66038" w:rsidRPr="00E16D1C" w:rsidRDefault="00D66038" w:rsidP="001D65B2">
      <w:pPr>
        <w:spacing w:line="360" w:lineRule="auto"/>
        <w:rPr>
          <w:b/>
          <w:sz w:val="24"/>
          <w:szCs w:val="24"/>
          <w:lang w:val="ro-RO"/>
        </w:rPr>
      </w:pPr>
    </w:p>
    <w:p w:rsidR="00D66038" w:rsidRPr="00D7096E" w:rsidRDefault="00D66038" w:rsidP="001D65B2">
      <w:pPr>
        <w:rPr>
          <w:b/>
          <w:sz w:val="24"/>
          <w:szCs w:val="24"/>
          <w:lang w:val="ro-RO"/>
        </w:rPr>
      </w:pPr>
      <w:r w:rsidRPr="00E16D1C">
        <w:rPr>
          <w:sz w:val="24"/>
          <w:szCs w:val="24"/>
          <w:lang w:val="ro-RO"/>
        </w:rPr>
        <w:t xml:space="preserve">Prin prezenta declar că Lucrarea de licență cu titlul </w:t>
      </w:r>
      <w:r w:rsidR="00D7096E">
        <w:rPr>
          <w:sz w:val="24"/>
          <w:szCs w:val="24"/>
        </w:rPr>
        <w:t>“</w:t>
      </w:r>
      <w:r w:rsidR="002D6DD0">
        <w:rPr>
          <w:sz w:val="24"/>
          <w:szCs w:val="24"/>
          <w:lang w:val="ro-RO"/>
        </w:rPr>
        <w:t>Optimizarea problemelor dificile</w:t>
      </w:r>
      <w:r w:rsidR="00D7096E">
        <w:rPr>
          <w:sz w:val="24"/>
          <w:szCs w:val="24"/>
          <w:lang w:val="ro-RO"/>
        </w:rPr>
        <w:t>”</w:t>
      </w:r>
      <w:r w:rsidR="00857D1A">
        <w:rPr>
          <w:sz w:val="24"/>
          <w:szCs w:val="24"/>
          <w:lang w:val="ro-RO"/>
        </w:rPr>
        <w:t xml:space="preserve"> </w:t>
      </w:r>
      <w:r w:rsidRPr="00E16D1C">
        <w:rPr>
          <w:sz w:val="24"/>
          <w:szCs w:val="24"/>
          <w:lang w:val="ro-RO"/>
        </w:rPr>
        <w:t>este scrisă de mine și nu a mai fost prezentată niciodată la o facultate sau instituție de învățământ superior din țară sau străinătate. De asemenea, declar că toate sursele utilizate, inclusiv cele preluate de pe Internet, sunt indicate în lucrare, cu respectarea regulilor de evitare a plagiatului:</w:t>
      </w:r>
    </w:p>
    <w:p w:rsidR="00D66038" w:rsidRPr="00E16D1C" w:rsidRDefault="00D66038" w:rsidP="001D65B2">
      <w:pPr>
        <w:pStyle w:val="ListParagraph"/>
        <w:numPr>
          <w:ilvl w:val="0"/>
          <w:numId w:val="21"/>
        </w:numPr>
        <w:spacing w:line="240" w:lineRule="atLeast"/>
        <w:ind w:left="0" w:firstLine="230"/>
        <w:jc w:val="both"/>
        <w:rPr>
          <w:rFonts w:ascii="Times New Roman" w:hAnsi="Times New Roman"/>
          <w:sz w:val="24"/>
          <w:szCs w:val="24"/>
          <w:lang w:val="ro-RO"/>
        </w:rPr>
      </w:pPr>
      <w:r w:rsidRPr="00E16D1C">
        <w:rPr>
          <w:rFonts w:ascii="Times New Roman" w:hAnsi="Times New Roman"/>
          <w:sz w:val="24"/>
          <w:szCs w:val="24"/>
          <w:lang w:val="ro-RO"/>
        </w:rPr>
        <w:t>Toate fragmentele de text reproduse exact, chiar și în traducerea      proprie din altă limbă, sunt scrise între ghilimele și dețin referința precisă a sursei;</w:t>
      </w:r>
    </w:p>
    <w:p w:rsidR="00D66038" w:rsidRPr="00E16D1C" w:rsidRDefault="00D66038" w:rsidP="001D65B2">
      <w:pPr>
        <w:pStyle w:val="ListParagraph"/>
        <w:numPr>
          <w:ilvl w:val="0"/>
          <w:numId w:val="21"/>
        </w:numPr>
        <w:spacing w:line="240" w:lineRule="atLeast"/>
        <w:ind w:left="0" w:firstLine="230"/>
        <w:jc w:val="both"/>
        <w:rPr>
          <w:rFonts w:ascii="Times New Roman" w:hAnsi="Times New Roman"/>
          <w:sz w:val="24"/>
          <w:szCs w:val="24"/>
          <w:lang w:val="ro-RO"/>
        </w:rPr>
      </w:pPr>
      <w:r w:rsidRPr="00E16D1C">
        <w:rPr>
          <w:rFonts w:ascii="Times New Roman" w:hAnsi="Times New Roman"/>
          <w:sz w:val="24"/>
          <w:szCs w:val="24"/>
          <w:lang w:val="ro-RO"/>
        </w:rPr>
        <w:t>Reformularea în cuvinte proprii a textelor scrise de către alți autori deține referință precisă;</w:t>
      </w:r>
    </w:p>
    <w:p w:rsidR="00D66038" w:rsidRPr="00E16D1C" w:rsidRDefault="00D66038" w:rsidP="001D65B2">
      <w:pPr>
        <w:pStyle w:val="ListParagraph"/>
        <w:numPr>
          <w:ilvl w:val="0"/>
          <w:numId w:val="21"/>
        </w:numPr>
        <w:spacing w:line="240" w:lineRule="atLeast"/>
        <w:ind w:left="0" w:firstLine="230"/>
        <w:jc w:val="both"/>
        <w:rPr>
          <w:rFonts w:ascii="Times New Roman" w:hAnsi="Times New Roman"/>
          <w:sz w:val="24"/>
          <w:szCs w:val="24"/>
          <w:lang w:val="ro-RO"/>
        </w:rPr>
      </w:pPr>
      <w:r w:rsidRPr="00E16D1C">
        <w:rPr>
          <w:rFonts w:ascii="Times New Roman" w:hAnsi="Times New Roman"/>
          <w:sz w:val="24"/>
          <w:szCs w:val="24"/>
          <w:lang w:val="ro-RO"/>
        </w:rPr>
        <w:t>Codul sursă, imaginile etc. Preluate din proiecte open-source sau alte surse sunt utilizate cu respectarea drepturilor de autor și dețin referințe precise;</w:t>
      </w:r>
    </w:p>
    <w:p w:rsidR="00D66038" w:rsidRPr="00E16D1C" w:rsidRDefault="00D66038" w:rsidP="001D65B2">
      <w:pPr>
        <w:pStyle w:val="ListParagraph"/>
        <w:numPr>
          <w:ilvl w:val="0"/>
          <w:numId w:val="21"/>
        </w:numPr>
        <w:spacing w:line="240" w:lineRule="atLeast"/>
        <w:ind w:left="0" w:firstLine="230"/>
        <w:jc w:val="both"/>
        <w:rPr>
          <w:rFonts w:ascii="Times New Roman" w:hAnsi="Times New Roman"/>
          <w:sz w:val="24"/>
          <w:szCs w:val="24"/>
          <w:lang w:val="ro-RO"/>
        </w:rPr>
      </w:pPr>
      <w:r w:rsidRPr="00E16D1C">
        <w:rPr>
          <w:rFonts w:ascii="Times New Roman" w:hAnsi="Times New Roman"/>
          <w:sz w:val="24"/>
          <w:szCs w:val="24"/>
          <w:lang w:val="ro-RO"/>
        </w:rPr>
        <w:t>Rezumarea ideilor altor autori precizează referință precisă la textul original;</w:t>
      </w:r>
    </w:p>
    <w:p w:rsidR="00D66038" w:rsidRPr="00E16D1C" w:rsidRDefault="00D66038" w:rsidP="001D65B2">
      <w:pPr>
        <w:spacing w:line="360" w:lineRule="auto"/>
        <w:rPr>
          <w:sz w:val="24"/>
          <w:szCs w:val="24"/>
          <w:lang w:val="ro-RO"/>
        </w:rPr>
      </w:pPr>
    </w:p>
    <w:p w:rsidR="00D66038" w:rsidRPr="00E16D1C" w:rsidRDefault="00D66038" w:rsidP="001D65B2">
      <w:pPr>
        <w:spacing w:line="360" w:lineRule="auto"/>
        <w:rPr>
          <w:sz w:val="24"/>
          <w:szCs w:val="24"/>
          <w:lang w:val="ro-RO"/>
        </w:rPr>
      </w:pPr>
    </w:p>
    <w:p w:rsidR="00D66038" w:rsidRPr="00E16D1C" w:rsidRDefault="00D66038" w:rsidP="001D65B2">
      <w:pPr>
        <w:spacing w:line="360" w:lineRule="auto"/>
        <w:rPr>
          <w:sz w:val="24"/>
          <w:szCs w:val="24"/>
          <w:lang w:val="ro-RO"/>
        </w:rPr>
      </w:pPr>
    </w:p>
    <w:p w:rsidR="00D66038" w:rsidRPr="00E16D1C" w:rsidRDefault="00D66038" w:rsidP="001D65B2">
      <w:pPr>
        <w:spacing w:line="360" w:lineRule="auto"/>
        <w:rPr>
          <w:sz w:val="24"/>
          <w:szCs w:val="24"/>
          <w:lang w:val="ro-RO"/>
        </w:rPr>
      </w:pPr>
      <w:r w:rsidRPr="00E16D1C">
        <w:rPr>
          <w:sz w:val="24"/>
          <w:szCs w:val="24"/>
          <w:lang w:val="ro-RO"/>
        </w:rPr>
        <w:t>Iași,                                             Absolvent Gheorghiță Tonel Nastacă</w:t>
      </w:r>
    </w:p>
    <w:p w:rsidR="00D66038" w:rsidRPr="00E16D1C" w:rsidRDefault="00D66038" w:rsidP="001D65B2">
      <w:pPr>
        <w:spacing w:line="360" w:lineRule="auto"/>
        <w:rPr>
          <w:sz w:val="24"/>
          <w:szCs w:val="24"/>
          <w:lang w:val="ro-RO"/>
        </w:rPr>
      </w:pPr>
      <w:r w:rsidRPr="00E16D1C">
        <w:rPr>
          <w:sz w:val="24"/>
          <w:szCs w:val="24"/>
          <w:lang w:val="ro-RO"/>
        </w:rPr>
        <w:t xml:space="preserve">                                                   ______________________________</w:t>
      </w:r>
    </w:p>
    <w:p w:rsidR="00D66038" w:rsidRPr="00E16D1C" w:rsidRDefault="00D66038" w:rsidP="001D65B2">
      <w:pPr>
        <w:spacing w:line="360" w:lineRule="auto"/>
        <w:ind w:left="2124" w:firstLine="0"/>
        <w:rPr>
          <w:sz w:val="24"/>
          <w:szCs w:val="24"/>
          <w:lang w:val="ro-RO"/>
        </w:rPr>
      </w:pPr>
      <w:r w:rsidRPr="00E16D1C">
        <w:rPr>
          <w:sz w:val="24"/>
          <w:szCs w:val="24"/>
          <w:lang w:val="ro-RO"/>
        </w:rPr>
        <w:t xml:space="preserve">      </w:t>
      </w:r>
      <w:r w:rsidRPr="00E16D1C">
        <w:rPr>
          <w:sz w:val="24"/>
          <w:szCs w:val="24"/>
          <w:lang w:val="ro-RO"/>
        </w:rPr>
        <w:tab/>
        <w:t xml:space="preserve">                     (semnătura în original)</w:t>
      </w: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C0086D">
      <w:pPr>
        <w:pStyle w:val="title"/>
        <w:rPr>
          <w:lang w:val="ro-RO"/>
        </w:rPr>
      </w:pPr>
      <w:r w:rsidRPr="00E16D1C">
        <w:rPr>
          <w:lang w:val="ro-RO"/>
        </w:rPr>
        <w:lastRenderedPageBreak/>
        <w:t>Declarație de consimțământ</w:t>
      </w:r>
    </w:p>
    <w:p w:rsidR="00D66038" w:rsidRPr="00E16D1C" w:rsidRDefault="00D66038" w:rsidP="001D65B2">
      <w:pPr>
        <w:spacing w:line="360" w:lineRule="auto"/>
        <w:rPr>
          <w:b/>
          <w:sz w:val="24"/>
          <w:szCs w:val="24"/>
          <w:lang w:val="ro-RO"/>
        </w:rPr>
      </w:pPr>
    </w:p>
    <w:p w:rsidR="00D66038" w:rsidRPr="00E16D1C" w:rsidRDefault="00D66038" w:rsidP="001D65B2">
      <w:pPr>
        <w:ind w:firstLine="230"/>
        <w:rPr>
          <w:sz w:val="24"/>
          <w:szCs w:val="24"/>
          <w:lang w:val="ro-RO"/>
        </w:rPr>
      </w:pPr>
      <w:r w:rsidRPr="00E16D1C">
        <w:rPr>
          <w:sz w:val="24"/>
          <w:szCs w:val="24"/>
          <w:lang w:val="ro-RO"/>
        </w:rPr>
        <w:t xml:space="preserve">Prin prezentare declar că sunt de acord ca Lucrarea de licență cu titlu </w:t>
      </w:r>
      <w:r w:rsidR="00D7096E">
        <w:rPr>
          <w:sz w:val="24"/>
          <w:szCs w:val="24"/>
        </w:rPr>
        <w:t>“</w:t>
      </w:r>
      <w:r w:rsidR="002D6DD0">
        <w:rPr>
          <w:sz w:val="24"/>
          <w:szCs w:val="24"/>
          <w:lang w:val="ro-RO"/>
        </w:rPr>
        <w:t>Optimizarea problemelor dificile</w:t>
      </w:r>
      <w:r w:rsidR="00D7096E">
        <w:rPr>
          <w:sz w:val="24"/>
          <w:szCs w:val="24"/>
          <w:lang w:val="ro-RO"/>
        </w:rPr>
        <w:t>”</w:t>
      </w:r>
      <w:r w:rsidRPr="00E16D1C">
        <w:rPr>
          <w:sz w:val="24"/>
          <w:szCs w:val="24"/>
          <w:lang w:val="ro-RO"/>
        </w:rPr>
        <w:t>, codul sursă al programelor și celelalte conținuturi (grafice, multimedia, date de test etc.) care însoțesc această lucrare să fie utilizate în cadrul Facultații de Informatică.</w:t>
      </w:r>
    </w:p>
    <w:p w:rsidR="00D66038" w:rsidRPr="00E16D1C" w:rsidRDefault="00D66038" w:rsidP="001D65B2">
      <w:pPr>
        <w:ind w:firstLine="230"/>
        <w:rPr>
          <w:sz w:val="24"/>
          <w:szCs w:val="24"/>
          <w:lang w:val="ro-RO"/>
        </w:rPr>
      </w:pPr>
      <w:r w:rsidRPr="00E16D1C">
        <w:rPr>
          <w:sz w:val="24"/>
          <w:szCs w:val="24"/>
          <w:lang w:val="ro-RO"/>
        </w:rPr>
        <w:t>De asemenea, sunt de acord ca Facultatea de Informatică de la Universitatea ”Alexandru Ioan Cuza” Iași să utilizeze, modifice, reproducă și să distribuie în scopuri necomerciale programele-calculator, format executabil și sursă, realizate de mine în cadrul prezenței lucrări de licență.</w:t>
      </w:r>
    </w:p>
    <w:p w:rsidR="00D66038" w:rsidRPr="00E16D1C" w:rsidRDefault="00D66038" w:rsidP="001D65B2">
      <w:pPr>
        <w:spacing w:line="360" w:lineRule="auto"/>
        <w:rPr>
          <w:sz w:val="24"/>
          <w:szCs w:val="24"/>
          <w:lang w:val="ro-RO"/>
        </w:rPr>
      </w:pPr>
    </w:p>
    <w:p w:rsidR="00D66038" w:rsidRPr="00E16D1C" w:rsidRDefault="00D66038" w:rsidP="001D65B2">
      <w:pPr>
        <w:spacing w:line="360" w:lineRule="auto"/>
        <w:rPr>
          <w:sz w:val="24"/>
          <w:szCs w:val="24"/>
          <w:lang w:val="ro-RO"/>
        </w:rPr>
      </w:pPr>
    </w:p>
    <w:p w:rsidR="00D66038" w:rsidRPr="00E16D1C" w:rsidRDefault="00D66038" w:rsidP="001D65B2">
      <w:pPr>
        <w:spacing w:line="360" w:lineRule="auto"/>
        <w:rPr>
          <w:sz w:val="24"/>
          <w:szCs w:val="24"/>
          <w:lang w:val="ro-RO"/>
        </w:rPr>
      </w:pPr>
    </w:p>
    <w:p w:rsidR="00D66038" w:rsidRPr="00E16D1C" w:rsidRDefault="00D66038" w:rsidP="001D65B2">
      <w:pPr>
        <w:spacing w:line="360" w:lineRule="auto"/>
        <w:rPr>
          <w:sz w:val="24"/>
          <w:szCs w:val="24"/>
          <w:lang w:val="ro-RO"/>
        </w:rPr>
      </w:pPr>
    </w:p>
    <w:p w:rsidR="00D66038" w:rsidRPr="00E16D1C" w:rsidRDefault="00D66038" w:rsidP="001D65B2">
      <w:pPr>
        <w:spacing w:line="360" w:lineRule="auto"/>
        <w:rPr>
          <w:sz w:val="24"/>
          <w:szCs w:val="24"/>
          <w:lang w:val="ro-RO"/>
        </w:rPr>
      </w:pPr>
    </w:p>
    <w:p w:rsidR="00D66038" w:rsidRPr="00E16D1C" w:rsidRDefault="00D66038" w:rsidP="001D65B2">
      <w:pPr>
        <w:spacing w:line="360" w:lineRule="auto"/>
        <w:rPr>
          <w:sz w:val="24"/>
          <w:szCs w:val="24"/>
          <w:lang w:val="ro-RO"/>
        </w:rPr>
      </w:pPr>
    </w:p>
    <w:p w:rsidR="00D66038" w:rsidRPr="00E16D1C" w:rsidRDefault="00D66038" w:rsidP="001D65B2">
      <w:pPr>
        <w:spacing w:line="360" w:lineRule="auto"/>
        <w:rPr>
          <w:sz w:val="24"/>
          <w:szCs w:val="24"/>
          <w:lang w:val="ro-RO"/>
        </w:rPr>
      </w:pPr>
    </w:p>
    <w:p w:rsidR="00D66038" w:rsidRPr="00E16D1C" w:rsidRDefault="00D66038" w:rsidP="001D65B2">
      <w:pPr>
        <w:spacing w:line="360" w:lineRule="auto"/>
        <w:rPr>
          <w:sz w:val="24"/>
          <w:szCs w:val="24"/>
          <w:lang w:val="ro-RO"/>
        </w:rPr>
      </w:pPr>
    </w:p>
    <w:p w:rsidR="00D66038" w:rsidRPr="00E16D1C" w:rsidRDefault="00D66038" w:rsidP="001D65B2">
      <w:pPr>
        <w:spacing w:line="360" w:lineRule="auto"/>
        <w:rPr>
          <w:sz w:val="24"/>
          <w:szCs w:val="24"/>
          <w:lang w:val="ro-RO"/>
        </w:rPr>
      </w:pPr>
    </w:p>
    <w:p w:rsidR="00D66038" w:rsidRPr="00E16D1C" w:rsidRDefault="00D66038" w:rsidP="001D65B2">
      <w:pPr>
        <w:spacing w:line="360" w:lineRule="auto"/>
        <w:rPr>
          <w:sz w:val="24"/>
          <w:szCs w:val="24"/>
          <w:lang w:val="ro-RO"/>
        </w:rPr>
      </w:pPr>
      <w:r w:rsidRPr="00E16D1C">
        <w:rPr>
          <w:sz w:val="24"/>
          <w:szCs w:val="24"/>
          <w:lang w:val="ro-RO"/>
        </w:rPr>
        <w:t>Iași,                                             Absolvent Gheorghiță Tonel Nastacă</w:t>
      </w:r>
    </w:p>
    <w:p w:rsidR="00D66038" w:rsidRPr="00E16D1C" w:rsidRDefault="00D66038" w:rsidP="001D65B2">
      <w:pPr>
        <w:spacing w:line="360" w:lineRule="auto"/>
        <w:ind w:left="2832" w:firstLine="0"/>
        <w:rPr>
          <w:sz w:val="24"/>
          <w:szCs w:val="24"/>
          <w:lang w:val="ro-RO"/>
        </w:rPr>
      </w:pPr>
      <w:r w:rsidRPr="00E16D1C">
        <w:rPr>
          <w:sz w:val="24"/>
          <w:szCs w:val="24"/>
          <w:lang w:val="ro-RO"/>
        </w:rPr>
        <w:t xml:space="preserve">        ______________________________</w:t>
      </w:r>
    </w:p>
    <w:p w:rsidR="00D66038" w:rsidRPr="00E16D1C" w:rsidRDefault="00D66038" w:rsidP="001D65B2">
      <w:pPr>
        <w:spacing w:line="360" w:lineRule="auto"/>
        <w:rPr>
          <w:sz w:val="24"/>
          <w:szCs w:val="24"/>
          <w:lang w:val="ro-RO"/>
        </w:rPr>
      </w:pPr>
      <w:r w:rsidRPr="00E16D1C">
        <w:rPr>
          <w:sz w:val="24"/>
          <w:szCs w:val="24"/>
          <w:lang w:val="ro-RO"/>
        </w:rPr>
        <w:tab/>
      </w:r>
      <w:r w:rsidRPr="00E16D1C">
        <w:rPr>
          <w:sz w:val="24"/>
          <w:szCs w:val="24"/>
          <w:lang w:val="ro-RO"/>
        </w:rPr>
        <w:tab/>
      </w:r>
      <w:r w:rsidRPr="00E16D1C">
        <w:rPr>
          <w:sz w:val="24"/>
          <w:szCs w:val="24"/>
          <w:lang w:val="ro-RO"/>
        </w:rPr>
        <w:tab/>
      </w:r>
      <w:r w:rsidRPr="00E16D1C">
        <w:rPr>
          <w:sz w:val="24"/>
          <w:szCs w:val="24"/>
          <w:lang w:val="ro-RO"/>
        </w:rPr>
        <w:tab/>
        <w:t xml:space="preserve">                      (semnătură în original)</w:t>
      </w: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pStyle w:val="TOCHeading"/>
        <w:jc w:val="both"/>
        <w:rPr>
          <w:lang w:val="ro-RO"/>
        </w:rPr>
      </w:pPr>
      <w:r w:rsidRPr="00E16D1C">
        <w:rPr>
          <w:lang w:val="ro-RO"/>
        </w:rPr>
        <w:lastRenderedPageBreak/>
        <w:t>Cuprins</w:t>
      </w:r>
    </w:p>
    <w:p w:rsidR="00AD197B" w:rsidRDefault="00AA3486">
      <w:pPr>
        <w:pStyle w:val="TOC1"/>
        <w:tabs>
          <w:tab w:val="left" w:pos="660"/>
          <w:tab w:val="right" w:leader="dot" w:pos="6908"/>
        </w:tabs>
        <w:rPr>
          <w:rFonts w:asciiTheme="minorHAnsi" w:eastAsiaTheme="minorEastAsia" w:hAnsiTheme="minorHAnsi" w:cstheme="minorBidi"/>
          <w:noProof/>
          <w:sz w:val="22"/>
          <w:szCs w:val="22"/>
          <w:lang w:eastAsia="en-US"/>
        </w:rPr>
      </w:pPr>
      <w:r w:rsidRPr="00E16D1C">
        <w:rPr>
          <w:lang w:val="ro-RO"/>
        </w:rPr>
        <w:fldChar w:fldCharType="begin"/>
      </w:r>
      <w:r w:rsidR="00D66038" w:rsidRPr="00E16D1C">
        <w:rPr>
          <w:lang w:val="ro-RO"/>
        </w:rPr>
        <w:instrText xml:space="preserve"> TOC \o "1-3" \h \z \u </w:instrText>
      </w:r>
      <w:r w:rsidRPr="00E16D1C">
        <w:rPr>
          <w:lang w:val="ro-RO"/>
        </w:rPr>
        <w:fldChar w:fldCharType="separate"/>
      </w:r>
      <w:hyperlink w:anchor="_Toc486451046" w:history="1">
        <w:r w:rsidR="00AD197B" w:rsidRPr="00517241">
          <w:rPr>
            <w:rStyle w:val="Hyperlink"/>
            <w:noProof/>
            <w:lang w:val="ro-RO"/>
          </w:rPr>
          <w:t>1</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Motivație</w:t>
        </w:r>
        <w:r w:rsidR="00AD197B">
          <w:rPr>
            <w:noProof/>
            <w:webHidden/>
          </w:rPr>
          <w:tab/>
        </w:r>
        <w:r>
          <w:rPr>
            <w:noProof/>
            <w:webHidden/>
          </w:rPr>
          <w:fldChar w:fldCharType="begin"/>
        </w:r>
        <w:r w:rsidR="00AD197B">
          <w:rPr>
            <w:noProof/>
            <w:webHidden/>
          </w:rPr>
          <w:instrText xml:space="preserve"> PAGEREF _Toc486451046 \h </w:instrText>
        </w:r>
        <w:r>
          <w:rPr>
            <w:noProof/>
            <w:webHidden/>
          </w:rPr>
        </w:r>
        <w:r>
          <w:rPr>
            <w:noProof/>
            <w:webHidden/>
          </w:rPr>
          <w:fldChar w:fldCharType="separate"/>
        </w:r>
        <w:r w:rsidR="0098110D">
          <w:rPr>
            <w:noProof/>
            <w:webHidden/>
          </w:rPr>
          <w:t>- 6 -</w:t>
        </w:r>
        <w:r>
          <w:rPr>
            <w:noProof/>
            <w:webHidden/>
          </w:rPr>
          <w:fldChar w:fldCharType="end"/>
        </w:r>
      </w:hyperlink>
    </w:p>
    <w:p w:rsidR="00AD197B" w:rsidRDefault="00AA3486">
      <w:pPr>
        <w:pStyle w:val="TOC1"/>
        <w:tabs>
          <w:tab w:val="left" w:pos="660"/>
          <w:tab w:val="right" w:leader="dot" w:pos="6908"/>
        </w:tabs>
        <w:rPr>
          <w:rFonts w:asciiTheme="minorHAnsi" w:eastAsiaTheme="minorEastAsia" w:hAnsiTheme="minorHAnsi" w:cstheme="minorBidi"/>
          <w:noProof/>
          <w:sz w:val="22"/>
          <w:szCs w:val="22"/>
          <w:lang w:eastAsia="en-US"/>
        </w:rPr>
      </w:pPr>
      <w:hyperlink w:anchor="_Toc486451047" w:history="1">
        <w:r w:rsidR="00AD197B" w:rsidRPr="00517241">
          <w:rPr>
            <w:rStyle w:val="Hyperlink"/>
            <w:noProof/>
            <w:lang w:val="ro-RO"/>
          </w:rPr>
          <w:t>2</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Introducere</w:t>
        </w:r>
        <w:r w:rsidR="00AD197B">
          <w:rPr>
            <w:noProof/>
            <w:webHidden/>
          </w:rPr>
          <w:tab/>
        </w:r>
        <w:r>
          <w:rPr>
            <w:noProof/>
            <w:webHidden/>
          </w:rPr>
          <w:fldChar w:fldCharType="begin"/>
        </w:r>
        <w:r w:rsidR="00AD197B">
          <w:rPr>
            <w:noProof/>
            <w:webHidden/>
          </w:rPr>
          <w:instrText xml:space="preserve"> PAGEREF _Toc486451047 \h </w:instrText>
        </w:r>
        <w:r>
          <w:rPr>
            <w:noProof/>
            <w:webHidden/>
          </w:rPr>
        </w:r>
        <w:r>
          <w:rPr>
            <w:noProof/>
            <w:webHidden/>
          </w:rPr>
          <w:fldChar w:fldCharType="separate"/>
        </w:r>
        <w:r w:rsidR="0098110D">
          <w:rPr>
            <w:noProof/>
            <w:webHidden/>
          </w:rPr>
          <w:t>- 7 -</w:t>
        </w:r>
        <w:r>
          <w:rPr>
            <w:noProof/>
            <w:webHidden/>
          </w:rPr>
          <w:fldChar w:fldCharType="end"/>
        </w:r>
      </w:hyperlink>
    </w:p>
    <w:p w:rsidR="00AD197B" w:rsidRDefault="00AA3486">
      <w:pPr>
        <w:pStyle w:val="TOC1"/>
        <w:tabs>
          <w:tab w:val="left" w:pos="660"/>
          <w:tab w:val="right" w:leader="dot" w:pos="6908"/>
        </w:tabs>
        <w:rPr>
          <w:rFonts w:asciiTheme="minorHAnsi" w:eastAsiaTheme="minorEastAsia" w:hAnsiTheme="minorHAnsi" w:cstheme="minorBidi"/>
          <w:noProof/>
          <w:sz w:val="22"/>
          <w:szCs w:val="22"/>
          <w:lang w:eastAsia="en-US"/>
        </w:rPr>
      </w:pPr>
      <w:hyperlink w:anchor="_Toc486451048" w:history="1">
        <w:r w:rsidR="00AD197B" w:rsidRPr="00517241">
          <w:rPr>
            <w:rStyle w:val="Hyperlink"/>
            <w:noProof/>
            <w:lang w:val="ro-RO"/>
          </w:rPr>
          <w:t>3</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Descrierea în detaliu a problemei (Comisul Voiajor)</w:t>
        </w:r>
        <w:r w:rsidR="00AD197B">
          <w:rPr>
            <w:noProof/>
            <w:webHidden/>
          </w:rPr>
          <w:tab/>
        </w:r>
        <w:r>
          <w:rPr>
            <w:noProof/>
            <w:webHidden/>
          </w:rPr>
          <w:fldChar w:fldCharType="begin"/>
        </w:r>
        <w:r w:rsidR="00AD197B">
          <w:rPr>
            <w:noProof/>
            <w:webHidden/>
          </w:rPr>
          <w:instrText xml:space="preserve"> PAGEREF _Toc486451048 \h </w:instrText>
        </w:r>
        <w:r>
          <w:rPr>
            <w:noProof/>
            <w:webHidden/>
          </w:rPr>
        </w:r>
        <w:r>
          <w:rPr>
            <w:noProof/>
            <w:webHidden/>
          </w:rPr>
          <w:fldChar w:fldCharType="separate"/>
        </w:r>
        <w:r w:rsidR="0098110D">
          <w:rPr>
            <w:noProof/>
            <w:webHidden/>
          </w:rPr>
          <w:t>- 8 -</w:t>
        </w:r>
        <w:r>
          <w:rPr>
            <w:noProof/>
            <w:webHidden/>
          </w:rPr>
          <w:fldChar w:fldCharType="end"/>
        </w:r>
      </w:hyperlink>
    </w:p>
    <w:p w:rsidR="00AD197B" w:rsidRDefault="00AA3486">
      <w:pPr>
        <w:pStyle w:val="TOC2"/>
        <w:tabs>
          <w:tab w:val="left" w:pos="1100"/>
          <w:tab w:val="right" w:leader="dot" w:pos="6908"/>
        </w:tabs>
        <w:rPr>
          <w:rFonts w:asciiTheme="minorHAnsi" w:eastAsiaTheme="minorEastAsia" w:hAnsiTheme="minorHAnsi" w:cstheme="minorBidi"/>
          <w:noProof/>
          <w:sz w:val="22"/>
          <w:szCs w:val="22"/>
          <w:lang w:eastAsia="en-US"/>
        </w:rPr>
      </w:pPr>
      <w:hyperlink w:anchor="_Toc486451049" w:history="1">
        <w:r w:rsidR="00AD197B" w:rsidRPr="00517241">
          <w:rPr>
            <w:rStyle w:val="Hyperlink"/>
            <w:noProof/>
            <w:lang w:val="ro-RO"/>
          </w:rPr>
          <w:t>3.1</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Utilizarea problemei în viața reala</w:t>
        </w:r>
        <w:r w:rsidR="00AD197B">
          <w:rPr>
            <w:noProof/>
            <w:webHidden/>
          </w:rPr>
          <w:tab/>
        </w:r>
        <w:r>
          <w:rPr>
            <w:noProof/>
            <w:webHidden/>
          </w:rPr>
          <w:fldChar w:fldCharType="begin"/>
        </w:r>
        <w:r w:rsidR="00AD197B">
          <w:rPr>
            <w:noProof/>
            <w:webHidden/>
          </w:rPr>
          <w:instrText xml:space="preserve"> PAGEREF _Toc486451049 \h </w:instrText>
        </w:r>
        <w:r>
          <w:rPr>
            <w:noProof/>
            <w:webHidden/>
          </w:rPr>
        </w:r>
        <w:r>
          <w:rPr>
            <w:noProof/>
            <w:webHidden/>
          </w:rPr>
          <w:fldChar w:fldCharType="separate"/>
        </w:r>
        <w:r w:rsidR="0098110D">
          <w:rPr>
            <w:noProof/>
            <w:webHidden/>
          </w:rPr>
          <w:t>- 10 -</w:t>
        </w:r>
        <w:r>
          <w:rPr>
            <w:noProof/>
            <w:webHidden/>
          </w:rPr>
          <w:fldChar w:fldCharType="end"/>
        </w:r>
      </w:hyperlink>
    </w:p>
    <w:p w:rsidR="00AD197B" w:rsidRDefault="00AA3486">
      <w:pPr>
        <w:pStyle w:val="TOC3"/>
        <w:tabs>
          <w:tab w:val="right" w:leader="dot" w:pos="6908"/>
        </w:tabs>
        <w:rPr>
          <w:rFonts w:asciiTheme="minorHAnsi" w:eastAsiaTheme="minorEastAsia" w:hAnsiTheme="minorHAnsi" w:cstheme="minorBidi"/>
          <w:noProof/>
          <w:sz w:val="22"/>
          <w:szCs w:val="22"/>
          <w:lang w:eastAsia="en-US"/>
        </w:rPr>
      </w:pPr>
      <w:hyperlink w:anchor="_Toc486451050" w:history="1">
        <w:r w:rsidR="00AD197B" w:rsidRPr="00517241">
          <w:rPr>
            <w:rStyle w:val="Hyperlink"/>
            <w:b/>
            <w:noProof/>
          </w:rPr>
          <w:t>Transport.</w:t>
        </w:r>
        <w:r w:rsidR="00AD197B">
          <w:rPr>
            <w:noProof/>
            <w:webHidden/>
          </w:rPr>
          <w:tab/>
        </w:r>
        <w:r>
          <w:rPr>
            <w:noProof/>
            <w:webHidden/>
          </w:rPr>
          <w:fldChar w:fldCharType="begin"/>
        </w:r>
        <w:r w:rsidR="00AD197B">
          <w:rPr>
            <w:noProof/>
            <w:webHidden/>
          </w:rPr>
          <w:instrText xml:space="preserve"> PAGEREF _Toc486451050 \h </w:instrText>
        </w:r>
        <w:r>
          <w:rPr>
            <w:noProof/>
            <w:webHidden/>
          </w:rPr>
        </w:r>
        <w:r>
          <w:rPr>
            <w:noProof/>
            <w:webHidden/>
          </w:rPr>
          <w:fldChar w:fldCharType="separate"/>
        </w:r>
        <w:r w:rsidR="0098110D">
          <w:rPr>
            <w:noProof/>
            <w:webHidden/>
          </w:rPr>
          <w:t>- 10 -</w:t>
        </w:r>
        <w:r>
          <w:rPr>
            <w:noProof/>
            <w:webHidden/>
          </w:rPr>
          <w:fldChar w:fldCharType="end"/>
        </w:r>
      </w:hyperlink>
    </w:p>
    <w:p w:rsidR="00AD197B" w:rsidRDefault="00AA3486">
      <w:pPr>
        <w:pStyle w:val="TOC3"/>
        <w:tabs>
          <w:tab w:val="right" w:leader="dot" w:pos="6908"/>
        </w:tabs>
        <w:rPr>
          <w:rFonts w:asciiTheme="minorHAnsi" w:eastAsiaTheme="minorEastAsia" w:hAnsiTheme="minorHAnsi" w:cstheme="minorBidi"/>
          <w:noProof/>
          <w:sz w:val="22"/>
          <w:szCs w:val="22"/>
          <w:lang w:eastAsia="en-US"/>
        </w:rPr>
      </w:pPr>
      <w:hyperlink w:anchor="_Toc486451051" w:history="1">
        <w:r w:rsidR="00AD197B" w:rsidRPr="00517241">
          <w:rPr>
            <w:rStyle w:val="Hyperlink"/>
            <w:b/>
            <w:noProof/>
          </w:rPr>
          <w:t>Construcția plăcilor cu circuite.</w:t>
        </w:r>
        <w:r w:rsidR="00AD197B">
          <w:rPr>
            <w:noProof/>
            <w:webHidden/>
          </w:rPr>
          <w:tab/>
        </w:r>
        <w:r>
          <w:rPr>
            <w:noProof/>
            <w:webHidden/>
          </w:rPr>
          <w:fldChar w:fldCharType="begin"/>
        </w:r>
        <w:r w:rsidR="00AD197B">
          <w:rPr>
            <w:noProof/>
            <w:webHidden/>
          </w:rPr>
          <w:instrText xml:space="preserve"> PAGEREF _Toc486451051 \h </w:instrText>
        </w:r>
        <w:r>
          <w:rPr>
            <w:noProof/>
            <w:webHidden/>
          </w:rPr>
        </w:r>
        <w:r>
          <w:rPr>
            <w:noProof/>
            <w:webHidden/>
          </w:rPr>
          <w:fldChar w:fldCharType="separate"/>
        </w:r>
        <w:r w:rsidR="0098110D">
          <w:rPr>
            <w:noProof/>
            <w:webHidden/>
          </w:rPr>
          <w:t>- 10 -</w:t>
        </w:r>
        <w:r>
          <w:rPr>
            <w:noProof/>
            <w:webHidden/>
          </w:rPr>
          <w:fldChar w:fldCharType="end"/>
        </w:r>
      </w:hyperlink>
    </w:p>
    <w:p w:rsidR="00AD197B" w:rsidRDefault="00AA3486">
      <w:pPr>
        <w:pStyle w:val="TOC3"/>
        <w:tabs>
          <w:tab w:val="right" w:leader="dot" w:pos="6908"/>
        </w:tabs>
        <w:rPr>
          <w:rFonts w:asciiTheme="minorHAnsi" w:eastAsiaTheme="minorEastAsia" w:hAnsiTheme="minorHAnsi" w:cstheme="minorBidi"/>
          <w:noProof/>
          <w:sz w:val="22"/>
          <w:szCs w:val="22"/>
          <w:lang w:eastAsia="en-US"/>
        </w:rPr>
      </w:pPr>
      <w:hyperlink w:anchor="_Toc486451052" w:history="1">
        <w:r w:rsidR="00AD197B" w:rsidRPr="00517241">
          <w:rPr>
            <w:rStyle w:val="Hyperlink"/>
            <w:b/>
            <w:noProof/>
            <w:lang w:val="ro-RO"/>
          </w:rPr>
          <w:t>Optimizarea aparatelor CNC.</w:t>
        </w:r>
        <w:r w:rsidR="00AD197B">
          <w:rPr>
            <w:noProof/>
            <w:webHidden/>
          </w:rPr>
          <w:tab/>
        </w:r>
        <w:r>
          <w:rPr>
            <w:noProof/>
            <w:webHidden/>
          </w:rPr>
          <w:fldChar w:fldCharType="begin"/>
        </w:r>
        <w:r w:rsidR="00AD197B">
          <w:rPr>
            <w:noProof/>
            <w:webHidden/>
          </w:rPr>
          <w:instrText xml:space="preserve"> PAGEREF _Toc486451052 \h </w:instrText>
        </w:r>
        <w:r>
          <w:rPr>
            <w:noProof/>
            <w:webHidden/>
          </w:rPr>
        </w:r>
        <w:r>
          <w:rPr>
            <w:noProof/>
            <w:webHidden/>
          </w:rPr>
          <w:fldChar w:fldCharType="separate"/>
        </w:r>
        <w:r w:rsidR="0098110D">
          <w:rPr>
            <w:noProof/>
            <w:webHidden/>
          </w:rPr>
          <w:t>- 10 -</w:t>
        </w:r>
        <w:r>
          <w:rPr>
            <w:noProof/>
            <w:webHidden/>
          </w:rPr>
          <w:fldChar w:fldCharType="end"/>
        </w:r>
      </w:hyperlink>
    </w:p>
    <w:p w:rsidR="00AD197B" w:rsidRDefault="00AA3486">
      <w:pPr>
        <w:pStyle w:val="TOC2"/>
        <w:tabs>
          <w:tab w:val="left" w:pos="1100"/>
          <w:tab w:val="right" w:leader="dot" w:pos="6908"/>
        </w:tabs>
        <w:rPr>
          <w:rFonts w:asciiTheme="minorHAnsi" w:eastAsiaTheme="minorEastAsia" w:hAnsiTheme="minorHAnsi" w:cstheme="minorBidi"/>
          <w:noProof/>
          <w:sz w:val="22"/>
          <w:szCs w:val="22"/>
          <w:lang w:eastAsia="en-US"/>
        </w:rPr>
      </w:pPr>
      <w:hyperlink w:anchor="_Toc486451053" w:history="1">
        <w:r w:rsidR="00AD197B" w:rsidRPr="00517241">
          <w:rPr>
            <w:rStyle w:val="Hyperlink"/>
            <w:noProof/>
            <w:lang w:val="ro-RO"/>
          </w:rPr>
          <w:t>3.2</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Soluția utilizată</w:t>
        </w:r>
        <w:r w:rsidR="00AD197B">
          <w:rPr>
            <w:noProof/>
            <w:webHidden/>
          </w:rPr>
          <w:tab/>
        </w:r>
        <w:r>
          <w:rPr>
            <w:noProof/>
            <w:webHidden/>
          </w:rPr>
          <w:fldChar w:fldCharType="begin"/>
        </w:r>
        <w:r w:rsidR="00AD197B">
          <w:rPr>
            <w:noProof/>
            <w:webHidden/>
          </w:rPr>
          <w:instrText xml:space="preserve"> PAGEREF _Toc486451053 \h </w:instrText>
        </w:r>
        <w:r>
          <w:rPr>
            <w:noProof/>
            <w:webHidden/>
          </w:rPr>
        </w:r>
        <w:r>
          <w:rPr>
            <w:noProof/>
            <w:webHidden/>
          </w:rPr>
          <w:fldChar w:fldCharType="separate"/>
        </w:r>
        <w:r w:rsidR="0098110D">
          <w:rPr>
            <w:noProof/>
            <w:webHidden/>
          </w:rPr>
          <w:t>- 11 -</w:t>
        </w:r>
        <w:r>
          <w:rPr>
            <w:noProof/>
            <w:webHidden/>
          </w:rPr>
          <w:fldChar w:fldCharType="end"/>
        </w:r>
      </w:hyperlink>
    </w:p>
    <w:p w:rsidR="00AD197B" w:rsidRDefault="00AA3486">
      <w:pPr>
        <w:pStyle w:val="TOC1"/>
        <w:tabs>
          <w:tab w:val="left" w:pos="660"/>
          <w:tab w:val="right" w:leader="dot" w:pos="6908"/>
        </w:tabs>
        <w:rPr>
          <w:rFonts w:asciiTheme="minorHAnsi" w:eastAsiaTheme="minorEastAsia" w:hAnsiTheme="minorHAnsi" w:cstheme="minorBidi"/>
          <w:noProof/>
          <w:sz w:val="22"/>
          <w:szCs w:val="22"/>
          <w:lang w:eastAsia="en-US"/>
        </w:rPr>
      </w:pPr>
      <w:hyperlink w:anchor="_Toc486451054" w:history="1">
        <w:r w:rsidR="00AD197B" w:rsidRPr="00517241">
          <w:rPr>
            <w:rStyle w:val="Hyperlink"/>
            <w:noProof/>
            <w:lang w:val="ro-RO"/>
          </w:rPr>
          <w:t>4</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Prezentarea Algoritmului Genetic</w:t>
        </w:r>
        <w:r w:rsidR="00AD197B">
          <w:rPr>
            <w:noProof/>
            <w:webHidden/>
          </w:rPr>
          <w:tab/>
        </w:r>
        <w:r>
          <w:rPr>
            <w:noProof/>
            <w:webHidden/>
          </w:rPr>
          <w:fldChar w:fldCharType="begin"/>
        </w:r>
        <w:r w:rsidR="00AD197B">
          <w:rPr>
            <w:noProof/>
            <w:webHidden/>
          </w:rPr>
          <w:instrText xml:space="preserve"> PAGEREF _Toc486451054 \h </w:instrText>
        </w:r>
        <w:r>
          <w:rPr>
            <w:noProof/>
            <w:webHidden/>
          </w:rPr>
        </w:r>
        <w:r>
          <w:rPr>
            <w:noProof/>
            <w:webHidden/>
          </w:rPr>
          <w:fldChar w:fldCharType="separate"/>
        </w:r>
        <w:r w:rsidR="0098110D">
          <w:rPr>
            <w:noProof/>
            <w:webHidden/>
          </w:rPr>
          <w:t>- 12 -</w:t>
        </w:r>
        <w:r>
          <w:rPr>
            <w:noProof/>
            <w:webHidden/>
          </w:rPr>
          <w:fldChar w:fldCharType="end"/>
        </w:r>
      </w:hyperlink>
    </w:p>
    <w:p w:rsidR="00AD197B" w:rsidRDefault="00AA3486">
      <w:pPr>
        <w:pStyle w:val="TOC2"/>
        <w:tabs>
          <w:tab w:val="left" w:pos="1100"/>
          <w:tab w:val="right" w:leader="dot" w:pos="6908"/>
        </w:tabs>
        <w:rPr>
          <w:rFonts w:asciiTheme="minorHAnsi" w:eastAsiaTheme="minorEastAsia" w:hAnsiTheme="minorHAnsi" w:cstheme="minorBidi"/>
          <w:noProof/>
          <w:sz w:val="22"/>
          <w:szCs w:val="22"/>
          <w:lang w:eastAsia="en-US"/>
        </w:rPr>
      </w:pPr>
      <w:hyperlink w:anchor="_Toc486451055" w:history="1">
        <w:r w:rsidR="00AD197B" w:rsidRPr="00517241">
          <w:rPr>
            <w:rStyle w:val="Hyperlink"/>
            <w:noProof/>
            <w:lang w:val="ro-RO"/>
          </w:rPr>
          <w:t>4.1</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Inițializarea algoritmului genetic</w:t>
        </w:r>
        <w:r w:rsidR="00AD197B">
          <w:rPr>
            <w:noProof/>
            <w:webHidden/>
          </w:rPr>
          <w:tab/>
        </w:r>
        <w:r>
          <w:rPr>
            <w:noProof/>
            <w:webHidden/>
          </w:rPr>
          <w:fldChar w:fldCharType="begin"/>
        </w:r>
        <w:r w:rsidR="00AD197B">
          <w:rPr>
            <w:noProof/>
            <w:webHidden/>
          </w:rPr>
          <w:instrText xml:space="preserve"> PAGEREF _Toc486451055 \h </w:instrText>
        </w:r>
        <w:r>
          <w:rPr>
            <w:noProof/>
            <w:webHidden/>
          </w:rPr>
        </w:r>
        <w:r>
          <w:rPr>
            <w:noProof/>
            <w:webHidden/>
          </w:rPr>
          <w:fldChar w:fldCharType="separate"/>
        </w:r>
        <w:r w:rsidR="0098110D">
          <w:rPr>
            <w:noProof/>
            <w:webHidden/>
          </w:rPr>
          <w:t>- 12 -</w:t>
        </w:r>
        <w:r>
          <w:rPr>
            <w:noProof/>
            <w:webHidden/>
          </w:rPr>
          <w:fldChar w:fldCharType="end"/>
        </w:r>
      </w:hyperlink>
    </w:p>
    <w:p w:rsidR="00AD197B" w:rsidRDefault="00AA3486">
      <w:pPr>
        <w:pStyle w:val="TOC3"/>
        <w:tabs>
          <w:tab w:val="right" w:leader="dot" w:pos="6908"/>
        </w:tabs>
        <w:rPr>
          <w:rFonts w:asciiTheme="minorHAnsi" w:eastAsiaTheme="minorEastAsia" w:hAnsiTheme="minorHAnsi" w:cstheme="minorBidi"/>
          <w:noProof/>
          <w:sz w:val="22"/>
          <w:szCs w:val="22"/>
          <w:lang w:eastAsia="en-US"/>
        </w:rPr>
      </w:pPr>
      <w:hyperlink w:anchor="_Toc486451056" w:history="1">
        <w:r w:rsidR="00AD197B" w:rsidRPr="00517241">
          <w:rPr>
            <w:rStyle w:val="Hyperlink"/>
            <w:b/>
            <w:noProof/>
            <w:lang w:val="ro-RO"/>
          </w:rPr>
          <w:t>Dimensiunea populației.</w:t>
        </w:r>
        <w:r w:rsidR="00AD197B">
          <w:rPr>
            <w:noProof/>
            <w:webHidden/>
          </w:rPr>
          <w:tab/>
        </w:r>
        <w:r>
          <w:rPr>
            <w:noProof/>
            <w:webHidden/>
          </w:rPr>
          <w:fldChar w:fldCharType="begin"/>
        </w:r>
        <w:r w:rsidR="00AD197B">
          <w:rPr>
            <w:noProof/>
            <w:webHidden/>
          </w:rPr>
          <w:instrText xml:space="preserve"> PAGEREF _Toc486451056 \h </w:instrText>
        </w:r>
        <w:r>
          <w:rPr>
            <w:noProof/>
            <w:webHidden/>
          </w:rPr>
        </w:r>
        <w:r>
          <w:rPr>
            <w:noProof/>
            <w:webHidden/>
          </w:rPr>
          <w:fldChar w:fldCharType="separate"/>
        </w:r>
        <w:r w:rsidR="0098110D">
          <w:rPr>
            <w:noProof/>
            <w:webHidden/>
          </w:rPr>
          <w:t>- 12 -</w:t>
        </w:r>
        <w:r>
          <w:rPr>
            <w:noProof/>
            <w:webHidden/>
          </w:rPr>
          <w:fldChar w:fldCharType="end"/>
        </w:r>
      </w:hyperlink>
    </w:p>
    <w:p w:rsidR="00AD197B" w:rsidRDefault="00AA3486">
      <w:pPr>
        <w:pStyle w:val="TOC3"/>
        <w:tabs>
          <w:tab w:val="right" w:leader="dot" w:pos="6908"/>
        </w:tabs>
        <w:rPr>
          <w:rFonts w:asciiTheme="minorHAnsi" w:eastAsiaTheme="minorEastAsia" w:hAnsiTheme="minorHAnsi" w:cstheme="minorBidi"/>
          <w:noProof/>
          <w:sz w:val="22"/>
          <w:szCs w:val="22"/>
          <w:lang w:eastAsia="en-US"/>
        </w:rPr>
      </w:pPr>
      <w:hyperlink w:anchor="_Toc486451057" w:history="1">
        <w:r w:rsidR="00AD197B" w:rsidRPr="00517241">
          <w:rPr>
            <w:rStyle w:val="Hyperlink"/>
            <w:b/>
            <w:noProof/>
            <w:lang w:val="ro-RO"/>
          </w:rPr>
          <w:t>Rata de mutație.</w:t>
        </w:r>
        <w:r w:rsidR="00AD197B">
          <w:rPr>
            <w:noProof/>
            <w:webHidden/>
          </w:rPr>
          <w:tab/>
        </w:r>
        <w:r>
          <w:rPr>
            <w:noProof/>
            <w:webHidden/>
          </w:rPr>
          <w:fldChar w:fldCharType="begin"/>
        </w:r>
        <w:r w:rsidR="00AD197B">
          <w:rPr>
            <w:noProof/>
            <w:webHidden/>
          </w:rPr>
          <w:instrText xml:space="preserve"> PAGEREF _Toc486451057 \h </w:instrText>
        </w:r>
        <w:r>
          <w:rPr>
            <w:noProof/>
            <w:webHidden/>
          </w:rPr>
        </w:r>
        <w:r>
          <w:rPr>
            <w:noProof/>
            <w:webHidden/>
          </w:rPr>
          <w:fldChar w:fldCharType="separate"/>
        </w:r>
        <w:r w:rsidR="0098110D">
          <w:rPr>
            <w:noProof/>
            <w:webHidden/>
          </w:rPr>
          <w:t>- 13 -</w:t>
        </w:r>
        <w:r>
          <w:rPr>
            <w:noProof/>
            <w:webHidden/>
          </w:rPr>
          <w:fldChar w:fldCharType="end"/>
        </w:r>
      </w:hyperlink>
    </w:p>
    <w:p w:rsidR="00AD197B" w:rsidRDefault="00AA3486">
      <w:pPr>
        <w:pStyle w:val="TOC3"/>
        <w:tabs>
          <w:tab w:val="right" w:leader="dot" w:pos="6908"/>
        </w:tabs>
        <w:rPr>
          <w:rFonts w:asciiTheme="minorHAnsi" w:eastAsiaTheme="minorEastAsia" w:hAnsiTheme="minorHAnsi" w:cstheme="minorBidi"/>
          <w:noProof/>
          <w:sz w:val="22"/>
          <w:szCs w:val="22"/>
          <w:lang w:eastAsia="en-US"/>
        </w:rPr>
      </w:pPr>
      <w:hyperlink w:anchor="_Toc486451058" w:history="1">
        <w:r w:rsidR="00AD197B" w:rsidRPr="00517241">
          <w:rPr>
            <w:rStyle w:val="Hyperlink"/>
            <w:b/>
            <w:noProof/>
            <w:lang w:val="ro-RO"/>
          </w:rPr>
          <w:t>Campionatul .</w:t>
        </w:r>
        <w:r w:rsidR="00AD197B">
          <w:rPr>
            <w:noProof/>
            <w:webHidden/>
          </w:rPr>
          <w:tab/>
        </w:r>
        <w:r>
          <w:rPr>
            <w:noProof/>
            <w:webHidden/>
          </w:rPr>
          <w:fldChar w:fldCharType="begin"/>
        </w:r>
        <w:r w:rsidR="00AD197B">
          <w:rPr>
            <w:noProof/>
            <w:webHidden/>
          </w:rPr>
          <w:instrText xml:space="preserve"> PAGEREF _Toc486451058 \h </w:instrText>
        </w:r>
        <w:r>
          <w:rPr>
            <w:noProof/>
            <w:webHidden/>
          </w:rPr>
        </w:r>
        <w:r>
          <w:rPr>
            <w:noProof/>
            <w:webHidden/>
          </w:rPr>
          <w:fldChar w:fldCharType="separate"/>
        </w:r>
        <w:r w:rsidR="0098110D">
          <w:rPr>
            <w:noProof/>
            <w:webHidden/>
          </w:rPr>
          <w:t>- 15 -</w:t>
        </w:r>
        <w:r>
          <w:rPr>
            <w:noProof/>
            <w:webHidden/>
          </w:rPr>
          <w:fldChar w:fldCharType="end"/>
        </w:r>
      </w:hyperlink>
    </w:p>
    <w:p w:rsidR="00AD197B" w:rsidRDefault="00AA3486">
      <w:pPr>
        <w:pStyle w:val="TOC3"/>
        <w:tabs>
          <w:tab w:val="right" w:leader="dot" w:pos="6908"/>
        </w:tabs>
        <w:rPr>
          <w:rFonts w:asciiTheme="minorHAnsi" w:eastAsiaTheme="minorEastAsia" w:hAnsiTheme="minorHAnsi" w:cstheme="minorBidi"/>
          <w:noProof/>
          <w:sz w:val="22"/>
          <w:szCs w:val="22"/>
          <w:lang w:eastAsia="en-US"/>
        </w:rPr>
      </w:pPr>
      <w:hyperlink w:anchor="_Toc486451059" w:history="1">
        <w:r w:rsidR="00AD197B" w:rsidRPr="00517241">
          <w:rPr>
            <w:rStyle w:val="Hyperlink"/>
            <w:b/>
            <w:noProof/>
            <w:lang w:val="ro-RO"/>
          </w:rPr>
          <w:t>Populație</w:t>
        </w:r>
        <w:r w:rsidR="00AD197B">
          <w:rPr>
            <w:noProof/>
            <w:webHidden/>
          </w:rPr>
          <w:tab/>
        </w:r>
        <w:r>
          <w:rPr>
            <w:noProof/>
            <w:webHidden/>
          </w:rPr>
          <w:fldChar w:fldCharType="begin"/>
        </w:r>
        <w:r w:rsidR="00AD197B">
          <w:rPr>
            <w:noProof/>
            <w:webHidden/>
          </w:rPr>
          <w:instrText xml:space="preserve"> PAGEREF _Toc486451059 \h </w:instrText>
        </w:r>
        <w:r>
          <w:rPr>
            <w:noProof/>
            <w:webHidden/>
          </w:rPr>
        </w:r>
        <w:r>
          <w:rPr>
            <w:noProof/>
            <w:webHidden/>
          </w:rPr>
          <w:fldChar w:fldCharType="separate"/>
        </w:r>
        <w:r w:rsidR="0098110D">
          <w:rPr>
            <w:noProof/>
            <w:webHidden/>
          </w:rPr>
          <w:t>- 15 -</w:t>
        </w:r>
        <w:r>
          <w:rPr>
            <w:noProof/>
            <w:webHidden/>
          </w:rPr>
          <w:fldChar w:fldCharType="end"/>
        </w:r>
      </w:hyperlink>
    </w:p>
    <w:p w:rsidR="00AD197B" w:rsidRDefault="00AA3486">
      <w:pPr>
        <w:pStyle w:val="TOC3"/>
        <w:tabs>
          <w:tab w:val="right" w:leader="dot" w:pos="6908"/>
        </w:tabs>
        <w:rPr>
          <w:rFonts w:asciiTheme="minorHAnsi" w:eastAsiaTheme="minorEastAsia" w:hAnsiTheme="minorHAnsi" w:cstheme="minorBidi"/>
          <w:noProof/>
          <w:sz w:val="22"/>
          <w:szCs w:val="22"/>
          <w:lang w:eastAsia="en-US"/>
        </w:rPr>
      </w:pPr>
      <w:hyperlink w:anchor="_Toc486451060" w:history="1">
        <w:r w:rsidR="00AD197B" w:rsidRPr="00517241">
          <w:rPr>
            <w:rStyle w:val="Hyperlink"/>
            <w:b/>
            <w:noProof/>
            <w:lang w:val="ro-RO"/>
          </w:rPr>
          <w:t>Elitismul .</w:t>
        </w:r>
        <w:r w:rsidR="00AD197B">
          <w:rPr>
            <w:noProof/>
            <w:webHidden/>
          </w:rPr>
          <w:tab/>
        </w:r>
        <w:r>
          <w:rPr>
            <w:noProof/>
            <w:webHidden/>
          </w:rPr>
          <w:fldChar w:fldCharType="begin"/>
        </w:r>
        <w:r w:rsidR="00AD197B">
          <w:rPr>
            <w:noProof/>
            <w:webHidden/>
          </w:rPr>
          <w:instrText xml:space="preserve"> PAGEREF _Toc486451060 \h </w:instrText>
        </w:r>
        <w:r>
          <w:rPr>
            <w:noProof/>
            <w:webHidden/>
          </w:rPr>
        </w:r>
        <w:r>
          <w:rPr>
            <w:noProof/>
            <w:webHidden/>
          </w:rPr>
          <w:fldChar w:fldCharType="separate"/>
        </w:r>
        <w:r w:rsidR="0098110D">
          <w:rPr>
            <w:noProof/>
            <w:webHidden/>
          </w:rPr>
          <w:t>- 16 -</w:t>
        </w:r>
        <w:r>
          <w:rPr>
            <w:noProof/>
            <w:webHidden/>
          </w:rPr>
          <w:fldChar w:fldCharType="end"/>
        </w:r>
      </w:hyperlink>
    </w:p>
    <w:p w:rsidR="00AD197B" w:rsidRDefault="00AA3486">
      <w:pPr>
        <w:pStyle w:val="TOC3"/>
        <w:tabs>
          <w:tab w:val="right" w:leader="dot" w:pos="6908"/>
        </w:tabs>
        <w:rPr>
          <w:rFonts w:asciiTheme="minorHAnsi" w:eastAsiaTheme="minorEastAsia" w:hAnsiTheme="minorHAnsi" w:cstheme="minorBidi"/>
          <w:noProof/>
          <w:sz w:val="22"/>
          <w:szCs w:val="22"/>
          <w:lang w:eastAsia="en-US"/>
        </w:rPr>
      </w:pPr>
      <w:hyperlink w:anchor="_Toc486451061" w:history="1">
        <w:r w:rsidR="00AD197B" w:rsidRPr="00517241">
          <w:rPr>
            <w:rStyle w:val="Hyperlink"/>
            <w:b/>
            <w:noProof/>
            <w:lang w:val="ro-RO"/>
          </w:rPr>
          <w:t>Epoci.</w:t>
        </w:r>
        <w:r w:rsidR="00AD197B">
          <w:rPr>
            <w:noProof/>
            <w:webHidden/>
          </w:rPr>
          <w:tab/>
        </w:r>
        <w:r>
          <w:rPr>
            <w:noProof/>
            <w:webHidden/>
          </w:rPr>
          <w:fldChar w:fldCharType="begin"/>
        </w:r>
        <w:r w:rsidR="00AD197B">
          <w:rPr>
            <w:noProof/>
            <w:webHidden/>
          </w:rPr>
          <w:instrText xml:space="preserve"> PAGEREF _Toc486451061 \h </w:instrText>
        </w:r>
        <w:r>
          <w:rPr>
            <w:noProof/>
            <w:webHidden/>
          </w:rPr>
        </w:r>
        <w:r>
          <w:rPr>
            <w:noProof/>
            <w:webHidden/>
          </w:rPr>
          <w:fldChar w:fldCharType="separate"/>
        </w:r>
        <w:r w:rsidR="0098110D">
          <w:rPr>
            <w:noProof/>
            <w:webHidden/>
          </w:rPr>
          <w:t>- 16 -</w:t>
        </w:r>
        <w:r>
          <w:rPr>
            <w:noProof/>
            <w:webHidden/>
          </w:rPr>
          <w:fldChar w:fldCharType="end"/>
        </w:r>
      </w:hyperlink>
    </w:p>
    <w:p w:rsidR="00AD197B" w:rsidRDefault="00AA3486">
      <w:pPr>
        <w:pStyle w:val="TOC2"/>
        <w:tabs>
          <w:tab w:val="left" w:pos="1100"/>
          <w:tab w:val="right" w:leader="dot" w:pos="6908"/>
        </w:tabs>
        <w:rPr>
          <w:rFonts w:asciiTheme="minorHAnsi" w:eastAsiaTheme="minorEastAsia" w:hAnsiTheme="minorHAnsi" w:cstheme="minorBidi"/>
          <w:noProof/>
          <w:sz w:val="22"/>
          <w:szCs w:val="22"/>
          <w:lang w:eastAsia="en-US"/>
        </w:rPr>
      </w:pPr>
      <w:hyperlink w:anchor="_Toc486451062" w:history="1">
        <w:r w:rsidR="00AD197B" w:rsidRPr="00517241">
          <w:rPr>
            <w:rStyle w:val="Hyperlink"/>
            <w:noProof/>
            <w:lang w:val="ro-RO"/>
          </w:rPr>
          <w:t>4.2</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Căutarea soluției</w:t>
        </w:r>
        <w:r w:rsidR="00AD197B">
          <w:rPr>
            <w:noProof/>
            <w:webHidden/>
          </w:rPr>
          <w:tab/>
        </w:r>
        <w:r>
          <w:rPr>
            <w:noProof/>
            <w:webHidden/>
          </w:rPr>
          <w:fldChar w:fldCharType="begin"/>
        </w:r>
        <w:r w:rsidR="00AD197B">
          <w:rPr>
            <w:noProof/>
            <w:webHidden/>
          </w:rPr>
          <w:instrText xml:space="preserve"> PAGEREF _Toc486451062 \h </w:instrText>
        </w:r>
        <w:r>
          <w:rPr>
            <w:noProof/>
            <w:webHidden/>
          </w:rPr>
        </w:r>
        <w:r>
          <w:rPr>
            <w:noProof/>
            <w:webHidden/>
          </w:rPr>
          <w:fldChar w:fldCharType="separate"/>
        </w:r>
        <w:r w:rsidR="0098110D">
          <w:rPr>
            <w:noProof/>
            <w:webHidden/>
          </w:rPr>
          <w:t>- 16 -</w:t>
        </w:r>
        <w:r>
          <w:rPr>
            <w:noProof/>
            <w:webHidden/>
          </w:rPr>
          <w:fldChar w:fldCharType="end"/>
        </w:r>
      </w:hyperlink>
    </w:p>
    <w:p w:rsidR="00AD197B" w:rsidRDefault="00AA3486">
      <w:pPr>
        <w:pStyle w:val="TOC2"/>
        <w:tabs>
          <w:tab w:val="left" w:pos="1100"/>
          <w:tab w:val="right" w:leader="dot" w:pos="6908"/>
        </w:tabs>
        <w:rPr>
          <w:rFonts w:asciiTheme="minorHAnsi" w:eastAsiaTheme="minorEastAsia" w:hAnsiTheme="minorHAnsi" w:cstheme="minorBidi"/>
          <w:noProof/>
          <w:sz w:val="22"/>
          <w:szCs w:val="22"/>
          <w:lang w:eastAsia="en-US"/>
        </w:rPr>
      </w:pPr>
      <w:hyperlink w:anchor="_Toc486451063" w:history="1">
        <w:r w:rsidR="00AD197B" w:rsidRPr="00517241">
          <w:rPr>
            <w:rStyle w:val="Hyperlink"/>
            <w:noProof/>
            <w:lang w:val="ro-RO"/>
          </w:rPr>
          <w:t>4.3</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Condiția de oprire</w:t>
        </w:r>
        <w:r w:rsidR="00AD197B">
          <w:rPr>
            <w:noProof/>
            <w:webHidden/>
          </w:rPr>
          <w:tab/>
        </w:r>
        <w:r>
          <w:rPr>
            <w:noProof/>
            <w:webHidden/>
          </w:rPr>
          <w:fldChar w:fldCharType="begin"/>
        </w:r>
        <w:r w:rsidR="00AD197B">
          <w:rPr>
            <w:noProof/>
            <w:webHidden/>
          </w:rPr>
          <w:instrText xml:space="preserve"> PAGEREF _Toc486451063 \h </w:instrText>
        </w:r>
        <w:r>
          <w:rPr>
            <w:noProof/>
            <w:webHidden/>
          </w:rPr>
        </w:r>
        <w:r>
          <w:rPr>
            <w:noProof/>
            <w:webHidden/>
          </w:rPr>
          <w:fldChar w:fldCharType="separate"/>
        </w:r>
        <w:r w:rsidR="0098110D">
          <w:rPr>
            <w:noProof/>
            <w:webHidden/>
          </w:rPr>
          <w:t>- 17 -</w:t>
        </w:r>
        <w:r>
          <w:rPr>
            <w:noProof/>
            <w:webHidden/>
          </w:rPr>
          <w:fldChar w:fldCharType="end"/>
        </w:r>
      </w:hyperlink>
    </w:p>
    <w:p w:rsidR="00AD197B" w:rsidRDefault="00AA3486">
      <w:pPr>
        <w:pStyle w:val="TOC1"/>
        <w:tabs>
          <w:tab w:val="left" w:pos="660"/>
          <w:tab w:val="right" w:leader="dot" w:pos="6908"/>
        </w:tabs>
        <w:rPr>
          <w:rFonts w:asciiTheme="minorHAnsi" w:eastAsiaTheme="minorEastAsia" w:hAnsiTheme="minorHAnsi" w:cstheme="minorBidi"/>
          <w:noProof/>
          <w:sz w:val="22"/>
          <w:szCs w:val="22"/>
          <w:lang w:eastAsia="en-US"/>
        </w:rPr>
      </w:pPr>
      <w:hyperlink w:anchor="_Toc486451064" w:history="1">
        <w:r w:rsidR="00AD197B" w:rsidRPr="00517241">
          <w:rPr>
            <w:rStyle w:val="Hyperlink"/>
            <w:noProof/>
            <w:lang w:val="ro-RO"/>
          </w:rPr>
          <w:t>5</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Tehnologii utilizate</w:t>
        </w:r>
        <w:r w:rsidR="00AD197B">
          <w:rPr>
            <w:noProof/>
            <w:webHidden/>
          </w:rPr>
          <w:tab/>
        </w:r>
        <w:r>
          <w:rPr>
            <w:noProof/>
            <w:webHidden/>
          </w:rPr>
          <w:fldChar w:fldCharType="begin"/>
        </w:r>
        <w:r w:rsidR="00AD197B">
          <w:rPr>
            <w:noProof/>
            <w:webHidden/>
          </w:rPr>
          <w:instrText xml:space="preserve"> PAGEREF _Toc486451064 \h </w:instrText>
        </w:r>
        <w:r>
          <w:rPr>
            <w:noProof/>
            <w:webHidden/>
          </w:rPr>
        </w:r>
        <w:r>
          <w:rPr>
            <w:noProof/>
            <w:webHidden/>
          </w:rPr>
          <w:fldChar w:fldCharType="separate"/>
        </w:r>
        <w:r w:rsidR="0098110D">
          <w:rPr>
            <w:noProof/>
            <w:webHidden/>
          </w:rPr>
          <w:t>- 18 -</w:t>
        </w:r>
        <w:r>
          <w:rPr>
            <w:noProof/>
            <w:webHidden/>
          </w:rPr>
          <w:fldChar w:fldCharType="end"/>
        </w:r>
      </w:hyperlink>
    </w:p>
    <w:p w:rsidR="00AD197B" w:rsidRDefault="00AA3486">
      <w:pPr>
        <w:pStyle w:val="TOC2"/>
        <w:tabs>
          <w:tab w:val="left" w:pos="1100"/>
          <w:tab w:val="right" w:leader="dot" w:pos="6908"/>
        </w:tabs>
        <w:rPr>
          <w:rFonts w:asciiTheme="minorHAnsi" w:eastAsiaTheme="minorEastAsia" w:hAnsiTheme="minorHAnsi" w:cstheme="minorBidi"/>
          <w:noProof/>
          <w:sz w:val="22"/>
          <w:szCs w:val="22"/>
          <w:lang w:eastAsia="en-US"/>
        </w:rPr>
      </w:pPr>
      <w:hyperlink w:anchor="_Toc486451065" w:history="1">
        <w:r w:rsidR="00AD197B" w:rsidRPr="00517241">
          <w:rPr>
            <w:rStyle w:val="Hyperlink"/>
            <w:noProof/>
            <w:lang w:val="ro-RO"/>
          </w:rPr>
          <w:t>5.1</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C++</w:t>
        </w:r>
        <w:r w:rsidR="00AD197B">
          <w:rPr>
            <w:noProof/>
            <w:webHidden/>
          </w:rPr>
          <w:tab/>
        </w:r>
        <w:r>
          <w:rPr>
            <w:noProof/>
            <w:webHidden/>
          </w:rPr>
          <w:fldChar w:fldCharType="begin"/>
        </w:r>
        <w:r w:rsidR="00AD197B">
          <w:rPr>
            <w:noProof/>
            <w:webHidden/>
          </w:rPr>
          <w:instrText xml:space="preserve"> PAGEREF _Toc486451065 \h </w:instrText>
        </w:r>
        <w:r>
          <w:rPr>
            <w:noProof/>
            <w:webHidden/>
          </w:rPr>
        </w:r>
        <w:r>
          <w:rPr>
            <w:noProof/>
            <w:webHidden/>
          </w:rPr>
          <w:fldChar w:fldCharType="separate"/>
        </w:r>
        <w:r w:rsidR="0098110D">
          <w:rPr>
            <w:noProof/>
            <w:webHidden/>
          </w:rPr>
          <w:t>- 18 -</w:t>
        </w:r>
        <w:r>
          <w:rPr>
            <w:noProof/>
            <w:webHidden/>
          </w:rPr>
          <w:fldChar w:fldCharType="end"/>
        </w:r>
      </w:hyperlink>
    </w:p>
    <w:p w:rsidR="00AD197B" w:rsidRDefault="00AA3486">
      <w:pPr>
        <w:pStyle w:val="TOC2"/>
        <w:tabs>
          <w:tab w:val="left" w:pos="1100"/>
          <w:tab w:val="right" w:leader="dot" w:pos="6908"/>
        </w:tabs>
        <w:rPr>
          <w:rFonts w:asciiTheme="minorHAnsi" w:eastAsiaTheme="minorEastAsia" w:hAnsiTheme="minorHAnsi" w:cstheme="minorBidi"/>
          <w:noProof/>
          <w:sz w:val="22"/>
          <w:szCs w:val="22"/>
          <w:lang w:eastAsia="en-US"/>
        </w:rPr>
      </w:pPr>
      <w:hyperlink w:anchor="_Toc486451066" w:history="1">
        <w:r w:rsidR="00AD197B" w:rsidRPr="00517241">
          <w:rPr>
            <w:rStyle w:val="Hyperlink"/>
            <w:noProof/>
            <w:lang w:val="ro-RO"/>
          </w:rPr>
          <w:t>5.2</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Java</w:t>
        </w:r>
        <w:r w:rsidR="00AD197B">
          <w:rPr>
            <w:noProof/>
            <w:webHidden/>
          </w:rPr>
          <w:tab/>
        </w:r>
        <w:r>
          <w:rPr>
            <w:noProof/>
            <w:webHidden/>
          </w:rPr>
          <w:fldChar w:fldCharType="begin"/>
        </w:r>
        <w:r w:rsidR="00AD197B">
          <w:rPr>
            <w:noProof/>
            <w:webHidden/>
          </w:rPr>
          <w:instrText xml:space="preserve"> PAGEREF _Toc486451066 \h </w:instrText>
        </w:r>
        <w:r>
          <w:rPr>
            <w:noProof/>
            <w:webHidden/>
          </w:rPr>
        </w:r>
        <w:r>
          <w:rPr>
            <w:noProof/>
            <w:webHidden/>
          </w:rPr>
          <w:fldChar w:fldCharType="separate"/>
        </w:r>
        <w:r w:rsidR="0098110D">
          <w:rPr>
            <w:noProof/>
            <w:webHidden/>
          </w:rPr>
          <w:t>- 18 -</w:t>
        </w:r>
        <w:r>
          <w:rPr>
            <w:noProof/>
            <w:webHidden/>
          </w:rPr>
          <w:fldChar w:fldCharType="end"/>
        </w:r>
      </w:hyperlink>
    </w:p>
    <w:p w:rsidR="00AD197B" w:rsidRDefault="00AA3486">
      <w:pPr>
        <w:pStyle w:val="TOC2"/>
        <w:tabs>
          <w:tab w:val="left" w:pos="1100"/>
          <w:tab w:val="right" w:leader="dot" w:pos="6908"/>
        </w:tabs>
        <w:rPr>
          <w:rFonts w:asciiTheme="minorHAnsi" w:eastAsiaTheme="minorEastAsia" w:hAnsiTheme="minorHAnsi" w:cstheme="minorBidi"/>
          <w:noProof/>
          <w:sz w:val="22"/>
          <w:szCs w:val="22"/>
          <w:lang w:eastAsia="en-US"/>
        </w:rPr>
      </w:pPr>
      <w:hyperlink w:anchor="_Toc486451067" w:history="1">
        <w:r w:rsidR="00AD197B" w:rsidRPr="00517241">
          <w:rPr>
            <w:rStyle w:val="Hyperlink"/>
            <w:noProof/>
            <w:lang w:val="ro-RO"/>
          </w:rPr>
          <w:t>5.3</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JavaFx</w:t>
        </w:r>
        <w:r w:rsidR="00AD197B">
          <w:rPr>
            <w:noProof/>
            <w:webHidden/>
          </w:rPr>
          <w:tab/>
        </w:r>
        <w:r>
          <w:rPr>
            <w:noProof/>
            <w:webHidden/>
          </w:rPr>
          <w:fldChar w:fldCharType="begin"/>
        </w:r>
        <w:r w:rsidR="00AD197B">
          <w:rPr>
            <w:noProof/>
            <w:webHidden/>
          </w:rPr>
          <w:instrText xml:space="preserve"> PAGEREF _Toc486451067 \h </w:instrText>
        </w:r>
        <w:r>
          <w:rPr>
            <w:noProof/>
            <w:webHidden/>
          </w:rPr>
        </w:r>
        <w:r>
          <w:rPr>
            <w:noProof/>
            <w:webHidden/>
          </w:rPr>
          <w:fldChar w:fldCharType="separate"/>
        </w:r>
        <w:r w:rsidR="0098110D">
          <w:rPr>
            <w:noProof/>
            <w:webHidden/>
          </w:rPr>
          <w:t>- 18 -</w:t>
        </w:r>
        <w:r>
          <w:rPr>
            <w:noProof/>
            <w:webHidden/>
          </w:rPr>
          <w:fldChar w:fldCharType="end"/>
        </w:r>
      </w:hyperlink>
    </w:p>
    <w:p w:rsidR="00AD197B" w:rsidRDefault="00AA3486">
      <w:pPr>
        <w:pStyle w:val="TOC2"/>
        <w:tabs>
          <w:tab w:val="left" w:pos="1100"/>
          <w:tab w:val="right" w:leader="dot" w:pos="6908"/>
        </w:tabs>
        <w:rPr>
          <w:rFonts w:asciiTheme="minorHAnsi" w:eastAsiaTheme="minorEastAsia" w:hAnsiTheme="minorHAnsi" w:cstheme="minorBidi"/>
          <w:noProof/>
          <w:sz w:val="22"/>
          <w:szCs w:val="22"/>
          <w:lang w:eastAsia="en-US"/>
        </w:rPr>
      </w:pPr>
      <w:hyperlink w:anchor="_Toc486451068" w:history="1">
        <w:r w:rsidR="00AD197B" w:rsidRPr="00517241">
          <w:rPr>
            <w:rStyle w:val="Hyperlink"/>
            <w:noProof/>
            <w:lang w:val="ro-RO"/>
          </w:rPr>
          <w:t>5.4</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SSLSocket</w:t>
        </w:r>
        <w:r w:rsidR="00AD197B">
          <w:rPr>
            <w:noProof/>
            <w:webHidden/>
          </w:rPr>
          <w:tab/>
        </w:r>
        <w:r>
          <w:rPr>
            <w:noProof/>
            <w:webHidden/>
          </w:rPr>
          <w:fldChar w:fldCharType="begin"/>
        </w:r>
        <w:r w:rsidR="00AD197B">
          <w:rPr>
            <w:noProof/>
            <w:webHidden/>
          </w:rPr>
          <w:instrText xml:space="preserve"> PAGEREF _Toc486451068 \h </w:instrText>
        </w:r>
        <w:r>
          <w:rPr>
            <w:noProof/>
            <w:webHidden/>
          </w:rPr>
        </w:r>
        <w:r>
          <w:rPr>
            <w:noProof/>
            <w:webHidden/>
          </w:rPr>
          <w:fldChar w:fldCharType="separate"/>
        </w:r>
        <w:r w:rsidR="0098110D">
          <w:rPr>
            <w:noProof/>
            <w:webHidden/>
          </w:rPr>
          <w:t>- 19 -</w:t>
        </w:r>
        <w:r>
          <w:rPr>
            <w:noProof/>
            <w:webHidden/>
          </w:rPr>
          <w:fldChar w:fldCharType="end"/>
        </w:r>
      </w:hyperlink>
    </w:p>
    <w:p w:rsidR="00AD197B" w:rsidRDefault="00AA3486">
      <w:pPr>
        <w:pStyle w:val="TOC2"/>
        <w:tabs>
          <w:tab w:val="left" w:pos="1100"/>
          <w:tab w:val="right" w:leader="dot" w:pos="6908"/>
        </w:tabs>
        <w:rPr>
          <w:rFonts w:asciiTheme="minorHAnsi" w:eastAsiaTheme="minorEastAsia" w:hAnsiTheme="minorHAnsi" w:cstheme="minorBidi"/>
          <w:noProof/>
          <w:sz w:val="22"/>
          <w:szCs w:val="22"/>
          <w:lang w:eastAsia="en-US"/>
        </w:rPr>
      </w:pPr>
      <w:hyperlink w:anchor="_Toc486451069" w:history="1">
        <w:r w:rsidR="00AD197B" w:rsidRPr="00517241">
          <w:rPr>
            <w:rStyle w:val="Hyperlink"/>
            <w:noProof/>
            <w:lang w:val="ro-RO"/>
          </w:rPr>
          <w:t>5.5</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TCP</w:t>
        </w:r>
        <w:r w:rsidR="00AD197B">
          <w:rPr>
            <w:noProof/>
            <w:webHidden/>
          </w:rPr>
          <w:tab/>
        </w:r>
        <w:r>
          <w:rPr>
            <w:noProof/>
            <w:webHidden/>
          </w:rPr>
          <w:fldChar w:fldCharType="begin"/>
        </w:r>
        <w:r w:rsidR="00AD197B">
          <w:rPr>
            <w:noProof/>
            <w:webHidden/>
          </w:rPr>
          <w:instrText xml:space="preserve"> PAGEREF _Toc486451069 \h </w:instrText>
        </w:r>
        <w:r>
          <w:rPr>
            <w:noProof/>
            <w:webHidden/>
          </w:rPr>
        </w:r>
        <w:r>
          <w:rPr>
            <w:noProof/>
            <w:webHidden/>
          </w:rPr>
          <w:fldChar w:fldCharType="separate"/>
        </w:r>
        <w:r w:rsidR="0098110D">
          <w:rPr>
            <w:noProof/>
            <w:webHidden/>
          </w:rPr>
          <w:t>- 19 -</w:t>
        </w:r>
        <w:r>
          <w:rPr>
            <w:noProof/>
            <w:webHidden/>
          </w:rPr>
          <w:fldChar w:fldCharType="end"/>
        </w:r>
      </w:hyperlink>
    </w:p>
    <w:p w:rsidR="00AD197B" w:rsidRDefault="00AA3486">
      <w:pPr>
        <w:pStyle w:val="TOC2"/>
        <w:tabs>
          <w:tab w:val="left" w:pos="1100"/>
          <w:tab w:val="right" w:leader="dot" w:pos="6908"/>
        </w:tabs>
        <w:rPr>
          <w:rFonts w:asciiTheme="minorHAnsi" w:eastAsiaTheme="minorEastAsia" w:hAnsiTheme="minorHAnsi" w:cstheme="minorBidi"/>
          <w:noProof/>
          <w:sz w:val="22"/>
          <w:szCs w:val="22"/>
          <w:lang w:eastAsia="en-US"/>
        </w:rPr>
      </w:pPr>
      <w:hyperlink w:anchor="_Toc486451070" w:history="1">
        <w:r w:rsidR="00AD197B" w:rsidRPr="00517241">
          <w:rPr>
            <w:rStyle w:val="Hyperlink"/>
            <w:noProof/>
            <w:lang w:val="ro-RO"/>
          </w:rPr>
          <w:t>5.6</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JSON</w:t>
        </w:r>
        <w:r w:rsidR="00AD197B">
          <w:rPr>
            <w:noProof/>
            <w:webHidden/>
          </w:rPr>
          <w:tab/>
        </w:r>
        <w:r>
          <w:rPr>
            <w:noProof/>
            <w:webHidden/>
          </w:rPr>
          <w:fldChar w:fldCharType="begin"/>
        </w:r>
        <w:r w:rsidR="00AD197B">
          <w:rPr>
            <w:noProof/>
            <w:webHidden/>
          </w:rPr>
          <w:instrText xml:space="preserve"> PAGEREF _Toc486451070 \h </w:instrText>
        </w:r>
        <w:r>
          <w:rPr>
            <w:noProof/>
            <w:webHidden/>
          </w:rPr>
        </w:r>
        <w:r>
          <w:rPr>
            <w:noProof/>
            <w:webHidden/>
          </w:rPr>
          <w:fldChar w:fldCharType="separate"/>
        </w:r>
        <w:r w:rsidR="0098110D">
          <w:rPr>
            <w:noProof/>
            <w:webHidden/>
          </w:rPr>
          <w:t>- 19 -</w:t>
        </w:r>
        <w:r>
          <w:rPr>
            <w:noProof/>
            <w:webHidden/>
          </w:rPr>
          <w:fldChar w:fldCharType="end"/>
        </w:r>
      </w:hyperlink>
    </w:p>
    <w:p w:rsidR="00AD197B" w:rsidRDefault="00AA3486">
      <w:pPr>
        <w:pStyle w:val="TOC2"/>
        <w:tabs>
          <w:tab w:val="left" w:pos="1100"/>
          <w:tab w:val="right" w:leader="dot" w:pos="6908"/>
        </w:tabs>
        <w:rPr>
          <w:rFonts w:asciiTheme="minorHAnsi" w:eastAsiaTheme="minorEastAsia" w:hAnsiTheme="minorHAnsi" w:cstheme="minorBidi"/>
          <w:noProof/>
          <w:sz w:val="22"/>
          <w:szCs w:val="22"/>
          <w:lang w:eastAsia="en-US"/>
        </w:rPr>
      </w:pPr>
      <w:hyperlink w:anchor="_Toc486451071" w:history="1">
        <w:r w:rsidR="00AD197B" w:rsidRPr="00517241">
          <w:rPr>
            <w:rStyle w:val="Hyperlink"/>
            <w:noProof/>
            <w:lang w:val="ro-RO"/>
          </w:rPr>
          <w:t>5.7</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Amazon Elastic Compute Cloud (EC2)</w:t>
        </w:r>
        <w:r w:rsidR="00AD197B">
          <w:rPr>
            <w:noProof/>
            <w:webHidden/>
          </w:rPr>
          <w:tab/>
        </w:r>
        <w:r>
          <w:rPr>
            <w:noProof/>
            <w:webHidden/>
          </w:rPr>
          <w:fldChar w:fldCharType="begin"/>
        </w:r>
        <w:r w:rsidR="00AD197B">
          <w:rPr>
            <w:noProof/>
            <w:webHidden/>
          </w:rPr>
          <w:instrText xml:space="preserve"> PAGEREF _Toc486451071 \h </w:instrText>
        </w:r>
        <w:r>
          <w:rPr>
            <w:noProof/>
            <w:webHidden/>
          </w:rPr>
        </w:r>
        <w:r>
          <w:rPr>
            <w:noProof/>
            <w:webHidden/>
          </w:rPr>
          <w:fldChar w:fldCharType="separate"/>
        </w:r>
        <w:r w:rsidR="0098110D">
          <w:rPr>
            <w:noProof/>
            <w:webHidden/>
          </w:rPr>
          <w:t>- 19 -</w:t>
        </w:r>
        <w:r>
          <w:rPr>
            <w:noProof/>
            <w:webHidden/>
          </w:rPr>
          <w:fldChar w:fldCharType="end"/>
        </w:r>
      </w:hyperlink>
    </w:p>
    <w:p w:rsidR="00AD197B" w:rsidRDefault="00AA3486">
      <w:pPr>
        <w:pStyle w:val="TOC1"/>
        <w:tabs>
          <w:tab w:val="left" w:pos="660"/>
          <w:tab w:val="right" w:leader="dot" w:pos="6908"/>
        </w:tabs>
        <w:rPr>
          <w:rFonts w:asciiTheme="minorHAnsi" w:eastAsiaTheme="minorEastAsia" w:hAnsiTheme="minorHAnsi" w:cstheme="minorBidi"/>
          <w:noProof/>
          <w:sz w:val="22"/>
          <w:szCs w:val="22"/>
          <w:lang w:eastAsia="en-US"/>
        </w:rPr>
      </w:pPr>
      <w:hyperlink w:anchor="_Toc486451072" w:history="1">
        <w:r w:rsidR="00AD197B" w:rsidRPr="00517241">
          <w:rPr>
            <w:rStyle w:val="Hyperlink"/>
            <w:noProof/>
            <w:lang w:val="ro-RO"/>
          </w:rPr>
          <w:t>6</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Framework-ul OpenMP</w:t>
        </w:r>
        <w:r w:rsidR="00AD197B">
          <w:rPr>
            <w:noProof/>
            <w:webHidden/>
          </w:rPr>
          <w:tab/>
        </w:r>
        <w:r>
          <w:rPr>
            <w:noProof/>
            <w:webHidden/>
          </w:rPr>
          <w:fldChar w:fldCharType="begin"/>
        </w:r>
        <w:r w:rsidR="00AD197B">
          <w:rPr>
            <w:noProof/>
            <w:webHidden/>
          </w:rPr>
          <w:instrText xml:space="preserve"> PAGEREF _Toc486451072 \h </w:instrText>
        </w:r>
        <w:r>
          <w:rPr>
            <w:noProof/>
            <w:webHidden/>
          </w:rPr>
        </w:r>
        <w:r>
          <w:rPr>
            <w:noProof/>
            <w:webHidden/>
          </w:rPr>
          <w:fldChar w:fldCharType="separate"/>
        </w:r>
        <w:r w:rsidR="0098110D">
          <w:rPr>
            <w:noProof/>
            <w:webHidden/>
          </w:rPr>
          <w:t>- 20 -</w:t>
        </w:r>
        <w:r>
          <w:rPr>
            <w:noProof/>
            <w:webHidden/>
          </w:rPr>
          <w:fldChar w:fldCharType="end"/>
        </w:r>
      </w:hyperlink>
    </w:p>
    <w:p w:rsidR="00AD197B" w:rsidRDefault="00AA3486">
      <w:pPr>
        <w:pStyle w:val="TOC2"/>
        <w:tabs>
          <w:tab w:val="left" w:pos="1100"/>
          <w:tab w:val="right" w:leader="dot" w:pos="6908"/>
        </w:tabs>
        <w:rPr>
          <w:rFonts w:asciiTheme="minorHAnsi" w:eastAsiaTheme="minorEastAsia" w:hAnsiTheme="minorHAnsi" w:cstheme="minorBidi"/>
          <w:noProof/>
          <w:sz w:val="22"/>
          <w:szCs w:val="22"/>
          <w:lang w:eastAsia="en-US"/>
        </w:rPr>
      </w:pPr>
      <w:hyperlink w:anchor="_Toc486451073" w:history="1">
        <w:r w:rsidR="00AD197B" w:rsidRPr="00517241">
          <w:rPr>
            <w:rStyle w:val="Hyperlink"/>
            <w:noProof/>
            <w:lang w:val="ro-RO"/>
          </w:rPr>
          <w:t>6.1</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Procesarea simplă a programului</w:t>
        </w:r>
        <w:r w:rsidR="00AD197B">
          <w:rPr>
            <w:noProof/>
            <w:webHidden/>
          </w:rPr>
          <w:tab/>
        </w:r>
        <w:r>
          <w:rPr>
            <w:noProof/>
            <w:webHidden/>
          </w:rPr>
          <w:fldChar w:fldCharType="begin"/>
        </w:r>
        <w:r w:rsidR="00AD197B">
          <w:rPr>
            <w:noProof/>
            <w:webHidden/>
          </w:rPr>
          <w:instrText xml:space="preserve"> PAGEREF _Toc486451073 \h </w:instrText>
        </w:r>
        <w:r>
          <w:rPr>
            <w:noProof/>
            <w:webHidden/>
          </w:rPr>
        </w:r>
        <w:r>
          <w:rPr>
            <w:noProof/>
            <w:webHidden/>
          </w:rPr>
          <w:fldChar w:fldCharType="separate"/>
        </w:r>
        <w:r w:rsidR="0098110D">
          <w:rPr>
            <w:noProof/>
            <w:webHidden/>
          </w:rPr>
          <w:t>- 22 -</w:t>
        </w:r>
        <w:r>
          <w:rPr>
            <w:noProof/>
            <w:webHidden/>
          </w:rPr>
          <w:fldChar w:fldCharType="end"/>
        </w:r>
      </w:hyperlink>
    </w:p>
    <w:p w:rsidR="00AD197B" w:rsidRDefault="00AA3486">
      <w:pPr>
        <w:pStyle w:val="TOC2"/>
        <w:tabs>
          <w:tab w:val="left" w:pos="1100"/>
          <w:tab w:val="right" w:leader="dot" w:pos="6908"/>
        </w:tabs>
        <w:rPr>
          <w:rFonts w:asciiTheme="minorHAnsi" w:eastAsiaTheme="minorEastAsia" w:hAnsiTheme="minorHAnsi" w:cstheme="minorBidi"/>
          <w:noProof/>
          <w:sz w:val="22"/>
          <w:szCs w:val="22"/>
          <w:lang w:eastAsia="en-US"/>
        </w:rPr>
      </w:pPr>
      <w:hyperlink w:anchor="_Toc486451074" w:history="1">
        <w:r w:rsidR="00AD197B" w:rsidRPr="00517241">
          <w:rPr>
            <w:rStyle w:val="Hyperlink"/>
            <w:noProof/>
            <w:lang w:val="ro-RO"/>
          </w:rPr>
          <w:t>6.2</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Procesarea paralelă a programului</w:t>
        </w:r>
        <w:r w:rsidR="00AD197B">
          <w:rPr>
            <w:noProof/>
            <w:webHidden/>
          </w:rPr>
          <w:tab/>
        </w:r>
        <w:r>
          <w:rPr>
            <w:noProof/>
            <w:webHidden/>
          </w:rPr>
          <w:fldChar w:fldCharType="begin"/>
        </w:r>
        <w:r w:rsidR="00AD197B">
          <w:rPr>
            <w:noProof/>
            <w:webHidden/>
          </w:rPr>
          <w:instrText xml:space="preserve"> PAGEREF _Toc486451074 \h </w:instrText>
        </w:r>
        <w:r>
          <w:rPr>
            <w:noProof/>
            <w:webHidden/>
          </w:rPr>
        </w:r>
        <w:r>
          <w:rPr>
            <w:noProof/>
            <w:webHidden/>
          </w:rPr>
          <w:fldChar w:fldCharType="separate"/>
        </w:r>
        <w:r w:rsidR="0098110D">
          <w:rPr>
            <w:noProof/>
            <w:webHidden/>
          </w:rPr>
          <w:t>- 23 -</w:t>
        </w:r>
        <w:r>
          <w:rPr>
            <w:noProof/>
            <w:webHidden/>
          </w:rPr>
          <w:fldChar w:fldCharType="end"/>
        </w:r>
      </w:hyperlink>
    </w:p>
    <w:p w:rsidR="00AD197B" w:rsidRDefault="00AA3486">
      <w:pPr>
        <w:pStyle w:val="TOC1"/>
        <w:tabs>
          <w:tab w:val="left" w:pos="660"/>
          <w:tab w:val="right" w:leader="dot" w:pos="6908"/>
        </w:tabs>
        <w:rPr>
          <w:rFonts w:asciiTheme="minorHAnsi" w:eastAsiaTheme="minorEastAsia" w:hAnsiTheme="minorHAnsi" w:cstheme="minorBidi"/>
          <w:noProof/>
          <w:sz w:val="22"/>
          <w:szCs w:val="22"/>
          <w:lang w:eastAsia="en-US"/>
        </w:rPr>
      </w:pPr>
      <w:hyperlink w:anchor="_Toc486451075" w:history="1">
        <w:r w:rsidR="00AD197B" w:rsidRPr="00517241">
          <w:rPr>
            <w:rStyle w:val="Hyperlink"/>
            <w:noProof/>
            <w:lang w:val="ro-RO"/>
          </w:rPr>
          <w:t>7</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Arhitectura aplicației</w:t>
        </w:r>
        <w:r w:rsidR="00AD197B">
          <w:rPr>
            <w:noProof/>
            <w:webHidden/>
          </w:rPr>
          <w:tab/>
        </w:r>
        <w:r>
          <w:rPr>
            <w:noProof/>
            <w:webHidden/>
          </w:rPr>
          <w:fldChar w:fldCharType="begin"/>
        </w:r>
        <w:r w:rsidR="00AD197B">
          <w:rPr>
            <w:noProof/>
            <w:webHidden/>
          </w:rPr>
          <w:instrText xml:space="preserve"> PAGEREF _Toc486451075 \h </w:instrText>
        </w:r>
        <w:r>
          <w:rPr>
            <w:noProof/>
            <w:webHidden/>
          </w:rPr>
        </w:r>
        <w:r>
          <w:rPr>
            <w:noProof/>
            <w:webHidden/>
          </w:rPr>
          <w:fldChar w:fldCharType="separate"/>
        </w:r>
        <w:r w:rsidR="0098110D">
          <w:rPr>
            <w:noProof/>
            <w:webHidden/>
          </w:rPr>
          <w:t>- 25 -</w:t>
        </w:r>
        <w:r>
          <w:rPr>
            <w:noProof/>
            <w:webHidden/>
          </w:rPr>
          <w:fldChar w:fldCharType="end"/>
        </w:r>
      </w:hyperlink>
    </w:p>
    <w:p w:rsidR="00AD197B" w:rsidRDefault="00AA3486">
      <w:pPr>
        <w:pStyle w:val="TOC2"/>
        <w:tabs>
          <w:tab w:val="left" w:pos="1100"/>
          <w:tab w:val="right" w:leader="dot" w:pos="6908"/>
        </w:tabs>
        <w:rPr>
          <w:rFonts w:asciiTheme="minorHAnsi" w:eastAsiaTheme="minorEastAsia" w:hAnsiTheme="minorHAnsi" w:cstheme="minorBidi"/>
          <w:noProof/>
          <w:sz w:val="22"/>
          <w:szCs w:val="22"/>
          <w:lang w:eastAsia="en-US"/>
        </w:rPr>
      </w:pPr>
      <w:hyperlink w:anchor="_Toc486451076" w:history="1">
        <w:r w:rsidR="00AD197B" w:rsidRPr="00517241">
          <w:rPr>
            <w:rStyle w:val="Hyperlink"/>
            <w:noProof/>
            <w:lang w:val="ro-RO"/>
          </w:rPr>
          <w:t>7.1</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Introducere</w:t>
        </w:r>
        <w:r w:rsidR="00AD197B">
          <w:rPr>
            <w:noProof/>
            <w:webHidden/>
          </w:rPr>
          <w:tab/>
        </w:r>
        <w:r>
          <w:rPr>
            <w:noProof/>
            <w:webHidden/>
          </w:rPr>
          <w:fldChar w:fldCharType="begin"/>
        </w:r>
        <w:r w:rsidR="00AD197B">
          <w:rPr>
            <w:noProof/>
            <w:webHidden/>
          </w:rPr>
          <w:instrText xml:space="preserve"> PAGEREF _Toc486451076 \h </w:instrText>
        </w:r>
        <w:r>
          <w:rPr>
            <w:noProof/>
            <w:webHidden/>
          </w:rPr>
        </w:r>
        <w:r>
          <w:rPr>
            <w:noProof/>
            <w:webHidden/>
          </w:rPr>
          <w:fldChar w:fldCharType="separate"/>
        </w:r>
        <w:r w:rsidR="0098110D">
          <w:rPr>
            <w:noProof/>
            <w:webHidden/>
          </w:rPr>
          <w:t>- 25 -</w:t>
        </w:r>
        <w:r>
          <w:rPr>
            <w:noProof/>
            <w:webHidden/>
          </w:rPr>
          <w:fldChar w:fldCharType="end"/>
        </w:r>
      </w:hyperlink>
    </w:p>
    <w:p w:rsidR="00AD197B" w:rsidRDefault="00AA3486">
      <w:pPr>
        <w:pStyle w:val="TOC2"/>
        <w:tabs>
          <w:tab w:val="left" w:pos="1100"/>
          <w:tab w:val="right" w:leader="dot" w:pos="6908"/>
        </w:tabs>
        <w:rPr>
          <w:rFonts w:asciiTheme="minorHAnsi" w:eastAsiaTheme="minorEastAsia" w:hAnsiTheme="minorHAnsi" w:cstheme="minorBidi"/>
          <w:noProof/>
          <w:sz w:val="22"/>
          <w:szCs w:val="22"/>
          <w:lang w:eastAsia="en-US"/>
        </w:rPr>
      </w:pPr>
      <w:hyperlink w:anchor="_Toc486451077" w:history="1">
        <w:r w:rsidR="00AD197B" w:rsidRPr="00517241">
          <w:rPr>
            <w:rStyle w:val="Hyperlink"/>
            <w:noProof/>
            <w:lang w:val="ro-RO"/>
          </w:rPr>
          <w:t>7.2</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Crearea aplicației</w:t>
        </w:r>
        <w:r w:rsidR="00AD197B">
          <w:rPr>
            <w:noProof/>
            <w:webHidden/>
          </w:rPr>
          <w:tab/>
        </w:r>
        <w:r>
          <w:rPr>
            <w:noProof/>
            <w:webHidden/>
          </w:rPr>
          <w:fldChar w:fldCharType="begin"/>
        </w:r>
        <w:r w:rsidR="00AD197B">
          <w:rPr>
            <w:noProof/>
            <w:webHidden/>
          </w:rPr>
          <w:instrText xml:space="preserve"> PAGEREF _Toc486451077 \h </w:instrText>
        </w:r>
        <w:r>
          <w:rPr>
            <w:noProof/>
            <w:webHidden/>
          </w:rPr>
        </w:r>
        <w:r>
          <w:rPr>
            <w:noProof/>
            <w:webHidden/>
          </w:rPr>
          <w:fldChar w:fldCharType="separate"/>
        </w:r>
        <w:r w:rsidR="0098110D">
          <w:rPr>
            <w:noProof/>
            <w:webHidden/>
          </w:rPr>
          <w:t>- 25 -</w:t>
        </w:r>
        <w:r>
          <w:rPr>
            <w:noProof/>
            <w:webHidden/>
          </w:rPr>
          <w:fldChar w:fldCharType="end"/>
        </w:r>
      </w:hyperlink>
    </w:p>
    <w:p w:rsidR="00AD197B" w:rsidRDefault="00AA3486">
      <w:pPr>
        <w:pStyle w:val="TOC3"/>
        <w:tabs>
          <w:tab w:val="right" w:leader="dot" w:pos="6908"/>
        </w:tabs>
        <w:rPr>
          <w:rFonts w:asciiTheme="minorHAnsi" w:eastAsiaTheme="minorEastAsia" w:hAnsiTheme="minorHAnsi" w:cstheme="minorBidi"/>
          <w:noProof/>
          <w:sz w:val="22"/>
          <w:szCs w:val="22"/>
          <w:lang w:eastAsia="en-US"/>
        </w:rPr>
      </w:pPr>
      <w:hyperlink w:anchor="_Toc486451078" w:history="1">
        <w:r w:rsidR="00AD197B" w:rsidRPr="00517241">
          <w:rPr>
            <w:rStyle w:val="Hyperlink"/>
            <w:b/>
            <w:noProof/>
            <w:lang w:val="ro-RO"/>
          </w:rPr>
          <w:t>Nucleul aplicației</w:t>
        </w:r>
        <w:r w:rsidR="00AD197B">
          <w:rPr>
            <w:noProof/>
            <w:webHidden/>
          </w:rPr>
          <w:tab/>
        </w:r>
        <w:r>
          <w:rPr>
            <w:noProof/>
            <w:webHidden/>
          </w:rPr>
          <w:fldChar w:fldCharType="begin"/>
        </w:r>
        <w:r w:rsidR="00AD197B">
          <w:rPr>
            <w:noProof/>
            <w:webHidden/>
          </w:rPr>
          <w:instrText xml:space="preserve"> PAGEREF _Toc486451078 \h </w:instrText>
        </w:r>
        <w:r>
          <w:rPr>
            <w:noProof/>
            <w:webHidden/>
          </w:rPr>
        </w:r>
        <w:r>
          <w:rPr>
            <w:noProof/>
            <w:webHidden/>
          </w:rPr>
          <w:fldChar w:fldCharType="separate"/>
        </w:r>
        <w:r w:rsidR="0098110D">
          <w:rPr>
            <w:noProof/>
            <w:webHidden/>
          </w:rPr>
          <w:t>- 25 -</w:t>
        </w:r>
        <w:r>
          <w:rPr>
            <w:noProof/>
            <w:webHidden/>
          </w:rPr>
          <w:fldChar w:fldCharType="end"/>
        </w:r>
      </w:hyperlink>
    </w:p>
    <w:p w:rsidR="00AD197B" w:rsidRDefault="00AA3486">
      <w:pPr>
        <w:pStyle w:val="TOC3"/>
        <w:tabs>
          <w:tab w:val="right" w:leader="dot" w:pos="6908"/>
        </w:tabs>
        <w:rPr>
          <w:rFonts w:asciiTheme="minorHAnsi" w:eastAsiaTheme="minorEastAsia" w:hAnsiTheme="minorHAnsi" w:cstheme="minorBidi"/>
          <w:noProof/>
          <w:sz w:val="22"/>
          <w:szCs w:val="22"/>
          <w:lang w:eastAsia="en-US"/>
        </w:rPr>
      </w:pPr>
      <w:hyperlink w:anchor="_Toc486451079" w:history="1">
        <w:r w:rsidR="00AD197B" w:rsidRPr="00517241">
          <w:rPr>
            <w:rStyle w:val="Hyperlink"/>
            <w:b/>
            <w:noProof/>
            <w:lang w:val="ro-RO"/>
          </w:rPr>
          <w:t>Procesarea pe nuclee</w:t>
        </w:r>
        <w:r w:rsidR="00AD197B">
          <w:rPr>
            <w:noProof/>
            <w:webHidden/>
          </w:rPr>
          <w:tab/>
        </w:r>
        <w:r>
          <w:rPr>
            <w:noProof/>
            <w:webHidden/>
          </w:rPr>
          <w:fldChar w:fldCharType="begin"/>
        </w:r>
        <w:r w:rsidR="00AD197B">
          <w:rPr>
            <w:noProof/>
            <w:webHidden/>
          </w:rPr>
          <w:instrText xml:space="preserve"> PAGEREF _Toc486451079 \h </w:instrText>
        </w:r>
        <w:r>
          <w:rPr>
            <w:noProof/>
            <w:webHidden/>
          </w:rPr>
        </w:r>
        <w:r>
          <w:rPr>
            <w:noProof/>
            <w:webHidden/>
          </w:rPr>
          <w:fldChar w:fldCharType="separate"/>
        </w:r>
        <w:r w:rsidR="0098110D">
          <w:rPr>
            <w:noProof/>
            <w:webHidden/>
          </w:rPr>
          <w:t>- 26 -</w:t>
        </w:r>
        <w:r>
          <w:rPr>
            <w:noProof/>
            <w:webHidden/>
          </w:rPr>
          <w:fldChar w:fldCharType="end"/>
        </w:r>
      </w:hyperlink>
    </w:p>
    <w:p w:rsidR="00AD197B" w:rsidRDefault="00AA3486">
      <w:pPr>
        <w:pStyle w:val="TOC3"/>
        <w:tabs>
          <w:tab w:val="right" w:leader="dot" w:pos="6908"/>
        </w:tabs>
        <w:rPr>
          <w:rFonts w:asciiTheme="minorHAnsi" w:eastAsiaTheme="minorEastAsia" w:hAnsiTheme="minorHAnsi" w:cstheme="minorBidi"/>
          <w:noProof/>
          <w:sz w:val="22"/>
          <w:szCs w:val="22"/>
          <w:lang w:eastAsia="en-US"/>
        </w:rPr>
      </w:pPr>
      <w:hyperlink w:anchor="_Toc486451080" w:history="1">
        <w:r w:rsidR="00AD197B" w:rsidRPr="00517241">
          <w:rPr>
            <w:rStyle w:val="Hyperlink"/>
            <w:b/>
            <w:noProof/>
            <w:lang w:val="ro-RO"/>
          </w:rPr>
          <w:t>Rularea pe un cluster de calculatoare</w:t>
        </w:r>
        <w:r w:rsidR="00AD197B">
          <w:rPr>
            <w:noProof/>
            <w:webHidden/>
          </w:rPr>
          <w:tab/>
        </w:r>
        <w:r>
          <w:rPr>
            <w:noProof/>
            <w:webHidden/>
          </w:rPr>
          <w:fldChar w:fldCharType="begin"/>
        </w:r>
        <w:r w:rsidR="00AD197B">
          <w:rPr>
            <w:noProof/>
            <w:webHidden/>
          </w:rPr>
          <w:instrText xml:space="preserve"> PAGEREF _Toc486451080 \h </w:instrText>
        </w:r>
        <w:r>
          <w:rPr>
            <w:noProof/>
            <w:webHidden/>
          </w:rPr>
        </w:r>
        <w:r>
          <w:rPr>
            <w:noProof/>
            <w:webHidden/>
          </w:rPr>
          <w:fldChar w:fldCharType="separate"/>
        </w:r>
        <w:r w:rsidR="0098110D">
          <w:rPr>
            <w:noProof/>
            <w:webHidden/>
          </w:rPr>
          <w:t>- 28 -</w:t>
        </w:r>
        <w:r>
          <w:rPr>
            <w:noProof/>
            <w:webHidden/>
          </w:rPr>
          <w:fldChar w:fldCharType="end"/>
        </w:r>
      </w:hyperlink>
    </w:p>
    <w:p w:rsidR="00AD197B" w:rsidRDefault="00AA3486">
      <w:pPr>
        <w:pStyle w:val="TOC3"/>
        <w:tabs>
          <w:tab w:val="right" w:leader="dot" w:pos="6908"/>
        </w:tabs>
        <w:rPr>
          <w:rFonts w:asciiTheme="minorHAnsi" w:eastAsiaTheme="minorEastAsia" w:hAnsiTheme="minorHAnsi" w:cstheme="minorBidi"/>
          <w:noProof/>
          <w:sz w:val="22"/>
          <w:szCs w:val="22"/>
          <w:lang w:eastAsia="en-US"/>
        </w:rPr>
      </w:pPr>
      <w:hyperlink w:anchor="_Toc486451081" w:history="1">
        <w:r w:rsidR="00AD197B" w:rsidRPr="00517241">
          <w:rPr>
            <w:rStyle w:val="Hyperlink"/>
            <w:b/>
            <w:noProof/>
            <w:lang w:val="ro-RO"/>
          </w:rPr>
          <w:t>Conectare PC cluster.</w:t>
        </w:r>
        <w:r w:rsidR="00AD197B">
          <w:rPr>
            <w:noProof/>
            <w:webHidden/>
          </w:rPr>
          <w:tab/>
        </w:r>
        <w:r>
          <w:rPr>
            <w:noProof/>
            <w:webHidden/>
          </w:rPr>
          <w:fldChar w:fldCharType="begin"/>
        </w:r>
        <w:r w:rsidR="00AD197B">
          <w:rPr>
            <w:noProof/>
            <w:webHidden/>
          </w:rPr>
          <w:instrText xml:space="preserve"> PAGEREF _Toc486451081 \h </w:instrText>
        </w:r>
        <w:r>
          <w:rPr>
            <w:noProof/>
            <w:webHidden/>
          </w:rPr>
        </w:r>
        <w:r>
          <w:rPr>
            <w:noProof/>
            <w:webHidden/>
          </w:rPr>
          <w:fldChar w:fldCharType="separate"/>
        </w:r>
        <w:r w:rsidR="0098110D">
          <w:rPr>
            <w:noProof/>
            <w:webHidden/>
          </w:rPr>
          <w:t>- 29 -</w:t>
        </w:r>
        <w:r>
          <w:rPr>
            <w:noProof/>
            <w:webHidden/>
          </w:rPr>
          <w:fldChar w:fldCharType="end"/>
        </w:r>
      </w:hyperlink>
    </w:p>
    <w:p w:rsidR="00AD197B" w:rsidRDefault="00AA3486">
      <w:pPr>
        <w:pStyle w:val="TOC3"/>
        <w:tabs>
          <w:tab w:val="right" w:leader="dot" w:pos="6908"/>
        </w:tabs>
        <w:rPr>
          <w:rFonts w:asciiTheme="minorHAnsi" w:eastAsiaTheme="minorEastAsia" w:hAnsiTheme="minorHAnsi" w:cstheme="minorBidi"/>
          <w:noProof/>
          <w:sz w:val="22"/>
          <w:szCs w:val="22"/>
          <w:lang w:eastAsia="en-US"/>
        </w:rPr>
      </w:pPr>
      <w:hyperlink w:anchor="_Toc486451082" w:history="1">
        <w:r w:rsidR="00AD197B" w:rsidRPr="00517241">
          <w:rPr>
            <w:rStyle w:val="Hyperlink"/>
            <w:b/>
            <w:noProof/>
            <w:lang w:val="ro-RO"/>
          </w:rPr>
          <w:t>Orchestrarea clusterului.</w:t>
        </w:r>
        <w:r w:rsidR="00AD197B">
          <w:rPr>
            <w:noProof/>
            <w:webHidden/>
          </w:rPr>
          <w:tab/>
        </w:r>
        <w:r>
          <w:rPr>
            <w:noProof/>
            <w:webHidden/>
          </w:rPr>
          <w:fldChar w:fldCharType="begin"/>
        </w:r>
        <w:r w:rsidR="00AD197B">
          <w:rPr>
            <w:noProof/>
            <w:webHidden/>
          </w:rPr>
          <w:instrText xml:space="preserve"> PAGEREF _Toc486451082 \h </w:instrText>
        </w:r>
        <w:r>
          <w:rPr>
            <w:noProof/>
            <w:webHidden/>
          </w:rPr>
        </w:r>
        <w:r>
          <w:rPr>
            <w:noProof/>
            <w:webHidden/>
          </w:rPr>
          <w:fldChar w:fldCharType="separate"/>
        </w:r>
        <w:r w:rsidR="0098110D">
          <w:rPr>
            <w:noProof/>
            <w:webHidden/>
          </w:rPr>
          <w:t>- 30 -</w:t>
        </w:r>
        <w:r>
          <w:rPr>
            <w:noProof/>
            <w:webHidden/>
          </w:rPr>
          <w:fldChar w:fldCharType="end"/>
        </w:r>
      </w:hyperlink>
    </w:p>
    <w:p w:rsidR="00AD197B" w:rsidRDefault="00AA3486">
      <w:pPr>
        <w:pStyle w:val="TOC3"/>
        <w:tabs>
          <w:tab w:val="right" w:leader="dot" w:pos="6908"/>
        </w:tabs>
        <w:rPr>
          <w:rFonts w:asciiTheme="minorHAnsi" w:eastAsiaTheme="minorEastAsia" w:hAnsiTheme="minorHAnsi" w:cstheme="minorBidi"/>
          <w:noProof/>
          <w:sz w:val="22"/>
          <w:szCs w:val="22"/>
          <w:lang w:eastAsia="en-US"/>
        </w:rPr>
      </w:pPr>
      <w:hyperlink w:anchor="_Toc486451083" w:history="1">
        <w:r w:rsidR="00AD197B" w:rsidRPr="00517241">
          <w:rPr>
            <w:rStyle w:val="Hyperlink"/>
            <w:b/>
            <w:noProof/>
            <w:lang w:val="ro-RO"/>
          </w:rPr>
          <w:t>Comunicarea client – aplicație.</w:t>
        </w:r>
        <w:r w:rsidR="00AD197B">
          <w:rPr>
            <w:noProof/>
            <w:webHidden/>
          </w:rPr>
          <w:tab/>
        </w:r>
        <w:r>
          <w:rPr>
            <w:noProof/>
            <w:webHidden/>
          </w:rPr>
          <w:fldChar w:fldCharType="begin"/>
        </w:r>
        <w:r w:rsidR="00AD197B">
          <w:rPr>
            <w:noProof/>
            <w:webHidden/>
          </w:rPr>
          <w:instrText xml:space="preserve"> PAGEREF _Toc486451083 \h </w:instrText>
        </w:r>
        <w:r>
          <w:rPr>
            <w:noProof/>
            <w:webHidden/>
          </w:rPr>
        </w:r>
        <w:r>
          <w:rPr>
            <w:noProof/>
            <w:webHidden/>
          </w:rPr>
          <w:fldChar w:fldCharType="separate"/>
        </w:r>
        <w:r w:rsidR="0098110D">
          <w:rPr>
            <w:noProof/>
            <w:webHidden/>
          </w:rPr>
          <w:t>- 31 -</w:t>
        </w:r>
        <w:r>
          <w:rPr>
            <w:noProof/>
            <w:webHidden/>
          </w:rPr>
          <w:fldChar w:fldCharType="end"/>
        </w:r>
      </w:hyperlink>
    </w:p>
    <w:p w:rsidR="00AD197B" w:rsidRDefault="00AA3486">
      <w:pPr>
        <w:pStyle w:val="TOC1"/>
        <w:tabs>
          <w:tab w:val="left" w:pos="660"/>
          <w:tab w:val="right" w:leader="dot" w:pos="6908"/>
        </w:tabs>
        <w:rPr>
          <w:rFonts w:asciiTheme="minorHAnsi" w:eastAsiaTheme="minorEastAsia" w:hAnsiTheme="minorHAnsi" w:cstheme="minorBidi"/>
          <w:noProof/>
          <w:sz w:val="22"/>
          <w:szCs w:val="22"/>
          <w:lang w:eastAsia="en-US"/>
        </w:rPr>
      </w:pPr>
      <w:hyperlink w:anchor="_Toc486451084" w:history="1">
        <w:r w:rsidR="00AD197B" w:rsidRPr="00517241">
          <w:rPr>
            <w:rStyle w:val="Hyperlink"/>
            <w:noProof/>
            <w:lang w:val="ro-RO"/>
          </w:rPr>
          <w:t>8</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Detalii de implementare</w:t>
        </w:r>
        <w:r w:rsidR="00AD197B">
          <w:rPr>
            <w:noProof/>
            <w:webHidden/>
          </w:rPr>
          <w:tab/>
        </w:r>
        <w:r>
          <w:rPr>
            <w:noProof/>
            <w:webHidden/>
          </w:rPr>
          <w:fldChar w:fldCharType="begin"/>
        </w:r>
        <w:r w:rsidR="00AD197B">
          <w:rPr>
            <w:noProof/>
            <w:webHidden/>
          </w:rPr>
          <w:instrText xml:space="preserve"> PAGEREF _Toc486451084 \h </w:instrText>
        </w:r>
        <w:r>
          <w:rPr>
            <w:noProof/>
            <w:webHidden/>
          </w:rPr>
        </w:r>
        <w:r>
          <w:rPr>
            <w:noProof/>
            <w:webHidden/>
          </w:rPr>
          <w:fldChar w:fldCharType="separate"/>
        </w:r>
        <w:r w:rsidR="0098110D">
          <w:rPr>
            <w:noProof/>
            <w:webHidden/>
          </w:rPr>
          <w:t>- 32 -</w:t>
        </w:r>
        <w:r>
          <w:rPr>
            <w:noProof/>
            <w:webHidden/>
          </w:rPr>
          <w:fldChar w:fldCharType="end"/>
        </w:r>
      </w:hyperlink>
    </w:p>
    <w:p w:rsidR="00AD197B" w:rsidRDefault="00AA3486">
      <w:pPr>
        <w:pStyle w:val="TOC2"/>
        <w:tabs>
          <w:tab w:val="left" w:pos="1100"/>
          <w:tab w:val="right" w:leader="dot" w:pos="6908"/>
        </w:tabs>
        <w:rPr>
          <w:rFonts w:asciiTheme="minorHAnsi" w:eastAsiaTheme="minorEastAsia" w:hAnsiTheme="minorHAnsi" w:cstheme="minorBidi"/>
          <w:noProof/>
          <w:sz w:val="22"/>
          <w:szCs w:val="22"/>
          <w:lang w:eastAsia="en-US"/>
        </w:rPr>
      </w:pPr>
      <w:hyperlink w:anchor="_Toc486451085" w:history="1">
        <w:r w:rsidR="00AD197B" w:rsidRPr="00517241">
          <w:rPr>
            <w:rStyle w:val="Hyperlink"/>
            <w:noProof/>
            <w:lang w:val="ro-RO"/>
          </w:rPr>
          <w:t>8.1</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Implementarea aplicației nucleu</w:t>
        </w:r>
        <w:r w:rsidR="00AD197B">
          <w:rPr>
            <w:noProof/>
            <w:webHidden/>
          </w:rPr>
          <w:tab/>
        </w:r>
        <w:r>
          <w:rPr>
            <w:noProof/>
            <w:webHidden/>
          </w:rPr>
          <w:fldChar w:fldCharType="begin"/>
        </w:r>
        <w:r w:rsidR="00AD197B">
          <w:rPr>
            <w:noProof/>
            <w:webHidden/>
          </w:rPr>
          <w:instrText xml:space="preserve"> PAGEREF _Toc486451085 \h </w:instrText>
        </w:r>
        <w:r>
          <w:rPr>
            <w:noProof/>
            <w:webHidden/>
          </w:rPr>
        </w:r>
        <w:r>
          <w:rPr>
            <w:noProof/>
            <w:webHidden/>
          </w:rPr>
          <w:fldChar w:fldCharType="separate"/>
        </w:r>
        <w:r w:rsidR="0098110D">
          <w:rPr>
            <w:noProof/>
            <w:webHidden/>
          </w:rPr>
          <w:t>- 32 -</w:t>
        </w:r>
        <w:r>
          <w:rPr>
            <w:noProof/>
            <w:webHidden/>
          </w:rPr>
          <w:fldChar w:fldCharType="end"/>
        </w:r>
      </w:hyperlink>
    </w:p>
    <w:p w:rsidR="00AD197B" w:rsidRDefault="00AA3486">
      <w:pPr>
        <w:pStyle w:val="TOC2"/>
        <w:tabs>
          <w:tab w:val="left" w:pos="1100"/>
          <w:tab w:val="right" w:leader="dot" w:pos="6908"/>
        </w:tabs>
        <w:rPr>
          <w:rFonts w:asciiTheme="minorHAnsi" w:eastAsiaTheme="minorEastAsia" w:hAnsiTheme="minorHAnsi" w:cstheme="minorBidi"/>
          <w:noProof/>
          <w:sz w:val="22"/>
          <w:szCs w:val="22"/>
          <w:lang w:eastAsia="en-US"/>
        </w:rPr>
      </w:pPr>
      <w:hyperlink w:anchor="_Toc486451086" w:history="1">
        <w:r w:rsidR="00AD197B" w:rsidRPr="00517241">
          <w:rPr>
            <w:rStyle w:val="Hyperlink"/>
            <w:noProof/>
            <w:lang w:val="ro-RO"/>
          </w:rPr>
          <w:t>8.2</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Implementarea clusterului de calculatoare</w:t>
        </w:r>
        <w:r w:rsidR="00AD197B">
          <w:rPr>
            <w:noProof/>
            <w:webHidden/>
          </w:rPr>
          <w:tab/>
        </w:r>
        <w:r>
          <w:rPr>
            <w:noProof/>
            <w:webHidden/>
          </w:rPr>
          <w:fldChar w:fldCharType="begin"/>
        </w:r>
        <w:r w:rsidR="00AD197B">
          <w:rPr>
            <w:noProof/>
            <w:webHidden/>
          </w:rPr>
          <w:instrText xml:space="preserve"> PAGEREF _Toc486451086 \h </w:instrText>
        </w:r>
        <w:r>
          <w:rPr>
            <w:noProof/>
            <w:webHidden/>
          </w:rPr>
        </w:r>
        <w:r>
          <w:rPr>
            <w:noProof/>
            <w:webHidden/>
          </w:rPr>
          <w:fldChar w:fldCharType="separate"/>
        </w:r>
        <w:r w:rsidR="0098110D">
          <w:rPr>
            <w:noProof/>
            <w:webHidden/>
          </w:rPr>
          <w:t>- 35 -</w:t>
        </w:r>
        <w:r>
          <w:rPr>
            <w:noProof/>
            <w:webHidden/>
          </w:rPr>
          <w:fldChar w:fldCharType="end"/>
        </w:r>
      </w:hyperlink>
    </w:p>
    <w:p w:rsidR="00AD197B" w:rsidRDefault="00AA3486">
      <w:pPr>
        <w:pStyle w:val="TOC2"/>
        <w:tabs>
          <w:tab w:val="left" w:pos="1100"/>
          <w:tab w:val="right" w:leader="dot" w:pos="6908"/>
        </w:tabs>
        <w:rPr>
          <w:rFonts w:asciiTheme="minorHAnsi" w:eastAsiaTheme="minorEastAsia" w:hAnsiTheme="minorHAnsi" w:cstheme="minorBidi"/>
          <w:noProof/>
          <w:sz w:val="22"/>
          <w:szCs w:val="22"/>
          <w:lang w:eastAsia="en-US"/>
        </w:rPr>
      </w:pPr>
      <w:hyperlink w:anchor="_Toc486451087" w:history="1">
        <w:r w:rsidR="00AD197B" w:rsidRPr="00517241">
          <w:rPr>
            <w:rStyle w:val="Hyperlink"/>
            <w:noProof/>
            <w:lang w:val="ro-RO"/>
          </w:rPr>
          <w:t>8.3</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Server</w:t>
        </w:r>
        <w:r w:rsidR="00AD197B">
          <w:rPr>
            <w:noProof/>
            <w:webHidden/>
          </w:rPr>
          <w:tab/>
        </w:r>
        <w:r>
          <w:rPr>
            <w:noProof/>
            <w:webHidden/>
          </w:rPr>
          <w:fldChar w:fldCharType="begin"/>
        </w:r>
        <w:r w:rsidR="00AD197B">
          <w:rPr>
            <w:noProof/>
            <w:webHidden/>
          </w:rPr>
          <w:instrText xml:space="preserve"> PAGEREF _Toc486451087 \h </w:instrText>
        </w:r>
        <w:r>
          <w:rPr>
            <w:noProof/>
            <w:webHidden/>
          </w:rPr>
        </w:r>
        <w:r>
          <w:rPr>
            <w:noProof/>
            <w:webHidden/>
          </w:rPr>
          <w:fldChar w:fldCharType="separate"/>
        </w:r>
        <w:r w:rsidR="0098110D">
          <w:rPr>
            <w:noProof/>
            <w:webHidden/>
          </w:rPr>
          <w:t>- 37 -</w:t>
        </w:r>
        <w:r>
          <w:rPr>
            <w:noProof/>
            <w:webHidden/>
          </w:rPr>
          <w:fldChar w:fldCharType="end"/>
        </w:r>
      </w:hyperlink>
    </w:p>
    <w:p w:rsidR="00AD197B" w:rsidRDefault="00AA3486">
      <w:pPr>
        <w:pStyle w:val="TOC1"/>
        <w:tabs>
          <w:tab w:val="left" w:pos="660"/>
          <w:tab w:val="right" w:leader="dot" w:pos="6908"/>
        </w:tabs>
        <w:rPr>
          <w:rFonts w:asciiTheme="minorHAnsi" w:eastAsiaTheme="minorEastAsia" w:hAnsiTheme="minorHAnsi" w:cstheme="minorBidi"/>
          <w:noProof/>
          <w:sz w:val="22"/>
          <w:szCs w:val="22"/>
          <w:lang w:eastAsia="en-US"/>
        </w:rPr>
      </w:pPr>
      <w:hyperlink w:anchor="_Toc486451088" w:history="1">
        <w:r w:rsidR="00AD197B" w:rsidRPr="00517241">
          <w:rPr>
            <w:rStyle w:val="Hyperlink"/>
            <w:noProof/>
            <w:lang w:val="ro-RO"/>
          </w:rPr>
          <w:t>9</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Performanțe obținute</w:t>
        </w:r>
        <w:r w:rsidR="00AD197B">
          <w:rPr>
            <w:noProof/>
            <w:webHidden/>
          </w:rPr>
          <w:tab/>
        </w:r>
        <w:r>
          <w:rPr>
            <w:noProof/>
            <w:webHidden/>
          </w:rPr>
          <w:fldChar w:fldCharType="begin"/>
        </w:r>
        <w:r w:rsidR="00AD197B">
          <w:rPr>
            <w:noProof/>
            <w:webHidden/>
          </w:rPr>
          <w:instrText xml:space="preserve"> PAGEREF _Toc486451088 \h </w:instrText>
        </w:r>
        <w:r>
          <w:rPr>
            <w:noProof/>
            <w:webHidden/>
          </w:rPr>
        </w:r>
        <w:r>
          <w:rPr>
            <w:noProof/>
            <w:webHidden/>
          </w:rPr>
          <w:fldChar w:fldCharType="separate"/>
        </w:r>
        <w:r w:rsidR="0098110D">
          <w:rPr>
            <w:noProof/>
            <w:webHidden/>
          </w:rPr>
          <w:t>- 38 -</w:t>
        </w:r>
        <w:r>
          <w:rPr>
            <w:noProof/>
            <w:webHidden/>
          </w:rPr>
          <w:fldChar w:fldCharType="end"/>
        </w:r>
      </w:hyperlink>
    </w:p>
    <w:p w:rsidR="00AD197B" w:rsidRDefault="00AA3486">
      <w:pPr>
        <w:pStyle w:val="TOC2"/>
        <w:tabs>
          <w:tab w:val="left" w:pos="1100"/>
          <w:tab w:val="right" w:leader="dot" w:pos="6908"/>
        </w:tabs>
        <w:rPr>
          <w:rFonts w:asciiTheme="minorHAnsi" w:eastAsiaTheme="minorEastAsia" w:hAnsiTheme="minorHAnsi" w:cstheme="minorBidi"/>
          <w:noProof/>
          <w:sz w:val="22"/>
          <w:szCs w:val="22"/>
          <w:lang w:eastAsia="en-US"/>
        </w:rPr>
      </w:pPr>
      <w:hyperlink w:anchor="_Toc486451089" w:history="1">
        <w:r w:rsidR="00AD197B" w:rsidRPr="00517241">
          <w:rPr>
            <w:rStyle w:val="Hyperlink"/>
            <w:noProof/>
            <w:lang w:val="ro-RO"/>
          </w:rPr>
          <w:t>9.1</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Rezolvarea problemei cu un algoritm genetic general</w:t>
        </w:r>
        <w:r w:rsidR="00AD197B">
          <w:rPr>
            <w:noProof/>
            <w:webHidden/>
          </w:rPr>
          <w:tab/>
        </w:r>
        <w:r>
          <w:rPr>
            <w:noProof/>
            <w:webHidden/>
          </w:rPr>
          <w:fldChar w:fldCharType="begin"/>
        </w:r>
        <w:r w:rsidR="00AD197B">
          <w:rPr>
            <w:noProof/>
            <w:webHidden/>
          </w:rPr>
          <w:instrText xml:space="preserve"> PAGEREF _Toc486451089 \h </w:instrText>
        </w:r>
        <w:r>
          <w:rPr>
            <w:noProof/>
            <w:webHidden/>
          </w:rPr>
        </w:r>
        <w:r>
          <w:rPr>
            <w:noProof/>
            <w:webHidden/>
          </w:rPr>
          <w:fldChar w:fldCharType="separate"/>
        </w:r>
        <w:r w:rsidR="0098110D">
          <w:rPr>
            <w:noProof/>
            <w:webHidden/>
          </w:rPr>
          <w:t>- 38 -</w:t>
        </w:r>
        <w:r>
          <w:rPr>
            <w:noProof/>
            <w:webHidden/>
          </w:rPr>
          <w:fldChar w:fldCharType="end"/>
        </w:r>
      </w:hyperlink>
    </w:p>
    <w:p w:rsidR="00AD197B" w:rsidRDefault="00AA3486">
      <w:pPr>
        <w:pStyle w:val="TOC2"/>
        <w:tabs>
          <w:tab w:val="left" w:pos="1100"/>
          <w:tab w:val="right" w:leader="dot" w:pos="6908"/>
        </w:tabs>
        <w:rPr>
          <w:rFonts w:asciiTheme="minorHAnsi" w:eastAsiaTheme="minorEastAsia" w:hAnsiTheme="minorHAnsi" w:cstheme="minorBidi"/>
          <w:noProof/>
          <w:sz w:val="22"/>
          <w:szCs w:val="22"/>
          <w:lang w:eastAsia="en-US"/>
        </w:rPr>
      </w:pPr>
      <w:hyperlink w:anchor="_Toc486451090" w:history="1">
        <w:r w:rsidR="00AD197B" w:rsidRPr="00517241">
          <w:rPr>
            <w:rStyle w:val="Hyperlink"/>
            <w:noProof/>
            <w:lang w:val="ro-RO"/>
          </w:rPr>
          <w:t>9.2</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Rezolvarea problemei utilizând un algoritm genetic specializat</w:t>
        </w:r>
        <w:r w:rsidR="00AD197B">
          <w:rPr>
            <w:noProof/>
            <w:webHidden/>
          </w:rPr>
          <w:tab/>
        </w:r>
        <w:r>
          <w:rPr>
            <w:noProof/>
            <w:webHidden/>
          </w:rPr>
          <w:fldChar w:fldCharType="begin"/>
        </w:r>
        <w:r w:rsidR="00AD197B">
          <w:rPr>
            <w:noProof/>
            <w:webHidden/>
          </w:rPr>
          <w:instrText xml:space="preserve"> PAGEREF _Toc486451090 \h </w:instrText>
        </w:r>
        <w:r>
          <w:rPr>
            <w:noProof/>
            <w:webHidden/>
          </w:rPr>
        </w:r>
        <w:r>
          <w:rPr>
            <w:noProof/>
            <w:webHidden/>
          </w:rPr>
          <w:fldChar w:fldCharType="separate"/>
        </w:r>
        <w:r w:rsidR="0098110D">
          <w:rPr>
            <w:noProof/>
            <w:webHidden/>
          </w:rPr>
          <w:t>- 39 -</w:t>
        </w:r>
        <w:r>
          <w:rPr>
            <w:noProof/>
            <w:webHidden/>
          </w:rPr>
          <w:fldChar w:fldCharType="end"/>
        </w:r>
      </w:hyperlink>
    </w:p>
    <w:p w:rsidR="00AD197B" w:rsidRDefault="00AA3486">
      <w:pPr>
        <w:pStyle w:val="TOC2"/>
        <w:tabs>
          <w:tab w:val="left" w:pos="1100"/>
          <w:tab w:val="right" w:leader="dot" w:pos="6908"/>
        </w:tabs>
        <w:rPr>
          <w:rFonts w:asciiTheme="minorHAnsi" w:eastAsiaTheme="minorEastAsia" w:hAnsiTheme="minorHAnsi" w:cstheme="minorBidi"/>
          <w:noProof/>
          <w:sz w:val="22"/>
          <w:szCs w:val="22"/>
          <w:lang w:eastAsia="en-US"/>
        </w:rPr>
      </w:pPr>
      <w:hyperlink w:anchor="_Toc486451091" w:history="1">
        <w:r w:rsidR="00AD197B" w:rsidRPr="00517241">
          <w:rPr>
            <w:rStyle w:val="Hyperlink"/>
            <w:noProof/>
            <w:lang w:val="ro-RO"/>
          </w:rPr>
          <w:t>9.3</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Algoritm genetic plus procesare pe nuclee</w:t>
        </w:r>
        <w:r w:rsidR="00AD197B">
          <w:rPr>
            <w:noProof/>
            <w:webHidden/>
          </w:rPr>
          <w:tab/>
        </w:r>
        <w:r>
          <w:rPr>
            <w:noProof/>
            <w:webHidden/>
          </w:rPr>
          <w:fldChar w:fldCharType="begin"/>
        </w:r>
        <w:r w:rsidR="00AD197B">
          <w:rPr>
            <w:noProof/>
            <w:webHidden/>
          </w:rPr>
          <w:instrText xml:space="preserve"> PAGEREF _Toc486451091 \h </w:instrText>
        </w:r>
        <w:r>
          <w:rPr>
            <w:noProof/>
            <w:webHidden/>
          </w:rPr>
        </w:r>
        <w:r>
          <w:rPr>
            <w:noProof/>
            <w:webHidden/>
          </w:rPr>
          <w:fldChar w:fldCharType="separate"/>
        </w:r>
        <w:r w:rsidR="0098110D">
          <w:rPr>
            <w:noProof/>
            <w:webHidden/>
          </w:rPr>
          <w:t>- 40 -</w:t>
        </w:r>
        <w:r>
          <w:rPr>
            <w:noProof/>
            <w:webHidden/>
          </w:rPr>
          <w:fldChar w:fldCharType="end"/>
        </w:r>
      </w:hyperlink>
    </w:p>
    <w:p w:rsidR="00AD197B" w:rsidRDefault="00AA3486">
      <w:pPr>
        <w:pStyle w:val="TOC2"/>
        <w:tabs>
          <w:tab w:val="left" w:pos="1100"/>
          <w:tab w:val="right" w:leader="dot" w:pos="6908"/>
        </w:tabs>
        <w:rPr>
          <w:rFonts w:asciiTheme="minorHAnsi" w:eastAsiaTheme="minorEastAsia" w:hAnsiTheme="minorHAnsi" w:cstheme="minorBidi"/>
          <w:noProof/>
          <w:sz w:val="22"/>
          <w:szCs w:val="22"/>
          <w:lang w:eastAsia="en-US"/>
        </w:rPr>
      </w:pPr>
      <w:hyperlink w:anchor="_Toc486451092" w:history="1">
        <w:r w:rsidR="00AD197B" w:rsidRPr="00517241">
          <w:rPr>
            <w:rStyle w:val="Hyperlink"/>
            <w:noProof/>
            <w:lang w:val="ro-RO"/>
          </w:rPr>
          <w:t>9.4</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Implementarea pe un cluster de calculatoare</w:t>
        </w:r>
        <w:r w:rsidR="00AD197B">
          <w:rPr>
            <w:noProof/>
            <w:webHidden/>
          </w:rPr>
          <w:tab/>
        </w:r>
        <w:r>
          <w:rPr>
            <w:noProof/>
            <w:webHidden/>
          </w:rPr>
          <w:fldChar w:fldCharType="begin"/>
        </w:r>
        <w:r w:rsidR="00AD197B">
          <w:rPr>
            <w:noProof/>
            <w:webHidden/>
          </w:rPr>
          <w:instrText xml:space="preserve"> PAGEREF _Toc486451092 \h </w:instrText>
        </w:r>
        <w:r>
          <w:rPr>
            <w:noProof/>
            <w:webHidden/>
          </w:rPr>
        </w:r>
        <w:r>
          <w:rPr>
            <w:noProof/>
            <w:webHidden/>
          </w:rPr>
          <w:fldChar w:fldCharType="separate"/>
        </w:r>
        <w:r w:rsidR="0098110D">
          <w:rPr>
            <w:noProof/>
            <w:webHidden/>
          </w:rPr>
          <w:t>- 41 -</w:t>
        </w:r>
        <w:r>
          <w:rPr>
            <w:noProof/>
            <w:webHidden/>
          </w:rPr>
          <w:fldChar w:fldCharType="end"/>
        </w:r>
      </w:hyperlink>
    </w:p>
    <w:p w:rsidR="00AD197B" w:rsidRDefault="00AA3486">
      <w:pPr>
        <w:pStyle w:val="TOC2"/>
        <w:tabs>
          <w:tab w:val="left" w:pos="1100"/>
          <w:tab w:val="right" w:leader="dot" w:pos="6908"/>
        </w:tabs>
        <w:rPr>
          <w:rFonts w:asciiTheme="minorHAnsi" w:eastAsiaTheme="minorEastAsia" w:hAnsiTheme="minorHAnsi" w:cstheme="minorBidi"/>
          <w:noProof/>
          <w:sz w:val="22"/>
          <w:szCs w:val="22"/>
          <w:lang w:eastAsia="en-US"/>
        </w:rPr>
      </w:pPr>
      <w:hyperlink w:anchor="_Toc486451093" w:history="1">
        <w:r w:rsidR="00AD197B" w:rsidRPr="00517241">
          <w:rPr>
            <w:rStyle w:val="Hyperlink"/>
            <w:noProof/>
            <w:lang w:val="ro-RO"/>
          </w:rPr>
          <w:t>9.5</w:t>
        </w:r>
        <w:r w:rsidR="00AD197B">
          <w:rPr>
            <w:rFonts w:asciiTheme="minorHAnsi" w:eastAsiaTheme="minorEastAsia" w:hAnsiTheme="minorHAnsi" w:cstheme="minorBidi"/>
            <w:noProof/>
            <w:sz w:val="22"/>
            <w:szCs w:val="22"/>
            <w:lang w:eastAsia="en-US"/>
          </w:rPr>
          <w:tab/>
        </w:r>
        <w:r w:rsidR="00AD197B" w:rsidRPr="00517241">
          <w:rPr>
            <w:rStyle w:val="Hyperlink"/>
            <w:noProof/>
            <w:lang w:val="ro-RO"/>
          </w:rPr>
          <w:t>Evidențierea diferențelor dintre versiuni</w:t>
        </w:r>
        <w:r w:rsidR="00AD197B">
          <w:rPr>
            <w:noProof/>
            <w:webHidden/>
          </w:rPr>
          <w:tab/>
        </w:r>
        <w:r>
          <w:rPr>
            <w:noProof/>
            <w:webHidden/>
          </w:rPr>
          <w:fldChar w:fldCharType="begin"/>
        </w:r>
        <w:r w:rsidR="00AD197B">
          <w:rPr>
            <w:noProof/>
            <w:webHidden/>
          </w:rPr>
          <w:instrText xml:space="preserve"> PAGEREF _Toc486451093 \h </w:instrText>
        </w:r>
        <w:r>
          <w:rPr>
            <w:noProof/>
            <w:webHidden/>
          </w:rPr>
        </w:r>
        <w:r>
          <w:rPr>
            <w:noProof/>
            <w:webHidden/>
          </w:rPr>
          <w:fldChar w:fldCharType="separate"/>
        </w:r>
        <w:r w:rsidR="0098110D">
          <w:rPr>
            <w:noProof/>
            <w:webHidden/>
          </w:rPr>
          <w:t>- 41 -</w:t>
        </w:r>
        <w:r>
          <w:rPr>
            <w:noProof/>
            <w:webHidden/>
          </w:rPr>
          <w:fldChar w:fldCharType="end"/>
        </w:r>
      </w:hyperlink>
    </w:p>
    <w:p w:rsidR="00AD197B" w:rsidRDefault="00AA3486">
      <w:pPr>
        <w:pStyle w:val="TOC1"/>
        <w:tabs>
          <w:tab w:val="left" w:pos="660"/>
          <w:tab w:val="right" w:leader="dot" w:pos="6908"/>
        </w:tabs>
        <w:rPr>
          <w:rFonts w:asciiTheme="minorHAnsi" w:eastAsiaTheme="minorEastAsia" w:hAnsiTheme="minorHAnsi" w:cstheme="minorBidi"/>
          <w:noProof/>
          <w:sz w:val="22"/>
          <w:szCs w:val="22"/>
          <w:lang w:eastAsia="en-US"/>
        </w:rPr>
      </w:pPr>
      <w:hyperlink w:anchor="_Toc486451094" w:history="1">
        <w:r w:rsidR="00AD197B" w:rsidRPr="00517241">
          <w:rPr>
            <w:rStyle w:val="Hyperlink"/>
            <w:noProof/>
            <w:lang w:val="ro-RO"/>
          </w:rPr>
          <w:t>Concluzii</w:t>
        </w:r>
        <w:r w:rsidR="00AD197B">
          <w:rPr>
            <w:noProof/>
            <w:webHidden/>
          </w:rPr>
          <w:tab/>
        </w:r>
        <w:r>
          <w:rPr>
            <w:noProof/>
            <w:webHidden/>
          </w:rPr>
          <w:fldChar w:fldCharType="begin"/>
        </w:r>
        <w:r w:rsidR="00AD197B">
          <w:rPr>
            <w:noProof/>
            <w:webHidden/>
          </w:rPr>
          <w:instrText xml:space="preserve"> PAGEREF _Toc486451094 \h </w:instrText>
        </w:r>
        <w:r>
          <w:rPr>
            <w:noProof/>
            <w:webHidden/>
          </w:rPr>
        </w:r>
        <w:r>
          <w:rPr>
            <w:noProof/>
            <w:webHidden/>
          </w:rPr>
          <w:fldChar w:fldCharType="separate"/>
        </w:r>
        <w:r w:rsidR="0098110D">
          <w:rPr>
            <w:noProof/>
            <w:webHidden/>
          </w:rPr>
          <w:t>- 45 -</w:t>
        </w:r>
        <w:r>
          <w:rPr>
            <w:noProof/>
            <w:webHidden/>
          </w:rPr>
          <w:fldChar w:fldCharType="end"/>
        </w:r>
      </w:hyperlink>
    </w:p>
    <w:p w:rsidR="00AD197B" w:rsidRDefault="00AA3486">
      <w:pPr>
        <w:pStyle w:val="TOC1"/>
        <w:tabs>
          <w:tab w:val="left" w:pos="660"/>
          <w:tab w:val="right" w:leader="dot" w:pos="6908"/>
        </w:tabs>
        <w:rPr>
          <w:rFonts w:asciiTheme="minorHAnsi" w:eastAsiaTheme="minorEastAsia" w:hAnsiTheme="minorHAnsi" w:cstheme="minorBidi"/>
          <w:noProof/>
          <w:sz w:val="22"/>
          <w:szCs w:val="22"/>
          <w:lang w:eastAsia="en-US"/>
        </w:rPr>
      </w:pPr>
      <w:hyperlink w:anchor="_Toc486451095" w:history="1">
        <w:r w:rsidR="00AD197B" w:rsidRPr="00517241">
          <w:rPr>
            <w:rStyle w:val="Hyperlink"/>
            <w:noProof/>
            <w:lang w:val="ro-RO"/>
          </w:rPr>
          <w:t>Direcții de dezvoltare</w:t>
        </w:r>
        <w:r w:rsidR="00AD197B">
          <w:rPr>
            <w:noProof/>
            <w:webHidden/>
          </w:rPr>
          <w:tab/>
        </w:r>
        <w:r>
          <w:rPr>
            <w:noProof/>
            <w:webHidden/>
          </w:rPr>
          <w:fldChar w:fldCharType="begin"/>
        </w:r>
        <w:r w:rsidR="00AD197B">
          <w:rPr>
            <w:noProof/>
            <w:webHidden/>
          </w:rPr>
          <w:instrText xml:space="preserve"> PAGEREF _Toc486451095 \h </w:instrText>
        </w:r>
        <w:r>
          <w:rPr>
            <w:noProof/>
            <w:webHidden/>
          </w:rPr>
        </w:r>
        <w:r>
          <w:rPr>
            <w:noProof/>
            <w:webHidden/>
          </w:rPr>
          <w:fldChar w:fldCharType="separate"/>
        </w:r>
        <w:r w:rsidR="0098110D">
          <w:rPr>
            <w:noProof/>
            <w:webHidden/>
          </w:rPr>
          <w:t>- 46 -</w:t>
        </w:r>
        <w:r>
          <w:rPr>
            <w:noProof/>
            <w:webHidden/>
          </w:rPr>
          <w:fldChar w:fldCharType="end"/>
        </w:r>
      </w:hyperlink>
    </w:p>
    <w:p w:rsidR="00AD197B" w:rsidRDefault="00AA3486">
      <w:pPr>
        <w:pStyle w:val="TOC1"/>
        <w:tabs>
          <w:tab w:val="right" w:leader="dot" w:pos="6908"/>
        </w:tabs>
        <w:rPr>
          <w:rFonts w:asciiTheme="minorHAnsi" w:eastAsiaTheme="minorEastAsia" w:hAnsiTheme="minorHAnsi" w:cstheme="minorBidi"/>
          <w:noProof/>
          <w:sz w:val="22"/>
          <w:szCs w:val="22"/>
          <w:lang w:eastAsia="en-US"/>
        </w:rPr>
      </w:pPr>
      <w:hyperlink w:anchor="_Toc486451096" w:history="1">
        <w:r w:rsidR="00AD197B" w:rsidRPr="00517241">
          <w:rPr>
            <w:rStyle w:val="Hyperlink"/>
            <w:noProof/>
          </w:rPr>
          <w:t>Bibliografie</w:t>
        </w:r>
        <w:r w:rsidR="00AD197B">
          <w:rPr>
            <w:noProof/>
            <w:webHidden/>
          </w:rPr>
          <w:tab/>
        </w:r>
        <w:r>
          <w:rPr>
            <w:noProof/>
            <w:webHidden/>
          </w:rPr>
          <w:fldChar w:fldCharType="begin"/>
        </w:r>
        <w:r w:rsidR="00AD197B">
          <w:rPr>
            <w:noProof/>
            <w:webHidden/>
          </w:rPr>
          <w:instrText xml:space="preserve"> PAGEREF _Toc486451096 \h </w:instrText>
        </w:r>
        <w:r>
          <w:rPr>
            <w:noProof/>
            <w:webHidden/>
          </w:rPr>
        </w:r>
        <w:r>
          <w:rPr>
            <w:noProof/>
            <w:webHidden/>
          </w:rPr>
          <w:fldChar w:fldCharType="separate"/>
        </w:r>
        <w:r w:rsidR="0098110D">
          <w:rPr>
            <w:noProof/>
            <w:webHidden/>
          </w:rPr>
          <w:t>- 47 -</w:t>
        </w:r>
        <w:r>
          <w:rPr>
            <w:noProof/>
            <w:webHidden/>
          </w:rPr>
          <w:fldChar w:fldCharType="end"/>
        </w:r>
      </w:hyperlink>
    </w:p>
    <w:p w:rsidR="00D66038" w:rsidRDefault="00AA3486" w:rsidP="001D65B2">
      <w:pPr>
        <w:rPr>
          <w:lang w:val="ro-RO"/>
        </w:rPr>
      </w:pPr>
      <w:r w:rsidRPr="00E16D1C">
        <w:rPr>
          <w:lang w:val="ro-RO"/>
        </w:rPr>
        <w:fldChar w:fldCharType="end"/>
      </w:r>
    </w:p>
    <w:p w:rsidR="00AC7478" w:rsidRDefault="00AC7478" w:rsidP="001D65B2">
      <w:pPr>
        <w:rPr>
          <w:lang w:val="ro-RO"/>
        </w:rPr>
      </w:pPr>
    </w:p>
    <w:p w:rsidR="00AC7478" w:rsidRDefault="00AC7478" w:rsidP="001D65B2">
      <w:pPr>
        <w:rPr>
          <w:lang w:val="ro-RO"/>
        </w:rPr>
      </w:pPr>
    </w:p>
    <w:p w:rsidR="00AC7478" w:rsidRDefault="00AC7478" w:rsidP="001D65B2">
      <w:pPr>
        <w:rPr>
          <w:lang w:val="ro-RO"/>
        </w:rPr>
      </w:pPr>
    </w:p>
    <w:p w:rsidR="00AC7478" w:rsidRDefault="00AC7478" w:rsidP="001D65B2">
      <w:pPr>
        <w:rPr>
          <w:lang w:val="ro-RO"/>
        </w:rPr>
      </w:pPr>
    </w:p>
    <w:p w:rsidR="00AC7478" w:rsidRDefault="00AC7478" w:rsidP="001D65B2">
      <w:pPr>
        <w:rPr>
          <w:lang w:val="ro-RO"/>
        </w:rPr>
      </w:pPr>
    </w:p>
    <w:p w:rsidR="00AC7478" w:rsidRDefault="00AC7478" w:rsidP="001D65B2">
      <w:pPr>
        <w:rPr>
          <w:lang w:val="ro-RO"/>
        </w:rPr>
      </w:pPr>
    </w:p>
    <w:p w:rsidR="00AC7478" w:rsidRDefault="00AC7478" w:rsidP="001D65B2">
      <w:pPr>
        <w:rPr>
          <w:lang w:val="ro-RO"/>
        </w:rPr>
      </w:pPr>
    </w:p>
    <w:p w:rsidR="00AC7478" w:rsidRDefault="00AC7478" w:rsidP="001D65B2">
      <w:pPr>
        <w:rPr>
          <w:lang w:val="ro-RO"/>
        </w:rPr>
      </w:pPr>
    </w:p>
    <w:p w:rsidR="00AC7478" w:rsidRDefault="00AC7478" w:rsidP="001D65B2">
      <w:pPr>
        <w:rPr>
          <w:lang w:val="ro-RO"/>
        </w:rPr>
      </w:pPr>
    </w:p>
    <w:p w:rsidR="00AC7478" w:rsidRDefault="00AC7478" w:rsidP="001D65B2">
      <w:pPr>
        <w:rPr>
          <w:lang w:val="ro-RO"/>
        </w:rPr>
      </w:pPr>
    </w:p>
    <w:p w:rsidR="00AC7478" w:rsidRDefault="00AC7478" w:rsidP="001D65B2">
      <w:pPr>
        <w:rPr>
          <w:lang w:val="ro-RO"/>
        </w:rPr>
      </w:pPr>
    </w:p>
    <w:p w:rsidR="00AC7478" w:rsidRDefault="00AC7478" w:rsidP="001D65B2">
      <w:pPr>
        <w:rPr>
          <w:lang w:val="ro-RO"/>
        </w:rPr>
      </w:pPr>
    </w:p>
    <w:p w:rsidR="00AC7478" w:rsidRDefault="00AC7478" w:rsidP="001D65B2">
      <w:pPr>
        <w:rPr>
          <w:lang w:val="ro-RO"/>
        </w:rPr>
      </w:pPr>
    </w:p>
    <w:p w:rsidR="00AC7478" w:rsidRDefault="00AC7478" w:rsidP="001D65B2">
      <w:pPr>
        <w:rPr>
          <w:lang w:val="ro-RO"/>
        </w:rPr>
      </w:pPr>
    </w:p>
    <w:p w:rsidR="00AC7478" w:rsidRDefault="00AC7478" w:rsidP="001D65B2">
      <w:pPr>
        <w:rPr>
          <w:lang w:val="ro-RO"/>
        </w:rPr>
      </w:pPr>
    </w:p>
    <w:p w:rsidR="00AC7478" w:rsidRDefault="00AC7478" w:rsidP="001D65B2">
      <w:pPr>
        <w:rPr>
          <w:lang w:val="ro-RO"/>
        </w:rPr>
      </w:pPr>
    </w:p>
    <w:p w:rsidR="00AC7478" w:rsidRDefault="00AC7478" w:rsidP="001D65B2">
      <w:pPr>
        <w:rPr>
          <w:lang w:val="ro-RO"/>
        </w:rPr>
      </w:pPr>
    </w:p>
    <w:p w:rsidR="00AC7478" w:rsidRDefault="00AC7478" w:rsidP="001D65B2">
      <w:pPr>
        <w:rPr>
          <w:lang w:val="ro-RO"/>
        </w:rPr>
      </w:pPr>
    </w:p>
    <w:p w:rsidR="00AC7478" w:rsidRDefault="00AC7478" w:rsidP="001D65B2">
      <w:pPr>
        <w:rPr>
          <w:lang w:val="ro-RO"/>
        </w:rPr>
      </w:pPr>
    </w:p>
    <w:p w:rsidR="00AC7478" w:rsidRDefault="00AC7478" w:rsidP="001D65B2">
      <w:pPr>
        <w:rPr>
          <w:lang w:val="ro-RO"/>
        </w:rPr>
      </w:pPr>
    </w:p>
    <w:p w:rsidR="00AC7478" w:rsidRDefault="00AC7478" w:rsidP="001D65B2">
      <w:pPr>
        <w:rPr>
          <w:lang w:val="ro-RO"/>
        </w:rPr>
      </w:pPr>
    </w:p>
    <w:p w:rsidR="00AC7478" w:rsidRDefault="00AC7478" w:rsidP="001D65B2">
      <w:pPr>
        <w:rPr>
          <w:lang w:val="ro-RO"/>
        </w:rPr>
      </w:pPr>
    </w:p>
    <w:p w:rsidR="00AC7478" w:rsidRDefault="00AC7478" w:rsidP="001D65B2">
      <w:pPr>
        <w:rPr>
          <w:lang w:val="ro-RO"/>
        </w:rPr>
      </w:pPr>
    </w:p>
    <w:p w:rsidR="00AC7478" w:rsidRDefault="00AC7478" w:rsidP="001D65B2">
      <w:pPr>
        <w:rPr>
          <w:lang w:val="ro-RO"/>
        </w:rPr>
      </w:pPr>
    </w:p>
    <w:p w:rsidR="00AC7478" w:rsidRDefault="00AC7478" w:rsidP="001D65B2">
      <w:pPr>
        <w:rPr>
          <w:lang w:val="ro-RO"/>
        </w:rPr>
      </w:pPr>
    </w:p>
    <w:p w:rsidR="00AC7478" w:rsidRDefault="00AC7478" w:rsidP="001D65B2">
      <w:pPr>
        <w:rPr>
          <w:lang w:val="ro-RO"/>
        </w:rPr>
      </w:pPr>
    </w:p>
    <w:p w:rsidR="00AC7478" w:rsidRDefault="00AC7478" w:rsidP="001D65B2">
      <w:pPr>
        <w:rPr>
          <w:lang w:val="ro-RO"/>
        </w:rPr>
      </w:pPr>
    </w:p>
    <w:p w:rsidR="00AC7478" w:rsidRDefault="00AC7478" w:rsidP="001D65B2">
      <w:pPr>
        <w:rPr>
          <w:lang w:val="ro-RO"/>
        </w:rPr>
      </w:pPr>
    </w:p>
    <w:p w:rsidR="00AC7478" w:rsidRDefault="00AC7478" w:rsidP="001D65B2">
      <w:pPr>
        <w:rPr>
          <w:lang w:val="ro-RO"/>
        </w:rPr>
      </w:pPr>
    </w:p>
    <w:p w:rsidR="00AC7478" w:rsidRDefault="00AC7478" w:rsidP="001D65B2">
      <w:pPr>
        <w:rPr>
          <w:lang w:val="ro-RO"/>
        </w:rPr>
      </w:pPr>
    </w:p>
    <w:p w:rsidR="00AC7478" w:rsidRDefault="00AC7478" w:rsidP="001D65B2">
      <w:pPr>
        <w:rPr>
          <w:lang w:val="ro-RO"/>
        </w:rPr>
      </w:pPr>
    </w:p>
    <w:p w:rsidR="00AC7478" w:rsidRDefault="00AC7478" w:rsidP="001D65B2">
      <w:pPr>
        <w:rPr>
          <w:lang w:val="ro-RO"/>
        </w:rPr>
      </w:pPr>
    </w:p>
    <w:p w:rsidR="00AC7478" w:rsidRPr="00E16D1C" w:rsidRDefault="00AC7478" w:rsidP="001D65B2">
      <w:pPr>
        <w:rPr>
          <w:lang w:val="ro-RO"/>
        </w:rPr>
      </w:pPr>
    </w:p>
    <w:p w:rsidR="00D66038" w:rsidRPr="00E16D1C" w:rsidRDefault="00D66038" w:rsidP="001D65B2">
      <w:pPr>
        <w:pStyle w:val="heading1"/>
        <w:tabs>
          <w:tab w:val="num" w:pos="567"/>
        </w:tabs>
        <w:jc w:val="both"/>
        <w:rPr>
          <w:lang w:val="ro-RO"/>
        </w:rPr>
      </w:pPr>
      <w:bookmarkStart w:id="0" w:name="_Toc486451046"/>
      <w:r w:rsidRPr="00E16D1C">
        <w:rPr>
          <w:lang w:val="ro-RO"/>
        </w:rPr>
        <w:lastRenderedPageBreak/>
        <w:t>Motivație</w:t>
      </w:r>
      <w:bookmarkEnd w:id="0"/>
    </w:p>
    <w:p w:rsidR="00D66038" w:rsidRPr="00E16D1C" w:rsidRDefault="00D66038" w:rsidP="001D65B2">
      <w:pPr>
        <w:ind w:firstLine="230"/>
        <w:rPr>
          <w:lang w:val="ro-RO"/>
        </w:rPr>
      </w:pPr>
      <w:r w:rsidRPr="00E16D1C">
        <w:rPr>
          <w:lang w:val="ro-RO"/>
        </w:rPr>
        <w:t>În dezvoltarea unui produs software de calitate se iau în considerare foarte mulți factori. Un factor cu o mare greutate îl reprezintă optimizarea. În informatică, prin optimizare se înțelege capacitatea softului  de a rezolva o problemă în timp cât mai scurt, utilizând cât mai puține resurse. Deseori aces</w:t>
      </w:r>
      <w:r w:rsidR="007B23B3" w:rsidRPr="00E16D1C">
        <w:rPr>
          <w:lang w:val="ro-RO"/>
        </w:rPr>
        <w:t>te două proprietăți nu se pot ob</w:t>
      </w:r>
      <w:r w:rsidRPr="00E16D1C">
        <w:rPr>
          <w:lang w:val="ro-RO"/>
        </w:rPr>
        <w:t xml:space="preserve">ține simultan. În multe cazuri se preferă alegerea optimizării timpului în detrimentul resurselor. Acest lucru este datorat faptului că, în zilele noastre, resursele sunt mult mai la îndemână. În plus, optimizarea mai presupune eficentizarea anumitor aspecte, cum ar fi modul de tratare al erorilor, transferul de date etc. Optimizarea asigură faptul că programul va funcționa în parametri normali în diferite situații. </w:t>
      </w:r>
    </w:p>
    <w:p w:rsidR="00D66038" w:rsidRPr="00E16D1C" w:rsidRDefault="00D66038" w:rsidP="001D65B2">
      <w:pPr>
        <w:ind w:firstLine="230"/>
        <w:rPr>
          <w:lang w:val="ro-RO"/>
        </w:rPr>
      </w:pPr>
      <w:r w:rsidRPr="00E16D1C">
        <w:rPr>
          <w:lang w:val="ro-RO"/>
        </w:rPr>
        <w:t>Principalele avantaje ale optimizării:</w:t>
      </w:r>
    </w:p>
    <w:p w:rsidR="00D66038" w:rsidRPr="00E16D1C" w:rsidRDefault="00D66038" w:rsidP="001D65B2">
      <w:pPr>
        <w:pStyle w:val="bulletitem"/>
        <w:numPr>
          <w:ilvl w:val="0"/>
          <w:numId w:val="6"/>
        </w:numPr>
        <w:rPr>
          <w:lang w:val="ro-RO"/>
        </w:rPr>
      </w:pPr>
      <w:r w:rsidRPr="00E16D1C">
        <w:rPr>
          <w:lang w:val="ro-RO"/>
        </w:rPr>
        <w:t>Execuție rapidă – prin execuție rapidă se înțelege că algoritmul returnează rezultatul scontat într-un timp cât mai scu</w:t>
      </w:r>
      <w:r w:rsidR="007E501C" w:rsidRPr="00E16D1C">
        <w:rPr>
          <w:lang w:val="ro-RO"/>
        </w:rPr>
        <w:t>rt. Optimizarea softului permite</w:t>
      </w:r>
      <w:r w:rsidRPr="00E16D1C">
        <w:rPr>
          <w:lang w:val="ro-RO"/>
        </w:rPr>
        <w:t xml:space="preserve"> descoperirea de particularități care pot fi eficientizate. Un alt lucru foarte important îl reprezintă căutarea acelor componente care limitează performanța. În acest mod se pot aplica diferite abordări astfel încât aceste nereguli să fie depășite.</w:t>
      </w:r>
    </w:p>
    <w:p w:rsidR="00D66038" w:rsidRPr="00E16D1C" w:rsidRDefault="00D66038" w:rsidP="001D65B2">
      <w:pPr>
        <w:pStyle w:val="bulletitem"/>
        <w:numPr>
          <w:ilvl w:val="0"/>
          <w:numId w:val="6"/>
        </w:numPr>
        <w:rPr>
          <w:lang w:val="ro-RO"/>
        </w:rPr>
      </w:pPr>
      <w:r w:rsidRPr="00E16D1C">
        <w:rPr>
          <w:lang w:val="ro-RO"/>
        </w:rPr>
        <w:t>Evitarea pierderilor de memorie – dacă codul nu a fost optimizat pot interveni situații neașteptate prin care memoria este afectată. Acest lucru are impact și asupra celorlalte aplicații care rulează în paralel. Memoria fiind una dintre resursele principale ale calculatorului. Optimizarea asigură utilizarea memoriei într-un mod eficient.</w:t>
      </w:r>
    </w:p>
    <w:p w:rsidR="00D66038" w:rsidRPr="00E16D1C" w:rsidRDefault="00D66038" w:rsidP="001D65B2">
      <w:pPr>
        <w:pStyle w:val="bulletitem"/>
        <w:numPr>
          <w:ilvl w:val="0"/>
          <w:numId w:val="6"/>
        </w:numPr>
        <w:rPr>
          <w:lang w:val="ro-RO"/>
        </w:rPr>
      </w:pPr>
      <w:r w:rsidRPr="00E16D1C">
        <w:rPr>
          <w:lang w:val="ro-RO"/>
        </w:rPr>
        <w:t>Evitarea apariției codului neutilizat – cu toate că pare puțin ciudat acest lucru se întâmplă deseori. Acest fapt conduce la o înțelegere mai dificilă a programului. Apare o anumită ambiguitate în proiect. Optimizarea codului sursă determină o înțelege</w:t>
      </w:r>
      <w:r w:rsidR="007B23B3" w:rsidRPr="00E16D1C">
        <w:rPr>
          <w:lang w:val="ro-RO"/>
        </w:rPr>
        <w:t>re mai ușoară</w:t>
      </w:r>
      <w:r w:rsidRPr="00E16D1C">
        <w:rPr>
          <w:lang w:val="ro-RO"/>
        </w:rPr>
        <w:t xml:space="preserve"> asupra ceea ce s-a creat și conduce la o aplicație mai robustă.</w:t>
      </w:r>
    </w:p>
    <w:p w:rsidR="00D66038" w:rsidRPr="00E16D1C" w:rsidRDefault="00D66038" w:rsidP="001D65B2">
      <w:pPr>
        <w:pStyle w:val="bulletitem"/>
        <w:numPr>
          <w:ilvl w:val="0"/>
          <w:numId w:val="6"/>
        </w:numPr>
        <w:rPr>
          <w:lang w:val="ro-RO"/>
        </w:rPr>
      </w:pPr>
      <w:r w:rsidRPr="00E16D1C">
        <w:rPr>
          <w:lang w:val="ro-RO"/>
        </w:rPr>
        <w:t>Prevenirea erorilor</w:t>
      </w:r>
      <w:r w:rsidR="00354C81" w:rsidRPr="00E16D1C">
        <w:rPr>
          <w:lang w:val="ro-RO"/>
        </w:rPr>
        <w:t xml:space="preserve"> </w:t>
      </w:r>
      <w:r w:rsidRPr="00E16D1C">
        <w:rPr>
          <w:lang w:val="ro-RO"/>
        </w:rPr>
        <w:t xml:space="preserve">- un alt beneficiu al optimizării îl reprezintă prevenția problemelor care pot să apară pe parcurs. Acest lucru conferă aplicației siguranță și încredere. Aplicația nu va fi </w:t>
      </w:r>
      <w:r w:rsidR="007E501C" w:rsidRPr="00E16D1C">
        <w:rPr>
          <w:lang w:val="ro-RO"/>
        </w:rPr>
        <w:t>„</w:t>
      </w:r>
      <w:r w:rsidRPr="00E16D1C">
        <w:rPr>
          <w:lang w:val="ro-RO"/>
        </w:rPr>
        <w:t>pusă la pământ</w:t>
      </w:r>
      <w:r w:rsidR="007E501C" w:rsidRPr="00E16D1C">
        <w:rPr>
          <w:lang w:val="ro-RO"/>
        </w:rPr>
        <w:t>”</w:t>
      </w:r>
      <w:r w:rsidRPr="00E16D1C">
        <w:rPr>
          <w:lang w:val="ro-RO"/>
        </w:rPr>
        <w:t xml:space="preserve"> după prima lovitură.</w:t>
      </w:r>
    </w:p>
    <w:p w:rsidR="00D66038" w:rsidRPr="00E16D1C" w:rsidRDefault="00D66038" w:rsidP="001D65B2">
      <w:pPr>
        <w:pStyle w:val="bulletitem"/>
        <w:numPr>
          <w:ilvl w:val="0"/>
          <w:numId w:val="6"/>
        </w:numPr>
        <w:rPr>
          <w:lang w:val="ro-RO"/>
        </w:rPr>
      </w:pPr>
      <w:r w:rsidRPr="00E16D1C">
        <w:rPr>
          <w:lang w:val="ro-RO"/>
        </w:rPr>
        <w:t>Prin optimizare se asigură faptul că aplicație va rula corespunzător atât pe dispozitivele puternice cât și pe dispozitivele cu o putere computațională mai modestă.</w:t>
      </w:r>
    </w:p>
    <w:p w:rsidR="00D66038" w:rsidRPr="00E16D1C" w:rsidRDefault="00D66038" w:rsidP="001D65B2">
      <w:pPr>
        <w:ind w:firstLine="230"/>
        <w:rPr>
          <w:lang w:val="ro-RO"/>
        </w:rPr>
      </w:pPr>
      <w:r w:rsidRPr="00E16D1C">
        <w:rPr>
          <w:lang w:val="ro-RO"/>
        </w:rPr>
        <w:t>În concluzie, putem afirma că optimizarea face diferența dintr-o aplicație obișnuită și o aplicație robustă. Orice aplicație care se respectă trebuie să fie optimizată.</w:t>
      </w: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pStyle w:val="heading1"/>
        <w:tabs>
          <w:tab w:val="num" w:pos="567"/>
        </w:tabs>
        <w:overflowPunct/>
        <w:autoSpaceDE/>
        <w:autoSpaceDN/>
        <w:adjustRightInd/>
        <w:jc w:val="both"/>
        <w:textAlignment w:val="auto"/>
        <w:rPr>
          <w:lang w:val="ro-RO"/>
        </w:rPr>
      </w:pPr>
      <w:bookmarkStart w:id="1" w:name="_Toc486451047"/>
      <w:r w:rsidRPr="00E16D1C">
        <w:rPr>
          <w:lang w:val="ro-RO"/>
        </w:rPr>
        <w:lastRenderedPageBreak/>
        <w:t>Introducere</w:t>
      </w:r>
      <w:bookmarkEnd w:id="1"/>
    </w:p>
    <w:p w:rsidR="00D66038" w:rsidRPr="00E16D1C" w:rsidRDefault="00D66038" w:rsidP="001D65B2">
      <w:pPr>
        <w:ind w:firstLine="230"/>
        <w:rPr>
          <w:lang w:val="ro-RO"/>
        </w:rPr>
      </w:pPr>
      <w:r w:rsidRPr="00E16D1C">
        <w:rPr>
          <w:lang w:val="ro-RO"/>
        </w:rPr>
        <w:t>Prin această lucrare se urmărește evidențierea și conștientizarea importanței pe care o are optimizarea asupra aplicației. Se va prezenta faptul cum prin optimizarea se poate minimiza timpul de rulare al aplicației cu mai mult de 50%. Totodată se va demonstra că nu este suficient să deținem un calculator puternic pentru a crea un program bun. Este foarte important să știm să valorificăm cât mai bine puterea pe care o oferă un asemenea dispozitiv. Un dispositiv computațional modest cu un program optimizat poate oricând să întreacă un calculator cu caracteristici mai bune dar cu un program care lasă de dorit. Toate acestea se vor realiza aplicând diferite tehnici de eficientizare.</w:t>
      </w:r>
    </w:p>
    <w:p w:rsidR="00D66038" w:rsidRPr="00E16D1C" w:rsidRDefault="00D66038" w:rsidP="001D65B2">
      <w:pPr>
        <w:ind w:firstLine="230"/>
        <w:rPr>
          <w:lang w:val="ro-RO"/>
        </w:rPr>
      </w:pPr>
      <w:r w:rsidRPr="00E16D1C">
        <w:rPr>
          <w:lang w:val="ro-RO"/>
        </w:rPr>
        <w:t>Pentru a realiza obiectivul propus într-un mod cât mai vizibil se va apela la o problemă NP-hard. O problemă este NP-hard dacă există cel puțin o altă problemă care face parte din clasa NP</w:t>
      </w:r>
      <w:r w:rsidRPr="00E16D1C">
        <w:rPr>
          <w:lang w:val="ro-RO"/>
        </w:rPr>
        <w:footnoteReference w:id="3"/>
      </w:r>
      <w:r w:rsidR="007E501C" w:rsidRPr="00E16D1C">
        <w:rPr>
          <w:vertAlign w:val="superscript"/>
          <w:lang w:val="ro-RO"/>
        </w:rPr>
        <w:t>,</w:t>
      </w:r>
      <w:r w:rsidRPr="00E16D1C">
        <w:rPr>
          <w:lang w:val="ro-RO"/>
        </w:rPr>
        <w:t xml:space="preserve"> și care se reduce polinomial la problema inițială. Este foarte greu de determinat soluția </w:t>
      </w:r>
      <w:r w:rsidR="007B23B3" w:rsidRPr="00E16D1C">
        <w:rPr>
          <w:lang w:val="ro-RO"/>
        </w:rPr>
        <w:t>perfectă</w:t>
      </w:r>
      <w:r w:rsidRPr="00E16D1C">
        <w:rPr>
          <w:lang w:val="ro-RO"/>
        </w:rPr>
        <w:t xml:space="preserve"> pentru prob</w:t>
      </w:r>
      <w:r w:rsidR="007E501C" w:rsidRPr="00E16D1C">
        <w:rPr>
          <w:lang w:val="ro-RO"/>
        </w:rPr>
        <w:t>lemele de acest tip. Nu poa</w:t>
      </w:r>
      <w:r w:rsidRPr="00E16D1C">
        <w:rPr>
          <w:lang w:val="ro-RO"/>
        </w:rPr>
        <w:t xml:space="preserve">te fi creat un algoritm care să determine o rezolvare sau acesta este mult prea dificil pentru a putea fi pus în practică. Așadar se apeleză la algoritmi euristici. Aceste modele încearcă să determine o soluție cât mai fiabilă, dar nu garantează că determină soluția perfectă. </w:t>
      </w:r>
    </w:p>
    <w:p w:rsidR="00D66038" w:rsidRPr="00E16D1C" w:rsidRDefault="00D66038" w:rsidP="001D65B2">
      <w:pPr>
        <w:ind w:firstLine="230"/>
        <w:rPr>
          <w:lang w:val="ro-RO"/>
        </w:rPr>
      </w:pPr>
      <w:r w:rsidRPr="00E16D1C">
        <w:rPr>
          <w:lang w:val="ro-RO"/>
        </w:rPr>
        <w:t>Noi vom optimiza cunoscuta problemă Comisul Voiajor. Această problemă se încadrează în clasa NP-hard. Comisul Voiajor sau Traveling Saleman Problem este o problemă de grafuri. Această problemă constă în determinarea ciclului hamiltonian de cost minim. Se știe că problemele de acest tip necesită putere computațională foarte mare. Pentru a rezolva această problemă apelăm la algoritmii genetici. Algoritmi</w:t>
      </w:r>
      <w:r w:rsidR="007E501C" w:rsidRPr="00E16D1C">
        <w:rPr>
          <w:lang w:val="ro-RO"/>
        </w:rPr>
        <w:t>i</w:t>
      </w:r>
      <w:r w:rsidRPr="00E16D1C">
        <w:rPr>
          <w:lang w:val="ro-RO"/>
        </w:rPr>
        <w:t xml:space="preserve"> genetici se bazează pe teoria evoluționistă. Prin această tehnică se simulează evoluția naturală biologică. </w:t>
      </w:r>
    </w:p>
    <w:p w:rsidR="00D66038" w:rsidRPr="00E16D1C" w:rsidRDefault="00D66038" w:rsidP="001D65B2">
      <w:pPr>
        <w:ind w:firstLine="230"/>
        <w:rPr>
          <w:lang w:val="ro-RO"/>
        </w:rPr>
      </w:pPr>
      <w:r w:rsidRPr="00E16D1C">
        <w:rPr>
          <w:lang w:val="ro-RO"/>
        </w:rPr>
        <w:t>Pentru optimizare vom folosi conceptul de programare paralelă și distribuită</w:t>
      </w:r>
      <w:r w:rsidR="007E501C" w:rsidRPr="00E16D1C">
        <w:rPr>
          <w:lang w:val="ro-RO"/>
        </w:rPr>
        <w:t xml:space="preserve"> plus multe alte tehnici</w:t>
      </w:r>
      <w:r w:rsidRPr="00E16D1C">
        <w:rPr>
          <w:lang w:val="ro-RO"/>
        </w:rPr>
        <w:t xml:space="preserve">. Aceast concept este folosit și în construirea </w:t>
      </w:r>
      <w:r w:rsidR="001C362D" w:rsidRPr="00E16D1C">
        <w:rPr>
          <w:lang w:val="ro-RO"/>
        </w:rPr>
        <w:t xml:space="preserve">de </w:t>
      </w:r>
      <w:r w:rsidRPr="00E16D1C">
        <w:rPr>
          <w:lang w:val="ro-RO"/>
        </w:rPr>
        <w:t>procesoare. Odată ce procesorul secvențial nu a mai putu</w:t>
      </w:r>
      <w:r w:rsidR="001C362D" w:rsidRPr="00E16D1C">
        <w:rPr>
          <w:lang w:val="ro-RO"/>
        </w:rPr>
        <w:t>t</w:t>
      </w:r>
      <w:r w:rsidRPr="00E16D1C">
        <w:rPr>
          <w:lang w:val="ro-RO"/>
        </w:rPr>
        <w:t xml:space="preserve"> fi optimizat prin metode standard s-a apelat la paralelism. Noi, prin această tehnică vom diviza problema inițială în subprobleme pe care le vom rezolva simultan. Mai întâi vom realiza o paralelizare multicore, iar apoi vom incerca să construim un sistem distribuit care să detrmine  o soluție optimă cât mai rapid. </w:t>
      </w:r>
    </w:p>
    <w:p w:rsidR="00D66038" w:rsidRPr="00E16D1C" w:rsidRDefault="00D66038" w:rsidP="001D65B2">
      <w:pPr>
        <w:ind w:firstLine="230"/>
        <w:rPr>
          <w:lang w:val="ro-RO"/>
        </w:rPr>
      </w:pPr>
    </w:p>
    <w:p w:rsidR="00D66038" w:rsidRPr="00E16D1C" w:rsidRDefault="00D66038" w:rsidP="001D65B2">
      <w:pPr>
        <w:ind w:firstLine="230"/>
        <w:rPr>
          <w:lang w:val="ro-RO"/>
        </w:rPr>
      </w:pPr>
    </w:p>
    <w:p w:rsidR="00D66038" w:rsidRPr="00E16D1C" w:rsidRDefault="00D66038" w:rsidP="001D65B2">
      <w:pPr>
        <w:ind w:firstLine="230"/>
        <w:rPr>
          <w:lang w:val="ro-RO"/>
        </w:rPr>
      </w:pPr>
    </w:p>
    <w:p w:rsidR="00D66038" w:rsidRPr="00E16D1C" w:rsidRDefault="00D66038" w:rsidP="001D65B2">
      <w:pPr>
        <w:ind w:firstLine="230"/>
        <w:rPr>
          <w:lang w:val="ro-RO"/>
        </w:rPr>
      </w:pPr>
    </w:p>
    <w:p w:rsidR="00D66038" w:rsidRPr="00E16D1C" w:rsidRDefault="00D66038" w:rsidP="001D65B2">
      <w:pPr>
        <w:ind w:firstLine="230"/>
        <w:rPr>
          <w:lang w:val="ro-RO"/>
        </w:rPr>
      </w:pPr>
    </w:p>
    <w:p w:rsidR="00D66038" w:rsidRPr="00E16D1C" w:rsidRDefault="00D66038" w:rsidP="001D65B2">
      <w:pPr>
        <w:pStyle w:val="heading1"/>
        <w:tabs>
          <w:tab w:val="num" w:pos="567"/>
        </w:tabs>
        <w:jc w:val="both"/>
        <w:rPr>
          <w:lang w:val="ro-RO"/>
        </w:rPr>
      </w:pPr>
      <w:bookmarkStart w:id="2" w:name="_Toc486451048"/>
      <w:r w:rsidRPr="00E16D1C">
        <w:rPr>
          <w:lang w:val="ro-RO"/>
        </w:rPr>
        <w:lastRenderedPageBreak/>
        <w:t>Descrierea în detaliu a problemei (Comisul Voiajor)</w:t>
      </w:r>
      <w:bookmarkEnd w:id="2"/>
    </w:p>
    <w:p w:rsidR="00D66038" w:rsidRPr="00E16D1C" w:rsidRDefault="00D66038" w:rsidP="001D65B2">
      <w:pPr>
        <w:rPr>
          <w:lang w:val="ro-RO"/>
        </w:rPr>
      </w:pPr>
      <w:r w:rsidRPr="00E16D1C">
        <w:rPr>
          <w:lang w:val="ro-RO"/>
        </w:rPr>
        <w:t>Cercetând puțin enunțul putem să intuim în ce constă problema.  Comis-Voiajor reprezintă o persoana care se ocupă cu negoțul. Acesta se deplasează în diferite locații pentru a căuta anumiți cumpăratori. Astfel a aparut următoare întrebare: ”Având o hartă cu diferite orașe și distanțele dintre ele, care este cea mai scurtă rută pentru a vizita toate orașele o singură dată, iar la final să se ajungă în punctul inițial?”</w:t>
      </w:r>
    </w:p>
    <w:p w:rsidR="00D66038" w:rsidRPr="00E16D1C" w:rsidRDefault="00D66038" w:rsidP="001D65B2">
      <w:pPr>
        <w:rPr>
          <w:lang w:val="ro-RO"/>
        </w:rPr>
      </w:pPr>
      <w:r w:rsidRPr="00E16D1C">
        <w:rPr>
          <w:lang w:val="ro-RO"/>
        </w:rPr>
        <w:t>Definiție: Fie G un graf neorientat, complet (fiecare nod are legatură cu fiecare).  Să se determine un ciclu de cost minim care pornește dintr-un nod oarecare, trece prin toate nodurile o singură dată iar apoi se ajunge la nodul de plecare</w:t>
      </w:r>
      <w:sdt>
        <w:sdtPr>
          <w:rPr>
            <w:lang w:val="ro-RO"/>
          </w:rPr>
          <w:id w:val="6298707"/>
          <w:citation/>
        </w:sdtPr>
        <w:sdtContent>
          <w:fldSimple w:instr=" CITATION Kar14 \l 1033 ">
            <w:r w:rsidR="00B42F01">
              <w:rPr>
                <w:noProof/>
              </w:rPr>
              <w:t>(Rai, Madan and Anand 2014)</w:t>
            </w:r>
          </w:fldSimple>
        </w:sdtContent>
      </w:sdt>
      <w:r w:rsidR="0096787B">
        <w:rPr>
          <w:lang w:val="ro-RO"/>
        </w:rPr>
        <w:t>.</w:t>
      </w:r>
      <w:r w:rsidRPr="00E16D1C">
        <w:rPr>
          <w:lang w:val="ro-RO"/>
        </w:rPr>
        <w:t xml:space="preserve"> Costul unui asemenea circuit este determinat de suma tuturor dimensiunilor laturilor. </w:t>
      </w:r>
    </w:p>
    <w:p w:rsidR="00D66038" w:rsidRPr="00E16D1C" w:rsidRDefault="00D66038" w:rsidP="001D65B2">
      <w:pPr>
        <w:rPr>
          <w:lang w:val="ro-RO"/>
        </w:rPr>
      </w:pPr>
      <w:r w:rsidRPr="00E16D1C">
        <w:rPr>
          <w:lang w:val="ro-RO"/>
        </w:rPr>
        <w:t>Această problemă este NP-hard ceea ce înseamnă că orice algoritm care rezolvă această problemă este capabil să rezolve oricare altă problemă ce face parte din clasa NP.  Soluția unei astfel de probleme nu se poate determina în timp polinomial.</w:t>
      </w:r>
    </w:p>
    <w:p w:rsidR="00D66038" w:rsidRPr="00E16D1C" w:rsidRDefault="00F122CB" w:rsidP="001D65B2">
      <w:pPr>
        <w:rPr>
          <w:lang w:val="ro-RO"/>
        </w:rPr>
      </w:pPr>
      <w:r w:rsidRPr="00E16D1C">
        <w:rPr>
          <w:noProof/>
          <w:lang w:eastAsia="en-US"/>
        </w:rPr>
        <w:drawing>
          <wp:anchor distT="0" distB="0" distL="114300" distR="114300" simplePos="0" relativeHeight="251652096" behindDoc="0" locked="0" layoutInCell="1" allowOverlap="1">
            <wp:simplePos x="0" y="0"/>
            <wp:positionH relativeFrom="column">
              <wp:posOffset>125095</wp:posOffset>
            </wp:positionH>
            <wp:positionV relativeFrom="paragraph">
              <wp:posOffset>312420</wp:posOffset>
            </wp:positionV>
            <wp:extent cx="4175125" cy="2492375"/>
            <wp:effectExtent l="19050" t="0" r="0" b="0"/>
            <wp:wrapTopAndBottom/>
            <wp:docPr id="10" name="Picture 1" descr="C:\Users\Geo\Desktop\E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Desktop\EX1.jpg"/>
                    <pic:cNvPicPr>
                      <a:picLocks noChangeAspect="1" noChangeArrowheads="1"/>
                    </pic:cNvPicPr>
                  </pic:nvPicPr>
                  <pic:blipFill>
                    <a:blip r:embed="rId9"/>
                    <a:srcRect/>
                    <a:stretch>
                      <a:fillRect/>
                    </a:stretch>
                  </pic:blipFill>
                  <pic:spPr bwMode="auto">
                    <a:xfrm>
                      <a:off x="0" y="0"/>
                      <a:ext cx="4175125" cy="2492375"/>
                    </a:xfrm>
                    <a:prstGeom prst="rect">
                      <a:avLst/>
                    </a:prstGeom>
                    <a:noFill/>
                    <a:ln w="9525">
                      <a:noFill/>
                      <a:miter lim="800000"/>
                      <a:headEnd/>
                      <a:tailEnd/>
                    </a:ln>
                  </pic:spPr>
                </pic:pic>
              </a:graphicData>
            </a:graphic>
          </wp:anchor>
        </w:drawing>
      </w:r>
      <w:r w:rsidR="00D66038" w:rsidRPr="00E16D1C">
        <w:rPr>
          <w:lang w:val="ro-RO"/>
        </w:rPr>
        <w:t>Pentru a prezenta problema cât mai bine am creat urmatoarele exemple:</w:t>
      </w:r>
    </w:p>
    <w:p w:rsidR="00D66038" w:rsidRPr="00E16D1C" w:rsidRDefault="00D66038" w:rsidP="00AD197B">
      <w:pPr>
        <w:pStyle w:val="figurecaption"/>
        <w:rPr>
          <w:lang w:val="ro-RO"/>
        </w:rPr>
      </w:pPr>
      <w:r w:rsidRPr="00E16D1C">
        <w:rPr>
          <w:b/>
          <w:lang w:val="ro-RO"/>
        </w:rPr>
        <w:t xml:space="preserve">Fig. </w:t>
      </w:r>
      <w:fldSimple w:instr=" SEQ &quot;Figure&quot; \* MERGEFORMAT ">
        <w:r w:rsidR="0098110D" w:rsidRPr="0098110D">
          <w:rPr>
            <w:b/>
            <w:noProof/>
            <w:lang w:val="ro-RO"/>
          </w:rPr>
          <w:t>1</w:t>
        </w:r>
      </w:fldSimple>
      <w:r w:rsidRPr="00E16D1C">
        <w:rPr>
          <w:b/>
          <w:lang w:val="ro-RO"/>
        </w:rPr>
        <w:t>. Exemplu TSP</w:t>
      </w:r>
    </w:p>
    <w:p w:rsidR="00D66038" w:rsidRPr="00E16D1C" w:rsidRDefault="00D66038" w:rsidP="001D65B2">
      <w:pPr>
        <w:rPr>
          <w:noProof/>
          <w:sz w:val="24"/>
          <w:szCs w:val="24"/>
          <w:lang w:val="ro-RO"/>
        </w:rPr>
      </w:pPr>
      <w:r w:rsidRPr="00E16D1C">
        <w:rPr>
          <w:lang w:val="ro-RO"/>
        </w:rPr>
        <w:t>În mod normal, la o primă vedere,  suntem tentați să folosim metoda greedy pentru a determina ciclul de cost minim, dar dupa cum se observă</w:t>
      </w:r>
      <w:r w:rsidR="00393199" w:rsidRPr="00E16D1C">
        <w:rPr>
          <w:lang w:val="ro-RO"/>
        </w:rPr>
        <w:t xml:space="preserve"> analizând circuitul verde</w:t>
      </w:r>
      <w:r w:rsidR="003D2B61" w:rsidRPr="00E16D1C">
        <w:rPr>
          <w:lang w:val="ro-RO"/>
        </w:rPr>
        <w:t>,</w:t>
      </w:r>
      <w:r w:rsidRPr="00E16D1C">
        <w:rPr>
          <w:lang w:val="ro-RO"/>
        </w:rPr>
        <w:t xml:space="preserve"> acest lucru conduce la o soluție greșită. Trebuie să menționăm că tehnica greedy (lacom) este utilizată pentru a rezolva această problemă, </w:t>
      </w:r>
      <w:r w:rsidR="003D2B61" w:rsidRPr="00E16D1C">
        <w:rPr>
          <w:lang w:val="ro-RO"/>
        </w:rPr>
        <w:t>dar nu asigură faptul că duce la o soluție care se apropie măcar de optim.</w:t>
      </w:r>
    </w:p>
    <w:p w:rsidR="00D66038" w:rsidRPr="00E16D1C" w:rsidRDefault="00D66038" w:rsidP="001D65B2">
      <w:pPr>
        <w:rPr>
          <w:lang w:val="ro-RO"/>
        </w:rPr>
      </w:pPr>
      <w:r w:rsidRPr="00E16D1C">
        <w:rPr>
          <w:lang w:val="ro-RO"/>
        </w:rPr>
        <w:t>O altă tehnică folosită pentru a rezolva această problemă este Backtracking. Această tehnică funcționează rezonabil doar daca numarul de noduri din graf este de dimensiuni reduse. La o</w:t>
      </w:r>
      <w:r w:rsidR="001C362D" w:rsidRPr="00E16D1C">
        <w:rPr>
          <w:lang w:val="ro-RO"/>
        </w:rPr>
        <w:t xml:space="preserve"> scurtă analiză putem observa că numă</w:t>
      </w:r>
      <w:r w:rsidRPr="00E16D1C">
        <w:rPr>
          <w:lang w:val="ro-RO"/>
        </w:rPr>
        <w:t>rul total  de tras</w:t>
      </w:r>
      <w:r w:rsidR="001C362D" w:rsidRPr="00E16D1C">
        <w:rPr>
          <w:lang w:val="ro-RO"/>
        </w:rPr>
        <w:t>ee posibile este egal cu (n – 1</w:t>
      </w:r>
      <w:r w:rsidRPr="00E16D1C">
        <w:rPr>
          <w:lang w:val="ro-RO"/>
        </w:rPr>
        <w:t>)!,  unde n este numarul de noduri.</w:t>
      </w:r>
    </w:p>
    <w:p w:rsidR="00D66038" w:rsidRPr="00E16D1C" w:rsidRDefault="00D66038" w:rsidP="001D65B2">
      <w:pPr>
        <w:rPr>
          <w:lang w:val="ro-RO"/>
        </w:rPr>
      </w:pPr>
      <w:r w:rsidRPr="00E16D1C">
        <w:rPr>
          <w:lang w:val="ro-RO"/>
        </w:rPr>
        <w:lastRenderedPageBreak/>
        <w:t>Pentru cazul prezentat în Fig.1.  această metoda ajunge la următorul rezultat.</w:t>
      </w:r>
    </w:p>
    <w:p w:rsidR="00D66038" w:rsidRPr="00E16D1C" w:rsidRDefault="00D66038" w:rsidP="001D65B2">
      <w:pPr>
        <w:rPr>
          <w:lang w:val="ro-RO"/>
        </w:rPr>
      </w:pPr>
    </w:p>
    <w:p w:rsidR="00D66038" w:rsidRPr="00E16D1C" w:rsidRDefault="00F122CB" w:rsidP="003A3558">
      <w:pPr>
        <w:pStyle w:val="figurecaption"/>
        <w:rPr>
          <w:lang w:val="ro-RO"/>
        </w:rPr>
      </w:pPr>
      <w:r w:rsidRPr="00E16D1C">
        <w:rPr>
          <w:noProof/>
          <w:sz w:val="20"/>
          <w:lang w:eastAsia="en-US"/>
        </w:rPr>
        <w:drawing>
          <wp:anchor distT="0" distB="0" distL="114300" distR="114300" simplePos="0" relativeHeight="251653120" behindDoc="0" locked="0" layoutInCell="1" allowOverlap="1">
            <wp:simplePos x="0" y="0"/>
            <wp:positionH relativeFrom="column">
              <wp:posOffset>55880</wp:posOffset>
            </wp:positionH>
            <wp:positionV relativeFrom="paragraph">
              <wp:posOffset>107950</wp:posOffset>
            </wp:positionV>
            <wp:extent cx="4175125" cy="2713355"/>
            <wp:effectExtent l="19050" t="0" r="0" b="0"/>
            <wp:wrapTopAndBottom/>
            <wp:docPr id="9" name="Picture 2" descr="C:\Users\Geo\Desktop\E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o\Desktop\EX2.jpg"/>
                    <pic:cNvPicPr>
                      <a:picLocks noChangeAspect="1" noChangeArrowheads="1"/>
                    </pic:cNvPicPr>
                  </pic:nvPicPr>
                  <pic:blipFill>
                    <a:blip r:embed="rId10"/>
                    <a:srcRect/>
                    <a:stretch>
                      <a:fillRect/>
                    </a:stretch>
                  </pic:blipFill>
                  <pic:spPr bwMode="auto">
                    <a:xfrm>
                      <a:off x="0" y="0"/>
                      <a:ext cx="4175125" cy="2713355"/>
                    </a:xfrm>
                    <a:prstGeom prst="rect">
                      <a:avLst/>
                    </a:prstGeom>
                    <a:noFill/>
                    <a:ln w="9525">
                      <a:noFill/>
                      <a:miter lim="800000"/>
                      <a:headEnd/>
                      <a:tailEnd/>
                    </a:ln>
                  </pic:spPr>
                </pic:pic>
              </a:graphicData>
            </a:graphic>
          </wp:anchor>
        </w:drawing>
      </w:r>
      <w:r w:rsidR="00D66038" w:rsidRPr="00E16D1C">
        <w:rPr>
          <w:b/>
          <w:lang w:val="ro-RO"/>
        </w:rPr>
        <w:t xml:space="preserve">Fig. </w:t>
      </w:r>
      <w:fldSimple w:instr=" SEQ &quot;Figure&quot; \* MERGEFORMAT ">
        <w:r w:rsidR="0098110D" w:rsidRPr="0098110D">
          <w:rPr>
            <w:b/>
            <w:noProof/>
            <w:lang w:val="ro-RO"/>
          </w:rPr>
          <w:t>2</w:t>
        </w:r>
      </w:fldSimple>
      <w:r w:rsidR="00D66038" w:rsidRPr="00E16D1C">
        <w:rPr>
          <w:b/>
          <w:lang w:val="ro-RO"/>
        </w:rPr>
        <w:t>. Exemplu TSP</w:t>
      </w:r>
    </w:p>
    <w:p w:rsidR="00D66038" w:rsidRPr="00E16D1C" w:rsidRDefault="00D66038" w:rsidP="001D65B2">
      <w:pPr>
        <w:rPr>
          <w:lang w:val="ro-RO"/>
        </w:rPr>
      </w:pPr>
      <w:r w:rsidRPr="00E16D1C">
        <w:rPr>
          <w:lang w:val="ro-RO"/>
        </w:rPr>
        <w:t xml:space="preserve">Dupa cum se observă, această soluție este cea optimă. Acet lucru este asigurat de backtracking, care v-a returna mereu soluția cea mai bună atunci când n </w:t>
      </w:r>
      <w:r w:rsidR="001C362D" w:rsidRPr="00E16D1C">
        <w:rPr>
          <w:lang w:val="ro-RO"/>
        </w:rPr>
        <w:t xml:space="preserve">are valori </w:t>
      </w:r>
      <w:r w:rsidRPr="00E16D1C">
        <w:rPr>
          <w:lang w:val="ro-RO"/>
        </w:rPr>
        <w:t>rezonabil</w:t>
      </w:r>
      <w:r w:rsidR="001C362D" w:rsidRPr="00E16D1C">
        <w:rPr>
          <w:lang w:val="ro-RO"/>
        </w:rPr>
        <w:t>e</w:t>
      </w:r>
      <w:r w:rsidRPr="00E16D1C">
        <w:rPr>
          <w:lang w:val="ro-RO"/>
        </w:rPr>
        <w:t>.</w:t>
      </w:r>
    </w:p>
    <w:p w:rsidR="00D66038" w:rsidRPr="00E16D1C" w:rsidRDefault="00D66038" w:rsidP="001D65B2">
      <w:pPr>
        <w:rPr>
          <w:lang w:val="ro-RO"/>
        </w:rPr>
      </w:pPr>
      <w:r w:rsidRPr="00E16D1C">
        <w:rPr>
          <w:lang w:val="ro-RO"/>
        </w:rPr>
        <w:t xml:space="preserve"> Totuși, pentru a rezolva problema Comisului Voiajor se vor folosi algoritmi euristici. Metodele euristice se utilizează la problemele care nu se pot rezolva urmând un anumit șablon sau soluțiile existente sunt mult prea complexe pentru a putea fi ”explicate” calculatorului. Problema pe care o tratăm în această lucrare este de acest tip. Nu există un model matematic fiabil care să funcționeze pentru orice tip de input. Avem soluții care funcționează foarte bine pentru un anumit set de date, dar acestea nu pot fi generalizate pentru orice tip de date de intrare deoarece complexitatea timp ar depăși limita rezonabilă de așteptare. Așadar, din dorința de a utiliza un algoritm care să se potrivească pentru orice input am apelat la metodele euristice. Scopul acestor metode este de a gasi o soluție aproape de optim într-un timp rezonabil</w:t>
      </w:r>
      <w:sdt>
        <w:sdtPr>
          <w:rPr>
            <w:lang w:val="ro-RO"/>
          </w:rPr>
          <w:id w:val="6298708"/>
          <w:citation/>
        </w:sdtPr>
        <w:sdtContent>
          <w:fldSimple w:instr=" CITATION Mit99 \l 1033 ">
            <w:r w:rsidR="00B42F01">
              <w:rPr>
                <w:noProof/>
              </w:rPr>
              <w:t>(Melanie 1999)</w:t>
            </w:r>
          </w:fldSimple>
        </w:sdtContent>
      </w:sdt>
      <w:r w:rsidRPr="00E16D1C">
        <w:rPr>
          <w:lang w:val="ro-RO"/>
        </w:rPr>
        <w:t>. Uneori se preferă să se determine o soluție aproape perfectă într-un timp efectiv scurt decât să se apeleze la o soluție care necesită foarte mult timp si putere de calcul pentru a determina soluția perfectă.</w:t>
      </w:r>
    </w:p>
    <w:p w:rsidR="00354C81" w:rsidRPr="00E16D1C" w:rsidRDefault="00354C81" w:rsidP="001D65B2">
      <w:pPr>
        <w:rPr>
          <w:lang w:val="ro-RO"/>
        </w:rPr>
      </w:pPr>
    </w:p>
    <w:p w:rsidR="00354C81" w:rsidRPr="00E16D1C" w:rsidRDefault="00354C81" w:rsidP="001D65B2">
      <w:pPr>
        <w:rPr>
          <w:lang w:val="ro-RO"/>
        </w:rPr>
      </w:pPr>
    </w:p>
    <w:p w:rsidR="00354C81" w:rsidRPr="00E16D1C" w:rsidRDefault="00354C81" w:rsidP="001D65B2">
      <w:pPr>
        <w:rPr>
          <w:lang w:val="ro-RO"/>
        </w:rPr>
      </w:pPr>
    </w:p>
    <w:p w:rsidR="00354C81" w:rsidRPr="00E16D1C" w:rsidRDefault="00354C81" w:rsidP="001D65B2">
      <w:pPr>
        <w:rPr>
          <w:lang w:val="ro-RO"/>
        </w:rPr>
      </w:pPr>
    </w:p>
    <w:p w:rsidR="00D66038" w:rsidRPr="00E16D1C" w:rsidRDefault="00D66038" w:rsidP="001D65B2">
      <w:pPr>
        <w:pStyle w:val="heading2"/>
        <w:overflowPunct/>
        <w:autoSpaceDE/>
        <w:autoSpaceDN/>
        <w:adjustRightInd/>
        <w:spacing w:line="276" w:lineRule="auto"/>
        <w:textAlignment w:val="auto"/>
        <w:rPr>
          <w:lang w:val="ro-RO"/>
        </w:rPr>
      </w:pPr>
      <w:bookmarkStart w:id="3" w:name="_Toc486451049"/>
      <w:r w:rsidRPr="00E16D1C">
        <w:rPr>
          <w:lang w:val="ro-RO"/>
        </w:rPr>
        <w:lastRenderedPageBreak/>
        <w:t>Utilizarea problemei în viața reala</w:t>
      </w:r>
      <w:bookmarkEnd w:id="3"/>
    </w:p>
    <w:p w:rsidR="00D66038" w:rsidRPr="00AF2331" w:rsidRDefault="00D66038" w:rsidP="001D65B2">
      <w:pPr>
        <w:pStyle w:val="Heading3"/>
        <w:spacing w:before="0"/>
        <w:rPr>
          <w:rStyle w:val="heading30"/>
        </w:rPr>
      </w:pPr>
      <w:bookmarkStart w:id="4" w:name="_Toc486451050"/>
      <w:r w:rsidRPr="00AF2331">
        <w:rPr>
          <w:rStyle w:val="heading30"/>
        </w:rPr>
        <w:t>Transport.</w:t>
      </w:r>
      <w:bookmarkEnd w:id="4"/>
      <w:r w:rsidRPr="00AF2331">
        <w:rPr>
          <w:rStyle w:val="heading30"/>
        </w:rPr>
        <w:t xml:space="preserve"> </w:t>
      </w:r>
    </w:p>
    <w:p w:rsidR="00D66038" w:rsidRPr="00E16D1C" w:rsidRDefault="00D66038" w:rsidP="001D65B2">
      <w:pPr>
        <w:pStyle w:val="bulletitem"/>
        <w:numPr>
          <w:ilvl w:val="0"/>
          <w:numId w:val="0"/>
        </w:numPr>
        <w:rPr>
          <w:lang w:val="ro-RO"/>
        </w:rPr>
      </w:pPr>
      <w:r w:rsidRPr="00E16D1C">
        <w:rPr>
          <w:lang w:val="ro-RO"/>
        </w:rPr>
        <w:t>Problema Comisul Voiajor îți găsește, în general, aplicativitate atunci când vine vorba de firme de transport. Un exemplu deloc neglijabil îl reprezintă o firmă de curierat internațională. Este foarte important să se asigure că traseul pe care îl va parcurge șoferul este unul optim. Orice companie dorește să fie cât mai eficientă în realizarea țelului propus.</w:t>
      </w:r>
    </w:p>
    <w:p w:rsidR="00D66038" w:rsidRPr="00AF2331" w:rsidRDefault="001C362D" w:rsidP="001D65B2">
      <w:pPr>
        <w:pStyle w:val="Heading3"/>
        <w:rPr>
          <w:rStyle w:val="heading30"/>
        </w:rPr>
      </w:pPr>
      <w:bookmarkStart w:id="5" w:name="_Toc486451051"/>
      <w:r w:rsidRPr="00AF2331">
        <w:rPr>
          <w:rStyle w:val="heading30"/>
        </w:rPr>
        <w:t>Construcția plă</w:t>
      </w:r>
      <w:r w:rsidR="00D66038" w:rsidRPr="00AF2331">
        <w:rPr>
          <w:rStyle w:val="heading30"/>
        </w:rPr>
        <w:t>cilor cu circuite.</w:t>
      </w:r>
      <w:bookmarkEnd w:id="5"/>
      <w:r w:rsidR="00D66038" w:rsidRPr="00AF2331">
        <w:rPr>
          <w:rStyle w:val="heading30"/>
        </w:rPr>
        <w:t xml:space="preserve"> </w:t>
      </w:r>
    </w:p>
    <w:p w:rsidR="00D66038" w:rsidRPr="00E16D1C" w:rsidRDefault="00D66038" w:rsidP="001D65B2">
      <w:pPr>
        <w:pStyle w:val="bulletitem"/>
        <w:numPr>
          <w:ilvl w:val="0"/>
          <w:numId w:val="0"/>
        </w:numPr>
        <w:rPr>
          <w:lang w:val="ro-RO"/>
        </w:rPr>
      </w:pPr>
      <w:r w:rsidRPr="00E16D1C">
        <w:rPr>
          <w:lang w:val="ro-RO"/>
        </w:rPr>
        <w:t xml:space="preserve">O placă complexă poate să necesite numeroase orificii de diferite dimensiuni, iar aceasta poate să devină o problemă costisitoare. Distanța dintre doua </w:t>
      </w:r>
      <w:r w:rsidR="00D041B2" w:rsidRPr="00E16D1C">
        <w:rPr>
          <w:lang w:val="ro-RO"/>
        </w:rPr>
        <w:t>puncte</w:t>
      </w:r>
      <w:r w:rsidR="001C362D" w:rsidRPr="00E16D1C">
        <w:rPr>
          <w:lang w:val="ro-RO"/>
        </w:rPr>
        <w:t xml:space="preserve"> poate fi vă</w:t>
      </w:r>
      <w:r w:rsidRPr="00E16D1C">
        <w:rPr>
          <w:lang w:val="ro-RO"/>
        </w:rPr>
        <w:t>zută ca distanța dint</w:t>
      </w:r>
      <w:r w:rsidR="001C362D" w:rsidRPr="00E16D1C">
        <w:rPr>
          <w:lang w:val="ro-RO"/>
        </w:rPr>
        <w:t>re doua orașe. Este adevarat că</w:t>
      </w:r>
      <w:r w:rsidRPr="00E16D1C">
        <w:rPr>
          <w:lang w:val="ro-RO"/>
        </w:rPr>
        <w:t xml:space="preserve"> distanța este mult mai mică, dar având în vedere că se construiesc cantită</w:t>
      </w:r>
      <w:r w:rsidR="00061F2A" w:rsidRPr="00E16D1C">
        <w:rPr>
          <w:lang w:val="ro-RO"/>
        </w:rPr>
        <w:t>ți impresionante de asemenea plă</w:t>
      </w:r>
      <w:r w:rsidRPr="00E16D1C">
        <w:rPr>
          <w:lang w:val="ro-RO"/>
        </w:rPr>
        <w:t>ci</w:t>
      </w:r>
      <w:r w:rsidR="00D041B2" w:rsidRPr="00E16D1C">
        <w:rPr>
          <w:lang w:val="ro-RO"/>
        </w:rPr>
        <w:t>,</w:t>
      </w:r>
      <w:r w:rsidRPr="00E16D1C">
        <w:rPr>
          <w:lang w:val="ro-RO"/>
        </w:rPr>
        <w:t xml:space="preserve"> realizarea eficientă a orificiilor devine o problemă reală. Pentru a rezolva această problemă se poate apela la TSP.</w:t>
      </w:r>
    </w:p>
    <w:p w:rsidR="00D66038" w:rsidRPr="00E16D1C" w:rsidRDefault="00D66038" w:rsidP="001D65B2">
      <w:pPr>
        <w:pStyle w:val="Heading3"/>
        <w:rPr>
          <w:lang w:val="ro-RO"/>
        </w:rPr>
      </w:pPr>
      <w:bookmarkStart w:id="6" w:name="_Toc486451052"/>
      <w:r w:rsidRPr="00E16D1C">
        <w:rPr>
          <w:rStyle w:val="heading30"/>
          <w:lang w:val="ro-RO"/>
        </w:rPr>
        <w:t>Optimizarea aparatelor CNC</w:t>
      </w:r>
      <w:r w:rsidRPr="00E16D1C">
        <w:rPr>
          <w:b/>
          <w:lang w:val="ro-RO"/>
        </w:rPr>
        <w:t>.</w:t>
      </w:r>
      <w:bookmarkEnd w:id="6"/>
      <w:r w:rsidRPr="00E16D1C">
        <w:rPr>
          <w:lang w:val="ro-RO"/>
        </w:rPr>
        <w:t xml:space="preserve"> </w:t>
      </w:r>
    </w:p>
    <w:p w:rsidR="00D66038" w:rsidRPr="00E16D1C" w:rsidRDefault="00D66038" w:rsidP="001D65B2">
      <w:pPr>
        <w:pStyle w:val="bulletitem"/>
        <w:numPr>
          <w:ilvl w:val="0"/>
          <w:numId w:val="0"/>
        </w:numPr>
        <w:ind w:left="227"/>
        <w:rPr>
          <w:lang w:val="ro-RO"/>
        </w:rPr>
      </w:pPr>
      <w:r w:rsidRPr="00E16D1C">
        <w:rPr>
          <w:lang w:val="ro-RO"/>
        </w:rPr>
        <w:t xml:space="preserve">Aparatele de tip CNC sunt construite pentru a realiza desene, sculpturi în lemn, etc. </w:t>
      </w:r>
    </w:p>
    <w:p w:rsidR="00D041B2" w:rsidRPr="00E16D1C" w:rsidRDefault="00D041B2" w:rsidP="001D65B2">
      <w:pPr>
        <w:pStyle w:val="bulletitem"/>
        <w:numPr>
          <w:ilvl w:val="0"/>
          <w:numId w:val="0"/>
        </w:numPr>
        <w:ind w:left="227"/>
        <w:rPr>
          <w:lang w:val="ro-RO"/>
        </w:rPr>
      </w:pPr>
    </w:p>
    <w:p w:rsidR="00D041B2" w:rsidRPr="00E16D1C" w:rsidRDefault="00D041B2" w:rsidP="001D65B2">
      <w:pPr>
        <w:pStyle w:val="bulletitem"/>
        <w:numPr>
          <w:ilvl w:val="0"/>
          <w:numId w:val="0"/>
        </w:numPr>
        <w:ind w:left="227"/>
        <w:rPr>
          <w:lang w:val="ro-RO"/>
        </w:rPr>
      </w:pPr>
    </w:p>
    <w:p w:rsidR="00D041B2" w:rsidRPr="00E16D1C" w:rsidRDefault="00D041B2" w:rsidP="001D65B2">
      <w:pPr>
        <w:pStyle w:val="bulletitem"/>
        <w:numPr>
          <w:ilvl w:val="0"/>
          <w:numId w:val="0"/>
        </w:numPr>
        <w:ind w:left="227"/>
        <w:rPr>
          <w:lang w:val="ro-RO"/>
        </w:rPr>
      </w:pPr>
    </w:p>
    <w:p w:rsidR="00D041B2" w:rsidRPr="00E16D1C" w:rsidRDefault="00D041B2" w:rsidP="001D65B2">
      <w:pPr>
        <w:pStyle w:val="bulletitem"/>
        <w:numPr>
          <w:ilvl w:val="0"/>
          <w:numId w:val="0"/>
        </w:numPr>
        <w:ind w:left="227"/>
        <w:rPr>
          <w:lang w:val="ro-RO"/>
        </w:rPr>
      </w:pPr>
    </w:p>
    <w:p w:rsidR="00D041B2" w:rsidRPr="00E16D1C" w:rsidRDefault="00D041B2" w:rsidP="001D65B2">
      <w:pPr>
        <w:pStyle w:val="bulletitem"/>
        <w:numPr>
          <w:ilvl w:val="0"/>
          <w:numId w:val="0"/>
        </w:numPr>
        <w:ind w:left="227"/>
        <w:rPr>
          <w:lang w:val="ro-RO"/>
        </w:rPr>
      </w:pPr>
    </w:p>
    <w:p w:rsidR="00D041B2" w:rsidRPr="00E16D1C" w:rsidRDefault="00D041B2" w:rsidP="001D65B2">
      <w:pPr>
        <w:pStyle w:val="bulletitem"/>
        <w:numPr>
          <w:ilvl w:val="0"/>
          <w:numId w:val="0"/>
        </w:numPr>
        <w:ind w:left="227"/>
        <w:rPr>
          <w:lang w:val="ro-RO"/>
        </w:rPr>
      </w:pPr>
    </w:p>
    <w:p w:rsidR="00D041B2" w:rsidRPr="00E16D1C" w:rsidRDefault="00D041B2" w:rsidP="001D65B2">
      <w:pPr>
        <w:pStyle w:val="bulletitem"/>
        <w:numPr>
          <w:ilvl w:val="0"/>
          <w:numId w:val="0"/>
        </w:numPr>
        <w:ind w:left="227"/>
        <w:rPr>
          <w:lang w:val="ro-RO"/>
        </w:rPr>
      </w:pPr>
    </w:p>
    <w:p w:rsidR="00D041B2" w:rsidRPr="00E16D1C" w:rsidRDefault="00D041B2" w:rsidP="001D65B2">
      <w:pPr>
        <w:pStyle w:val="bulletitem"/>
        <w:numPr>
          <w:ilvl w:val="0"/>
          <w:numId w:val="0"/>
        </w:numPr>
        <w:ind w:left="227"/>
        <w:rPr>
          <w:lang w:val="ro-RO"/>
        </w:rPr>
      </w:pPr>
    </w:p>
    <w:p w:rsidR="00D041B2" w:rsidRPr="00E16D1C" w:rsidRDefault="00D041B2" w:rsidP="001D65B2">
      <w:pPr>
        <w:pStyle w:val="bulletitem"/>
        <w:numPr>
          <w:ilvl w:val="0"/>
          <w:numId w:val="0"/>
        </w:numPr>
        <w:ind w:left="227"/>
        <w:rPr>
          <w:lang w:val="ro-RO"/>
        </w:rPr>
      </w:pPr>
    </w:p>
    <w:p w:rsidR="00D041B2" w:rsidRPr="00E16D1C" w:rsidRDefault="00D041B2" w:rsidP="001D65B2">
      <w:pPr>
        <w:pStyle w:val="bulletitem"/>
        <w:numPr>
          <w:ilvl w:val="0"/>
          <w:numId w:val="0"/>
        </w:numPr>
        <w:ind w:left="227"/>
        <w:rPr>
          <w:lang w:val="ro-RO"/>
        </w:rPr>
      </w:pPr>
    </w:p>
    <w:p w:rsidR="00D041B2" w:rsidRPr="00E16D1C" w:rsidRDefault="00D041B2" w:rsidP="001D65B2">
      <w:pPr>
        <w:pStyle w:val="bulletitem"/>
        <w:numPr>
          <w:ilvl w:val="0"/>
          <w:numId w:val="0"/>
        </w:numPr>
        <w:ind w:left="227"/>
        <w:rPr>
          <w:lang w:val="ro-RO"/>
        </w:rPr>
      </w:pPr>
    </w:p>
    <w:p w:rsidR="00D041B2" w:rsidRPr="00E16D1C" w:rsidRDefault="00D041B2" w:rsidP="001D65B2">
      <w:pPr>
        <w:pStyle w:val="bulletitem"/>
        <w:numPr>
          <w:ilvl w:val="0"/>
          <w:numId w:val="0"/>
        </w:numPr>
        <w:ind w:left="227"/>
        <w:rPr>
          <w:lang w:val="ro-RO"/>
        </w:rPr>
      </w:pPr>
    </w:p>
    <w:p w:rsidR="00D041B2" w:rsidRPr="00E16D1C" w:rsidRDefault="00D041B2" w:rsidP="001D65B2">
      <w:pPr>
        <w:pStyle w:val="bulletitem"/>
        <w:numPr>
          <w:ilvl w:val="0"/>
          <w:numId w:val="0"/>
        </w:numPr>
        <w:ind w:left="227"/>
        <w:rPr>
          <w:lang w:val="ro-RO"/>
        </w:rPr>
      </w:pPr>
    </w:p>
    <w:p w:rsidR="00D041B2" w:rsidRPr="00E16D1C" w:rsidRDefault="00D041B2" w:rsidP="001D65B2">
      <w:pPr>
        <w:pStyle w:val="bulletitem"/>
        <w:numPr>
          <w:ilvl w:val="0"/>
          <w:numId w:val="0"/>
        </w:numPr>
        <w:ind w:left="227"/>
        <w:rPr>
          <w:lang w:val="ro-RO"/>
        </w:rPr>
      </w:pPr>
    </w:p>
    <w:p w:rsidR="00D041B2" w:rsidRPr="00E16D1C" w:rsidRDefault="00D041B2" w:rsidP="001D65B2">
      <w:pPr>
        <w:pStyle w:val="bulletitem"/>
        <w:numPr>
          <w:ilvl w:val="0"/>
          <w:numId w:val="0"/>
        </w:numPr>
        <w:ind w:left="227"/>
        <w:rPr>
          <w:lang w:val="ro-RO"/>
        </w:rPr>
      </w:pPr>
    </w:p>
    <w:p w:rsidR="00D041B2" w:rsidRPr="00E16D1C" w:rsidRDefault="00D041B2" w:rsidP="001D65B2">
      <w:pPr>
        <w:pStyle w:val="bulletitem"/>
        <w:numPr>
          <w:ilvl w:val="0"/>
          <w:numId w:val="0"/>
        </w:numPr>
        <w:ind w:left="227"/>
        <w:rPr>
          <w:lang w:val="ro-RO"/>
        </w:rPr>
      </w:pPr>
    </w:p>
    <w:p w:rsidR="00D041B2" w:rsidRPr="00E16D1C" w:rsidRDefault="00D041B2" w:rsidP="001D65B2">
      <w:pPr>
        <w:pStyle w:val="bulletitem"/>
        <w:numPr>
          <w:ilvl w:val="0"/>
          <w:numId w:val="0"/>
        </w:numPr>
        <w:ind w:left="227"/>
        <w:rPr>
          <w:lang w:val="ro-RO"/>
        </w:rPr>
      </w:pPr>
    </w:p>
    <w:p w:rsidR="00D041B2" w:rsidRPr="00E16D1C" w:rsidRDefault="00D041B2" w:rsidP="001D65B2">
      <w:pPr>
        <w:pStyle w:val="bulletitem"/>
        <w:numPr>
          <w:ilvl w:val="0"/>
          <w:numId w:val="0"/>
        </w:numPr>
        <w:ind w:left="227"/>
        <w:rPr>
          <w:lang w:val="ro-RO"/>
        </w:rPr>
      </w:pPr>
    </w:p>
    <w:p w:rsidR="00D041B2" w:rsidRPr="00E16D1C" w:rsidRDefault="00D041B2" w:rsidP="001D65B2">
      <w:pPr>
        <w:pStyle w:val="bulletitem"/>
        <w:numPr>
          <w:ilvl w:val="0"/>
          <w:numId w:val="0"/>
        </w:numPr>
        <w:ind w:left="227"/>
        <w:rPr>
          <w:lang w:val="ro-RO"/>
        </w:rPr>
      </w:pPr>
    </w:p>
    <w:p w:rsidR="00D041B2" w:rsidRPr="00E16D1C" w:rsidRDefault="00D041B2" w:rsidP="001D65B2">
      <w:pPr>
        <w:pStyle w:val="bulletitem"/>
        <w:numPr>
          <w:ilvl w:val="0"/>
          <w:numId w:val="0"/>
        </w:numPr>
        <w:ind w:left="227"/>
        <w:rPr>
          <w:lang w:val="ro-RO"/>
        </w:rPr>
      </w:pPr>
    </w:p>
    <w:p w:rsidR="00D66038" w:rsidRPr="00E16D1C" w:rsidRDefault="00D66038" w:rsidP="001D65B2">
      <w:pPr>
        <w:pStyle w:val="bulletitem"/>
        <w:numPr>
          <w:ilvl w:val="0"/>
          <w:numId w:val="0"/>
        </w:numPr>
        <w:ind w:left="227" w:hanging="227"/>
        <w:rPr>
          <w:lang w:val="ro-RO"/>
        </w:rPr>
      </w:pPr>
    </w:p>
    <w:p w:rsidR="00D66038" w:rsidRPr="00E16D1C" w:rsidRDefault="00D66038" w:rsidP="001D65B2">
      <w:pPr>
        <w:pStyle w:val="heading2"/>
        <w:overflowPunct/>
        <w:autoSpaceDE/>
        <w:autoSpaceDN/>
        <w:adjustRightInd/>
        <w:spacing w:before="0" w:line="276" w:lineRule="auto"/>
        <w:textAlignment w:val="auto"/>
        <w:rPr>
          <w:lang w:val="ro-RO"/>
        </w:rPr>
      </w:pPr>
      <w:bookmarkStart w:id="7" w:name="_Toc486451053"/>
      <w:r w:rsidRPr="00E16D1C">
        <w:rPr>
          <w:lang w:val="ro-RO"/>
        </w:rPr>
        <w:lastRenderedPageBreak/>
        <w:t>Soluția utilizată</w:t>
      </w:r>
      <w:bookmarkEnd w:id="7"/>
    </w:p>
    <w:p w:rsidR="00D66038" w:rsidRPr="00E16D1C" w:rsidRDefault="00D66038" w:rsidP="001D65B2">
      <w:pPr>
        <w:rPr>
          <w:lang w:val="ro-RO"/>
        </w:rPr>
      </w:pPr>
      <w:r w:rsidRPr="00E16D1C">
        <w:rPr>
          <w:lang w:val="ro-RO"/>
        </w:rPr>
        <w:t>Pentru a rezolva aceast</w:t>
      </w:r>
      <w:r w:rsidR="00061F2A" w:rsidRPr="00E16D1C">
        <w:rPr>
          <w:lang w:val="ro-RO"/>
        </w:rPr>
        <w:t>ă</w:t>
      </w:r>
      <w:r w:rsidRPr="00E16D1C">
        <w:rPr>
          <w:lang w:val="ro-RO"/>
        </w:rPr>
        <w:t xml:space="preserve"> problem</w:t>
      </w:r>
      <w:r w:rsidR="00061F2A" w:rsidRPr="00E16D1C">
        <w:rPr>
          <w:lang w:val="ro-RO"/>
        </w:rPr>
        <w:t>ă</w:t>
      </w:r>
      <w:r w:rsidRPr="00E16D1C">
        <w:rPr>
          <w:lang w:val="ro-RO"/>
        </w:rPr>
        <w:t xml:space="preserve"> se vor folosi algoritmi genetici. Acești algoritmi încearcă să imite procesul de dezvoltare al naturii. Mai exact se simulează teoria propusă de britanicul Charles Darwin</w:t>
      </w:r>
      <w:sdt>
        <w:sdtPr>
          <w:rPr>
            <w:lang w:val="ro-RO"/>
          </w:rPr>
          <w:id w:val="6298709"/>
          <w:citation/>
        </w:sdtPr>
        <w:sdtContent>
          <w:fldSimple w:instr=" CITATION Bre \l 1033 ">
            <w:r w:rsidR="00B42F01">
              <w:rPr>
                <w:noProof/>
              </w:rPr>
              <w:t>(Breabăn 2004)</w:t>
            </w:r>
          </w:fldSimple>
        </w:sdtContent>
      </w:sdt>
      <w:r w:rsidRPr="00E16D1C">
        <w:rPr>
          <w:lang w:val="ro-RO"/>
        </w:rPr>
        <w:t>. În urma cercetărilor realizate, acesta a ajuns la concluzia că formele de viață inferioară au evoluat către forme de viață superioară odată cu trecerea timpului. Creatorul acestor algoritmi este John Holland. El a depistat această soluție în j</w:t>
      </w:r>
      <w:r w:rsidR="00061F2A" w:rsidRPr="00E16D1C">
        <w:rPr>
          <w:lang w:val="ro-RO"/>
        </w:rPr>
        <w:t>urul anului 1970. Această metodă</w:t>
      </w:r>
      <w:r w:rsidRPr="00E16D1C">
        <w:rPr>
          <w:lang w:val="ro-RO"/>
        </w:rPr>
        <w:t xml:space="preserve"> este utilizată deseori în cazul în care gasirea soluției optime necesită foarte mult timp. </w:t>
      </w:r>
    </w:p>
    <w:p w:rsidR="00D66038" w:rsidRDefault="00AA3486" w:rsidP="006B6B20">
      <w:pPr>
        <w:pStyle w:val="figurecaption"/>
        <w:rPr>
          <w:noProof/>
          <w:lang w:eastAsia="en-US"/>
        </w:rPr>
      </w:pPr>
      <w:r w:rsidRPr="00AA3486">
        <w:rPr>
          <w:b/>
          <w:noProof/>
          <w:lang w:eastAsia="en-US"/>
        </w:rPr>
        <w:pict>
          <v:group id="_x0000_s1251" style="position:absolute;left:0;text-align:left;margin-left:.5pt;margin-top:20.35pt;width:345pt;height:368.15pt;z-index:251728896" coordorigin="2504,5609" coordsize="6900,7238">
            <v:rect id="_x0000_s1220" style="position:absolute;left:2504;top:5609;width:6900;height:7238" fillcolor="#b8cce4 [1300]" strokecolor="#f2f2f2 [3041]" strokeweight="1pt">
              <v:fill color2="#3f3151 [1607]"/>
              <v:shadow type="perspective" color="#ccc0d9 [1303]" opacity=".5" origin=",.5" offset="0,0" matrix=",-56756f,,.5"/>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221" type="#_x0000_t176" style="position:absolute;left:4909;top:5823;width:2341;height:413" fillcolor="#ccc0d9 [1303]" strokecolor="#f2f2f2 [3041]" strokeweight="1pt">
              <v:fill color2="#3f3151 [1607]"/>
              <v:shadow type="perspective" color="#ccc0d9 [1303]" opacity=".5" origin=",.5" offset="0,0" matrix=",-56756f,,.5"/>
              <v:textbox style="mso-next-textbox:#_x0000_s1221">
                <w:txbxContent>
                  <w:p w:rsidR="00D53475" w:rsidRPr="00E248A2" w:rsidRDefault="00D53475" w:rsidP="00EF58C0">
                    <w:pPr>
                      <w:ind w:firstLine="0"/>
                      <w:jc w:val="center"/>
                    </w:pPr>
                    <w:r w:rsidRPr="00E248A2">
                      <w:t>START</w:t>
                    </w:r>
                  </w:p>
                </w:txbxContent>
              </v:textbox>
            </v:shape>
            <v:roundrect id="_x0000_s1222" style="position:absolute;left:4908;top:6562;width:2342;height:388" arcsize="10923f" fillcolor="#d99594 [1941]" strokecolor="#f2f2f2 [3041]" strokeweight="1pt">
              <v:fill color2="#3f3151 [1607]"/>
              <v:imagedata embosscolor="shadow add(51)"/>
              <v:shadow type="perspective" color="#ccc0d9 [1303]" opacity=".5" origin=",.5" offset="0,0" matrix=",-56756f,,.5"/>
              <v:textbox style="mso-next-textbox:#_x0000_s1222">
                <w:txbxContent>
                  <w:p w:rsidR="00D53475" w:rsidRPr="00E248A2" w:rsidRDefault="00D53475" w:rsidP="00EF58C0">
                    <w:pPr>
                      <w:ind w:firstLine="0"/>
                      <w:jc w:val="center"/>
                    </w:pPr>
                    <w:r w:rsidRPr="00E248A2">
                      <w:t>Setare Parametrii</w:t>
                    </w:r>
                  </w:p>
                </w:txbxContent>
              </v:textbox>
            </v:roundrect>
            <v:roundrect id="_x0000_s1223" style="position:absolute;left:4646;top:7312;width:2942;height:451" arcsize="10923f" fillcolor="#d99594 [1941]" strokecolor="#f2f2f2 [3041]" strokeweight="1pt">
              <v:fill color2="#3f3151 [1607]"/>
              <v:imagedata embosscolor="shadow add(51)"/>
              <v:shadow type="perspective" color="#ccc0d9 [1303]" opacity=".5" origin=",.5" offset="0,0" matrix=",-56756f,,.5"/>
              <v:textbox style="mso-next-textbox:#_x0000_s1223">
                <w:txbxContent>
                  <w:p w:rsidR="00D53475" w:rsidRPr="00E248A2" w:rsidRDefault="00D53475" w:rsidP="00EF58C0">
                    <w:pPr>
                      <w:jc w:val="center"/>
                      <w:rPr>
                        <w:lang w:val="ro-RO"/>
                      </w:rPr>
                    </w:pPr>
                    <w:r>
                      <w:t xml:space="preserve">Generare </w:t>
                    </w:r>
                    <w:r w:rsidRPr="00E248A2">
                      <w:t>popula</w:t>
                    </w:r>
                    <w:r>
                      <w:rPr>
                        <w:lang w:val="ro-RO"/>
                      </w:rPr>
                      <w:t>ț</w:t>
                    </w:r>
                    <w:r w:rsidRPr="00E248A2">
                      <w:rPr>
                        <w:lang w:val="ro-RO"/>
                      </w:rPr>
                      <w:t>ie inițială</w:t>
                    </w:r>
                  </w:p>
                </w:txbxContent>
              </v:textbox>
            </v:roundrect>
            <v:shapetype id="_x0000_t32" coordsize="21600,21600" o:spt="32" o:oned="t" path="m,l21600,21600e" filled="f">
              <v:path arrowok="t" fillok="f" o:connecttype="none"/>
              <o:lock v:ext="edit" shapetype="t"/>
            </v:shapetype>
            <v:shape id="_x0000_s1224" type="#_x0000_t32" style="position:absolute;left:6161;top:6236;width:0;height:326" o:connectortype="straight" strokecolor="black [3200]" strokeweight="1pt">
              <v:stroke endarrow="block"/>
              <v:shadow type="perspective" color="#7f7f7f [1601]" offset="1pt" offset2="-3pt"/>
            </v:shape>
            <v:shape id="_x0000_s1225" type="#_x0000_t32" style="position:absolute;left:6161;top:6950;width:0;height:362" o:connectortype="straight" strokecolor="black [3200]" strokeweight="1pt">
              <v:stroke endarrow="block"/>
              <v:shadow type="perspective" color="#7f7f7f [1601]" offset="1pt" offset2="-3pt"/>
            </v:shape>
            <v:roundrect id="_x0000_s1226" style="position:absolute;left:4420;top:8152;width:3506;height:438" arcsize="10923f" fillcolor="#92d050" strokecolor="#f2f2f2 [3041]" strokeweight="1pt">
              <v:fill color2="#3f3151 [1607]"/>
              <v:shadow type="perspective" color="#ccc0d9 [1303]" opacity=".5" origin=",.5" offset="0,0" matrix=",-56756f,,.5"/>
              <v:textbox style="mso-next-textbox:#_x0000_s1226">
                <w:txbxContent>
                  <w:p w:rsidR="00D53475" w:rsidRPr="00E248A2" w:rsidRDefault="00D53475">
                    <w:pPr>
                      <w:rPr>
                        <w:lang w:val="ro-RO"/>
                      </w:rPr>
                    </w:pPr>
                    <w:r w:rsidRPr="00E248A2">
                      <w:rPr>
                        <w:lang w:val="ro-RO"/>
                      </w:rPr>
                      <w:t>Evaluare indivizi din populație</w:t>
                    </w:r>
                  </w:p>
                </w:txbxContent>
              </v:textbox>
            </v:roundrect>
            <v:shape id="_x0000_s1227" type="#_x0000_t32" style="position:absolute;left:6161;top:7763;width:0;height:351" o:connectortype="straight" strokecolor="black [3200]" strokeweight="1pt">
              <v:stroke endarrow="block"/>
              <v:shadow type="perspective" color="#7f7f7f [1601]" offset="1pt" offset2="-3pt"/>
            </v:shape>
            <v:roundrect id="_x0000_s1228" style="position:absolute;left:4420;top:8928;width:3506;height:426" arcsize="10923f" fillcolor="#92d050" strokecolor="#f2f2f2 [3041]" strokeweight="1pt">
              <v:fill color2="#3f3151 [1607]"/>
              <v:shadow type="perspective" color="#ccc0d9 [1303]" opacity=".5" origin=",.5" offset="0,0" matrix=",-56756f,,.5"/>
              <v:textbox style="mso-next-textbox:#_x0000_s1228">
                <w:txbxContent>
                  <w:p w:rsidR="00D53475" w:rsidRPr="00E248A2" w:rsidRDefault="00D53475">
                    <w:pPr>
                      <w:rPr>
                        <w:lang w:val="ro-RO"/>
                      </w:rPr>
                    </w:pPr>
                    <w:r w:rsidRPr="00E248A2">
                      <w:rPr>
                        <w:lang w:val="ro-RO"/>
                      </w:rPr>
                      <w:t>Selectarea participanților la generare</w:t>
                    </w:r>
                  </w:p>
                </w:txbxContent>
              </v:textbox>
            </v:roundrect>
            <v:shape id="_x0000_s1229" type="#_x0000_t32" style="position:absolute;left:6161;top:8590;width:0;height:338" o:connectortype="straight" strokecolor="black [3200]" strokeweight="1pt">
              <v:stroke endarrow="block"/>
              <v:shadow type="perspective" color="#7f7f7f [1601]" offset="1pt" offset2="-3pt"/>
            </v:shape>
            <v:roundrect id="_x0000_s1230" style="position:absolute;left:4420;top:9729;width:3506;height:414" arcsize="10923f" fillcolor="#92d050" strokecolor="#f2f2f2 [3041]" strokeweight="1pt">
              <v:fill color2="#3f3151 [1607]"/>
              <v:shadow type="perspective" color="#ccc0d9 [1303]" opacity=".5" origin=",.5" offset="0,0" matrix=",-56756f,,.5"/>
              <v:textbox style="mso-next-textbox:#_x0000_s1230">
                <w:txbxContent>
                  <w:p w:rsidR="00D53475" w:rsidRPr="00E248A2" w:rsidRDefault="00D53475" w:rsidP="00EF58C0">
                    <w:pPr>
                      <w:jc w:val="center"/>
                      <w:rPr>
                        <w:lang w:val="ro-RO"/>
                      </w:rPr>
                    </w:pPr>
                    <w:r w:rsidRPr="00E248A2">
                      <w:rPr>
                        <w:lang w:val="ro-RO"/>
                      </w:rPr>
                      <w:t>Aplicare metoda de încrucișare</w:t>
                    </w:r>
                  </w:p>
                </w:txbxContent>
              </v:textbox>
            </v:roundrect>
            <v:roundrect id="_x0000_s1231" style="position:absolute;left:4420;top:10506;width:3506;height:388" arcsize="10923f" fillcolor="#92d050" strokecolor="#f2f2f2 [3041]" strokeweight="1pt">
              <v:fill color2="#3f3151 [1607]"/>
              <v:shadow type="perspective" color="#ccc0d9 [1303]" opacity=".5" origin=",.5" offset="0,0" matrix=",-56756f,,.5"/>
              <v:textbox style="mso-next-textbox:#_x0000_s1231">
                <w:txbxContent>
                  <w:p w:rsidR="00D53475" w:rsidRPr="00E248A2" w:rsidRDefault="00D53475" w:rsidP="00EF58C0">
                    <w:pPr>
                      <w:jc w:val="center"/>
                      <w:rPr>
                        <w:lang w:val="ro-RO"/>
                      </w:rPr>
                    </w:pPr>
                    <w:r w:rsidRPr="00E248A2">
                      <w:rPr>
                        <w:lang w:val="ro-RO"/>
                      </w:rPr>
                      <w:t>Aplicare mutație</w:t>
                    </w:r>
                  </w:p>
                </w:txbxContent>
              </v:textbox>
            </v:roundrect>
            <v:shape id="_x0000_s1232" type="#_x0000_t32" style="position:absolute;left:6161;top:9354;width:0;height:375" o:connectortype="straight" strokecolor="black [3200]" strokeweight="1pt">
              <v:stroke endarrow="block"/>
              <v:shadow type="perspective" color="#7f7f7f [1601]" offset="1pt" offset2="-3pt"/>
            </v:shape>
            <v:shape id="_x0000_s1233" type="#_x0000_t32" style="position:absolute;left:6161;top:10143;width:0;height:363" o:connectortype="straight" strokecolor="black [3200]" strokeweight="1pt">
              <v:stroke endarrow="block"/>
              <v:shadow type="perspective" color="#7f7f7f [1601]" offset="1pt" offset2="-3pt"/>
            </v:shape>
            <v:shapetype id="_x0000_t4" coordsize="21600,21600" o:spt="4" path="m10800,l,10800,10800,21600,21600,10800xe">
              <v:stroke joinstyle="miter"/>
              <v:path gradientshapeok="t" o:connecttype="rect" textboxrect="5400,5400,16200,16200"/>
            </v:shapetype>
            <v:shape id="_x0000_s1234" type="#_x0000_t4" style="position:absolute;left:4307;top:11344;width:3707;height:1139" fillcolor="#a5a5a5 [2092]" strokecolor="#f2f2f2 [3041]" strokeweight="1pt">
              <v:fill color2="#974706 [1609]"/>
              <v:shadow type="perspective" color="#fbd4b4 [1305]" opacity=".5" origin=",.5" offset="0,0" matrix=",-56756f,,.5"/>
              <v:textbox style="mso-next-textbox:#_x0000_s1234">
                <w:txbxContent>
                  <w:p w:rsidR="00D53475" w:rsidRPr="009B2A9F" w:rsidRDefault="00D53475" w:rsidP="00E248A2">
                    <w:pPr>
                      <w:jc w:val="center"/>
                      <w:rPr>
                        <w:lang w:val="ro-RO"/>
                      </w:rPr>
                    </w:pPr>
                    <w:r w:rsidRPr="009B2A9F">
                      <w:rPr>
                        <w:lang w:val="ro-RO"/>
                      </w:rPr>
                      <w:t>Verificare condiție de oprire</w:t>
                    </w:r>
                  </w:p>
                </w:txbxContent>
              </v:textbox>
            </v:shape>
            <v:shape id="_x0000_s1235" type="#_x0000_t32" style="position:absolute;left:6161;top:10894;width:0;height:450" o:connectortype="straight" strokecolor="black [3200]" strokeweight="1pt">
              <v:stroke endarrow="block"/>
              <v:shadow type="perspective" color="#7f7f7f [1601]" offset="1pt" offset2="-3pt"/>
            </v:shape>
            <v:roundrect id="_x0000_s1238" style="position:absolute;left:2742;top:11683;width:1127;height:464" arcsize="10923f" fillcolor="#b2a1c7 [1943]" strokecolor="#f2f2f2 [3041]" strokeweight="1pt">
              <v:fill color2="#3f3151 [1607]"/>
              <v:shadow type="perspective" color="#ccc0d9 [1303]" opacity=".5" origin=",.5" offset="0,0" matrix=",-56756f,,.5"/>
              <v:textbox style="mso-next-textbox:#_x0000_s1238">
                <w:txbxContent>
                  <w:p w:rsidR="00D53475" w:rsidRPr="009B2A9F" w:rsidRDefault="00D53475" w:rsidP="006D5EA6">
                    <w:pPr>
                      <w:ind w:firstLine="0"/>
                      <w:jc w:val="center"/>
                      <w:rPr>
                        <w:lang w:val="ro-RO"/>
                      </w:rPr>
                    </w:pPr>
                    <w:r>
                      <w:rPr>
                        <w:lang w:val="ro-RO"/>
                      </w:rPr>
                      <w:t>Adevărat</w:t>
                    </w:r>
                  </w:p>
                </w:txbxContent>
              </v:textbox>
            </v:roundrect>
            <v:shape id="_x0000_s1240" type="#_x0000_t32" style="position:absolute;left:3869;top:11908;width:438;height:0;flip:x" o:connectortype="straight">
              <v:stroke endarrow="block"/>
            </v:shape>
            <v:roundrect id="_x0000_s1241" style="position:absolute;left:2629;top:10330;width:1365;height:751" arcsize="10923f" fillcolor="#b2a1c7 [1943]" strokecolor="#f2f2f2 [3041]" strokeweight="1pt">
              <v:fill color2="#3f3151 [1607]"/>
              <v:shadow type="perspective" color="#ccc0d9 [1303]" opacity=".5" origin=",.5" offset="0,0" matrix=",-56756f,,.5"/>
              <v:textbox style="mso-next-textbox:#_x0000_s1241">
                <w:txbxContent>
                  <w:p w:rsidR="00D53475" w:rsidRPr="006D5EA6" w:rsidRDefault="00D53475" w:rsidP="006D5EA6">
                    <w:pPr>
                      <w:jc w:val="center"/>
                      <w:rPr>
                        <w:lang w:val="ro-RO"/>
                      </w:rPr>
                    </w:pPr>
                    <w:r>
                      <w:rPr>
                        <w:lang w:val="ro-RO"/>
                      </w:rPr>
                      <w:t>Detectare      soluție</w:t>
                    </w:r>
                  </w:p>
                </w:txbxContent>
              </v:textbox>
            </v:roundrect>
            <v:shape id="_x0000_s1242" type="#_x0000_t32" style="position:absolute;left:3306;top:11081;width:0;height:602;flip:y" o:connectortype="straight">
              <v:stroke endarrow="block"/>
            </v:shape>
            <v:oval id="_x0000_s1243" style="position:absolute;left:2742;top:8991;width:1164;height:738" fillcolor="#b2a1c7 [1943]" strokecolor="#f2f2f2 [3041]" strokeweight="1pt">
              <v:fill color2="#3f3151 [1607]"/>
              <v:shadow type="perspective" color="#ccc0d9 [1303]" opacity=".5" origin=",.5" offset="0,0" matrix=",-56756f,,.5"/>
              <v:textbox style="mso-next-textbox:#_x0000_s1243">
                <w:txbxContent>
                  <w:p w:rsidR="00D53475" w:rsidRPr="006D5EA6" w:rsidRDefault="00D53475" w:rsidP="006D5EA6">
                    <w:pPr>
                      <w:ind w:firstLine="0"/>
                      <w:rPr>
                        <w:lang w:val="ro-RO"/>
                      </w:rPr>
                    </w:pPr>
                    <w:r>
                      <w:rPr>
                        <w:lang w:val="ro-RO"/>
                      </w:rPr>
                      <w:t xml:space="preserve">   Stop</w:t>
                    </w:r>
                  </w:p>
                </w:txbxContent>
              </v:textbox>
            </v:oval>
            <v:shape id="_x0000_s1244" type="#_x0000_t32" style="position:absolute;left:3306;top:9729;width:0;height:601;flip:y" o:connectortype="straight">
              <v:stroke endarrow="block"/>
            </v:shape>
            <v:roundrect id="_x0000_s1245" style="position:absolute;left:8414;top:11683;width:827;height:464" arcsize="10923f" fillcolor="#b2a1c7 [1943]" strokecolor="#f2f2f2 [3041]" strokeweight="1pt">
              <v:fill color2="#3f3151 [1607]"/>
              <v:shadow type="perspective" color="#ccc0d9 [1303]" opacity=".5" origin=",.5" offset="0,0" matrix=",-56756f,,.5"/>
              <v:textbox style="mso-next-textbox:#_x0000_s1245">
                <w:txbxContent>
                  <w:p w:rsidR="00D53475" w:rsidRPr="009B2A9F" w:rsidRDefault="00D53475" w:rsidP="006D5EA6">
                    <w:pPr>
                      <w:ind w:firstLine="0"/>
                      <w:jc w:val="center"/>
                      <w:rPr>
                        <w:lang w:val="ro-RO"/>
                      </w:rPr>
                    </w:pPr>
                    <w:r>
                      <w:rPr>
                        <w:lang w:val="ro-RO"/>
                      </w:rPr>
                      <w:t>Fals</w:t>
                    </w:r>
                  </w:p>
                </w:txbxContent>
              </v:textbox>
            </v:roundrect>
            <v:shape id="_x0000_s1246" type="#_x0000_t32" style="position:absolute;left:8014;top:11908;width:400;height:0" o:connectortype="straight">
              <v:stroke endarrow="block"/>
            </v:shape>
            <v:shapetype id="_x0000_t202" coordsize="21600,21600" o:spt="202" path="m,l,21600r21600,l21600,xe">
              <v:stroke joinstyle="miter"/>
              <v:path gradientshapeok="t" o:connecttype="rect"/>
            </v:shapetype>
            <v:shape id="_x0000_s1249" type="#_x0000_t202" style="position:absolute;left:8527;top:9091;width:565;height:1690;mso-width-relative:margin;mso-height-relative:margin" fillcolor="#b8cce4 [1300]" strokecolor="#b8cce4 [1300]" strokeweight="1pt">
              <v:fill color2="#3f3151 [1607]"/>
              <v:shadow type="perspective" color="#ccc0d9 [1303]" opacity=".5" origin=",.5" offset="0,0" matrix=",-56756f,,.5"/>
              <v:textbox style="layout-flow:vertical;mso-layout-flow-alt:bottom-to-top;mso-next-textbox:#_x0000_s1249">
                <w:txbxContent>
                  <w:p w:rsidR="00D53475" w:rsidRPr="006664D3" w:rsidRDefault="00D53475">
                    <w:pPr>
                      <w:rPr>
                        <w:b/>
                        <w:lang w:val="ro-RO"/>
                      </w:rPr>
                    </w:pPr>
                    <w:r w:rsidRPr="006664D3">
                      <w:rPr>
                        <w:b/>
                        <w:lang w:val="ro-RO"/>
                      </w:rPr>
                      <w:t>Populație nouă</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50" type="#_x0000_t34" style="position:absolute;left:6756;top:9535;width:3318;height:977;rotation:270;flip:x" o:connectortype="elbow" adj="21541,258294,-57958">
              <v:stroke endarrow="block"/>
            </v:shape>
          </v:group>
        </w:pict>
      </w:r>
      <w:r w:rsidR="00D66038" w:rsidRPr="00E16D1C">
        <w:rPr>
          <w:b/>
          <w:lang w:val="ro-RO"/>
        </w:rPr>
        <w:t xml:space="preserve">Fig. </w:t>
      </w:r>
      <w:fldSimple w:instr=" SEQ &quot;Figure&quot; \* MERGEFORMAT ">
        <w:r w:rsidR="0098110D" w:rsidRPr="0098110D">
          <w:rPr>
            <w:b/>
            <w:noProof/>
            <w:lang w:val="ro-RO"/>
          </w:rPr>
          <w:t>3</w:t>
        </w:r>
      </w:fldSimple>
      <w:r w:rsidR="00D66038" w:rsidRPr="00E16D1C">
        <w:rPr>
          <w:b/>
          <w:lang w:val="ro-RO"/>
        </w:rPr>
        <w:t>.</w:t>
      </w:r>
      <w:r w:rsidR="00DD049B" w:rsidRPr="00E16D1C">
        <w:rPr>
          <w:lang w:val="ro-RO"/>
        </w:rPr>
        <w:t xml:space="preserve"> Funcț</w:t>
      </w:r>
      <w:r w:rsidR="00D66038" w:rsidRPr="00E16D1C">
        <w:rPr>
          <w:lang w:val="ro-RO"/>
        </w:rPr>
        <w:t>ionarea algoritmului genetic</w:t>
      </w:r>
    </w:p>
    <w:p w:rsidR="00AF2331" w:rsidRDefault="00AF2331" w:rsidP="001D65B2">
      <w:pPr>
        <w:rPr>
          <w:lang w:eastAsia="en-US"/>
        </w:rPr>
      </w:pPr>
    </w:p>
    <w:p w:rsidR="00AF2331" w:rsidRDefault="00AF2331" w:rsidP="001D65B2">
      <w:pPr>
        <w:rPr>
          <w:lang w:eastAsia="en-US"/>
        </w:rPr>
      </w:pPr>
    </w:p>
    <w:p w:rsidR="00AF2331" w:rsidRDefault="00AF2331" w:rsidP="001D65B2">
      <w:pPr>
        <w:rPr>
          <w:lang w:eastAsia="en-US"/>
        </w:rPr>
      </w:pPr>
    </w:p>
    <w:p w:rsidR="00AF2331" w:rsidRDefault="00AF2331" w:rsidP="001D65B2">
      <w:pPr>
        <w:rPr>
          <w:lang w:eastAsia="en-US"/>
        </w:rPr>
      </w:pPr>
    </w:p>
    <w:p w:rsidR="00AF2331" w:rsidRDefault="00AF2331" w:rsidP="001D65B2">
      <w:pPr>
        <w:rPr>
          <w:lang w:eastAsia="en-US"/>
        </w:rPr>
      </w:pPr>
    </w:p>
    <w:p w:rsidR="00AF2331" w:rsidRDefault="00AF2331" w:rsidP="001D65B2">
      <w:pPr>
        <w:rPr>
          <w:lang w:eastAsia="en-US"/>
        </w:rPr>
      </w:pPr>
    </w:p>
    <w:p w:rsidR="00AF2331" w:rsidRDefault="00AF2331" w:rsidP="001D65B2">
      <w:pPr>
        <w:rPr>
          <w:lang w:eastAsia="en-US"/>
        </w:rPr>
      </w:pPr>
    </w:p>
    <w:p w:rsidR="00AF2331" w:rsidRDefault="00AF2331" w:rsidP="001D65B2">
      <w:pPr>
        <w:rPr>
          <w:lang w:eastAsia="en-US"/>
        </w:rPr>
      </w:pPr>
    </w:p>
    <w:p w:rsidR="00AF2331" w:rsidRDefault="00AF2331" w:rsidP="001D65B2">
      <w:pPr>
        <w:rPr>
          <w:lang w:eastAsia="en-US"/>
        </w:rPr>
      </w:pPr>
    </w:p>
    <w:p w:rsidR="00AF2331" w:rsidRDefault="00AF2331" w:rsidP="001D65B2">
      <w:pPr>
        <w:rPr>
          <w:lang w:eastAsia="en-US"/>
        </w:rPr>
      </w:pPr>
    </w:p>
    <w:p w:rsidR="00AF2331" w:rsidRDefault="00AF2331" w:rsidP="001D65B2">
      <w:pPr>
        <w:rPr>
          <w:lang w:eastAsia="en-US"/>
        </w:rPr>
      </w:pPr>
    </w:p>
    <w:p w:rsidR="00AF2331" w:rsidRDefault="00AF2331" w:rsidP="001D65B2">
      <w:pPr>
        <w:rPr>
          <w:lang w:eastAsia="en-US"/>
        </w:rPr>
      </w:pPr>
    </w:p>
    <w:p w:rsidR="00AF2331" w:rsidRDefault="00AF2331" w:rsidP="001D65B2">
      <w:pPr>
        <w:rPr>
          <w:lang w:eastAsia="en-US"/>
        </w:rPr>
      </w:pPr>
    </w:p>
    <w:p w:rsidR="00AF2331" w:rsidRDefault="00AF2331" w:rsidP="001D65B2">
      <w:pPr>
        <w:rPr>
          <w:lang w:eastAsia="en-US"/>
        </w:rPr>
      </w:pPr>
    </w:p>
    <w:p w:rsidR="00AF2331" w:rsidRDefault="00AF2331" w:rsidP="001D65B2">
      <w:pPr>
        <w:rPr>
          <w:lang w:eastAsia="en-US"/>
        </w:rPr>
      </w:pPr>
    </w:p>
    <w:p w:rsidR="00AF2331" w:rsidRDefault="00AF2331" w:rsidP="001D65B2">
      <w:pPr>
        <w:rPr>
          <w:lang w:eastAsia="en-US"/>
        </w:rPr>
      </w:pPr>
    </w:p>
    <w:p w:rsidR="00AF2331" w:rsidRDefault="00AF2331" w:rsidP="001D65B2">
      <w:pPr>
        <w:rPr>
          <w:lang w:eastAsia="en-US"/>
        </w:rPr>
      </w:pPr>
    </w:p>
    <w:p w:rsidR="00AF2331" w:rsidRDefault="00AF2331" w:rsidP="001D65B2">
      <w:pPr>
        <w:rPr>
          <w:lang w:eastAsia="en-US"/>
        </w:rPr>
      </w:pPr>
    </w:p>
    <w:p w:rsidR="00AF2331" w:rsidRDefault="00AF2331" w:rsidP="001D65B2">
      <w:pPr>
        <w:rPr>
          <w:lang w:eastAsia="en-US"/>
        </w:rPr>
      </w:pPr>
    </w:p>
    <w:p w:rsidR="00AF2331" w:rsidRDefault="00AF2331" w:rsidP="001D65B2">
      <w:pPr>
        <w:rPr>
          <w:lang w:eastAsia="en-US"/>
        </w:rPr>
      </w:pPr>
    </w:p>
    <w:p w:rsidR="00AF2331" w:rsidRDefault="00AF2331" w:rsidP="001D65B2">
      <w:pPr>
        <w:rPr>
          <w:lang w:eastAsia="en-US"/>
        </w:rPr>
      </w:pPr>
    </w:p>
    <w:p w:rsidR="00AF2331" w:rsidRDefault="00AF2331" w:rsidP="001D65B2">
      <w:pPr>
        <w:rPr>
          <w:lang w:eastAsia="en-US"/>
        </w:rPr>
      </w:pPr>
    </w:p>
    <w:p w:rsidR="00AF2331" w:rsidRDefault="00AF2331" w:rsidP="001D65B2">
      <w:pPr>
        <w:rPr>
          <w:lang w:eastAsia="en-US"/>
        </w:rPr>
      </w:pPr>
    </w:p>
    <w:p w:rsidR="00AF2331" w:rsidRDefault="00AF2331" w:rsidP="001D65B2">
      <w:pPr>
        <w:rPr>
          <w:lang w:eastAsia="en-US"/>
        </w:rPr>
      </w:pPr>
    </w:p>
    <w:p w:rsidR="00AF2331" w:rsidRDefault="00AF2331" w:rsidP="001D65B2">
      <w:pPr>
        <w:rPr>
          <w:lang w:eastAsia="en-US"/>
        </w:rPr>
      </w:pPr>
    </w:p>
    <w:p w:rsidR="00AF2331" w:rsidRDefault="00AF2331" w:rsidP="001D65B2">
      <w:pPr>
        <w:rPr>
          <w:lang w:eastAsia="en-US"/>
        </w:rPr>
      </w:pPr>
    </w:p>
    <w:p w:rsidR="00AF2331" w:rsidRDefault="00AF2331" w:rsidP="001D65B2">
      <w:pPr>
        <w:rPr>
          <w:lang w:eastAsia="en-US"/>
        </w:rPr>
      </w:pPr>
    </w:p>
    <w:p w:rsidR="00AF2331" w:rsidRDefault="00AF2331" w:rsidP="001D65B2">
      <w:pPr>
        <w:rPr>
          <w:lang w:eastAsia="en-US"/>
        </w:rPr>
      </w:pPr>
    </w:p>
    <w:p w:rsidR="00AF2331" w:rsidRDefault="00AF2331" w:rsidP="001D65B2">
      <w:pPr>
        <w:rPr>
          <w:lang w:eastAsia="en-US"/>
        </w:rPr>
      </w:pPr>
    </w:p>
    <w:p w:rsidR="00AF2331" w:rsidRPr="00AF2331" w:rsidRDefault="00AF2331" w:rsidP="001D65B2">
      <w:pPr>
        <w:rPr>
          <w:lang w:eastAsia="en-US"/>
        </w:rPr>
      </w:pPr>
    </w:p>
    <w:p w:rsidR="00D66038" w:rsidRPr="00E16D1C" w:rsidRDefault="00D66038" w:rsidP="001D65B2">
      <w:pPr>
        <w:pStyle w:val="figurecaption"/>
        <w:tabs>
          <w:tab w:val="center" w:pos="4702"/>
        </w:tabs>
        <w:jc w:val="both"/>
        <w:rPr>
          <w:sz w:val="20"/>
          <w:lang w:val="ro-RO"/>
        </w:rPr>
      </w:pPr>
      <w:r w:rsidRPr="00E16D1C">
        <w:rPr>
          <w:sz w:val="20"/>
          <w:lang w:val="ro-RO"/>
        </w:rPr>
        <w:t>În următoarele rânduri, pe baza diagramei din Fig.</w:t>
      </w:r>
      <w:r w:rsidR="00DD049B" w:rsidRPr="00E16D1C">
        <w:rPr>
          <w:sz w:val="20"/>
          <w:lang w:val="ro-RO"/>
        </w:rPr>
        <w:t xml:space="preserve"> 3. se va descrie modul de funcț</w:t>
      </w:r>
      <w:r w:rsidRPr="00E16D1C">
        <w:rPr>
          <w:sz w:val="20"/>
          <w:lang w:val="ro-RO"/>
        </w:rPr>
        <w:t>ionarea al algoritmilor genetici. Se va prezenta în detaliu ce se realizează la fiecare pas, începând cu iniția</w:t>
      </w:r>
      <w:r w:rsidR="00DD049B" w:rsidRPr="00E16D1C">
        <w:rPr>
          <w:sz w:val="20"/>
          <w:lang w:val="ro-RO"/>
        </w:rPr>
        <w:t>l</w:t>
      </w:r>
      <w:r w:rsidRPr="00E16D1C">
        <w:rPr>
          <w:sz w:val="20"/>
          <w:lang w:val="ro-RO"/>
        </w:rPr>
        <w:t>izarea până la a defini condiția de oprire. Este imperios necesar ca algoritmul să aibă definită o condiție de oprire validă</w:t>
      </w:r>
      <w:r w:rsidR="00D041B2" w:rsidRPr="00E16D1C">
        <w:rPr>
          <w:sz w:val="20"/>
          <w:lang w:val="ro-RO"/>
        </w:rPr>
        <w:t>.</w:t>
      </w:r>
    </w:p>
    <w:p w:rsidR="00D66038" w:rsidRPr="00E16D1C" w:rsidRDefault="00D66038" w:rsidP="001D65B2">
      <w:pPr>
        <w:pStyle w:val="heading1"/>
        <w:tabs>
          <w:tab w:val="num" w:pos="567"/>
        </w:tabs>
        <w:overflowPunct/>
        <w:autoSpaceDE/>
        <w:autoSpaceDN/>
        <w:adjustRightInd/>
        <w:jc w:val="both"/>
        <w:textAlignment w:val="auto"/>
        <w:rPr>
          <w:lang w:val="ro-RO"/>
        </w:rPr>
      </w:pPr>
      <w:bookmarkStart w:id="8" w:name="_Toc486451054"/>
      <w:r w:rsidRPr="00E16D1C">
        <w:rPr>
          <w:lang w:val="ro-RO"/>
        </w:rPr>
        <w:lastRenderedPageBreak/>
        <w:t>Prezentarea Algoritmului Genetic</w:t>
      </w:r>
      <w:bookmarkEnd w:id="8"/>
    </w:p>
    <w:p w:rsidR="00D66038" w:rsidRPr="00E16D1C" w:rsidRDefault="00D66038" w:rsidP="001D65B2">
      <w:pPr>
        <w:pStyle w:val="heading2"/>
        <w:spacing w:before="0"/>
        <w:rPr>
          <w:rStyle w:val="heading30"/>
          <w:b/>
          <w:lang w:val="ro-RO"/>
        </w:rPr>
      </w:pPr>
      <w:bookmarkStart w:id="9" w:name="_Toc486451055"/>
      <w:r w:rsidRPr="00E16D1C">
        <w:rPr>
          <w:rStyle w:val="heading30"/>
          <w:lang w:val="ro-RO"/>
        </w:rPr>
        <w:t>Inițializarea algoritmului genetic</w:t>
      </w:r>
      <w:bookmarkEnd w:id="9"/>
    </w:p>
    <w:p w:rsidR="00D66038" w:rsidRPr="00E16D1C" w:rsidRDefault="00D66038" w:rsidP="001D65B2">
      <w:pPr>
        <w:pStyle w:val="p1a"/>
        <w:ind w:firstLine="230"/>
        <w:rPr>
          <w:lang w:val="ro-RO"/>
        </w:rPr>
      </w:pPr>
      <w:r w:rsidRPr="00E16D1C">
        <w:rPr>
          <w:lang w:val="ro-RO"/>
        </w:rPr>
        <w:t>Inițializarea algoritmului genetic are un rol foarte important. Selectarea parametrilor potriviți pentru problema care urmează a fi tratată poate să reducă timpul de execuție considerabil. Alegerea corectă a parametrilor nu rezolvă doar problema legată de timp, ci conduce la o soluție mult mai calitativă.</w:t>
      </w:r>
    </w:p>
    <w:p w:rsidR="00D66038" w:rsidRPr="00E16D1C" w:rsidRDefault="00D66038" w:rsidP="001D65B2">
      <w:pPr>
        <w:pStyle w:val="bulletitem"/>
        <w:numPr>
          <w:ilvl w:val="0"/>
          <w:numId w:val="0"/>
        </w:numPr>
        <w:ind w:left="227"/>
        <w:rPr>
          <w:lang w:val="ro-RO"/>
        </w:rPr>
      </w:pPr>
      <w:r w:rsidRPr="00E16D1C">
        <w:rPr>
          <w:lang w:val="ro-RO"/>
        </w:rPr>
        <w:t>Parametrii care necesită inițializați:</w:t>
      </w:r>
    </w:p>
    <w:p w:rsidR="00D66038" w:rsidRPr="00E16D1C" w:rsidRDefault="00D66038" w:rsidP="001D65B2">
      <w:pPr>
        <w:pStyle w:val="dashitem"/>
        <w:tabs>
          <w:tab w:val="num" w:pos="454"/>
        </w:tabs>
        <w:overflowPunct/>
        <w:autoSpaceDE/>
        <w:autoSpaceDN/>
        <w:adjustRightInd/>
        <w:spacing w:line="276" w:lineRule="auto"/>
        <w:ind w:left="454"/>
        <w:textAlignment w:val="auto"/>
        <w:rPr>
          <w:lang w:val="ro-RO"/>
        </w:rPr>
      </w:pPr>
      <w:r w:rsidRPr="00E16D1C">
        <w:rPr>
          <w:lang w:val="ro-RO"/>
        </w:rPr>
        <w:t>Dimensiunea populației</w:t>
      </w:r>
    </w:p>
    <w:p w:rsidR="00D66038" w:rsidRPr="00E16D1C" w:rsidRDefault="00D66038" w:rsidP="001D65B2">
      <w:pPr>
        <w:pStyle w:val="dashitem"/>
        <w:tabs>
          <w:tab w:val="num" w:pos="454"/>
        </w:tabs>
        <w:overflowPunct/>
        <w:autoSpaceDE/>
        <w:autoSpaceDN/>
        <w:adjustRightInd/>
        <w:spacing w:line="276" w:lineRule="auto"/>
        <w:ind w:left="454"/>
        <w:textAlignment w:val="auto"/>
        <w:rPr>
          <w:lang w:val="ro-RO"/>
        </w:rPr>
      </w:pPr>
      <w:r w:rsidRPr="00E16D1C">
        <w:rPr>
          <w:lang w:val="ro-RO"/>
        </w:rPr>
        <w:t>Rata de mutație</w:t>
      </w:r>
    </w:p>
    <w:p w:rsidR="00D66038" w:rsidRPr="00E16D1C" w:rsidRDefault="00D66038" w:rsidP="001D65B2">
      <w:pPr>
        <w:pStyle w:val="dashitem"/>
        <w:tabs>
          <w:tab w:val="num" w:pos="454"/>
        </w:tabs>
        <w:overflowPunct/>
        <w:autoSpaceDE/>
        <w:autoSpaceDN/>
        <w:adjustRightInd/>
        <w:spacing w:line="276" w:lineRule="auto"/>
        <w:ind w:left="454"/>
        <w:textAlignment w:val="auto"/>
        <w:rPr>
          <w:lang w:val="ro-RO"/>
        </w:rPr>
      </w:pPr>
      <w:r w:rsidRPr="00E16D1C">
        <w:rPr>
          <w:lang w:val="ro-RO"/>
        </w:rPr>
        <w:t>Dimensiunea campionatului de selecție a unui individ</w:t>
      </w:r>
    </w:p>
    <w:p w:rsidR="00D66038" w:rsidRPr="00E16D1C" w:rsidRDefault="00D66038" w:rsidP="001D65B2">
      <w:pPr>
        <w:pStyle w:val="dashitem"/>
        <w:tabs>
          <w:tab w:val="num" w:pos="454"/>
        </w:tabs>
        <w:overflowPunct/>
        <w:autoSpaceDE/>
        <w:autoSpaceDN/>
        <w:adjustRightInd/>
        <w:spacing w:line="276" w:lineRule="auto"/>
        <w:ind w:left="454"/>
        <w:textAlignment w:val="auto"/>
        <w:rPr>
          <w:lang w:val="ro-RO"/>
        </w:rPr>
      </w:pPr>
      <w:r w:rsidRPr="00E16D1C">
        <w:rPr>
          <w:lang w:val="ro-RO"/>
        </w:rPr>
        <w:t>Elitism</w:t>
      </w:r>
    </w:p>
    <w:p w:rsidR="00D66038" w:rsidRPr="00E16D1C" w:rsidRDefault="00D66038" w:rsidP="001D65B2">
      <w:pPr>
        <w:pStyle w:val="dashitem"/>
        <w:tabs>
          <w:tab w:val="num" w:pos="454"/>
        </w:tabs>
        <w:overflowPunct/>
        <w:autoSpaceDE/>
        <w:autoSpaceDN/>
        <w:adjustRightInd/>
        <w:spacing w:line="276" w:lineRule="auto"/>
        <w:ind w:left="454"/>
        <w:textAlignment w:val="auto"/>
        <w:rPr>
          <w:lang w:val="ro-RO"/>
        </w:rPr>
      </w:pPr>
      <w:r w:rsidRPr="00E16D1C">
        <w:rPr>
          <w:lang w:val="ro-RO"/>
        </w:rPr>
        <w:t>Numarul de generații</w:t>
      </w:r>
    </w:p>
    <w:p w:rsidR="00D66038" w:rsidRPr="00E16D1C" w:rsidRDefault="00D66038" w:rsidP="001D65B2">
      <w:pPr>
        <w:pStyle w:val="Heading3"/>
        <w:rPr>
          <w:lang w:val="ro-RO"/>
        </w:rPr>
      </w:pPr>
      <w:bookmarkStart w:id="10" w:name="_Toc486451056"/>
      <w:r w:rsidRPr="00E16D1C">
        <w:rPr>
          <w:rStyle w:val="heading30"/>
          <w:lang w:val="ro-RO"/>
        </w:rPr>
        <w:t>Dimensiunea populației</w:t>
      </w:r>
      <w:r w:rsidRPr="00E16D1C">
        <w:rPr>
          <w:b/>
          <w:lang w:val="ro-RO"/>
        </w:rPr>
        <w:t>.</w:t>
      </w:r>
      <w:bookmarkEnd w:id="10"/>
      <w:r w:rsidRPr="00E16D1C">
        <w:rPr>
          <w:lang w:val="ro-RO"/>
        </w:rPr>
        <w:t xml:space="preserve"> </w:t>
      </w:r>
    </w:p>
    <w:p w:rsidR="00D66038" w:rsidRPr="00E16D1C" w:rsidRDefault="00D66038" w:rsidP="001D65B2">
      <w:pPr>
        <w:pStyle w:val="p1a"/>
        <w:ind w:firstLine="227"/>
        <w:rPr>
          <w:lang w:val="ro-RO"/>
        </w:rPr>
      </w:pPr>
      <w:r w:rsidRPr="00E16D1C">
        <w:rPr>
          <w:lang w:val="ro-RO"/>
        </w:rPr>
        <w:t>Dimens</w:t>
      </w:r>
      <w:r w:rsidR="00DD049B" w:rsidRPr="00E16D1C">
        <w:rPr>
          <w:lang w:val="ro-RO"/>
        </w:rPr>
        <w:t>iunea populației reprezintă numă</w:t>
      </w:r>
      <w:r w:rsidRPr="00E16D1C">
        <w:rPr>
          <w:lang w:val="ro-RO"/>
        </w:rPr>
        <w:t>rul de indivizi c</w:t>
      </w:r>
      <w:r w:rsidR="00DD049B" w:rsidRPr="00E16D1C">
        <w:rPr>
          <w:lang w:val="ro-RO"/>
        </w:rPr>
        <w:t>are formează populația. Dacă</w:t>
      </w:r>
      <w:r w:rsidRPr="00E16D1C">
        <w:rPr>
          <w:lang w:val="ro-RO"/>
        </w:rPr>
        <w:t xml:space="preserve"> facem comparație cu viața reală</w:t>
      </w:r>
      <w:r w:rsidR="00DD049B" w:rsidRPr="00E16D1C">
        <w:rPr>
          <w:lang w:val="ro-RO"/>
        </w:rPr>
        <w:t xml:space="preserve"> acest parametru reprezintă numă</w:t>
      </w:r>
      <w:r w:rsidRPr="00E16D1C">
        <w:rPr>
          <w:lang w:val="ro-RO"/>
        </w:rPr>
        <w:t>rul</w:t>
      </w:r>
      <w:r w:rsidR="00DD049B" w:rsidRPr="00E16D1C">
        <w:rPr>
          <w:lang w:val="ro-RO"/>
        </w:rPr>
        <w:t xml:space="preserve"> de persoane dintr-un oraș. Numărul de indivizi rămâne constant pe parcursul rulă</w:t>
      </w:r>
      <w:r w:rsidRPr="00E16D1C">
        <w:rPr>
          <w:lang w:val="ro-RO"/>
        </w:rPr>
        <w:t>rii algoritmului. În mod obișnuit ace</w:t>
      </w:r>
      <w:r w:rsidR="00DD049B" w:rsidRPr="00E16D1C">
        <w:rPr>
          <w:lang w:val="ro-RO"/>
        </w:rPr>
        <w:t>a</w:t>
      </w:r>
      <w:r w:rsidRPr="00E16D1C">
        <w:rPr>
          <w:lang w:val="ro-RO"/>
        </w:rPr>
        <w:t>stă dimensiune se selectează prin încercări repetate. Se selectează un anumit i</w:t>
      </w:r>
      <w:r w:rsidR="00DD049B" w:rsidRPr="00E16D1C">
        <w:rPr>
          <w:lang w:val="ro-RO"/>
        </w:rPr>
        <w:t>nterval, iar pentru fiecare numă</w:t>
      </w:r>
      <w:r w:rsidRPr="00E16D1C">
        <w:rPr>
          <w:lang w:val="ro-RO"/>
        </w:rPr>
        <w:t xml:space="preserve">r din intervalul respectiv se accesează algoritmul genetic. Peste rezultatele obținute se crează o statistică și se selectează numarul cel mai bine cotat. Trebuie să specificăm că acest parametru nu este valabil pentru orice dataset al problemei. Dimensiunea populației este strict legată de datele de intrare. În cazul nostru, dacă selectăm un input cu  50 de orașe și cu dimensiunea populației de 300, iar apoi un input cu 5 orașe se observă </w:t>
      </w:r>
      <w:r w:rsidR="00400021" w:rsidRPr="00E16D1C">
        <w:rPr>
          <w:lang w:val="ro-RO"/>
        </w:rPr>
        <w:t>clar că numă</w:t>
      </w:r>
      <w:r w:rsidRPr="00E16D1C">
        <w:rPr>
          <w:lang w:val="ro-RO"/>
        </w:rPr>
        <w:t xml:space="preserve">rul de indivizii din populație trebuie să fie mult mai mic. Spațiul de soluție oferit de setul </w:t>
      </w:r>
      <w:r w:rsidR="00DE4844" w:rsidRPr="00E16D1C">
        <w:rPr>
          <w:lang w:val="ro-RO"/>
        </w:rPr>
        <w:t>cu 5 orașe (4!) este mai mic de</w:t>
      </w:r>
      <w:r w:rsidRPr="00E16D1C">
        <w:rPr>
          <w:lang w:val="ro-RO"/>
        </w:rPr>
        <w:t>cât numarul de indivizii selectat anterior(300), ceea ce înseamnă că</w:t>
      </w:r>
      <w:r w:rsidR="00400021" w:rsidRPr="00E16D1C">
        <w:rPr>
          <w:lang w:val="ro-RO"/>
        </w:rPr>
        <w:t xml:space="preserve"> vom avea indivizi identici dacă</w:t>
      </w:r>
      <w:r w:rsidRPr="00E16D1C">
        <w:rPr>
          <w:lang w:val="ro-RO"/>
        </w:rPr>
        <w:t xml:space="preserve"> mergem pe aceeași dimensiune de populație. Așadar trebuie să existe o corelație între dimensiunea setului de date și</w:t>
      </w:r>
      <w:r w:rsidR="00DE4844" w:rsidRPr="00E16D1C">
        <w:rPr>
          <w:lang w:val="ro-RO"/>
        </w:rPr>
        <w:t xml:space="preserve"> numărul de</w:t>
      </w:r>
      <w:r w:rsidRPr="00E16D1C">
        <w:rPr>
          <w:lang w:val="ro-RO"/>
        </w:rPr>
        <w:t xml:space="preserve"> indivizii din populație.</w:t>
      </w:r>
    </w:p>
    <w:p w:rsidR="00D66038" w:rsidRPr="00E16D1C" w:rsidRDefault="00F122CB" w:rsidP="001D65B2">
      <w:pPr>
        <w:pStyle w:val="Heading3"/>
        <w:ind w:firstLine="230"/>
        <w:rPr>
          <w:lang w:val="ro-RO"/>
        </w:rPr>
      </w:pPr>
      <w:r w:rsidRPr="00E16D1C">
        <w:rPr>
          <w:noProof/>
          <w:lang w:eastAsia="en-US"/>
        </w:rPr>
        <w:lastRenderedPageBreak/>
        <w:drawing>
          <wp:inline distT="0" distB="0" distL="0" distR="0">
            <wp:extent cx="4083823" cy="2396214"/>
            <wp:effectExtent l="19050" t="0" r="11927" b="4086"/>
            <wp:docPr id="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66038" w:rsidRPr="00E16D1C" w:rsidRDefault="00D66038" w:rsidP="001D65B2">
      <w:pPr>
        <w:ind w:firstLine="0"/>
        <w:rPr>
          <w:lang w:val="ro-RO"/>
        </w:rPr>
      </w:pPr>
    </w:p>
    <w:p w:rsidR="00D66038" w:rsidRPr="00E16D1C" w:rsidRDefault="00D66038" w:rsidP="001D65B2">
      <w:pPr>
        <w:rPr>
          <w:lang w:val="ro-RO"/>
        </w:rPr>
      </w:pPr>
      <w:r w:rsidRPr="00E16D1C">
        <w:rPr>
          <w:lang w:val="ro-RO"/>
        </w:rPr>
        <w:t>După cum se observă în graficul de mai sus, atunci când populația are dimensiunea în jur de 45 de indivizi se ajunge la soluția considerată aproape de optim dar necesită mai mult timp deoarece la o iterație nu se crează suficienți indivizi cât să acopere o parte optimă din spațiul de soluții. Pe intervalul (50, 57) se poate vedea că algoritmul converge destul de rap</w:t>
      </w:r>
      <w:r w:rsidR="0054613F" w:rsidRPr="00E16D1C">
        <w:rPr>
          <w:lang w:val="ro-RO"/>
        </w:rPr>
        <w:t>id, de aici putem să concluzionăm că</w:t>
      </w:r>
      <w:r w:rsidRPr="00E16D1C">
        <w:rPr>
          <w:lang w:val="ro-RO"/>
        </w:rPr>
        <w:t xml:space="preserve"> </w:t>
      </w:r>
      <w:r w:rsidR="0054613F" w:rsidRPr="00E16D1C">
        <w:rPr>
          <w:lang w:val="ro-RO"/>
        </w:rPr>
        <w:t xml:space="preserve">atunci când </w:t>
      </w:r>
      <w:r w:rsidRPr="00E16D1C">
        <w:rPr>
          <w:lang w:val="ro-RO"/>
        </w:rPr>
        <w:t>alegem dimensiunea din acest interval vom avea rezultate bune. Mai putem să subliniă</w:t>
      </w:r>
      <w:r w:rsidR="00DE4844" w:rsidRPr="00E16D1C">
        <w:rPr>
          <w:lang w:val="ro-RO"/>
        </w:rPr>
        <w:t>m faptul că în jurul valorii 65</w:t>
      </w:r>
      <w:r w:rsidRPr="00E16D1C">
        <w:rPr>
          <w:lang w:val="ro-RO"/>
        </w:rPr>
        <w:t xml:space="preserve"> o iterație de algoritm necesit</w:t>
      </w:r>
      <w:r w:rsidR="0054613F" w:rsidRPr="00E16D1C">
        <w:rPr>
          <w:lang w:val="ro-RO"/>
        </w:rPr>
        <w:t>ă mai mult timp. Această neces</w:t>
      </w:r>
      <w:r w:rsidRPr="00E16D1C">
        <w:rPr>
          <w:lang w:val="ro-RO"/>
        </w:rPr>
        <w:t>itate apare datorită faptului că trebuie să se determine mai mulți indivizi.În concluzie</w:t>
      </w:r>
      <w:r w:rsidR="0031500A" w:rsidRPr="00E16D1C">
        <w:rPr>
          <w:lang w:val="ro-RO"/>
        </w:rPr>
        <w:t>,</w:t>
      </w:r>
      <w:r w:rsidRPr="00E16D1C">
        <w:rPr>
          <w:lang w:val="ro-RO"/>
        </w:rPr>
        <w:t xml:space="preserve"> selectarea corectă a</w:t>
      </w:r>
      <w:r w:rsidR="0031500A" w:rsidRPr="00E16D1C">
        <w:rPr>
          <w:lang w:val="ro-RO"/>
        </w:rPr>
        <w:t xml:space="preserve"> acestui parametru este absolut</w:t>
      </w:r>
      <w:r w:rsidRPr="00E16D1C">
        <w:rPr>
          <w:lang w:val="ro-RO"/>
        </w:rPr>
        <w:t xml:space="preserve"> necesară. Impactul pe care îl are asupra complexit</w:t>
      </w:r>
      <w:r w:rsidR="0031500A" w:rsidRPr="00E16D1C">
        <w:rPr>
          <w:lang w:val="ro-RO"/>
        </w:rPr>
        <w:t>ă</w:t>
      </w:r>
      <w:r w:rsidRPr="00E16D1C">
        <w:rPr>
          <w:lang w:val="ro-RO"/>
        </w:rPr>
        <w:t>ții timpului fiind destul de semnificativ.</w:t>
      </w:r>
    </w:p>
    <w:p w:rsidR="00D66038" w:rsidRPr="00E16D1C" w:rsidRDefault="00D66038" w:rsidP="001D65B2">
      <w:pPr>
        <w:pStyle w:val="Heading3"/>
        <w:rPr>
          <w:lang w:val="ro-RO"/>
        </w:rPr>
      </w:pPr>
      <w:bookmarkStart w:id="11" w:name="_Toc486451057"/>
      <w:r w:rsidRPr="00E16D1C">
        <w:rPr>
          <w:rStyle w:val="heading30"/>
          <w:lang w:val="ro-RO"/>
        </w:rPr>
        <w:t>Rata de mutație</w:t>
      </w:r>
      <w:r w:rsidRPr="00E16D1C">
        <w:rPr>
          <w:b/>
          <w:lang w:val="ro-RO"/>
        </w:rPr>
        <w:t>.</w:t>
      </w:r>
      <w:bookmarkEnd w:id="11"/>
      <w:r w:rsidRPr="00E16D1C">
        <w:rPr>
          <w:lang w:val="ro-RO"/>
        </w:rPr>
        <w:t xml:space="preserve"> </w:t>
      </w:r>
    </w:p>
    <w:p w:rsidR="00D66038" w:rsidRPr="00E16D1C" w:rsidRDefault="008C6714" w:rsidP="001D65B2">
      <w:pPr>
        <w:pStyle w:val="bulletitem"/>
        <w:numPr>
          <w:ilvl w:val="0"/>
          <w:numId w:val="0"/>
        </w:numPr>
        <w:overflowPunct/>
        <w:autoSpaceDE/>
        <w:autoSpaceDN/>
        <w:adjustRightInd/>
        <w:spacing w:line="276" w:lineRule="auto"/>
        <w:ind w:firstLine="227"/>
        <w:textAlignment w:val="auto"/>
        <w:rPr>
          <w:lang w:val="ro-RO"/>
        </w:rPr>
      </w:pPr>
      <w:r w:rsidRPr="00E16D1C">
        <w:rPr>
          <w:lang w:val="ro-RO"/>
        </w:rPr>
        <w:t xml:space="preserve">Rata de mutație reprezintă numărul de indivizi din populația actuală ce vor fi modificați. Mutația are rolul de a insera diversitate în populație. </w:t>
      </w:r>
      <w:r w:rsidR="00D66038" w:rsidRPr="00E16D1C">
        <w:rPr>
          <w:lang w:val="ro-RO"/>
        </w:rPr>
        <w:t>Are aceeași semnificație ca mutația din biologie. Utilizând această tehnică se asigură faptul că vor apărea indivizi noi. În cazul prezentat în această lucrare mutația va acționa asupra unui traseu interschimbând două orașe. Totuși acest lucru trebuie să se realizeze cu o probabilitate</w:t>
      </w:r>
      <w:r w:rsidR="00DE4844" w:rsidRPr="00E16D1C">
        <w:rPr>
          <w:lang w:val="ro-RO"/>
        </w:rPr>
        <w:t xml:space="preserve"> decentă</w:t>
      </w:r>
      <w:r w:rsidR="00D66038" w:rsidRPr="00E16D1C">
        <w:rPr>
          <w:lang w:val="ro-RO"/>
        </w:rPr>
        <w:t>, altfel apare riscul ca un individ să fie d</w:t>
      </w:r>
      <w:r w:rsidRPr="00E16D1C">
        <w:rPr>
          <w:lang w:val="ro-RO"/>
        </w:rPr>
        <w:t>istorsionat într-un mod negativ</w:t>
      </w:r>
      <w:r w:rsidR="00D66038" w:rsidRPr="00E16D1C">
        <w:rPr>
          <w:lang w:val="ro-RO"/>
        </w:rPr>
        <w:t>. Selectarea corectă a acestui paramet</w:t>
      </w:r>
      <w:r w:rsidRPr="00E16D1C">
        <w:rPr>
          <w:lang w:val="ro-RO"/>
        </w:rPr>
        <w:t>ru face diferența dintre succes</w:t>
      </w:r>
      <w:r w:rsidR="00D66038" w:rsidRPr="00E16D1C">
        <w:rPr>
          <w:lang w:val="ro-RO"/>
        </w:rPr>
        <w:t xml:space="preserve"> și eșec. Acest parametru </w:t>
      </w:r>
      <w:r w:rsidR="00DE4844" w:rsidRPr="00E16D1C">
        <w:rPr>
          <w:lang w:val="ro-RO"/>
        </w:rPr>
        <w:t>are scopul de</w:t>
      </w:r>
      <w:r w:rsidR="00D66038" w:rsidRPr="00E16D1C">
        <w:rPr>
          <w:lang w:val="ro-RO"/>
        </w:rPr>
        <w:t xml:space="preserve"> a evita pătrunderea într-un maxim local. Fără acest factor populația va semăna din ce în ce mai mult, uneori se poate ajunge chiar la identitate. De multe ori pentru a obține o valoare cât mai bună pentru acest element se apelează la cunoscuta metodă trial-and-error. Totuși este de preferat construirea unui algoritm care să adapteze această valoare pe parcurs. Acest lucru a fost testat de câțiva cercetători acum ceva timp.</w:t>
      </w:r>
    </w:p>
    <w:p w:rsidR="00D66038" w:rsidRPr="00E16D1C" w:rsidRDefault="00D66038" w:rsidP="001D65B2">
      <w:pPr>
        <w:pStyle w:val="bulletitem"/>
        <w:numPr>
          <w:ilvl w:val="0"/>
          <w:numId w:val="0"/>
        </w:numPr>
        <w:rPr>
          <w:lang w:val="ro-RO"/>
        </w:rPr>
      </w:pPr>
      <w:r w:rsidRPr="00E16D1C">
        <w:rPr>
          <w:lang w:val="ro-RO"/>
        </w:rPr>
        <w:lastRenderedPageBreak/>
        <w:t xml:space="preserve">        </w:t>
      </w:r>
      <w:r w:rsidR="00F122CB" w:rsidRPr="00E16D1C">
        <w:rPr>
          <w:noProof/>
          <w:lang w:eastAsia="en-US"/>
        </w:rPr>
        <w:drawing>
          <wp:inline distT="0" distB="0" distL="0" distR="0">
            <wp:extent cx="4360876" cy="2490359"/>
            <wp:effectExtent l="19050" t="0" r="20624" b="5191"/>
            <wp:docPr id="6"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66038" w:rsidRPr="00E16D1C" w:rsidRDefault="00D66038" w:rsidP="001D65B2">
      <w:pPr>
        <w:pStyle w:val="bulletitem"/>
        <w:numPr>
          <w:ilvl w:val="0"/>
          <w:numId w:val="0"/>
        </w:numPr>
        <w:ind w:firstLine="230"/>
        <w:rPr>
          <w:lang w:val="ro-RO"/>
        </w:rPr>
      </w:pPr>
      <w:r w:rsidRPr="00E16D1C">
        <w:rPr>
          <w:lang w:val="ro-RO"/>
        </w:rPr>
        <w:t>Pentru a crea acest grafic s-a utilizat metoda de ajustare automată a mutației. Pentru început acest parametru are o valoare mai mare deoarece se dorește să se diversifice cât mai mult populația, iar pe moment ce ne apropiem de un bestindivid această valoare scade. Dacă acest parametru ar ramâne constant, fiecare individ ar suferi modificări grave. Odată ce probabilitatea cu care se va executa mutația scade</w:t>
      </w:r>
      <w:r w:rsidR="00F9297A" w:rsidRPr="00E16D1C">
        <w:rPr>
          <w:lang w:val="ro-RO"/>
        </w:rPr>
        <w:t>,</w:t>
      </w:r>
      <w:r w:rsidRPr="00E16D1C">
        <w:rPr>
          <w:lang w:val="ro-RO"/>
        </w:rPr>
        <w:t xml:space="preserve"> vor ap</w:t>
      </w:r>
      <w:r w:rsidR="00F9297A" w:rsidRPr="00E16D1C">
        <w:rPr>
          <w:lang w:val="ro-RO"/>
        </w:rPr>
        <w:t>ărea modificări</w:t>
      </w:r>
      <w:r w:rsidRPr="00E16D1C">
        <w:rPr>
          <w:lang w:val="ro-RO"/>
        </w:rPr>
        <w:t xml:space="preserve"> nesemnificative dar importante. Aceste modificări sunt importante deoarece se pot interschimba două orașe ce inițial nu erau în poziția corectă.</w:t>
      </w:r>
    </w:p>
    <w:p w:rsidR="006664D3" w:rsidRPr="006664D3" w:rsidRDefault="00D66038" w:rsidP="003A3558">
      <w:pPr>
        <w:pStyle w:val="bulletitem"/>
        <w:numPr>
          <w:ilvl w:val="0"/>
          <w:numId w:val="0"/>
        </w:numPr>
        <w:ind w:firstLine="230"/>
        <w:rPr>
          <w:lang w:val="ro-RO"/>
        </w:rPr>
      </w:pPr>
      <w:r w:rsidRPr="00E16D1C">
        <w:rPr>
          <w:lang w:val="ro-RO"/>
        </w:rPr>
        <w:t>În continuare vom prezenta un caz în care parametru de mutație este static și are o valoare aleasă parțial arbitrar. Este evident că rezultatul nu va fi identic.</w:t>
      </w:r>
      <w:r w:rsidR="003A3558">
        <w:rPr>
          <w:lang w:val="ro-RO"/>
        </w:rPr>
        <w:t xml:space="preserve">        </w:t>
      </w:r>
      <w:r w:rsidR="00F122CB" w:rsidRPr="00E16D1C">
        <w:rPr>
          <w:noProof/>
          <w:lang w:eastAsia="en-US"/>
        </w:rPr>
        <w:drawing>
          <wp:inline distT="0" distB="0" distL="0" distR="0">
            <wp:extent cx="4364051" cy="2297927"/>
            <wp:effectExtent l="19050" t="0" r="17449" b="7123"/>
            <wp:docPr id="5"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66038" w:rsidRPr="00E16D1C" w:rsidRDefault="00D66038" w:rsidP="001D65B2">
      <w:pPr>
        <w:ind w:firstLine="230"/>
        <w:rPr>
          <w:lang w:val="ro-RO"/>
        </w:rPr>
      </w:pPr>
      <w:r w:rsidRPr="00E16D1C">
        <w:rPr>
          <w:lang w:val="ro-RO"/>
        </w:rPr>
        <w:t>Din graficul preze</w:t>
      </w:r>
      <w:r w:rsidR="006664D3">
        <w:rPr>
          <w:lang w:val="ro-RO"/>
        </w:rPr>
        <w:t xml:space="preserve">ntat mai sus </w:t>
      </w:r>
      <w:r w:rsidR="00C51F49" w:rsidRPr="00E16D1C">
        <w:rPr>
          <w:lang w:val="ro-RO"/>
        </w:rPr>
        <w:t>putem să deduce</w:t>
      </w:r>
      <w:r w:rsidRPr="00E16D1C">
        <w:rPr>
          <w:lang w:val="ro-RO"/>
        </w:rPr>
        <w:t xml:space="preserve">m faptul că valoarea parametrului este una destul de adecvată. Inițial populația este diversificată mai greu (iterația 0 - </w:t>
      </w:r>
      <w:r w:rsidRPr="00E16D1C">
        <w:rPr>
          <w:lang w:val="ro-RO"/>
        </w:rPr>
        <w:lastRenderedPageBreak/>
        <w:t>500), iar apoi, după mai multe iterații, se găsește o soluție bună (iterația 1000 - 2500).  Determinarea unei soluții mai bune întâlnește un moment de stagnare deoarece în populație apare prea multă schimbare. Totuși la un moment dat se ajunge la soluția aproape optimă.</w:t>
      </w:r>
    </w:p>
    <w:p w:rsidR="00D66038" w:rsidRPr="00E16D1C" w:rsidRDefault="00D66038" w:rsidP="001D65B2">
      <w:pPr>
        <w:ind w:firstLine="230"/>
        <w:rPr>
          <w:lang w:val="ro-RO"/>
        </w:rPr>
      </w:pPr>
      <w:r w:rsidRPr="00E16D1C">
        <w:rPr>
          <w:lang w:val="ro-RO"/>
        </w:rPr>
        <w:t>Am testat și cazul în care factorul de mutație lipsește total, dar rezultatele obținute sunt mult prea dezastru</w:t>
      </w:r>
      <w:r w:rsidR="00C51F49" w:rsidRPr="00E16D1C">
        <w:rPr>
          <w:lang w:val="ro-RO"/>
        </w:rPr>
        <w:t>o</w:t>
      </w:r>
      <w:r w:rsidRPr="00E16D1C">
        <w:rPr>
          <w:lang w:val="ro-RO"/>
        </w:rPr>
        <w:t>ase pentru a putea fi luate în calcul.</w:t>
      </w:r>
    </w:p>
    <w:p w:rsidR="00D66038" w:rsidRPr="00E16D1C" w:rsidRDefault="00D66038" w:rsidP="001D65B2">
      <w:pPr>
        <w:ind w:firstLine="230"/>
        <w:rPr>
          <w:lang w:val="ro-RO"/>
        </w:rPr>
      </w:pPr>
      <w:r w:rsidRPr="00E16D1C">
        <w:rPr>
          <w:lang w:val="ro-RO"/>
        </w:rPr>
        <w:t>În concluzie, am putea să afirmăm urmatorul lucru. Dacă rata de mutație este prea mare algoritmul se va îndrepta rapid către o soluție bună dar la un momen</w:t>
      </w:r>
      <w:r w:rsidR="00C51F49" w:rsidRPr="00E16D1C">
        <w:rPr>
          <w:lang w:val="ro-RO"/>
        </w:rPr>
        <w:t xml:space="preserve">t </w:t>
      </w:r>
      <w:r w:rsidRPr="00E16D1C">
        <w:rPr>
          <w:lang w:val="ro-RO"/>
        </w:rPr>
        <w:t>dat va stagna deoarece va modifica prea mult indivizii. Dacă rata este prea mică algoritmul va necesita foarte multe iterații pâna va ajunge la soluția optimă. Motivul fiind faptul că factorul random intervine prea rar. Așadar, utilizarea  ajustării automate a parametrului de mutație rămâne cea mai bună modalitate.</w:t>
      </w:r>
    </w:p>
    <w:p w:rsidR="00D66038" w:rsidRPr="00E16D1C" w:rsidRDefault="00D66038" w:rsidP="001D65B2">
      <w:pPr>
        <w:pStyle w:val="Heading3"/>
        <w:rPr>
          <w:lang w:val="ro-RO"/>
        </w:rPr>
      </w:pPr>
      <w:bookmarkStart w:id="12" w:name="_Toc486451058"/>
      <w:r w:rsidRPr="00E16D1C">
        <w:rPr>
          <w:rStyle w:val="heading30"/>
          <w:lang w:val="ro-RO"/>
        </w:rPr>
        <w:t xml:space="preserve">Campionatul </w:t>
      </w:r>
      <w:r w:rsidRPr="00E16D1C">
        <w:rPr>
          <w:b/>
          <w:lang w:val="ro-RO"/>
        </w:rPr>
        <w:t>.</w:t>
      </w:r>
      <w:bookmarkEnd w:id="12"/>
      <w:r w:rsidRPr="00E16D1C">
        <w:rPr>
          <w:lang w:val="ro-RO"/>
        </w:rPr>
        <w:t xml:space="preserve"> </w:t>
      </w:r>
    </w:p>
    <w:p w:rsidR="00D66038" w:rsidRPr="00E16D1C" w:rsidRDefault="00D66038" w:rsidP="001D65B2">
      <w:pPr>
        <w:pStyle w:val="bulletitem"/>
        <w:numPr>
          <w:ilvl w:val="0"/>
          <w:numId w:val="0"/>
        </w:numPr>
        <w:overflowPunct/>
        <w:autoSpaceDE/>
        <w:autoSpaceDN/>
        <w:adjustRightInd/>
        <w:ind w:firstLine="230"/>
        <w:textAlignment w:val="auto"/>
        <w:rPr>
          <w:lang w:val="ro-RO"/>
        </w:rPr>
      </w:pPr>
      <w:r w:rsidRPr="00E16D1C">
        <w:rPr>
          <w:lang w:val="ro-RO"/>
        </w:rPr>
        <w:t>Campionatul reprezintă o tehnică de selecție a indivizilor care vor participa la încrucișare. Din populația actual se selectează  r</w:t>
      </w:r>
      <w:r w:rsidR="00E361BC" w:rsidRPr="00E16D1C">
        <w:rPr>
          <w:lang w:val="ro-RO"/>
        </w:rPr>
        <w:t>andom un număr de indivizi. Numă</w:t>
      </w:r>
      <w:r w:rsidRPr="00E16D1C">
        <w:rPr>
          <w:lang w:val="ro-RO"/>
        </w:rPr>
        <w:t>rul de indivizi care vor participa la campiona</w:t>
      </w:r>
      <w:r w:rsidR="00E361BC" w:rsidRPr="00E16D1C">
        <w:rPr>
          <w:lang w:val="ro-RO"/>
        </w:rPr>
        <w:t>t este destul de important. Dacă</w:t>
      </w:r>
      <w:r w:rsidRPr="00E16D1C">
        <w:rPr>
          <w:lang w:val="ro-RO"/>
        </w:rPr>
        <w:t xml:space="preserve"> sunt mulți participanți probabilitatea ca un individ mai slab să câștige este mică, iar acest lucru nu se dorește. După ce indivizii au fost selectați se preia cel care are potețialul cel mai </w:t>
      </w:r>
      <w:r w:rsidR="007A4A20" w:rsidRPr="00E16D1C">
        <w:rPr>
          <w:lang w:val="ro-RO"/>
        </w:rPr>
        <w:t>mare</w:t>
      </w:r>
      <w:r w:rsidR="00037B36" w:rsidRPr="00E16D1C">
        <w:rPr>
          <w:lang w:val="ro-RO"/>
        </w:rPr>
        <w:t>. Dacă numă</w:t>
      </w:r>
      <w:r w:rsidRPr="00E16D1C">
        <w:rPr>
          <w:lang w:val="ro-RO"/>
        </w:rPr>
        <w:t xml:space="preserve">rul de participanți este prea </w:t>
      </w:r>
      <w:r w:rsidR="007A4A20" w:rsidRPr="00E16D1C">
        <w:rPr>
          <w:lang w:val="ro-RO"/>
        </w:rPr>
        <w:t>crescut</w:t>
      </w:r>
      <w:r w:rsidRPr="00E16D1C">
        <w:rPr>
          <w:lang w:val="ro-RO"/>
        </w:rPr>
        <w:t xml:space="preserve"> se ajunge la cazul în care doar cei care se află în topul indivizilor vor </w:t>
      </w:r>
      <w:r w:rsidR="007A4A20" w:rsidRPr="00E16D1C">
        <w:rPr>
          <w:lang w:val="ro-RO"/>
        </w:rPr>
        <w:t>participa la crearea noii po</w:t>
      </w:r>
      <w:r w:rsidR="00E16D1C" w:rsidRPr="00E16D1C">
        <w:rPr>
          <w:lang w:val="ro-RO"/>
        </w:rPr>
        <w:t>p</w:t>
      </w:r>
      <w:r w:rsidR="007A4A20" w:rsidRPr="00E16D1C">
        <w:rPr>
          <w:lang w:val="ro-RO"/>
        </w:rPr>
        <w:t>ulaț</w:t>
      </w:r>
      <w:r w:rsidRPr="00E16D1C">
        <w:rPr>
          <w:lang w:val="ro-RO"/>
        </w:rPr>
        <w:t>ii. Acest fapt este pus în evidență în diagram</w:t>
      </w:r>
      <w:r w:rsidR="00E16D1C" w:rsidRPr="00E16D1C">
        <w:rPr>
          <w:lang w:val="ro-RO"/>
        </w:rPr>
        <w:t>a</w:t>
      </w:r>
      <w:r w:rsidRPr="00E16D1C">
        <w:rPr>
          <w:lang w:val="ro-RO"/>
        </w:rPr>
        <w:t xml:space="preserve"> de mai jos. </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14"/>
        <w:gridCol w:w="585"/>
        <w:gridCol w:w="591"/>
        <w:gridCol w:w="591"/>
        <w:gridCol w:w="591"/>
        <w:gridCol w:w="591"/>
        <w:gridCol w:w="618"/>
        <w:gridCol w:w="591"/>
        <w:gridCol w:w="591"/>
        <w:gridCol w:w="591"/>
        <w:gridCol w:w="549"/>
      </w:tblGrid>
      <w:tr w:rsidR="00D66038" w:rsidRPr="00E16D1C" w:rsidTr="0033724C">
        <w:trPr>
          <w:trHeight w:val="264"/>
        </w:trPr>
        <w:tc>
          <w:tcPr>
            <w:tcW w:w="6903" w:type="dxa"/>
            <w:gridSpan w:val="11"/>
          </w:tcPr>
          <w:p w:rsidR="00D66038" w:rsidRPr="00E16D1C" w:rsidRDefault="00D66038" w:rsidP="001D65B2">
            <w:pPr>
              <w:pStyle w:val="Heading3"/>
              <w:spacing w:before="100" w:beforeAutospacing="1" w:line="0" w:lineRule="atLeast"/>
              <w:rPr>
                <w:b/>
                <w:lang w:val="ro-RO"/>
              </w:rPr>
            </w:pPr>
            <w:bookmarkStart w:id="13" w:name="_Toc486451059"/>
            <w:r w:rsidRPr="00E16D1C">
              <w:rPr>
                <w:b/>
                <w:lang w:val="ro-RO"/>
              </w:rPr>
              <w:t>Populație</w:t>
            </w:r>
            <w:bookmarkEnd w:id="13"/>
          </w:p>
        </w:tc>
      </w:tr>
      <w:tr w:rsidR="00D66038" w:rsidRPr="00E16D1C" w:rsidTr="0033724C">
        <w:trPr>
          <w:trHeight w:val="273"/>
        </w:trPr>
        <w:tc>
          <w:tcPr>
            <w:tcW w:w="1014" w:type="dxa"/>
          </w:tcPr>
          <w:p w:rsidR="00D66038" w:rsidRPr="00E16D1C" w:rsidRDefault="00D66038" w:rsidP="001D65B2">
            <w:pPr>
              <w:pStyle w:val="bulletitem"/>
              <w:numPr>
                <w:ilvl w:val="0"/>
                <w:numId w:val="0"/>
              </w:numPr>
              <w:spacing w:before="100" w:beforeAutospacing="1" w:after="100" w:afterAutospacing="1" w:line="0" w:lineRule="atLeast"/>
              <w:rPr>
                <w:b/>
                <w:lang w:val="ro-RO"/>
              </w:rPr>
            </w:pPr>
            <w:r w:rsidRPr="00E16D1C">
              <w:rPr>
                <w:b/>
                <w:lang w:val="ro-RO"/>
              </w:rPr>
              <w:t>Index</w:t>
            </w:r>
          </w:p>
        </w:tc>
        <w:tc>
          <w:tcPr>
            <w:tcW w:w="585" w:type="dxa"/>
          </w:tcPr>
          <w:p w:rsidR="00D66038" w:rsidRPr="00E16D1C" w:rsidRDefault="00D66038" w:rsidP="001D65B2">
            <w:pPr>
              <w:pStyle w:val="bulletitem"/>
              <w:numPr>
                <w:ilvl w:val="0"/>
                <w:numId w:val="0"/>
              </w:numPr>
              <w:spacing w:before="100" w:beforeAutospacing="1" w:after="100" w:afterAutospacing="1" w:line="0" w:lineRule="atLeast"/>
              <w:rPr>
                <w:lang w:val="ro-RO"/>
              </w:rPr>
            </w:pPr>
            <w:r w:rsidRPr="00E16D1C">
              <w:rPr>
                <w:lang w:val="ro-RO"/>
              </w:rPr>
              <w:t>1.</w:t>
            </w:r>
          </w:p>
        </w:tc>
        <w:tc>
          <w:tcPr>
            <w:tcW w:w="591" w:type="dxa"/>
          </w:tcPr>
          <w:p w:rsidR="00D66038" w:rsidRPr="00E16D1C" w:rsidRDefault="00D66038" w:rsidP="001D65B2">
            <w:pPr>
              <w:pStyle w:val="bulletitem"/>
              <w:numPr>
                <w:ilvl w:val="0"/>
                <w:numId w:val="0"/>
              </w:numPr>
              <w:spacing w:before="100" w:beforeAutospacing="1" w:after="100" w:afterAutospacing="1" w:line="0" w:lineRule="atLeast"/>
              <w:rPr>
                <w:lang w:val="ro-RO"/>
              </w:rPr>
            </w:pPr>
            <w:r w:rsidRPr="00E16D1C">
              <w:rPr>
                <w:lang w:val="ro-RO"/>
              </w:rPr>
              <w:t>2.</w:t>
            </w:r>
          </w:p>
        </w:tc>
        <w:tc>
          <w:tcPr>
            <w:tcW w:w="591" w:type="dxa"/>
          </w:tcPr>
          <w:p w:rsidR="00D66038" w:rsidRPr="00E16D1C" w:rsidRDefault="00D66038" w:rsidP="001D65B2">
            <w:pPr>
              <w:pStyle w:val="bulletitem"/>
              <w:numPr>
                <w:ilvl w:val="0"/>
                <w:numId w:val="0"/>
              </w:numPr>
              <w:spacing w:before="100" w:beforeAutospacing="1" w:after="100" w:afterAutospacing="1" w:line="0" w:lineRule="atLeast"/>
              <w:rPr>
                <w:lang w:val="ro-RO"/>
              </w:rPr>
            </w:pPr>
            <w:r w:rsidRPr="00E16D1C">
              <w:rPr>
                <w:lang w:val="ro-RO"/>
              </w:rPr>
              <w:t>3.</w:t>
            </w:r>
          </w:p>
        </w:tc>
        <w:tc>
          <w:tcPr>
            <w:tcW w:w="591" w:type="dxa"/>
          </w:tcPr>
          <w:p w:rsidR="00D66038" w:rsidRPr="00E16D1C" w:rsidRDefault="00D66038" w:rsidP="001D65B2">
            <w:pPr>
              <w:pStyle w:val="bulletitem"/>
              <w:numPr>
                <w:ilvl w:val="0"/>
                <w:numId w:val="0"/>
              </w:numPr>
              <w:spacing w:before="100" w:beforeAutospacing="1" w:after="100" w:afterAutospacing="1" w:line="0" w:lineRule="atLeast"/>
              <w:rPr>
                <w:lang w:val="ro-RO"/>
              </w:rPr>
            </w:pPr>
            <w:r w:rsidRPr="00E16D1C">
              <w:rPr>
                <w:lang w:val="ro-RO"/>
              </w:rPr>
              <w:t>4.</w:t>
            </w:r>
          </w:p>
        </w:tc>
        <w:tc>
          <w:tcPr>
            <w:tcW w:w="591" w:type="dxa"/>
          </w:tcPr>
          <w:p w:rsidR="00D66038" w:rsidRPr="00E16D1C" w:rsidRDefault="00D66038" w:rsidP="001D65B2">
            <w:pPr>
              <w:pStyle w:val="bulletitem"/>
              <w:numPr>
                <w:ilvl w:val="0"/>
                <w:numId w:val="0"/>
              </w:numPr>
              <w:spacing w:before="100" w:beforeAutospacing="1" w:after="100" w:afterAutospacing="1" w:line="0" w:lineRule="atLeast"/>
              <w:rPr>
                <w:lang w:val="ro-RO"/>
              </w:rPr>
            </w:pPr>
            <w:r w:rsidRPr="00E16D1C">
              <w:rPr>
                <w:lang w:val="ro-RO"/>
              </w:rPr>
              <w:t>5.</w:t>
            </w:r>
          </w:p>
        </w:tc>
        <w:tc>
          <w:tcPr>
            <w:tcW w:w="618" w:type="dxa"/>
          </w:tcPr>
          <w:p w:rsidR="00D66038" w:rsidRPr="00E16D1C" w:rsidRDefault="00D66038" w:rsidP="001D65B2">
            <w:pPr>
              <w:pStyle w:val="bulletitem"/>
              <w:numPr>
                <w:ilvl w:val="0"/>
                <w:numId w:val="0"/>
              </w:numPr>
              <w:spacing w:before="100" w:beforeAutospacing="1" w:after="100" w:afterAutospacing="1" w:line="0" w:lineRule="atLeast"/>
              <w:rPr>
                <w:lang w:val="ro-RO"/>
              </w:rPr>
            </w:pPr>
            <w:r w:rsidRPr="00E16D1C">
              <w:rPr>
                <w:lang w:val="ro-RO"/>
              </w:rPr>
              <w:t>6.</w:t>
            </w:r>
          </w:p>
        </w:tc>
        <w:tc>
          <w:tcPr>
            <w:tcW w:w="591" w:type="dxa"/>
          </w:tcPr>
          <w:p w:rsidR="00D66038" w:rsidRPr="00E16D1C" w:rsidRDefault="00D66038" w:rsidP="001D65B2">
            <w:pPr>
              <w:pStyle w:val="bulletitem"/>
              <w:numPr>
                <w:ilvl w:val="0"/>
                <w:numId w:val="0"/>
              </w:numPr>
              <w:spacing w:before="100" w:beforeAutospacing="1" w:after="100" w:afterAutospacing="1" w:line="0" w:lineRule="atLeast"/>
              <w:rPr>
                <w:lang w:val="ro-RO"/>
              </w:rPr>
            </w:pPr>
            <w:r w:rsidRPr="00E16D1C">
              <w:rPr>
                <w:lang w:val="ro-RO"/>
              </w:rPr>
              <w:t>7.</w:t>
            </w:r>
          </w:p>
        </w:tc>
        <w:tc>
          <w:tcPr>
            <w:tcW w:w="591" w:type="dxa"/>
          </w:tcPr>
          <w:p w:rsidR="00D66038" w:rsidRPr="00E16D1C" w:rsidRDefault="00D66038" w:rsidP="001D65B2">
            <w:pPr>
              <w:pStyle w:val="bulletitem"/>
              <w:numPr>
                <w:ilvl w:val="0"/>
                <w:numId w:val="0"/>
              </w:numPr>
              <w:spacing w:before="100" w:beforeAutospacing="1" w:after="100" w:afterAutospacing="1" w:line="0" w:lineRule="atLeast"/>
              <w:rPr>
                <w:lang w:val="ro-RO"/>
              </w:rPr>
            </w:pPr>
            <w:r w:rsidRPr="00E16D1C">
              <w:rPr>
                <w:lang w:val="ro-RO"/>
              </w:rPr>
              <w:t>8.</w:t>
            </w:r>
          </w:p>
        </w:tc>
        <w:tc>
          <w:tcPr>
            <w:tcW w:w="591" w:type="dxa"/>
          </w:tcPr>
          <w:p w:rsidR="00D66038" w:rsidRPr="00E16D1C" w:rsidRDefault="00D66038" w:rsidP="001D65B2">
            <w:pPr>
              <w:pStyle w:val="bulletitem"/>
              <w:numPr>
                <w:ilvl w:val="0"/>
                <w:numId w:val="0"/>
              </w:numPr>
              <w:spacing w:before="100" w:beforeAutospacing="1" w:after="100" w:afterAutospacing="1" w:line="0" w:lineRule="atLeast"/>
              <w:rPr>
                <w:lang w:val="ro-RO"/>
              </w:rPr>
            </w:pPr>
            <w:r w:rsidRPr="00E16D1C">
              <w:rPr>
                <w:lang w:val="ro-RO"/>
              </w:rPr>
              <w:t>9.</w:t>
            </w:r>
          </w:p>
        </w:tc>
        <w:tc>
          <w:tcPr>
            <w:tcW w:w="549" w:type="dxa"/>
          </w:tcPr>
          <w:p w:rsidR="00D66038" w:rsidRPr="00E16D1C" w:rsidRDefault="00D66038" w:rsidP="001D65B2">
            <w:pPr>
              <w:pStyle w:val="bulletitem"/>
              <w:numPr>
                <w:ilvl w:val="0"/>
                <w:numId w:val="0"/>
              </w:numPr>
              <w:spacing w:before="100" w:beforeAutospacing="1" w:after="100" w:afterAutospacing="1" w:line="0" w:lineRule="atLeast"/>
              <w:rPr>
                <w:lang w:val="ro-RO"/>
              </w:rPr>
            </w:pPr>
            <w:r w:rsidRPr="00E16D1C">
              <w:rPr>
                <w:lang w:val="ro-RO"/>
              </w:rPr>
              <w:t>10.</w:t>
            </w:r>
          </w:p>
        </w:tc>
      </w:tr>
      <w:tr w:rsidR="00D66038" w:rsidRPr="00E16D1C" w:rsidTr="00D66038">
        <w:trPr>
          <w:trHeight w:val="706"/>
        </w:trPr>
        <w:tc>
          <w:tcPr>
            <w:tcW w:w="1014" w:type="dxa"/>
          </w:tcPr>
          <w:p w:rsidR="00D66038" w:rsidRPr="00E16D1C" w:rsidRDefault="00D66038" w:rsidP="001D65B2">
            <w:pPr>
              <w:pStyle w:val="bulletitem"/>
              <w:numPr>
                <w:ilvl w:val="0"/>
                <w:numId w:val="0"/>
              </w:numPr>
              <w:spacing w:before="100" w:beforeAutospacing="1" w:after="100" w:afterAutospacing="1" w:line="0" w:lineRule="atLeast"/>
              <w:rPr>
                <w:b/>
                <w:lang w:val="ro-RO"/>
              </w:rPr>
            </w:pPr>
            <w:r w:rsidRPr="00E16D1C">
              <w:rPr>
                <w:b/>
                <w:lang w:val="ro-RO"/>
              </w:rPr>
              <w:t>Individ</w:t>
            </w:r>
          </w:p>
        </w:tc>
        <w:tc>
          <w:tcPr>
            <w:tcW w:w="585" w:type="dxa"/>
          </w:tcPr>
          <w:p w:rsidR="00D66038" w:rsidRPr="00E16D1C" w:rsidRDefault="00AA3486" w:rsidP="001D65B2">
            <w:pPr>
              <w:pStyle w:val="bulletitem"/>
              <w:numPr>
                <w:ilvl w:val="0"/>
                <w:numId w:val="0"/>
              </w:numPr>
              <w:spacing w:before="100" w:beforeAutospacing="1" w:after="100" w:afterAutospacing="1" w:line="0" w:lineRule="atLeast"/>
              <w:rPr>
                <w:lang w:val="ro-RO"/>
              </w:rPr>
            </w:pPr>
            <w:r w:rsidRPr="00AA3486">
              <w:rPr>
                <w:lang w:val="ro-RO"/>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28" type="#_x0000_t96" style="position:absolute;left:0;text-align:left;margin-left:-2.5pt;margin-top:8pt;width:20.9pt;height:18.55pt;z-index:251649024;mso-position-horizontal-relative:text;mso-position-vertical-relative:text" adj="16953"/>
              </w:pict>
            </w:r>
          </w:p>
        </w:tc>
        <w:tc>
          <w:tcPr>
            <w:tcW w:w="591" w:type="dxa"/>
          </w:tcPr>
          <w:p w:rsidR="00D66038" w:rsidRPr="00E16D1C" w:rsidRDefault="00AA3486" w:rsidP="001D65B2">
            <w:pPr>
              <w:pStyle w:val="bulletitem"/>
              <w:numPr>
                <w:ilvl w:val="0"/>
                <w:numId w:val="0"/>
              </w:numPr>
              <w:spacing w:before="100" w:beforeAutospacing="1" w:after="100" w:afterAutospacing="1" w:line="0" w:lineRule="atLeast"/>
              <w:rPr>
                <w:lang w:val="ro-RO"/>
              </w:rPr>
            </w:pPr>
            <w:r w:rsidRPr="00AA3486">
              <w:rPr>
                <w:noProof/>
                <w:lang w:val="ro-RO" w:eastAsia="en-US"/>
              </w:rPr>
              <w:pict>
                <v:shape id="_x0000_s1033" type="#_x0000_t96" style="position:absolute;left:0;text-align:left;margin-left:.15pt;margin-top:8pt;width:22.1pt;height:18.55pt;z-index:251654144;mso-position-horizontal-relative:text;mso-position-vertical-relative:text" adj="16150"/>
              </w:pict>
            </w:r>
          </w:p>
        </w:tc>
        <w:tc>
          <w:tcPr>
            <w:tcW w:w="591" w:type="dxa"/>
          </w:tcPr>
          <w:p w:rsidR="00D66038" w:rsidRPr="00E16D1C" w:rsidRDefault="00AA3486" w:rsidP="001D65B2">
            <w:pPr>
              <w:pStyle w:val="bulletitem"/>
              <w:numPr>
                <w:ilvl w:val="0"/>
                <w:numId w:val="0"/>
              </w:numPr>
              <w:spacing w:before="100" w:beforeAutospacing="1" w:after="100" w:afterAutospacing="1" w:line="0" w:lineRule="atLeast"/>
              <w:rPr>
                <w:lang w:val="ro-RO"/>
              </w:rPr>
            </w:pPr>
            <w:r w:rsidRPr="00AA3486">
              <w:rPr>
                <w:noProof/>
                <w:lang w:val="ro-RO" w:eastAsia="en-US"/>
              </w:rPr>
              <w:pict>
                <v:shape id="_x0000_s1034" type="#_x0000_t96" style="position:absolute;left:0;text-align:left;margin-left:-1.5pt;margin-top:8pt;width:20.9pt;height:18.55pt;z-index:251655168;mso-position-horizontal-relative:text;mso-position-vertical-relative:text" adj="15510"/>
              </w:pict>
            </w:r>
          </w:p>
        </w:tc>
        <w:tc>
          <w:tcPr>
            <w:tcW w:w="591" w:type="dxa"/>
          </w:tcPr>
          <w:p w:rsidR="00D66038" w:rsidRPr="00E16D1C" w:rsidRDefault="00AA3486" w:rsidP="001D65B2">
            <w:pPr>
              <w:pStyle w:val="bulletitem"/>
              <w:numPr>
                <w:ilvl w:val="0"/>
                <w:numId w:val="0"/>
              </w:numPr>
              <w:spacing w:before="100" w:beforeAutospacing="1" w:after="100" w:afterAutospacing="1" w:line="0" w:lineRule="atLeast"/>
              <w:rPr>
                <w:lang w:val="ro-RO"/>
              </w:rPr>
            </w:pPr>
            <w:r w:rsidRPr="00AA3486">
              <w:rPr>
                <w:noProof/>
                <w:lang w:val="ro-RO" w:eastAsia="en-US"/>
              </w:rPr>
              <w:pict>
                <v:shape id="_x0000_s1039" type="#_x0000_t96" style="position:absolute;left:0;text-align:left;margin-left:-1.55pt;margin-top:8pt;width:20.9pt;height:18.55pt;z-index:251660288;mso-position-horizontal-relative:text;mso-position-vertical-relative:text" adj="16953"/>
              </w:pict>
            </w:r>
          </w:p>
        </w:tc>
        <w:tc>
          <w:tcPr>
            <w:tcW w:w="591" w:type="dxa"/>
          </w:tcPr>
          <w:p w:rsidR="00D66038" w:rsidRPr="00E16D1C" w:rsidRDefault="00AA3486" w:rsidP="001D65B2">
            <w:pPr>
              <w:pStyle w:val="bulletitem"/>
              <w:numPr>
                <w:ilvl w:val="0"/>
                <w:numId w:val="0"/>
              </w:numPr>
              <w:spacing w:before="100" w:beforeAutospacing="1" w:after="100" w:afterAutospacing="1" w:line="0" w:lineRule="atLeast"/>
              <w:rPr>
                <w:lang w:val="ro-RO"/>
              </w:rPr>
            </w:pPr>
            <w:r w:rsidRPr="00AA3486">
              <w:rPr>
                <w:noProof/>
                <w:lang w:val="ro-RO" w:eastAsia="en-US"/>
              </w:rPr>
              <w:pict>
                <v:shape id="_x0000_s1035" type="#_x0000_t96" style="position:absolute;left:0;text-align:left;margin-left:-1.45pt;margin-top:8pt;width:20.9pt;height:18.55pt;z-index:251656192;mso-position-horizontal-relative:text;mso-position-vertical-relative:text" adj="15510"/>
              </w:pict>
            </w:r>
          </w:p>
        </w:tc>
        <w:tc>
          <w:tcPr>
            <w:tcW w:w="618" w:type="dxa"/>
          </w:tcPr>
          <w:p w:rsidR="00D66038" w:rsidRPr="00E16D1C" w:rsidRDefault="00AA3486" w:rsidP="001D65B2">
            <w:pPr>
              <w:pStyle w:val="bulletitem"/>
              <w:numPr>
                <w:ilvl w:val="0"/>
                <w:numId w:val="0"/>
              </w:numPr>
              <w:spacing w:before="100" w:beforeAutospacing="1" w:after="100" w:afterAutospacing="1" w:line="0" w:lineRule="atLeast"/>
              <w:rPr>
                <w:lang w:val="ro-RO"/>
              </w:rPr>
            </w:pPr>
            <w:r w:rsidRPr="00AA3486">
              <w:rPr>
                <w:noProof/>
                <w:lang w:val="ro-RO" w:eastAsia="en-US"/>
              </w:rPr>
              <w:pict>
                <v:shape id="_x0000_s1038" type="#_x0000_t96" style="position:absolute;left:0;text-align:left;margin-left:-1.3pt;margin-top:8pt;width:20.9pt;height:18.55pt;z-index:251659264;mso-position-horizontal-relative:text;mso-position-vertical-relative:text"/>
              </w:pict>
            </w:r>
          </w:p>
        </w:tc>
        <w:tc>
          <w:tcPr>
            <w:tcW w:w="591" w:type="dxa"/>
          </w:tcPr>
          <w:p w:rsidR="00D66038" w:rsidRPr="00E16D1C" w:rsidRDefault="00AA3486" w:rsidP="001D65B2">
            <w:pPr>
              <w:pStyle w:val="bulletitem"/>
              <w:numPr>
                <w:ilvl w:val="0"/>
                <w:numId w:val="0"/>
              </w:numPr>
              <w:spacing w:before="100" w:beforeAutospacing="1" w:after="100" w:afterAutospacing="1" w:line="0" w:lineRule="atLeast"/>
              <w:rPr>
                <w:lang w:val="ro-RO"/>
              </w:rPr>
            </w:pPr>
            <w:r w:rsidRPr="00AA3486">
              <w:rPr>
                <w:noProof/>
                <w:lang w:val="ro-RO" w:eastAsia="en-US"/>
              </w:rPr>
              <w:pict>
                <v:shape id="_x0000_s1037" type="#_x0000_t96" style="position:absolute;left:0;text-align:left;margin-left:.15pt;margin-top:8pt;width:19.2pt;height:18.55pt;z-index:251658240;mso-position-horizontal-relative:text;mso-position-vertical-relative:text" adj="16633"/>
              </w:pict>
            </w:r>
          </w:p>
        </w:tc>
        <w:tc>
          <w:tcPr>
            <w:tcW w:w="591" w:type="dxa"/>
          </w:tcPr>
          <w:p w:rsidR="00D66038" w:rsidRPr="00E16D1C" w:rsidRDefault="00AA3486" w:rsidP="001D65B2">
            <w:pPr>
              <w:pStyle w:val="bulletitem"/>
              <w:numPr>
                <w:ilvl w:val="0"/>
                <w:numId w:val="0"/>
              </w:numPr>
              <w:spacing w:before="100" w:beforeAutospacing="1" w:after="100" w:afterAutospacing="1" w:line="0" w:lineRule="atLeast"/>
              <w:rPr>
                <w:lang w:val="ro-RO"/>
              </w:rPr>
            </w:pPr>
            <w:r w:rsidRPr="00AA3486">
              <w:rPr>
                <w:noProof/>
                <w:lang w:val="ro-RO" w:eastAsia="en-US"/>
              </w:rPr>
              <w:pict>
                <v:shape id="_x0000_s1036" type="#_x0000_t96" style="position:absolute;left:0;text-align:left;margin-left:-.75pt;margin-top:8pt;width:20.9pt;height:18.55pt;z-index:251657216;mso-position-horizontal-relative:text;mso-position-vertical-relative:text" adj="15510"/>
              </w:pict>
            </w:r>
          </w:p>
        </w:tc>
        <w:tc>
          <w:tcPr>
            <w:tcW w:w="591" w:type="dxa"/>
          </w:tcPr>
          <w:p w:rsidR="00D66038" w:rsidRPr="00E16D1C" w:rsidRDefault="00AA3486" w:rsidP="001D65B2">
            <w:pPr>
              <w:pStyle w:val="bulletitem"/>
              <w:numPr>
                <w:ilvl w:val="0"/>
                <w:numId w:val="0"/>
              </w:numPr>
              <w:spacing w:before="100" w:beforeAutospacing="1" w:after="100" w:afterAutospacing="1" w:line="0" w:lineRule="atLeast"/>
              <w:rPr>
                <w:lang w:val="ro-RO"/>
              </w:rPr>
            </w:pPr>
            <w:r w:rsidRPr="00AA3486">
              <w:rPr>
                <w:b/>
                <w:noProof/>
                <w:lang w:val="ro-RO" w:eastAsia="en-US"/>
              </w:rPr>
              <w:pict>
                <v:shape id="_x0000_s1041" type="#_x0000_t96" style="position:absolute;left:0;text-align:left;margin-left:-1.45pt;margin-top:8pt;width:20.9pt;height:18.55pt;z-index:251662336;mso-position-horizontal-relative:text;mso-position-vertical-relative:text" adj="16953"/>
              </w:pict>
            </w:r>
          </w:p>
        </w:tc>
        <w:tc>
          <w:tcPr>
            <w:tcW w:w="549" w:type="dxa"/>
          </w:tcPr>
          <w:p w:rsidR="00D66038" w:rsidRPr="00E16D1C" w:rsidRDefault="00AA3486" w:rsidP="001D65B2">
            <w:pPr>
              <w:pStyle w:val="bulletitem"/>
              <w:numPr>
                <w:ilvl w:val="0"/>
                <w:numId w:val="0"/>
              </w:numPr>
              <w:spacing w:before="100" w:beforeAutospacing="1" w:after="100" w:afterAutospacing="1" w:line="0" w:lineRule="atLeast"/>
              <w:rPr>
                <w:lang w:val="ro-RO"/>
              </w:rPr>
            </w:pPr>
            <w:r w:rsidRPr="00AA3486">
              <w:rPr>
                <w:b/>
                <w:noProof/>
                <w:lang w:val="ro-RO" w:eastAsia="en-US"/>
              </w:rPr>
              <w:pict>
                <v:shape id="_x0000_s1040" type="#_x0000_t96" style="position:absolute;left:0;text-align:left;margin-left:-3.5pt;margin-top:8pt;width:20.9pt;height:18.55pt;z-index:251661312;mso-position-horizontal-relative:text;mso-position-vertical-relative:text" adj="16953"/>
              </w:pict>
            </w:r>
          </w:p>
        </w:tc>
      </w:tr>
      <w:tr w:rsidR="00D66038" w:rsidRPr="00E16D1C" w:rsidTr="00D66038">
        <w:tc>
          <w:tcPr>
            <w:tcW w:w="1014" w:type="dxa"/>
          </w:tcPr>
          <w:p w:rsidR="00D66038" w:rsidRPr="00E16D1C" w:rsidRDefault="00D66038" w:rsidP="001D65B2">
            <w:pPr>
              <w:pStyle w:val="bulletitem"/>
              <w:numPr>
                <w:ilvl w:val="0"/>
                <w:numId w:val="0"/>
              </w:numPr>
              <w:spacing w:before="100" w:beforeAutospacing="1" w:after="100" w:afterAutospacing="1" w:line="0" w:lineRule="atLeast"/>
              <w:rPr>
                <w:b/>
                <w:lang w:val="ro-RO"/>
              </w:rPr>
            </w:pPr>
            <w:r w:rsidRPr="00E16D1C">
              <w:rPr>
                <w:b/>
                <w:lang w:val="ro-RO"/>
              </w:rPr>
              <w:t>Potențial</w:t>
            </w:r>
          </w:p>
        </w:tc>
        <w:tc>
          <w:tcPr>
            <w:tcW w:w="585" w:type="dxa"/>
          </w:tcPr>
          <w:p w:rsidR="00D66038" w:rsidRPr="00E16D1C" w:rsidRDefault="00D66038" w:rsidP="001D65B2">
            <w:pPr>
              <w:pStyle w:val="bulletitem"/>
              <w:numPr>
                <w:ilvl w:val="0"/>
                <w:numId w:val="0"/>
              </w:numPr>
              <w:spacing w:before="100" w:beforeAutospacing="1" w:after="100" w:afterAutospacing="1" w:line="0" w:lineRule="atLeast"/>
              <w:rPr>
                <w:lang w:val="ro-RO"/>
              </w:rPr>
            </w:pPr>
            <w:r w:rsidRPr="00E16D1C">
              <w:rPr>
                <w:lang w:val="ro-RO"/>
              </w:rPr>
              <w:t>7</w:t>
            </w:r>
          </w:p>
        </w:tc>
        <w:tc>
          <w:tcPr>
            <w:tcW w:w="591" w:type="dxa"/>
          </w:tcPr>
          <w:p w:rsidR="00D66038" w:rsidRPr="00E16D1C" w:rsidRDefault="00D66038" w:rsidP="001D65B2">
            <w:pPr>
              <w:pStyle w:val="bulletitem"/>
              <w:numPr>
                <w:ilvl w:val="0"/>
                <w:numId w:val="0"/>
              </w:numPr>
              <w:spacing w:before="100" w:beforeAutospacing="1" w:after="100" w:afterAutospacing="1" w:line="0" w:lineRule="atLeast"/>
              <w:rPr>
                <w:lang w:val="ro-RO"/>
              </w:rPr>
            </w:pPr>
            <w:r w:rsidRPr="00E16D1C">
              <w:rPr>
                <w:lang w:val="ro-RO"/>
              </w:rPr>
              <w:t>4</w:t>
            </w:r>
          </w:p>
        </w:tc>
        <w:tc>
          <w:tcPr>
            <w:tcW w:w="591" w:type="dxa"/>
          </w:tcPr>
          <w:p w:rsidR="00D66038" w:rsidRPr="00E16D1C" w:rsidRDefault="00D66038" w:rsidP="001D65B2">
            <w:pPr>
              <w:pStyle w:val="bulletitem"/>
              <w:numPr>
                <w:ilvl w:val="0"/>
                <w:numId w:val="0"/>
              </w:numPr>
              <w:spacing w:before="100" w:beforeAutospacing="1" w:after="100" w:afterAutospacing="1" w:line="0" w:lineRule="atLeast"/>
              <w:rPr>
                <w:lang w:val="ro-RO"/>
              </w:rPr>
            </w:pPr>
            <w:r w:rsidRPr="00E16D1C">
              <w:rPr>
                <w:lang w:val="ro-RO"/>
              </w:rPr>
              <w:t>1</w:t>
            </w:r>
          </w:p>
        </w:tc>
        <w:tc>
          <w:tcPr>
            <w:tcW w:w="591" w:type="dxa"/>
          </w:tcPr>
          <w:p w:rsidR="00D66038" w:rsidRPr="00E16D1C" w:rsidRDefault="00D66038" w:rsidP="001D65B2">
            <w:pPr>
              <w:pStyle w:val="bulletitem"/>
              <w:numPr>
                <w:ilvl w:val="0"/>
                <w:numId w:val="0"/>
              </w:numPr>
              <w:spacing w:before="100" w:beforeAutospacing="1" w:after="100" w:afterAutospacing="1" w:line="0" w:lineRule="atLeast"/>
              <w:rPr>
                <w:lang w:val="ro-RO"/>
              </w:rPr>
            </w:pPr>
            <w:r w:rsidRPr="00E16D1C">
              <w:rPr>
                <w:lang w:val="ro-RO"/>
              </w:rPr>
              <w:t>8</w:t>
            </w:r>
          </w:p>
        </w:tc>
        <w:tc>
          <w:tcPr>
            <w:tcW w:w="591" w:type="dxa"/>
          </w:tcPr>
          <w:p w:rsidR="00D66038" w:rsidRPr="00E16D1C" w:rsidRDefault="00D66038" w:rsidP="001D65B2">
            <w:pPr>
              <w:pStyle w:val="bulletitem"/>
              <w:numPr>
                <w:ilvl w:val="0"/>
                <w:numId w:val="0"/>
              </w:numPr>
              <w:spacing w:before="100" w:beforeAutospacing="1" w:after="100" w:afterAutospacing="1" w:line="0" w:lineRule="atLeast"/>
              <w:rPr>
                <w:lang w:val="ro-RO"/>
              </w:rPr>
            </w:pPr>
            <w:r w:rsidRPr="00E16D1C">
              <w:rPr>
                <w:lang w:val="ro-RO"/>
              </w:rPr>
              <w:t>3</w:t>
            </w:r>
          </w:p>
        </w:tc>
        <w:tc>
          <w:tcPr>
            <w:tcW w:w="618" w:type="dxa"/>
          </w:tcPr>
          <w:p w:rsidR="00D66038" w:rsidRPr="00E16D1C" w:rsidRDefault="00D66038" w:rsidP="001D65B2">
            <w:pPr>
              <w:pStyle w:val="bulletitem"/>
              <w:numPr>
                <w:ilvl w:val="0"/>
                <w:numId w:val="0"/>
              </w:numPr>
              <w:spacing w:before="100" w:beforeAutospacing="1" w:after="100" w:afterAutospacing="1" w:line="0" w:lineRule="atLeast"/>
              <w:rPr>
                <w:lang w:val="ro-RO"/>
              </w:rPr>
            </w:pPr>
            <w:r w:rsidRPr="00E16D1C">
              <w:rPr>
                <w:lang w:val="ro-RO"/>
              </w:rPr>
              <w:t>10</w:t>
            </w:r>
          </w:p>
        </w:tc>
        <w:tc>
          <w:tcPr>
            <w:tcW w:w="591" w:type="dxa"/>
          </w:tcPr>
          <w:p w:rsidR="00D66038" w:rsidRPr="00E16D1C" w:rsidRDefault="00D66038" w:rsidP="001D65B2">
            <w:pPr>
              <w:pStyle w:val="bulletitem"/>
              <w:numPr>
                <w:ilvl w:val="0"/>
                <w:numId w:val="0"/>
              </w:numPr>
              <w:spacing w:before="100" w:beforeAutospacing="1" w:after="100" w:afterAutospacing="1" w:line="0" w:lineRule="atLeast"/>
              <w:rPr>
                <w:lang w:val="ro-RO"/>
              </w:rPr>
            </w:pPr>
            <w:r w:rsidRPr="00E16D1C">
              <w:rPr>
                <w:lang w:val="ro-RO"/>
              </w:rPr>
              <w:t>5</w:t>
            </w:r>
          </w:p>
        </w:tc>
        <w:tc>
          <w:tcPr>
            <w:tcW w:w="591" w:type="dxa"/>
          </w:tcPr>
          <w:p w:rsidR="00D66038" w:rsidRPr="00E16D1C" w:rsidRDefault="00D66038" w:rsidP="001D65B2">
            <w:pPr>
              <w:pStyle w:val="bulletitem"/>
              <w:numPr>
                <w:ilvl w:val="0"/>
                <w:numId w:val="0"/>
              </w:numPr>
              <w:spacing w:before="100" w:beforeAutospacing="1" w:after="100" w:afterAutospacing="1" w:line="0" w:lineRule="atLeast"/>
              <w:rPr>
                <w:lang w:val="ro-RO"/>
              </w:rPr>
            </w:pPr>
            <w:r w:rsidRPr="00E16D1C">
              <w:rPr>
                <w:lang w:val="ro-RO"/>
              </w:rPr>
              <w:t>2</w:t>
            </w:r>
          </w:p>
        </w:tc>
        <w:tc>
          <w:tcPr>
            <w:tcW w:w="591" w:type="dxa"/>
          </w:tcPr>
          <w:p w:rsidR="00D66038" w:rsidRPr="00E16D1C" w:rsidRDefault="00D66038" w:rsidP="001D65B2">
            <w:pPr>
              <w:pStyle w:val="bulletitem"/>
              <w:numPr>
                <w:ilvl w:val="0"/>
                <w:numId w:val="0"/>
              </w:numPr>
              <w:spacing w:before="100" w:beforeAutospacing="1" w:after="100" w:afterAutospacing="1" w:line="0" w:lineRule="atLeast"/>
              <w:rPr>
                <w:lang w:val="ro-RO"/>
              </w:rPr>
            </w:pPr>
            <w:r w:rsidRPr="00E16D1C">
              <w:rPr>
                <w:lang w:val="ro-RO"/>
              </w:rPr>
              <w:t>9</w:t>
            </w:r>
          </w:p>
        </w:tc>
        <w:tc>
          <w:tcPr>
            <w:tcW w:w="549" w:type="dxa"/>
          </w:tcPr>
          <w:p w:rsidR="00D66038" w:rsidRPr="00E16D1C" w:rsidRDefault="00D66038" w:rsidP="001D65B2">
            <w:pPr>
              <w:pStyle w:val="bulletitem"/>
              <w:numPr>
                <w:ilvl w:val="0"/>
                <w:numId w:val="0"/>
              </w:numPr>
              <w:spacing w:before="100" w:beforeAutospacing="1" w:after="100" w:afterAutospacing="1" w:line="0" w:lineRule="atLeast"/>
              <w:rPr>
                <w:lang w:val="ro-RO"/>
              </w:rPr>
            </w:pPr>
            <w:r w:rsidRPr="00E16D1C">
              <w:rPr>
                <w:lang w:val="ro-RO"/>
              </w:rPr>
              <w:t>6</w:t>
            </w:r>
          </w:p>
        </w:tc>
      </w:tr>
    </w:tbl>
    <w:p w:rsidR="00D66038" w:rsidRPr="00E16D1C" w:rsidRDefault="00D66038" w:rsidP="003A3558">
      <w:pPr>
        <w:pStyle w:val="figurecaption"/>
        <w:rPr>
          <w:b/>
          <w:lang w:val="ro-RO"/>
        </w:rPr>
      </w:pPr>
      <w:r w:rsidRPr="00E16D1C">
        <w:rPr>
          <w:b/>
          <w:lang w:val="ro-RO"/>
        </w:rPr>
        <w:t xml:space="preserve">Fig. </w:t>
      </w:r>
      <w:r w:rsidR="006664D3">
        <w:t>4</w:t>
      </w:r>
      <w:r w:rsidRPr="00E16D1C">
        <w:rPr>
          <w:b/>
          <w:lang w:val="ro-RO"/>
        </w:rPr>
        <w:t>. Exemplu de populație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0"/>
        <w:gridCol w:w="630"/>
        <w:gridCol w:w="720"/>
        <w:gridCol w:w="720"/>
        <w:gridCol w:w="720"/>
        <w:gridCol w:w="810"/>
        <w:gridCol w:w="1350"/>
        <w:gridCol w:w="1260"/>
      </w:tblGrid>
      <w:tr w:rsidR="00D66038" w:rsidRPr="00E16D1C" w:rsidTr="0033724C">
        <w:trPr>
          <w:trHeight w:val="210"/>
        </w:trPr>
        <w:tc>
          <w:tcPr>
            <w:tcW w:w="720" w:type="dxa"/>
            <w:tcBorders>
              <w:right w:val="single" w:sz="12" w:space="0" w:color="auto"/>
            </w:tcBorders>
          </w:tcPr>
          <w:p w:rsidR="00D66038" w:rsidRPr="00E16D1C" w:rsidRDefault="0033724C" w:rsidP="001D65B2">
            <w:pPr>
              <w:ind w:firstLine="0"/>
              <w:rPr>
                <w:b/>
                <w:lang w:val="ro-RO"/>
              </w:rPr>
            </w:pPr>
            <w:r>
              <w:rPr>
                <w:b/>
                <w:lang w:val="ro-RO"/>
              </w:rPr>
              <w:t>Tur</w:t>
            </w:r>
          </w:p>
        </w:tc>
        <w:tc>
          <w:tcPr>
            <w:tcW w:w="3600" w:type="dxa"/>
            <w:gridSpan w:val="5"/>
            <w:tcBorders>
              <w:left w:val="single" w:sz="12" w:space="0" w:color="auto"/>
            </w:tcBorders>
          </w:tcPr>
          <w:p w:rsidR="00D66038" w:rsidRPr="00E16D1C" w:rsidRDefault="0033724C" w:rsidP="001D65B2">
            <w:pPr>
              <w:ind w:firstLine="0"/>
              <w:rPr>
                <w:b/>
                <w:lang w:val="ro-RO"/>
              </w:rPr>
            </w:pPr>
            <w:r>
              <w:rPr>
                <w:b/>
                <w:lang w:val="ro-RO"/>
              </w:rPr>
              <w:t>Campionat 5 participanți</w:t>
            </w:r>
          </w:p>
        </w:tc>
        <w:tc>
          <w:tcPr>
            <w:tcW w:w="1350" w:type="dxa"/>
          </w:tcPr>
          <w:p w:rsidR="00D66038" w:rsidRPr="00E16D1C" w:rsidRDefault="00D66038" w:rsidP="001D65B2">
            <w:pPr>
              <w:rPr>
                <w:b/>
                <w:lang w:val="ro-RO"/>
              </w:rPr>
            </w:pPr>
            <w:r w:rsidRPr="00E16D1C">
              <w:rPr>
                <w:b/>
                <w:lang w:val="ro-RO"/>
              </w:rPr>
              <w:t>Câștigător</w:t>
            </w:r>
          </w:p>
        </w:tc>
        <w:tc>
          <w:tcPr>
            <w:tcW w:w="1260" w:type="dxa"/>
          </w:tcPr>
          <w:p w:rsidR="00D66038" w:rsidRPr="00E16D1C" w:rsidRDefault="00D66038" w:rsidP="001D65B2">
            <w:pPr>
              <w:rPr>
                <w:b/>
                <w:lang w:val="ro-RO"/>
              </w:rPr>
            </w:pPr>
            <w:r w:rsidRPr="00E16D1C">
              <w:rPr>
                <w:b/>
                <w:lang w:val="ro-RO"/>
              </w:rPr>
              <w:t>Potențial</w:t>
            </w:r>
          </w:p>
        </w:tc>
      </w:tr>
      <w:tr w:rsidR="00D66038" w:rsidRPr="00E16D1C" w:rsidTr="0033724C">
        <w:trPr>
          <w:trHeight w:val="174"/>
        </w:trPr>
        <w:tc>
          <w:tcPr>
            <w:tcW w:w="720" w:type="dxa"/>
            <w:tcBorders>
              <w:right w:val="single" w:sz="12" w:space="0" w:color="auto"/>
            </w:tcBorders>
          </w:tcPr>
          <w:p w:rsidR="00D66038" w:rsidRPr="00E16D1C" w:rsidRDefault="00D66038" w:rsidP="001D65B2">
            <w:pPr>
              <w:spacing w:before="100" w:beforeAutospacing="1" w:after="100" w:afterAutospacing="1" w:line="0" w:lineRule="atLeast"/>
              <w:ind w:firstLine="230"/>
              <w:rPr>
                <w:b/>
                <w:lang w:val="ro-RO"/>
              </w:rPr>
            </w:pPr>
            <w:r w:rsidRPr="00E16D1C">
              <w:rPr>
                <w:b/>
                <w:lang w:val="ro-RO"/>
              </w:rPr>
              <w:t>1.</w:t>
            </w:r>
          </w:p>
        </w:tc>
        <w:tc>
          <w:tcPr>
            <w:tcW w:w="630" w:type="dxa"/>
            <w:tcBorders>
              <w:left w:val="single" w:sz="12" w:space="0" w:color="auto"/>
            </w:tcBorders>
          </w:tcPr>
          <w:p w:rsidR="00D66038" w:rsidRPr="00E16D1C" w:rsidRDefault="00D66038" w:rsidP="001D65B2">
            <w:pPr>
              <w:spacing w:before="100" w:beforeAutospacing="1" w:after="100" w:afterAutospacing="1" w:line="0" w:lineRule="atLeast"/>
              <w:ind w:firstLine="230"/>
              <w:rPr>
                <w:lang w:val="ro-RO"/>
              </w:rPr>
            </w:pPr>
            <w:r w:rsidRPr="00E16D1C">
              <w:rPr>
                <w:lang w:val="ro-RO"/>
              </w:rPr>
              <w:t>9</w:t>
            </w:r>
          </w:p>
        </w:tc>
        <w:tc>
          <w:tcPr>
            <w:tcW w:w="720" w:type="dxa"/>
          </w:tcPr>
          <w:p w:rsidR="00D66038" w:rsidRPr="00E16D1C" w:rsidRDefault="00D66038" w:rsidP="001D65B2">
            <w:pPr>
              <w:spacing w:before="100" w:beforeAutospacing="1" w:after="100" w:afterAutospacing="1" w:line="0" w:lineRule="atLeast"/>
              <w:ind w:firstLine="230"/>
              <w:rPr>
                <w:lang w:val="ro-RO"/>
              </w:rPr>
            </w:pPr>
            <w:r w:rsidRPr="00E16D1C">
              <w:rPr>
                <w:lang w:val="ro-RO"/>
              </w:rPr>
              <w:t>1</w:t>
            </w:r>
          </w:p>
        </w:tc>
        <w:tc>
          <w:tcPr>
            <w:tcW w:w="720" w:type="dxa"/>
          </w:tcPr>
          <w:p w:rsidR="00D66038" w:rsidRPr="00E16D1C" w:rsidRDefault="00D66038" w:rsidP="001D65B2">
            <w:pPr>
              <w:spacing w:before="100" w:beforeAutospacing="1" w:after="100" w:afterAutospacing="1" w:line="0" w:lineRule="atLeast"/>
              <w:ind w:firstLine="230"/>
              <w:rPr>
                <w:lang w:val="ro-RO"/>
              </w:rPr>
            </w:pPr>
            <w:r w:rsidRPr="00E16D1C">
              <w:rPr>
                <w:lang w:val="ro-RO"/>
              </w:rPr>
              <w:t>4</w:t>
            </w:r>
          </w:p>
        </w:tc>
        <w:tc>
          <w:tcPr>
            <w:tcW w:w="720" w:type="dxa"/>
          </w:tcPr>
          <w:p w:rsidR="00D66038" w:rsidRPr="00E16D1C" w:rsidRDefault="00D66038" w:rsidP="001D65B2">
            <w:pPr>
              <w:spacing w:before="100" w:beforeAutospacing="1" w:after="100" w:afterAutospacing="1" w:line="0" w:lineRule="atLeast"/>
              <w:ind w:firstLine="230"/>
              <w:rPr>
                <w:lang w:val="ro-RO"/>
              </w:rPr>
            </w:pPr>
            <w:r w:rsidRPr="00E16D1C">
              <w:rPr>
                <w:lang w:val="ro-RO"/>
              </w:rPr>
              <w:t>7</w:t>
            </w:r>
          </w:p>
        </w:tc>
        <w:tc>
          <w:tcPr>
            <w:tcW w:w="810" w:type="dxa"/>
          </w:tcPr>
          <w:p w:rsidR="00D66038" w:rsidRPr="00E16D1C" w:rsidRDefault="00D66038" w:rsidP="001D65B2">
            <w:pPr>
              <w:spacing w:before="100" w:beforeAutospacing="1" w:after="100" w:afterAutospacing="1" w:line="0" w:lineRule="atLeast"/>
              <w:ind w:firstLine="230"/>
              <w:rPr>
                <w:lang w:val="ro-RO"/>
              </w:rPr>
            </w:pPr>
            <w:r w:rsidRPr="00E16D1C">
              <w:rPr>
                <w:lang w:val="ro-RO"/>
              </w:rPr>
              <w:t>2</w:t>
            </w:r>
          </w:p>
        </w:tc>
        <w:tc>
          <w:tcPr>
            <w:tcW w:w="1350" w:type="dxa"/>
          </w:tcPr>
          <w:p w:rsidR="00D66038" w:rsidRPr="00E16D1C" w:rsidRDefault="00D66038" w:rsidP="001D65B2">
            <w:pPr>
              <w:spacing w:before="100" w:beforeAutospacing="1" w:after="100" w:afterAutospacing="1" w:line="0" w:lineRule="atLeast"/>
              <w:ind w:firstLine="230"/>
              <w:rPr>
                <w:b/>
                <w:lang w:val="ro-RO"/>
              </w:rPr>
            </w:pPr>
            <w:r w:rsidRPr="00E16D1C">
              <w:rPr>
                <w:b/>
                <w:lang w:val="ro-RO"/>
              </w:rPr>
              <w:t>9.</w:t>
            </w:r>
          </w:p>
        </w:tc>
        <w:tc>
          <w:tcPr>
            <w:tcW w:w="1260" w:type="dxa"/>
          </w:tcPr>
          <w:p w:rsidR="00D66038" w:rsidRPr="00E16D1C" w:rsidRDefault="00D66038" w:rsidP="001D65B2">
            <w:pPr>
              <w:spacing w:before="100" w:beforeAutospacing="1" w:after="100" w:afterAutospacing="1" w:line="0" w:lineRule="atLeast"/>
              <w:ind w:firstLine="230"/>
              <w:rPr>
                <w:b/>
                <w:lang w:val="ro-RO"/>
              </w:rPr>
            </w:pPr>
            <w:r w:rsidRPr="00E16D1C">
              <w:rPr>
                <w:b/>
                <w:lang w:val="ro-RO"/>
              </w:rPr>
              <w:t>9</w:t>
            </w:r>
          </w:p>
        </w:tc>
      </w:tr>
      <w:tr w:rsidR="00D66038" w:rsidRPr="00E16D1C" w:rsidTr="0033724C">
        <w:trPr>
          <w:trHeight w:val="102"/>
        </w:trPr>
        <w:tc>
          <w:tcPr>
            <w:tcW w:w="720" w:type="dxa"/>
            <w:tcBorders>
              <w:right w:val="single" w:sz="12" w:space="0" w:color="auto"/>
            </w:tcBorders>
          </w:tcPr>
          <w:p w:rsidR="00D66038" w:rsidRPr="00E16D1C" w:rsidRDefault="00D66038" w:rsidP="001D65B2">
            <w:pPr>
              <w:spacing w:before="100" w:beforeAutospacing="1" w:after="100" w:afterAutospacing="1" w:line="0" w:lineRule="atLeast"/>
              <w:ind w:firstLine="230"/>
              <w:rPr>
                <w:b/>
                <w:lang w:val="ro-RO"/>
              </w:rPr>
            </w:pPr>
            <w:r w:rsidRPr="00E16D1C">
              <w:rPr>
                <w:b/>
                <w:lang w:val="ro-RO"/>
              </w:rPr>
              <w:t>2.</w:t>
            </w:r>
          </w:p>
        </w:tc>
        <w:tc>
          <w:tcPr>
            <w:tcW w:w="630" w:type="dxa"/>
            <w:tcBorders>
              <w:left w:val="single" w:sz="12" w:space="0" w:color="auto"/>
            </w:tcBorders>
          </w:tcPr>
          <w:p w:rsidR="00D66038" w:rsidRPr="00E16D1C" w:rsidRDefault="00D66038" w:rsidP="001D65B2">
            <w:pPr>
              <w:spacing w:before="100" w:beforeAutospacing="1" w:after="100" w:afterAutospacing="1" w:line="0" w:lineRule="atLeast"/>
              <w:ind w:firstLine="230"/>
              <w:rPr>
                <w:lang w:val="ro-RO"/>
              </w:rPr>
            </w:pPr>
            <w:r w:rsidRPr="00E16D1C">
              <w:rPr>
                <w:lang w:val="ro-RO"/>
              </w:rPr>
              <w:t>3</w:t>
            </w:r>
          </w:p>
        </w:tc>
        <w:tc>
          <w:tcPr>
            <w:tcW w:w="720" w:type="dxa"/>
          </w:tcPr>
          <w:p w:rsidR="00D66038" w:rsidRPr="00E16D1C" w:rsidRDefault="00D66038" w:rsidP="001D65B2">
            <w:pPr>
              <w:spacing w:before="100" w:beforeAutospacing="1" w:after="100" w:afterAutospacing="1" w:line="0" w:lineRule="atLeast"/>
              <w:ind w:firstLine="230"/>
              <w:rPr>
                <w:lang w:val="ro-RO"/>
              </w:rPr>
            </w:pPr>
            <w:r w:rsidRPr="00E16D1C">
              <w:rPr>
                <w:lang w:val="ro-RO"/>
              </w:rPr>
              <w:t>6</w:t>
            </w:r>
          </w:p>
        </w:tc>
        <w:tc>
          <w:tcPr>
            <w:tcW w:w="720" w:type="dxa"/>
          </w:tcPr>
          <w:p w:rsidR="00D66038" w:rsidRPr="00E16D1C" w:rsidRDefault="00D66038" w:rsidP="001D65B2">
            <w:pPr>
              <w:spacing w:before="100" w:beforeAutospacing="1" w:after="100" w:afterAutospacing="1" w:line="0" w:lineRule="atLeast"/>
              <w:ind w:firstLine="230"/>
              <w:rPr>
                <w:lang w:val="ro-RO"/>
              </w:rPr>
            </w:pPr>
            <w:r w:rsidRPr="00E16D1C">
              <w:rPr>
                <w:lang w:val="ro-RO"/>
              </w:rPr>
              <w:t>1</w:t>
            </w:r>
          </w:p>
        </w:tc>
        <w:tc>
          <w:tcPr>
            <w:tcW w:w="720" w:type="dxa"/>
          </w:tcPr>
          <w:p w:rsidR="00D66038" w:rsidRPr="00E16D1C" w:rsidRDefault="00D66038" w:rsidP="001D65B2">
            <w:pPr>
              <w:spacing w:before="100" w:beforeAutospacing="1" w:after="100" w:afterAutospacing="1" w:line="0" w:lineRule="atLeast"/>
              <w:ind w:firstLine="230"/>
              <w:rPr>
                <w:lang w:val="ro-RO"/>
              </w:rPr>
            </w:pPr>
            <w:r w:rsidRPr="00E16D1C">
              <w:rPr>
                <w:lang w:val="ro-RO"/>
              </w:rPr>
              <w:t>7</w:t>
            </w:r>
          </w:p>
        </w:tc>
        <w:tc>
          <w:tcPr>
            <w:tcW w:w="810" w:type="dxa"/>
          </w:tcPr>
          <w:p w:rsidR="00D66038" w:rsidRPr="00E16D1C" w:rsidRDefault="00D66038" w:rsidP="001D65B2">
            <w:pPr>
              <w:spacing w:before="100" w:beforeAutospacing="1" w:after="100" w:afterAutospacing="1" w:line="0" w:lineRule="atLeast"/>
              <w:ind w:firstLine="230"/>
              <w:rPr>
                <w:lang w:val="ro-RO"/>
              </w:rPr>
            </w:pPr>
            <w:r w:rsidRPr="00E16D1C">
              <w:rPr>
                <w:lang w:val="ro-RO"/>
              </w:rPr>
              <w:t>1</w:t>
            </w:r>
          </w:p>
        </w:tc>
        <w:tc>
          <w:tcPr>
            <w:tcW w:w="1350" w:type="dxa"/>
          </w:tcPr>
          <w:p w:rsidR="00D66038" w:rsidRPr="00E16D1C" w:rsidRDefault="00D66038" w:rsidP="001D65B2">
            <w:pPr>
              <w:spacing w:before="100" w:beforeAutospacing="1" w:after="100" w:afterAutospacing="1" w:line="0" w:lineRule="atLeast"/>
              <w:ind w:firstLine="230"/>
              <w:rPr>
                <w:b/>
                <w:lang w:val="ro-RO"/>
              </w:rPr>
            </w:pPr>
            <w:r w:rsidRPr="00E16D1C">
              <w:rPr>
                <w:b/>
                <w:lang w:val="ro-RO"/>
              </w:rPr>
              <w:t>6.</w:t>
            </w:r>
          </w:p>
        </w:tc>
        <w:tc>
          <w:tcPr>
            <w:tcW w:w="1260" w:type="dxa"/>
          </w:tcPr>
          <w:p w:rsidR="00D66038" w:rsidRPr="00E16D1C" w:rsidRDefault="00D66038" w:rsidP="001D65B2">
            <w:pPr>
              <w:spacing w:before="100" w:beforeAutospacing="1" w:after="100" w:afterAutospacing="1" w:line="0" w:lineRule="atLeast"/>
              <w:ind w:firstLine="230"/>
              <w:rPr>
                <w:b/>
                <w:lang w:val="ro-RO"/>
              </w:rPr>
            </w:pPr>
            <w:r w:rsidRPr="00E16D1C">
              <w:rPr>
                <w:b/>
                <w:lang w:val="ro-RO"/>
              </w:rPr>
              <w:t>10</w:t>
            </w:r>
          </w:p>
        </w:tc>
      </w:tr>
      <w:tr w:rsidR="00D66038" w:rsidRPr="00E16D1C" w:rsidTr="0033724C">
        <w:trPr>
          <w:trHeight w:val="60"/>
        </w:trPr>
        <w:tc>
          <w:tcPr>
            <w:tcW w:w="720" w:type="dxa"/>
            <w:tcBorders>
              <w:right w:val="single" w:sz="12" w:space="0" w:color="auto"/>
            </w:tcBorders>
          </w:tcPr>
          <w:p w:rsidR="00D66038" w:rsidRPr="00E16D1C" w:rsidRDefault="00D66038" w:rsidP="001D65B2">
            <w:pPr>
              <w:spacing w:before="100" w:beforeAutospacing="1" w:after="100" w:afterAutospacing="1" w:line="0" w:lineRule="atLeast"/>
              <w:ind w:firstLine="230"/>
              <w:rPr>
                <w:b/>
                <w:lang w:val="ro-RO"/>
              </w:rPr>
            </w:pPr>
            <w:r w:rsidRPr="00E16D1C">
              <w:rPr>
                <w:b/>
                <w:lang w:val="ro-RO"/>
              </w:rPr>
              <w:t>3.</w:t>
            </w:r>
          </w:p>
        </w:tc>
        <w:tc>
          <w:tcPr>
            <w:tcW w:w="630" w:type="dxa"/>
            <w:tcBorders>
              <w:left w:val="single" w:sz="12" w:space="0" w:color="auto"/>
            </w:tcBorders>
          </w:tcPr>
          <w:p w:rsidR="00D66038" w:rsidRPr="00E16D1C" w:rsidRDefault="00D66038" w:rsidP="001D65B2">
            <w:pPr>
              <w:spacing w:before="100" w:beforeAutospacing="1" w:after="100" w:afterAutospacing="1" w:line="0" w:lineRule="atLeast"/>
              <w:ind w:firstLine="230"/>
              <w:rPr>
                <w:lang w:val="ro-RO"/>
              </w:rPr>
            </w:pPr>
            <w:r w:rsidRPr="00E16D1C">
              <w:rPr>
                <w:lang w:val="ro-RO"/>
              </w:rPr>
              <w:t>8</w:t>
            </w:r>
          </w:p>
        </w:tc>
        <w:tc>
          <w:tcPr>
            <w:tcW w:w="720" w:type="dxa"/>
          </w:tcPr>
          <w:p w:rsidR="00D66038" w:rsidRPr="00E16D1C" w:rsidRDefault="00D66038" w:rsidP="001D65B2">
            <w:pPr>
              <w:spacing w:before="100" w:beforeAutospacing="1" w:after="100" w:afterAutospacing="1" w:line="0" w:lineRule="atLeast"/>
              <w:ind w:firstLine="230"/>
              <w:rPr>
                <w:lang w:val="ro-RO"/>
              </w:rPr>
            </w:pPr>
            <w:r w:rsidRPr="00E16D1C">
              <w:rPr>
                <w:lang w:val="ro-RO"/>
              </w:rPr>
              <w:t>1</w:t>
            </w:r>
          </w:p>
        </w:tc>
        <w:tc>
          <w:tcPr>
            <w:tcW w:w="720" w:type="dxa"/>
          </w:tcPr>
          <w:p w:rsidR="00D66038" w:rsidRPr="00E16D1C" w:rsidRDefault="00D66038" w:rsidP="001D65B2">
            <w:pPr>
              <w:spacing w:before="100" w:beforeAutospacing="1" w:after="100" w:afterAutospacing="1" w:line="0" w:lineRule="atLeast"/>
              <w:ind w:firstLine="230"/>
              <w:rPr>
                <w:lang w:val="ro-RO"/>
              </w:rPr>
            </w:pPr>
            <w:r w:rsidRPr="00E16D1C">
              <w:rPr>
                <w:lang w:val="ro-RO"/>
              </w:rPr>
              <w:t>5</w:t>
            </w:r>
          </w:p>
        </w:tc>
        <w:tc>
          <w:tcPr>
            <w:tcW w:w="720" w:type="dxa"/>
          </w:tcPr>
          <w:p w:rsidR="00D66038" w:rsidRPr="00E16D1C" w:rsidRDefault="00D66038" w:rsidP="001D65B2">
            <w:pPr>
              <w:spacing w:before="100" w:beforeAutospacing="1" w:after="100" w:afterAutospacing="1" w:line="0" w:lineRule="atLeast"/>
              <w:ind w:firstLine="230"/>
              <w:rPr>
                <w:lang w:val="ro-RO"/>
              </w:rPr>
            </w:pPr>
            <w:r w:rsidRPr="00E16D1C">
              <w:rPr>
                <w:lang w:val="ro-RO"/>
              </w:rPr>
              <w:t>2</w:t>
            </w:r>
          </w:p>
        </w:tc>
        <w:tc>
          <w:tcPr>
            <w:tcW w:w="810" w:type="dxa"/>
          </w:tcPr>
          <w:p w:rsidR="00D66038" w:rsidRPr="00E16D1C" w:rsidRDefault="00D66038" w:rsidP="001D65B2">
            <w:pPr>
              <w:spacing w:before="100" w:beforeAutospacing="1" w:after="100" w:afterAutospacing="1" w:line="0" w:lineRule="atLeast"/>
              <w:ind w:firstLine="230"/>
              <w:rPr>
                <w:lang w:val="ro-RO"/>
              </w:rPr>
            </w:pPr>
            <w:r w:rsidRPr="00E16D1C">
              <w:rPr>
                <w:lang w:val="ro-RO"/>
              </w:rPr>
              <w:t>4</w:t>
            </w:r>
          </w:p>
        </w:tc>
        <w:tc>
          <w:tcPr>
            <w:tcW w:w="1350" w:type="dxa"/>
          </w:tcPr>
          <w:p w:rsidR="00D66038" w:rsidRPr="00E16D1C" w:rsidRDefault="00D66038" w:rsidP="001D65B2">
            <w:pPr>
              <w:spacing w:before="100" w:beforeAutospacing="1" w:after="100" w:afterAutospacing="1" w:line="0" w:lineRule="atLeast"/>
              <w:ind w:firstLine="230"/>
              <w:rPr>
                <w:b/>
                <w:lang w:val="ro-RO"/>
              </w:rPr>
            </w:pPr>
            <w:r w:rsidRPr="00E16D1C">
              <w:rPr>
                <w:b/>
                <w:lang w:val="ro-RO"/>
              </w:rPr>
              <w:t>4.</w:t>
            </w:r>
          </w:p>
        </w:tc>
        <w:tc>
          <w:tcPr>
            <w:tcW w:w="1260" w:type="dxa"/>
          </w:tcPr>
          <w:p w:rsidR="00D66038" w:rsidRPr="00E16D1C" w:rsidRDefault="00D66038" w:rsidP="001D65B2">
            <w:pPr>
              <w:spacing w:before="100" w:beforeAutospacing="1" w:after="100" w:afterAutospacing="1" w:line="0" w:lineRule="atLeast"/>
              <w:ind w:firstLine="230"/>
              <w:rPr>
                <w:b/>
                <w:lang w:val="ro-RO"/>
              </w:rPr>
            </w:pPr>
            <w:r w:rsidRPr="00E16D1C">
              <w:rPr>
                <w:b/>
                <w:lang w:val="ro-RO"/>
              </w:rPr>
              <w:t>8</w:t>
            </w:r>
          </w:p>
        </w:tc>
      </w:tr>
      <w:tr w:rsidR="00D66038" w:rsidRPr="00E16D1C" w:rsidTr="0033724C">
        <w:trPr>
          <w:trHeight w:val="60"/>
        </w:trPr>
        <w:tc>
          <w:tcPr>
            <w:tcW w:w="720" w:type="dxa"/>
            <w:tcBorders>
              <w:right w:val="single" w:sz="12" w:space="0" w:color="auto"/>
            </w:tcBorders>
          </w:tcPr>
          <w:p w:rsidR="00D66038" w:rsidRPr="00E16D1C" w:rsidRDefault="00D66038" w:rsidP="001D65B2">
            <w:pPr>
              <w:spacing w:before="100" w:beforeAutospacing="1" w:after="100" w:afterAutospacing="1" w:line="0" w:lineRule="atLeast"/>
              <w:ind w:firstLine="230"/>
              <w:rPr>
                <w:b/>
                <w:lang w:val="ro-RO"/>
              </w:rPr>
            </w:pPr>
            <w:r w:rsidRPr="00E16D1C">
              <w:rPr>
                <w:b/>
                <w:lang w:val="ro-RO"/>
              </w:rPr>
              <w:t>4.</w:t>
            </w:r>
          </w:p>
        </w:tc>
        <w:tc>
          <w:tcPr>
            <w:tcW w:w="630" w:type="dxa"/>
            <w:tcBorders>
              <w:left w:val="single" w:sz="12" w:space="0" w:color="auto"/>
            </w:tcBorders>
          </w:tcPr>
          <w:p w:rsidR="00D66038" w:rsidRPr="00E16D1C" w:rsidRDefault="00D66038" w:rsidP="001D65B2">
            <w:pPr>
              <w:spacing w:before="100" w:beforeAutospacing="1" w:after="100" w:afterAutospacing="1" w:line="0" w:lineRule="atLeast"/>
              <w:ind w:firstLine="230"/>
              <w:rPr>
                <w:lang w:val="ro-RO"/>
              </w:rPr>
            </w:pPr>
            <w:r w:rsidRPr="00E16D1C">
              <w:rPr>
                <w:lang w:val="ro-RO"/>
              </w:rPr>
              <w:t>2</w:t>
            </w:r>
          </w:p>
        </w:tc>
        <w:tc>
          <w:tcPr>
            <w:tcW w:w="720" w:type="dxa"/>
          </w:tcPr>
          <w:p w:rsidR="00D66038" w:rsidRPr="00E16D1C" w:rsidRDefault="00D66038" w:rsidP="001D65B2">
            <w:pPr>
              <w:spacing w:before="100" w:beforeAutospacing="1" w:after="100" w:afterAutospacing="1" w:line="0" w:lineRule="atLeast"/>
              <w:ind w:firstLine="230"/>
              <w:rPr>
                <w:lang w:val="ro-RO"/>
              </w:rPr>
            </w:pPr>
            <w:r w:rsidRPr="00E16D1C">
              <w:rPr>
                <w:lang w:val="ro-RO"/>
              </w:rPr>
              <w:t>1</w:t>
            </w:r>
          </w:p>
        </w:tc>
        <w:tc>
          <w:tcPr>
            <w:tcW w:w="720" w:type="dxa"/>
          </w:tcPr>
          <w:p w:rsidR="00D66038" w:rsidRPr="00E16D1C" w:rsidRDefault="00D66038" w:rsidP="001D65B2">
            <w:pPr>
              <w:spacing w:before="100" w:beforeAutospacing="1" w:after="100" w:afterAutospacing="1" w:line="0" w:lineRule="atLeast"/>
              <w:ind w:firstLine="230"/>
              <w:rPr>
                <w:lang w:val="ro-RO"/>
              </w:rPr>
            </w:pPr>
            <w:r w:rsidRPr="00E16D1C">
              <w:rPr>
                <w:lang w:val="ro-RO"/>
              </w:rPr>
              <w:t>5</w:t>
            </w:r>
          </w:p>
        </w:tc>
        <w:tc>
          <w:tcPr>
            <w:tcW w:w="720" w:type="dxa"/>
          </w:tcPr>
          <w:p w:rsidR="00D66038" w:rsidRPr="00E16D1C" w:rsidRDefault="00D66038" w:rsidP="001D65B2">
            <w:pPr>
              <w:spacing w:before="100" w:beforeAutospacing="1" w:after="100" w:afterAutospacing="1" w:line="0" w:lineRule="atLeast"/>
              <w:ind w:firstLine="230"/>
              <w:rPr>
                <w:lang w:val="ro-RO"/>
              </w:rPr>
            </w:pPr>
            <w:r w:rsidRPr="00E16D1C">
              <w:rPr>
                <w:lang w:val="ro-RO"/>
              </w:rPr>
              <w:t>3</w:t>
            </w:r>
          </w:p>
        </w:tc>
        <w:tc>
          <w:tcPr>
            <w:tcW w:w="810" w:type="dxa"/>
          </w:tcPr>
          <w:p w:rsidR="00D66038" w:rsidRPr="00E16D1C" w:rsidRDefault="00D66038" w:rsidP="001D65B2">
            <w:pPr>
              <w:spacing w:before="100" w:beforeAutospacing="1" w:after="100" w:afterAutospacing="1" w:line="0" w:lineRule="atLeast"/>
              <w:ind w:firstLine="230"/>
              <w:rPr>
                <w:lang w:val="ro-RO"/>
              </w:rPr>
            </w:pPr>
            <w:r w:rsidRPr="00E16D1C">
              <w:rPr>
                <w:lang w:val="ro-RO"/>
              </w:rPr>
              <w:t>8</w:t>
            </w:r>
          </w:p>
        </w:tc>
        <w:tc>
          <w:tcPr>
            <w:tcW w:w="1350" w:type="dxa"/>
          </w:tcPr>
          <w:p w:rsidR="00D66038" w:rsidRPr="00E16D1C" w:rsidRDefault="00D66038" w:rsidP="001D65B2">
            <w:pPr>
              <w:spacing w:before="100" w:beforeAutospacing="1" w:after="100" w:afterAutospacing="1" w:line="0" w:lineRule="atLeast"/>
              <w:ind w:firstLine="230"/>
              <w:rPr>
                <w:b/>
                <w:lang w:val="ro-RO"/>
              </w:rPr>
            </w:pPr>
            <w:r w:rsidRPr="00E16D1C">
              <w:rPr>
                <w:b/>
                <w:lang w:val="ro-RO"/>
              </w:rPr>
              <w:t>1.</w:t>
            </w:r>
          </w:p>
        </w:tc>
        <w:tc>
          <w:tcPr>
            <w:tcW w:w="1260" w:type="dxa"/>
          </w:tcPr>
          <w:p w:rsidR="00D66038" w:rsidRPr="00E16D1C" w:rsidRDefault="00D66038" w:rsidP="001D65B2">
            <w:pPr>
              <w:spacing w:before="100" w:beforeAutospacing="1" w:after="100" w:afterAutospacing="1" w:line="0" w:lineRule="atLeast"/>
              <w:ind w:firstLine="230"/>
              <w:rPr>
                <w:b/>
                <w:lang w:val="ro-RO"/>
              </w:rPr>
            </w:pPr>
            <w:r w:rsidRPr="00E16D1C">
              <w:rPr>
                <w:b/>
                <w:lang w:val="ro-RO"/>
              </w:rPr>
              <w:t>7</w:t>
            </w:r>
          </w:p>
        </w:tc>
      </w:tr>
    </w:tbl>
    <w:p w:rsidR="00D66038" w:rsidRPr="00E16D1C" w:rsidRDefault="00D66038" w:rsidP="003A3558">
      <w:pPr>
        <w:pStyle w:val="figurecaption"/>
        <w:rPr>
          <w:lang w:val="ro-RO"/>
        </w:rPr>
      </w:pPr>
      <w:r w:rsidRPr="00E16D1C">
        <w:rPr>
          <w:b/>
          <w:lang w:val="ro-RO"/>
        </w:rPr>
        <w:t xml:space="preserve">Fig. </w:t>
      </w:r>
      <w:r w:rsidR="0033724C">
        <w:t>5</w:t>
      </w:r>
      <w:r w:rsidRPr="00E16D1C">
        <w:rPr>
          <w:b/>
          <w:lang w:val="ro-RO"/>
        </w:rPr>
        <w:t>. Exemplu de selecție a indivizilor</w:t>
      </w:r>
    </w:p>
    <w:p w:rsidR="00D66038" w:rsidRPr="00E16D1C" w:rsidRDefault="00D66038" w:rsidP="001D65B2">
      <w:pPr>
        <w:rPr>
          <w:lang w:val="ro-RO"/>
        </w:rPr>
      </w:pPr>
      <w:r w:rsidRPr="00E16D1C">
        <w:rPr>
          <w:lang w:val="ro-RO"/>
        </w:rPr>
        <w:t xml:space="preserve">În </w:t>
      </w:r>
      <w:r w:rsidRPr="00E16D1C">
        <w:rPr>
          <w:b/>
          <w:lang w:val="ro-RO"/>
        </w:rPr>
        <w:t xml:space="preserve">Fig. </w:t>
      </w:r>
      <w:r w:rsidR="0033724C">
        <w:rPr>
          <w:b/>
          <w:lang w:val="ro-RO"/>
        </w:rPr>
        <w:t>4</w:t>
      </w:r>
      <w:r w:rsidRPr="00E16D1C">
        <w:rPr>
          <w:lang w:val="ro-RO"/>
        </w:rPr>
        <w:t xml:space="preserve"> este prezentat un model de populație, iar </w:t>
      </w:r>
      <w:r w:rsidR="0033724C">
        <w:rPr>
          <w:b/>
          <w:lang w:val="ro-RO"/>
        </w:rPr>
        <w:t>Fig.5</w:t>
      </w:r>
      <w:r w:rsidRPr="00E16D1C">
        <w:rPr>
          <w:b/>
          <w:lang w:val="ro-RO"/>
        </w:rPr>
        <w:t xml:space="preserve">  </w:t>
      </w:r>
      <w:r w:rsidRPr="00E16D1C">
        <w:rPr>
          <w:lang w:val="ro-RO"/>
        </w:rPr>
        <w:t xml:space="preserve">reprezintă selecția a patru indivizi. Numărul de candidați care participă la campionat fiind 5. Se observă ușor </w:t>
      </w:r>
      <w:r w:rsidR="00E16D1C" w:rsidRPr="00E16D1C">
        <w:rPr>
          <w:lang w:val="ro-RO"/>
        </w:rPr>
        <w:t>că</w:t>
      </w:r>
      <w:r w:rsidR="007A4A20" w:rsidRPr="00E16D1C">
        <w:rPr>
          <w:lang w:val="ro-RO"/>
        </w:rPr>
        <w:t xml:space="preserve"> cei 4 indivizi care au potenț</w:t>
      </w:r>
      <w:r w:rsidRPr="00E16D1C">
        <w:rPr>
          <w:lang w:val="ro-RO"/>
        </w:rPr>
        <w:t xml:space="preserve">ialul cel mai mic nu vor fi selectați niciodată. Acesta este principalul dezavantaj atunci când se crează un turneu de dimensiuni mari. Dacă se merge pe un asemenea sistem în final </w:t>
      </w:r>
      <w:r w:rsidR="007A4A20" w:rsidRPr="00E16D1C">
        <w:rPr>
          <w:lang w:val="ro-RO"/>
        </w:rPr>
        <w:t xml:space="preserve">,cel mai probabil, </w:t>
      </w:r>
      <w:r w:rsidRPr="00E16D1C">
        <w:rPr>
          <w:lang w:val="ro-RO"/>
        </w:rPr>
        <w:t xml:space="preserve">populația va arăta identic. </w:t>
      </w:r>
      <w:r w:rsidRPr="00E16D1C">
        <w:rPr>
          <w:lang w:val="ro-RO"/>
        </w:rPr>
        <w:lastRenderedPageBreak/>
        <w:t>Mai exact, se ajunge la un maxim local din care nu se mai poate ”evada”. Pe</w:t>
      </w:r>
      <w:r w:rsidR="00E16D1C" w:rsidRPr="00E16D1C">
        <w:rPr>
          <w:lang w:val="ro-RO"/>
        </w:rPr>
        <w:t>n</w:t>
      </w:r>
      <w:r w:rsidRPr="00E16D1C">
        <w:rPr>
          <w:lang w:val="ro-RO"/>
        </w:rPr>
        <w:t>tru a oferi o șansă și celor cu potențial redus, campionatul trebuie să fie format din puțini indiviz</w:t>
      </w:r>
      <w:r w:rsidR="00E16D1C" w:rsidRPr="00E16D1C">
        <w:rPr>
          <w:lang w:val="ro-RO"/>
        </w:rPr>
        <w:t>i. Odată  ce numă</w:t>
      </w:r>
      <w:r w:rsidR="007A4A20" w:rsidRPr="00E16D1C">
        <w:rPr>
          <w:lang w:val="ro-RO"/>
        </w:rPr>
        <w:t>rul de particip</w:t>
      </w:r>
      <w:r w:rsidRPr="00E16D1C">
        <w:rPr>
          <w:lang w:val="ro-RO"/>
        </w:rPr>
        <w:t>anți la turneu scade, probabilitatea ca cei slabi să  câștige crește. Aceasta este o tehnică de a căuta un maxim global. Un alt dezava</w:t>
      </w:r>
      <w:r w:rsidR="007A4A20" w:rsidRPr="00E16D1C">
        <w:rPr>
          <w:lang w:val="ro-RO"/>
        </w:rPr>
        <w:t>ntaj care apare atunci când numă</w:t>
      </w:r>
      <w:r w:rsidRPr="00E16D1C">
        <w:rPr>
          <w:lang w:val="ro-RO"/>
        </w:rPr>
        <w:t>rul de participanți este mare îl reprezintă complexitatea de timp. Se necesită ma</w:t>
      </w:r>
      <w:r w:rsidR="00E16D1C" w:rsidRPr="00E16D1C">
        <w:rPr>
          <w:lang w:val="ro-RO"/>
        </w:rPr>
        <w:t>i multe instrucțiuni pentru a obține individul</w:t>
      </w:r>
      <w:r w:rsidRPr="00E16D1C">
        <w:rPr>
          <w:lang w:val="ro-RO"/>
        </w:rPr>
        <w:t xml:space="preserve"> cel mai bun. În acest caz diferența nu ar fi semnificativă, dar în situații reale când populația care urmează a fi creată este de dimensiuni considerabile, orice instrucțiune în minus este bine venită. Așadar</w:t>
      </w:r>
      <w:r w:rsidR="00E16D1C" w:rsidRPr="00E16D1C">
        <w:rPr>
          <w:lang w:val="ro-RO"/>
        </w:rPr>
        <w:t>,</w:t>
      </w:r>
      <w:r w:rsidRPr="00E16D1C">
        <w:rPr>
          <w:lang w:val="ro-RO"/>
        </w:rPr>
        <w:t xml:space="preserve"> dimensiunea campionatului trebuie selectată în corelație cu dimensiuea populației, dar trebuie să tindă spre  o valoare cât mai mică.</w:t>
      </w:r>
    </w:p>
    <w:p w:rsidR="00D66038" w:rsidRPr="00E16D1C" w:rsidRDefault="00D66038" w:rsidP="001D65B2">
      <w:pPr>
        <w:pStyle w:val="Heading3"/>
        <w:rPr>
          <w:lang w:val="ro-RO"/>
        </w:rPr>
      </w:pPr>
      <w:bookmarkStart w:id="14" w:name="_Toc486451060"/>
      <w:r w:rsidRPr="00E16D1C">
        <w:rPr>
          <w:rStyle w:val="heading30"/>
          <w:lang w:val="ro-RO"/>
        </w:rPr>
        <w:t>Elitism</w:t>
      </w:r>
      <w:r w:rsidR="007A4A20" w:rsidRPr="00E16D1C">
        <w:rPr>
          <w:rStyle w:val="heading30"/>
          <w:lang w:val="ro-RO"/>
        </w:rPr>
        <w:t>ul</w:t>
      </w:r>
      <w:r w:rsidRPr="00E16D1C">
        <w:rPr>
          <w:rStyle w:val="heading30"/>
          <w:lang w:val="ro-RO"/>
        </w:rPr>
        <w:t xml:space="preserve"> </w:t>
      </w:r>
      <w:r w:rsidRPr="00E16D1C">
        <w:rPr>
          <w:b/>
          <w:lang w:val="ro-RO"/>
        </w:rPr>
        <w:t>.</w:t>
      </w:r>
      <w:bookmarkEnd w:id="14"/>
      <w:r w:rsidRPr="00E16D1C">
        <w:rPr>
          <w:lang w:val="ro-RO"/>
        </w:rPr>
        <w:t xml:space="preserve"> </w:t>
      </w:r>
    </w:p>
    <w:p w:rsidR="00D66038" w:rsidRPr="00E16D1C" w:rsidRDefault="00D66038" w:rsidP="001D65B2">
      <w:pPr>
        <w:pStyle w:val="bulletitem"/>
        <w:numPr>
          <w:ilvl w:val="0"/>
          <w:numId w:val="0"/>
        </w:numPr>
        <w:overflowPunct/>
        <w:autoSpaceDE/>
        <w:autoSpaceDN/>
        <w:adjustRightInd/>
        <w:spacing w:line="276" w:lineRule="auto"/>
        <w:ind w:firstLine="227"/>
        <w:textAlignment w:val="auto"/>
        <w:rPr>
          <w:lang w:val="ro-RO"/>
        </w:rPr>
      </w:pPr>
      <w:r w:rsidRPr="00E16D1C">
        <w:rPr>
          <w:lang w:val="ro-RO"/>
        </w:rPr>
        <w:t>Prin elitism se oferă posibili</w:t>
      </w:r>
      <w:r w:rsidR="00E16D1C" w:rsidRPr="00E16D1C">
        <w:rPr>
          <w:lang w:val="ro-RO"/>
        </w:rPr>
        <w:t>tatea ca individul</w:t>
      </w:r>
      <w:r w:rsidRPr="00E16D1C">
        <w:rPr>
          <w:lang w:val="ro-RO"/>
        </w:rPr>
        <w:t xml:space="preserve"> cel mai bun să persiste în generația următoare. Astfel se asigură faptul că soluția optimă detectată la o anumită generație nu va fi pierdută în timp. Această metodă are un impact foarte mare în a detecta soluția optimă. Dacă o soluție aproape de optim a fost detectată la o anumită iterație dar nu a fost salvată este foarte greu de preconizat f</w:t>
      </w:r>
      <w:r w:rsidR="00016C76">
        <w:rPr>
          <w:lang w:val="ro-RO"/>
        </w:rPr>
        <w:t>aptul că aceasta va apărea iarăș</w:t>
      </w:r>
      <w:r w:rsidRPr="00E16D1C">
        <w:rPr>
          <w:lang w:val="ro-RO"/>
        </w:rPr>
        <w:t xml:space="preserve">i peste câteva generații. Un mic dezavantaj ar fi faptul că prin această metodă se perturb gradul de diversitate al populației </w:t>
      </w:r>
      <w:r w:rsidR="00E30FA8" w:rsidRPr="00E16D1C">
        <w:rPr>
          <w:lang w:val="ro-RO"/>
        </w:rPr>
        <w:t>ce urmează a fi generată</w:t>
      </w:r>
      <w:r w:rsidRPr="00E16D1C">
        <w:rPr>
          <w:lang w:val="ro-RO"/>
        </w:rPr>
        <w:t xml:space="preserve">. În unele </w:t>
      </w:r>
      <w:r w:rsidR="00E30FA8" w:rsidRPr="00E16D1C">
        <w:rPr>
          <w:lang w:val="ro-RO"/>
        </w:rPr>
        <w:t xml:space="preserve">versiuni de algoritm genetic există </w:t>
      </w:r>
      <w:r w:rsidRPr="00E16D1C">
        <w:rPr>
          <w:lang w:val="ro-RO"/>
        </w:rPr>
        <w:t>un parametru care specifică câți dintre indivizii cei mai buni să persiste în noua generație. Aici poate să apară iarăși o dilemă legată de num</w:t>
      </w:r>
      <w:r w:rsidR="00016C76">
        <w:rPr>
          <w:lang w:val="ro-RO"/>
        </w:rPr>
        <w:t>ă</w:t>
      </w:r>
      <w:r w:rsidRPr="00E16D1C">
        <w:rPr>
          <w:lang w:val="ro-RO"/>
        </w:rPr>
        <w:t>rul de indivizi permiși să fie transferați</w:t>
      </w:r>
      <w:r w:rsidR="00E30FA8" w:rsidRPr="00E16D1C">
        <w:rPr>
          <w:lang w:val="ro-RO"/>
        </w:rPr>
        <w:t xml:space="preserve"> din populația prezentă către următoarea populație</w:t>
      </w:r>
      <w:r w:rsidRPr="00E16D1C">
        <w:rPr>
          <w:lang w:val="ro-RO"/>
        </w:rPr>
        <w:t>. Totuși, pentru a evita ca populația să devine din ce în ce mai id</w:t>
      </w:r>
      <w:r w:rsidR="00E30FA8" w:rsidRPr="00E16D1C">
        <w:rPr>
          <w:lang w:val="ro-RO"/>
        </w:rPr>
        <w:t>entică ne-am limitat la a prelu</w:t>
      </w:r>
      <w:r w:rsidRPr="00E16D1C">
        <w:rPr>
          <w:lang w:val="ro-RO"/>
        </w:rPr>
        <w:t>a</w:t>
      </w:r>
      <w:r w:rsidR="00E30FA8" w:rsidRPr="00E16D1C">
        <w:rPr>
          <w:lang w:val="ro-RO"/>
        </w:rPr>
        <w:t xml:space="preserve"> </w:t>
      </w:r>
      <w:r w:rsidRPr="00E16D1C">
        <w:rPr>
          <w:lang w:val="ro-RO"/>
        </w:rPr>
        <w:t>doar cel mai semnificativ individ în noua generație.</w:t>
      </w:r>
    </w:p>
    <w:p w:rsidR="00D66038" w:rsidRPr="00E16D1C" w:rsidRDefault="00D66038" w:rsidP="001D65B2">
      <w:pPr>
        <w:pStyle w:val="Heading3"/>
        <w:rPr>
          <w:lang w:val="ro-RO"/>
        </w:rPr>
      </w:pPr>
      <w:bookmarkStart w:id="15" w:name="_Toc486451061"/>
      <w:r w:rsidRPr="00E16D1C">
        <w:rPr>
          <w:rStyle w:val="heading30"/>
          <w:lang w:val="ro-RO"/>
        </w:rPr>
        <w:t>Epoci</w:t>
      </w:r>
      <w:r w:rsidRPr="00E16D1C">
        <w:rPr>
          <w:b/>
          <w:lang w:val="ro-RO"/>
        </w:rPr>
        <w:t>.</w:t>
      </w:r>
      <w:bookmarkEnd w:id="15"/>
      <w:r w:rsidRPr="00E16D1C">
        <w:rPr>
          <w:lang w:val="ro-RO"/>
        </w:rPr>
        <w:t xml:space="preserve"> </w:t>
      </w:r>
    </w:p>
    <w:p w:rsidR="00D66038" w:rsidRPr="00E16D1C" w:rsidRDefault="00D66038" w:rsidP="001D65B2">
      <w:pPr>
        <w:pStyle w:val="bulletitem"/>
        <w:numPr>
          <w:ilvl w:val="0"/>
          <w:numId w:val="0"/>
        </w:numPr>
        <w:overflowPunct/>
        <w:autoSpaceDE/>
        <w:autoSpaceDN/>
        <w:adjustRightInd/>
        <w:ind w:firstLine="230"/>
        <w:textAlignment w:val="auto"/>
        <w:rPr>
          <w:lang w:val="ro-RO"/>
        </w:rPr>
      </w:pPr>
      <w:r w:rsidRPr="00E16D1C">
        <w:rPr>
          <w:lang w:val="ro-RO"/>
        </w:rPr>
        <w:t>Numărul de generații</w:t>
      </w:r>
      <w:r w:rsidR="00E30FA8" w:rsidRPr="00E16D1C">
        <w:rPr>
          <w:lang w:val="ro-RO"/>
        </w:rPr>
        <w:t>(epoci)</w:t>
      </w:r>
      <w:r w:rsidRPr="00E16D1C">
        <w:rPr>
          <w:lang w:val="ro-RO"/>
        </w:rPr>
        <w:t xml:space="preserve"> reprezintă câte iterații se vor executa până când va fi afișată soluția. În general</w:t>
      </w:r>
      <w:r w:rsidR="00016C76">
        <w:rPr>
          <w:lang w:val="ro-RO"/>
        </w:rPr>
        <w:t>,</w:t>
      </w:r>
      <w:r w:rsidRPr="00E16D1C">
        <w:rPr>
          <w:lang w:val="ro-RO"/>
        </w:rPr>
        <w:t xml:space="preserve"> acest parametru este setat în concordanță cu dimensiunea datelor de intrare. Dacă pe parcursul mai multor testări se observă faptul că algoritmul nu ajunge la soluția așteptată </w:t>
      </w:r>
      <w:r w:rsidR="00C12DFC">
        <w:rPr>
          <w:lang w:val="ro-RO"/>
        </w:rPr>
        <w:t>se va ajusta parametrul prin adăugare. Dacă</w:t>
      </w:r>
      <w:r w:rsidRPr="00E16D1C">
        <w:rPr>
          <w:lang w:val="ro-RO"/>
        </w:rPr>
        <w:t xml:space="preserve"> algor</w:t>
      </w:r>
      <w:r w:rsidR="00E30FA8" w:rsidRPr="00E16D1C">
        <w:rPr>
          <w:lang w:val="ro-RO"/>
        </w:rPr>
        <w:t>itmul converge la soluția dorită</w:t>
      </w:r>
      <w:r w:rsidR="00C12DFC">
        <w:rPr>
          <w:lang w:val="ro-RO"/>
        </w:rPr>
        <w:t>,</w:t>
      </w:r>
      <w:r w:rsidRPr="00E16D1C">
        <w:rPr>
          <w:lang w:val="ro-RO"/>
        </w:rPr>
        <w:t xml:space="preserve"> dar acesta încă mai rulează se va reseta </w:t>
      </w:r>
      <w:r w:rsidR="00E30FA8" w:rsidRPr="00E16D1C">
        <w:rPr>
          <w:lang w:val="ro-RO"/>
        </w:rPr>
        <w:t>parametrul cu o valoare mai mică</w:t>
      </w:r>
      <w:r w:rsidRPr="00E16D1C">
        <w:rPr>
          <w:lang w:val="ro-RO"/>
        </w:rPr>
        <w:t xml:space="preserve"> față de valo</w:t>
      </w:r>
      <w:r w:rsidR="00C12DFC">
        <w:rPr>
          <w:lang w:val="ro-RO"/>
        </w:rPr>
        <w:t>area inițială. Este important că</w:t>
      </w:r>
      <w:r w:rsidRPr="00E16D1C">
        <w:rPr>
          <w:lang w:val="ro-RO"/>
        </w:rPr>
        <w:t xml:space="preserve"> acest parametru să fie setat corespunzător. Prin setarea normală se evită realizare</w:t>
      </w:r>
      <w:r w:rsidR="00235564">
        <w:rPr>
          <w:lang w:val="ro-RO"/>
        </w:rPr>
        <w:t>a</w:t>
      </w:r>
      <w:r w:rsidRPr="00E16D1C">
        <w:rPr>
          <w:lang w:val="ro-RO"/>
        </w:rPr>
        <w:t xml:space="preserve"> de iterații în plus.</w:t>
      </w:r>
    </w:p>
    <w:p w:rsidR="00D66038" w:rsidRPr="00E16D1C" w:rsidRDefault="00D66038" w:rsidP="001D65B2">
      <w:pPr>
        <w:pStyle w:val="heading2"/>
        <w:rPr>
          <w:lang w:val="ro-RO"/>
        </w:rPr>
      </w:pPr>
      <w:bookmarkStart w:id="16" w:name="_Toc486451062"/>
      <w:r w:rsidRPr="00E16D1C">
        <w:rPr>
          <w:rStyle w:val="heading30"/>
          <w:lang w:val="ro-RO"/>
        </w:rPr>
        <w:t>Căutarea soluției</w:t>
      </w:r>
      <w:bookmarkEnd w:id="16"/>
    </w:p>
    <w:p w:rsidR="00D66038" w:rsidRPr="00E16D1C" w:rsidRDefault="00D66038" w:rsidP="001D65B2">
      <w:pPr>
        <w:rPr>
          <w:lang w:val="ro-RO"/>
        </w:rPr>
      </w:pPr>
      <w:r w:rsidRPr="00E16D1C">
        <w:rPr>
          <w:lang w:val="ro-RO"/>
        </w:rPr>
        <w:t>După ce toți parametrii au fost setați corespunzător, următorul pas este apelarea funcției de determinare a soluției. Această funcție are rolul de a construi noua generație. În următoarele rânduri se va descrie tehnicile utilizate pentru a determina următoarea populație.</w:t>
      </w:r>
    </w:p>
    <w:p w:rsidR="00D66038" w:rsidRPr="00E16D1C" w:rsidRDefault="00D66038" w:rsidP="001D65B2">
      <w:pPr>
        <w:pStyle w:val="numitem"/>
        <w:numPr>
          <w:ilvl w:val="0"/>
          <w:numId w:val="9"/>
        </w:numPr>
        <w:rPr>
          <w:lang w:val="ro-RO"/>
        </w:rPr>
      </w:pPr>
      <w:r w:rsidRPr="00E16D1C">
        <w:rPr>
          <w:lang w:val="ro-RO"/>
        </w:rPr>
        <w:lastRenderedPageBreak/>
        <w:t xml:space="preserve">Mai întâi se verifică dacă parametru ce indică persistența individului cu potențialul maxim este setat. Dacă acesta este setat favorabil se caută individul respectiv </w:t>
      </w:r>
      <w:r w:rsidR="00E30FA8" w:rsidRPr="00E16D1C">
        <w:rPr>
          <w:lang w:val="ro-RO"/>
        </w:rPr>
        <w:t>în populația curentă și se adaugă la noua generație</w:t>
      </w:r>
      <w:r w:rsidRPr="00E16D1C">
        <w:rPr>
          <w:lang w:val="ro-RO"/>
        </w:rPr>
        <w:t>.</w:t>
      </w:r>
    </w:p>
    <w:p w:rsidR="00D66038" w:rsidRPr="00E16D1C" w:rsidRDefault="00D66038" w:rsidP="001D65B2">
      <w:pPr>
        <w:pStyle w:val="numitem"/>
        <w:numPr>
          <w:ilvl w:val="0"/>
          <w:numId w:val="9"/>
        </w:numPr>
        <w:rPr>
          <w:lang w:val="ro-RO"/>
        </w:rPr>
      </w:pPr>
      <w:r w:rsidRPr="00E16D1C">
        <w:rPr>
          <w:lang w:val="ro-RO"/>
        </w:rPr>
        <w:t xml:space="preserve">Pentru a </w:t>
      </w:r>
      <w:r w:rsidR="00F83B68" w:rsidRPr="00E16D1C">
        <w:rPr>
          <w:lang w:val="ro-RO"/>
        </w:rPr>
        <w:t>introduce mai multă diversitate se pot genera câțiva indivizi noi</w:t>
      </w:r>
      <w:r w:rsidRPr="00E16D1C">
        <w:rPr>
          <w:lang w:val="ro-RO"/>
        </w:rPr>
        <w:t xml:space="preserve">. Acești indivizi se vor crea random, făra a </w:t>
      </w:r>
      <w:r w:rsidR="00F83B68" w:rsidRPr="00E16D1C">
        <w:rPr>
          <w:lang w:val="ro-RO"/>
        </w:rPr>
        <w:t xml:space="preserve">fi </w:t>
      </w:r>
      <w:r w:rsidRPr="00E16D1C">
        <w:rPr>
          <w:lang w:val="ro-RO"/>
        </w:rPr>
        <w:t>influența</w:t>
      </w:r>
      <w:r w:rsidR="00F83B68" w:rsidRPr="00E16D1C">
        <w:rPr>
          <w:lang w:val="ro-RO"/>
        </w:rPr>
        <w:t>ți</w:t>
      </w:r>
      <w:r w:rsidRPr="00E16D1C">
        <w:rPr>
          <w:lang w:val="ro-RO"/>
        </w:rPr>
        <w:t xml:space="preserve"> într-un anumit mod.</w:t>
      </w:r>
    </w:p>
    <w:p w:rsidR="00D66038" w:rsidRPr="00E16D1C" w:rsidRDefault="00D66038" w:rsidP="001D65B2">
      <w:pPr>
        <w:pStyle w:val="numitem"/>
        <w:numPr>
          <w:ilvl w:val="0"/>
          <w:numId w:val="9"/>
        </w:numPr>
        <w:rPr>
          <w:lang w:val="ro-RO"/>
        </w:rPr>
      </w:pPr>
      <w:r w:rsidRPr="00E16D1C">
        <w:rPr>
          <w:lang w:val="ro-RO"/>
        </w:rPr>
        <w:t>Restul indivizilor se vor crea prin încrucișare. Pentru a putea apela această metodă este nevoie ca mai întâi să se selecteze doi participanți. Aceștea se aleg prin realizarea unei competiții. Primi doi din clasament vor determina noul individ. Există mai multe metode de încrucișare. În acea</w:t>
      </w:r>
      <w:r w:rsidR="00263F5C">
        <w:rPr>
          <w:lang w:val="ro-RO"/>
        </w:rPr>
        <w:t>s</w:t>
      </w:r>
      <w:r w:rsidRPr="00E16D1C">
        <w:rPr>
          <w:lang w:val="ro-RO"/>
        </w:rPr>
        <w:t>tă lucrare se va încerca determinarea unei metode care să se potrivească pentru problema în cauză.</w:t>
      </w:r>
    </w:p>
    <w:p w:rsidR="00D66038" w:rsidRPr="00E16D1C" w:rsidRDefault="00D66038" w:rsidP="001D65B2">
      <w:pPr>
        <w:pStyle w:val="heading2"/>
        <w:rPr>
          <w:lang w:val="ro-RO"/>
        </w:rPr>
      </w:pPr>
      <w:bookmarkStart w:id="17" w:name="_Toc486451063"/>
      <w:r w:rsidRPr="00E16D1C">
        <w:rPr>
          <w:rStyle w:val="heading30"/>
          <w:lang w:val="ro-RO"/>
        </w:rPr>
        <w:t>Condiția de oprire</w:t>
      </w:r>
      <w:bookmarkEnd w:id="17"/>
    </w:p>
    <w:p w:rsidR="00D66038" w:rsidRPr="00E16D1C" w:rsidRDefault="00D66038" w:rsidP="001D65B2">
      <w:pPr>
        <w:rPr>
          <w:lang w:val="ro-RO"/>
        </w:rPr>
      </w:pPr>
      <w:r w:rsidRPr="00E16D1C">
        <w:rPr>
          <w:lang w:val="ro-RO"/>
        </w:rPr>
        <w:t>Prin oprirea algoritmului se înțelege faptul că nu se va mai genera o populație noua. Cel mai bun individ din generația finală reprezintă soluția la care s-a ajuns. Pent</w:t>
      </w:r>
      <w:r w:rsidR="00263F5C">
        <w:rPr>
          <w:lang w:val="ro-RO"/>
        </w:rPr>
        <w:t>ru soluția pe care dorim să o ob</w:t>
      </w:r>
      <w:r w:rsidRPr="00E16D1C">
        <w:rPr>
          <w:lang w:val="ro-RO"/>
        </w:rPr>
        <w:t>ținem putem să setăm o anumită caracteristică. De exemplu, în cazul nostru dorim ca drumul care va fi determinat să aibă lungimea mai mică d</w:t>
      </w:r>
      <w:r w:rsidR="00263F5C">
        <w:rPr>
          <w:lang w:val="ro-RO"/>
        </w:rPr>
        <w:t xml:space="preserve">ecât 50 km. Când best individul </w:t>
      </w:r>
      <w:r w:rsidRPr="00E16D1C">
        <w:rPr>
          <w:lang w:val="ro-RO"/>
        </w:rPr>
        <w:t>a îndeplini</w:t>
      </w:r>
      <w:r w:rsidR="00263F5C">
        <w:rPr>
          <w:lang w:val="ro-RO"/>
        </w:rPr>
        <w:t>t</w:t>
      </w:r>
      <w:r w:rsidRPr="00E16D1C">
        <w:rPr>
          <w:lang w:val="ro-RO"/>
        </w:rPr>
        <w:t xml:space="preserve"> această condiție algoritmul va trece în starea de repaus. Totuși această abordare nu este completă. Pot exista cazuri în care setul de intrare nu permite determinarea unei soluții cu dimensiunea cerută. În această situație algoritmul va rula la infinit. Pentru a evita acest caz s-a mai introdus un parametru prin care se specific câte populații se vor genera. Dacă acest numar este depășit și soluția dorită nu a fost obținută algoritmul va fi stopat.</w:t>
      </w:r>
      <w:r w:rsidR="00AD65BB">
        <w:rPr>
          <w:lang w:val="ro-RO"/>
        </w:rPr>
        <w:t xml:space="preserve"> Algoritmul mai poate fi oprit prin contorizarea populațiilor consecutive care nu</w:t>
      </w:r>
      <w:r w:rsidR="005B7AA3">
        <w:rPr>
          <w:lang w:val="ro-RO"/>
        </w:rPr>
        <w:t xml:space="preserve"> aduc niciun câștig. Dacă nu se </w:t>
      </w:r>
      <w:r w:rsidR="00AD65BB">
        <w:rPr>
          <w:lang w:val="ro-RO"/>
        </w:rPr>
        <w:t>găsește o soluție mai bună timp de câteva generații este greu de crezut că î</w:t>
      </w:r>
      <w:r w:rsidR="005B7AA3">
        <w:rPr>
          <w:lang w:val="ro-RO"/>
        </w:rPr>
        <w:t>n viitor se va modifica ceva în mod folositor. Așadar, dacă numărul de populații consecutive ce nu aduc schimbări la soluție este egal cu un n anterior selectat algoritmul poate fi oprit.</w:t>
      </w:r>
    </w:p>
    <w:p w:rsidR="00D66038" w:rsidRPr="00E16D1C" w:rsidRDefault="00D66038" w:rsidP="001D65B2">
      <w:pPr>
        <w:spacing w:line="360" w:lineRule="auto"/>
        <w:ind w:firstLine="720"/>
        <w:rPr>
          <w:sz w:val="24"/>
          <w:szCs w:val="24"/>
          <w:lang w:val="ro-RO"/>
        </w:rPr>
      </w:pPr>
    </w:p>
    <w:p w:rsidR="00D66038" w:rsidRPr="00E16D1C" w:rsidRDefault="00D66038" w:rsidP="001D65B2">
      <w:pPr>
        <w:spacing w:line="360" w:lineRule="auto"/>
        <w:ind w:firstLine="720"/>
        <w:rPr>
          <w:sz w:val="24"/>
          <w:szCs w:val="24"/>
          <w:lang w:val="ro-RO"/>
        </w:rPr>
      </w:pPr>
    </w:p>
    <w:p w:rsidR="00D66038" w:rsidRPr="00E16D1C" w:rsidRDefault="00D66038" w:rsidP="001D65B2">
      <w:pPr>
        <w:spacing w:line="360" w:lineRule="auto"/>
        <w:ind w:firstLine="720"/>
        <w:rPr>
          <w:sz w:val="24"/>
          <w:szCs w:val="24"/>
          <w:lang w:val="ro-RO"/>
        </w:rPr>
      </w:pPr>
    </w:p>
    <w:p w:rsidR="007D3253" w:rsidRPr="00E16D1C" w:rsidRDefault="007D3253" w:rsidP="001D65B2">
      <w:pPr>
        <w:spacing w:line="360" w:lineRule="auto"/>
        <w:ind w:firstLine="720"/>
        <w:rPr>
          <w:sz w:val="24"/>
          <w:szCs w:val="24"/>
          <w:lang w:val="ro-RO"/>
        </w:rPr>
      </w:pPr>
    </w:p>
    <w:p w:rsidR="007D3253" w:rsidRDefault="007D3253" w:rsidP="001D65B2">
      <w:pPr>
        <w:spacing w:line="360" w:lineRule="auto"/>
        <w:ind w:firstLine="720"/>
        <w:rPr>
          <w:sz w:val="24"/>
          <w:szCs w:val="24"/>
          <w:lang w:val="ro-RO"/>
        </w:rPr>
      </w:pPr>
    </w:p>
    <w:p w:rsidR="0033724C" w:rsidRDefault="0033724C" w:rsidP="001D65B2">
      <w:pPr>
        <w:spacing w:line="360" w:lineRule="auto"/>
        <w:ind w:firstLine="720"/>
        <w:rPr>
          <w:sz w:val="24"/>
          <w:szCs w:val="24"/>
          <w:lang w:val="ro-RO"/>
        </w:rPr>
      </w:pPr>
    </w:p>
    <w:p w:rsidR="0033724C" w:rsidRDefault="0033724C" w:rsidP="001D65B2">
      <w:pPr>
        <w:spacing w:line="360" w:lineRule="auto"/>
        <w:ind w:firstLine="720"/>
        <w:rPr>
          <w:sz w:val="24"/>
          <w:szCs w:val="24"/>
          <w:lang w:val="ro-RO"/>
        </w:rPr>
      </w:pPr>
    </w:p>
    <w:p w:rsidR="0033724C" w:rsidRPr="00E16D1C" w:rsidRDefault="0033724C" w:rsidP="001D65B2">
      <w:pPr>
        <w:spacing w:line="360" w:lineRule="auto"/>
        <w:ind w:firstLine="720"/>
        <w:rPr>
          <w:sz w:val="24"/>
          <w:szCs w:val="24"/>
          <w:lang w:val="ro-RO"/>
        </w:rPr>
      </w:pPr>
    </w:p>
    <w:p w:rsidR="00D66038" w:rsidRPr="00E16D1C" w:rsidRDefault="00D66038" w:rsidP="001D65B2">
      <w:pPr>
        <w:pStyle w:val="heading1"/>
        <w:tabs>
          <w:tab w:val="num" w:pos="567"/>
        </w:tabs>
        <w:overflowPunct/>
        <w:autoSpaceDE/>
        <w:autoSpaceDN/>
        <w:adjustRightInd/>
        <w:jc w:val="both"/>
        <w:textAlignment w:val="auto"/>
        <w:rPr>
          <w:lang w:val="ro-RO"/>
        </w:rPr>
      </w:pPr>
      <w:bookmarkStart w:id="18" w:name="_Toc486451064"/>
      <w:r w:rsidRPr="00E16D1C">
        <w:rPr>
          <w:lang w:val="ro-RO"/>
        </w:rPr>
        <w:lastRenderedPageBreak/>
        <w:t>Tehnologii utilizate</w:t>
      </w:r>
      <w:bookmarkEnd w:id="18"/>
    </w:p>
    <w:p w:rsidR="00D66038" w:rsidRPr="00E16D1C" w:rsidRDefault="00D66038" w:rsidP="001D65B2">
      <w:pPr>
        <w:pStyle w:val="heading2"/>
        <w:overflowPunct/>
        <w:autoSpaceDE/>
        <w:autoSpaceDN/>
        <w:adjustRightInd/>
        <w:spacing w:before="0" w:line="276" w:lineRule="auto"/>
        <w:textAlignment w:val="auto"/>
        <w:rPr>
          <w:lang w:val="ro-RO"/>
        </w:rPr>
      </w:pPr>
      <w:bookmarkStart w:id="19" w:name="_Toc486451065"/>
      <w:r w:rsidRPr="00E16D1C">
        <w:rPr>
          <w:lang w:val="ro-RO"/>
        </w:rPr>
        <w:t>C++</w:t>
      </w:r>
      <w:bookmarkEnd w:id="19"/>
    </w:p>
    <w:p w:rsidR="00D66038" w:rsidRPr="00E16D1C" w:rsidRDefault="00D66038" w:rsidP="001D65B2">
      <w:pPr>
        <w:rPr>
          <w:lang w:val="ro-RO"/>
        </w:rPr>
      </w:pPr>
      <w:r w:rsidRPr="00E16D1C">
        <w:rPr>
          <w:lang w:val="ro-RO"/>
        </w:rPr>
        <w:t xml:space="preserve">Este foarte important ca înainte de  a demara un proiect să se realizeze anumite studii care să determine ce limbaj de programare este mai util de utilizat. Alegerea limbajului de programare care se îmbină perfect cu problema în cauză este un prim pas în optimizare, dar nu trebuie să uităm că eficiența aplicației finale ține de cât de bine a fost implementată. Un limbaj de programare de nivel înalt este des folosit în realizare de programe cu o structură bine definită pe când limbajele low-level sunt </w:t>
      </w:r>
      <w:r w:rsidR="00263F5C">
        <w:rPr>
          <w:lang w:val="ro-RO"/>
        </w:rPr>
        <w:t>potrivite pentru eficientizarea</w:t>
      </w:r>
      <w:r w:rsidRPr="00E16D1C">
        <w:rPr>
          <w:lang w:val="ro-RO"/>
        </w:rPr>
        <w:t xml:space="preserve"> vitezei de execuție. Limbajele compilate sunt mai rapide spre deosebire de cele interpretate. Acest lucru se datorează faptului că programul este transformat direct în cod mașină. Totuși interpretorul oferă portabilitate. Trebuie să conștientizăm că nu putem să obținem eficiență, viteză de dezvoltare și portabilitate în același timp. Uneori trebuie să știm să facem o alegere în detrimentul unui aspect astfel încât să ne atingem țelul final. Totuși alegerea trebuie realizată cu simț de răspundere. </w:t>
      </w:r>
    </w:p>
    <w:p w:rsidR="00D66038" w:rsidRPr="00E16D1C" w:rsidRDefault="00D66038" w:rsidP="001D65B2">
      <w:pPr>
        <w:ind w:firstLine="230"/>
        <w:rPr>
          <w:lang w:val="ro-RO"/>
        </w:rPr>
      </w:pPr>
      <w:r w:rsidRPr="00E16D1C">
        <w:rPr>
          <w:lang w:val="ro-RO"/>
        </w:rPr>
        <w:t>Se va utiliza C++ pentru implementarea soluției care rezolvă problema. Acest limbaj este orientat obiect. Datorită acestui fapt se pot reutiliza anumite părți din prima aplicație pentru a construi celelalte variante mai performante. Având în vedere că aplicația finală va fi destul de mare, utiliz</w:t>
      </w:r>
      <w:r w:rsidR="00F250ED">
        <w:rPr>
          <w:lang w:val="ro-RO"/>
        </w:rPr>
        <w:t>ând clase se va crea o structură</w:t>
      </w:r>
      <w:r w:rsidRPr="00E16D1C">
        <w:rPr>
          <w:lang w:val="ro-RO"/>
        </w:rPr>
        <w:t xml:space="preserve"> ușo</w:t>
      </w:r>
      <w:r w:rsidR="00325433">
        <w:rPr>
          <w:lang w:val="ro-RO"/>
        </w:rPr>
        <w:t>a</w:t>
      </w:r>
      <w:r w:rsidRPr="00E16D1C">
        <w:rPr>
          <w:lang w:val="ro-RO"/>
        </w:rPr>
        <w:t>r</w:t>
      </w:r>
      <w:r w:rsidR="00325433">
        <w:rPr>
          <w:lang w:val="ro-RO"/>
        </w:rPr>
        <w:t>ă</w:t>
      </w:r>
      <w:r w:rsidRPr="00E16D1C">
        <w:rPr>
          <w:lang w:val="ro-RO"/>
        </w:rPr>
        <w:t xml:space="preserve"> de înțeles. În plus</w:t>
      </w:r>
      <w:r w:rsidR="00325433">
        <w:rPr>
          <w:lang w:val="ro-RO"/>
        </w:rPr>
        <w:t>,</w:t>
      </w:r>
      <w:r w:rsidRPr="00E16D1C">
        <w:rPr>
          <w:lang w:val="ro-RO"/>
        </w:rPr>
        <w:t xml:space="preserve"> acest l</w:t>
      </w:r>
      <w:r w:rsidR="00325433">
        <w:rPr>
          <w:lang w:val="ro-RO"/>
        </w:rPr>
        <w:t>imbaj permite crearea de aplicaț</w:t>
      </w:r>
      <w:r w:rsidRPr="00E16D1C">
        <w:rPr>
          <w:lang w:val="ro-RO"/>
        </w:rPr>
        <w:t>ii performante de tip server client. Se va utiliza acest avantaj în implementarea versiunii finale. Versiunea finală va rezolva problema utilizând mai multe calculatoare care vor comunica între ele. În plus</w:t>
      </w:r>
      <w:r w:rsidR="0033074D">
        <w:rPr>
          <w:lang w:val="ro-RO"/>
        </w:rPr>
        <w:t>,</w:t>
      </w:r>
      <w:r w:rsidRPr="00E16D1C">
        <w:rPr>
          <w:lang w:val="ro-RO"/>
        </w:rPr>
        <w:t xml:space="preserve"> acest limbaj include anumite avantaje din C, astfel avem acces la optimizări de tip low-level. Este cunoscut faptul că C++ se află în top atunci când se dorește realizarea de aplicații optimizate. Prin intermediul avatajelor oferite de C++ se va crea o aplicație puternic</w:t>
      </w:r>
      <w:r w:rsidR="004751B7">
        <w:rPr>
          <w:lang w:val="ro-RO"/>
        </w:rPr>
        <w:t>a și flexibilă ce va permite adă</w:t>
      </w:r>
      <w:r w:rsidRPr="00E16D1C">
        <w:rPr>
          <w:lang w:val="ro-RO"/>
        </w:rPr>
        <w:t>ugarea de noi funcționalit</w:t>
      </w:r>
      <w:r w:rsidR="004751B7">
        <w:rPr>
          <w:lang w:val="ro-RO"/>
        </w:rPr>
        <w:t>ă</w:t>
      </w:r>
      <w:r w:rsidRPr="00E16D1C">
        <w:rPr>
          <w:lang w:val="ro-RO"/>
        </w:rPr>
        <w:t>ți.</w:t>
      </w:r>
    </w:p>
    <w:p w:rsidR="00D66038" w:rsidRPr="00E16D1C" w:rsidRDefault="00D66038" w:rsidP="001D65B2">
      <w:pPr>
        <w:pStyle w:val="heading2"/>
        <w:overflowPunct/>
        <w:autoSpaceDE/>
        <w:autoSpaceDN/>
        <w:adjustRightInd/>
        <w:spacing w:line="276" w:lineRule="auto"/>
        <w:textAlignment w:val="auto"/>
        <w:rPr>
          <w:lang w:val="ro-RO"/>
        </w:rPr>
      </w:pPr>
      <w:bookmarkStart w:id="20" w:name="_Toc486451066"/>
      <w:r w:rsidRPr="00E16D1C">
        <w:rPr>
          <w:lang w:val="ro-RO"/>
        </w:rPr>
        <w:t>Java</w:t>
      </w:r>
      <w:bookmarkEnd w:id="20"/>
    </w:p>
    <w:p w:rsidR="00D66038" w:rsidRPr="00E16D1C" w:rsidRDefault="00D66038" w:rsidP="001D65B2">
      <w:pPr>
        <w:ind w:firstLine="230"/>
        <w:rPr>
          <w:lang w:val="ro-RO"/>
        </w:rPr>
      </w:pPr>
      <w:r w:rsidRPr="00E16D1C">
        <w:rPr>
          <w:lang w:val="ro-RO"/>
        </w:rPr>
        <w:t>La fel ca C++, Java este orientat-obiect, ceea ce înseamn</w:t>
      </w:r>
      <w:r w:rsidR="007575B4">
        <w:rPr>
          <w:lang w:val="ro-RO"/>
        </w:rPr>
        <w:t>ă că</w:t>
      </w:r>
      <w:r w:rsidRPr="00E16D1C">
        <w:rPr>
          <w:lang w:val="ro-RO"/>
        </w:rPr>
        <w:t xml:space="preserve"> putem crea ap</w:t>
      </w:r>
      <w:r w:rsidR="007575B4">
        <w:rPr>
          <w:lang w:val="ro-RO"/>
        </w:rPr>
        <w:t>licații modulare. Se cunoaște că</w:t>
      </w:r>
      <w:r w:rsidRPr="00E16D1C">
        <w:rPr>
          <w:lang w:val="ro-RO"/>
        </w:rPr>
        <w:t xml:space="preserve"> Java este un limbaj multithreadead. Multithreadead este capacitatea unui program de a executa anumite instrucțiuni în același timp. Un alt beneficiu al acestui îl reprezintă securitatea. Se va folosi Java pentru a crea partea de server-client.</w:t>
      </w:r>
    </w:p>
    <w:p w:rsidR="00D66038" w:rsidRPr="00E16D1C" w:rsidRDefault="00D66038" w:rsidP="001D65B2">
      <w:pPr>
        <w:pStyle w:val="heading2"/>
        <w:overflowPunct/>
        <w:autoSpaceDE/>
        <w:autoSpaceDN/>
        <w:adjustRightInd/>
        <w:spacing w:line="276" w:lineRule="auto"/>
        <w:textAlignment w:val="auto"/>
        <w:rPr>
          <w:lang w:val="ro-RO"/>
        </w:rPr>
      </w:pPr>
      <w:bookmarkStart w:id="21" w:name="_Toc486451067"/>
      <w:r w:rsidRPr="00E16D1C">
        <w:rPr>
          <w:lang w:val="ro-RO"/>
        </w:rPr>
        <w:t>JavaFx</w:t>
      </w:r>
      <w:bookmarkEnd w:id="21"/>
      <w:r w:rsidRPr="00E16D1C">
        <w:rPr>
          <w:lang w:val="ro-RO"/>
        </w:rPr>
        <w:t xml:space="preserve"> </w:t>
      </w:r>
    </w:p>
    <w:p w:rsidR="00D66038" w:rsidRPr="00E16D1C" w:rsidRDefault="00D66038" w:rsidP="001D65B2">
      <w:pPr>
        <w:ind w:firstLine="230"/>
        <w:rPr>
          <w:lang w:val="ro-RO"/>
        </w:rPr>
      </w:pPr>
      <w:r w:rsidRPr="00E16D1C">
        <w:rPr>
          <w:lang w:val="ro-RO"/>
        </w:rPr>
        <w:t>JavaFx este o librarie pentru Java ce permite crearea de interfețe grafice ce pot rula pe diferite tipu</w:t>
      </w:r>
      <w:r w:rsidR="00EE4BB8">
        <w:rPr>
          <w:lang w:val="ro-RO"/>
        </w:rPr>
        <w:t>ri de dispozitive. Această librărie este cea mai nouă</w:t>
      </w:r>
      <w:r w:rsidRPr="00E16D1C">
        <w:rPr>
          <w:lang w:val="ro-RO"/>
        </w:rPr>
        <w:t xml:space="preserve"> oferită pâna acum, predecesorul ei fiind Sw</w:t>
      </w:r>
      <w:r w:rsidR="00EE4BB8">
        <w:rPr>
          <w:lang w:val="ro-RO"/>
        </w:rPr>
        <w:t>ing. Se va utiliza această libră</w:t>
      </w:r>
      <w:r w:rsidRPr="00E16D1C">
        <w:rPr>
          <w:lang w:val="ro-RO"/>
        </w:rPr>
        <w:t>rie pentru a crea o interfață grafică pe partea de client. Asfel, utilizatorul va putea comunica mai u</w:t>
      </w:r>
      <w:r w:rsidR="00EE4BB8">
        <w:rPr>
          <w:lang w:val="ro-RO"/>
        </w:rPr>
        <w:t>ș</w:t>
      </w:r>
      <w:r w:rsidRPr="00E16D1C">
        <w:rPr>
          <w:lang w:val="ro-RO"/>
        </w:rPr>
        <w:t>or cu aplicația.</w:t>
      </w:r>
    </w:p>
    <w:p w:rsidR="00D66038" w:rsidRPr="00E16D1C" w:rsidRDefault="00D66038" w:rsidP="001D65B2">
      <w:pPr>
        <w:pStyle w:val="heading2"/>
        <w:overflowPunct/>
        <w:autoSpaceDE/>
        <w:autoSpaceDN/>
        <w:adjustRightInd/>
        <w:spacing w:line="276" w:lineRule="auto"/>
        <w:textAlignment w:val="auto"/>
        <w:rPr>
          <w:lang w:val="ro-RO"/>
        </w:rPr>
      </w:pPr>
      <w:bookmarkStart w:id="22" w:name="_Toc486451068"/>
      <w:r w:rsidRPr="00E16D1C">
        <w:rPr>
          <w:lang w:val="ro-RO"/>
        </w:rPr>
        <w:lastRenderedPageBreak/>
        <w:t>SSLSocket</w:t>
      </w:r>
      <w:bookmarkEnd w:id="22"/>
    </w:p>
    <w:p w:rsidR="00D66038" w:rsidRPr="00E16D1C" w:rsidRDefault="004B55D2" w:rsidP="001D65B2">
      <w:pPr>
        <w:ind w:firstLine="230"/>
        <w:rPr>
          <w:lang w:val="ro-RO"/>
        </w:rPr>
      </w:pPr>
      <w:r w:rsidRPr="00E16D1C">
        <w:rPr>
          <w:lang w:val="ro-RO"/>
        </w:rPr>
        <w:t>Acest tip de socket, pe lângă functionalitațile de bază, oferă</w:t>
      </w:r>
      <w:r w:rsidR="00D66038" w:rsidRPr="00E16D1C">
        <w:rPr>
          <w:lang w:val="ro-RO"/>
        </w:rPr>
        <w:t xml:space="preserve"> securitate utilizând protocoale cum ar fi SSL (Secure Socket Layer) și TLS (Transport Layer Security). TL</w:t>
      </w:r>
      <w:r w:rsidRPr="00E16D1C">
        <w:rPr>
          <w:lang w:val="ro-RO"/>
        </w:rPr>
        <w:t>S reprezinta o versiune mai nouă</w:t>
      </w:r>
      <w:r w:rsidR="00D66038" w:rsidRPr="00E16D1C">
        <w:rPr>
          <w:lang w:val="ro-RO"/>
        </w:rPr>
        <w:t xml:space="preserve"> pentru SSL. Prin TLS s-a î</w:t>
      </w:r>
      <w:r w:rsidRPr="00E16D1C">
        <w:rPr>
          <w:lang w:val="ro-RO"/>
        </w:rPr>
        <w:t>ncercat să se construiască</w:t>
      </w:r>
      <w:r w:rsidR="00D66038" w:rsidRPr="00E16D1C">
        <w:rPr>
          <w:lang w:val="ro-RO"/>
        </w:rPr>
        <w:t xml:space="preserve"> un standard. Acest tip de socket se va utiliza la comunicare dintre client și server deoarece în acest fel se evită atacurile de tipul Man in  the Middle și multe altele. </w:t>
      </w:r>
    </w:p>
    <w:p w:rsidR="00D66038" w:rsidRPr="00E16D1C" w:rsidRDefault="00D66038" w:rsidP="001D65B2">
      <w:pPr>
        <w:rPr>
          <w:lang w:val="ro-RO"/>
        </w:rPr>
      </w:pPr>
      <w:r w:rsidRPr="00E16D1C">
        <w:rPr>
          <w:lang w:val="ro-RO"/>
        </w:rPr>
        <w:t>SSLSocket ofera:</w:t>
      </w:r>
    </w:p>
    <w:p w:rsidR="00D66038" w:rsidRPr="00E16D1C" w:rsidRDefault="00D66038" w:rsidP="001D65B2">
      <w:pPr>
        <w:pStyle w:val="numitem"/>
        <w:numPr>
          <w:ilvl w:val="0"/>
          <w:numId w:val="9"/>
        </w:numPr>
        <w:rPr>
          <w:lang w:val="ro-RO"/>
        </w:rPr>
      </w:pPr>
      <w:r w:rsidRPr="00E16D1C">
        <w:rPr>
          <w:lang w:val="ro-RO"/>
        </w:rPr>
        <w:t>Integritate. Se asigur</w:t>
      </w:r>
      <w:r w:rsidR="00AC1FE1" w:rsidRPr="00E16D1C">
        <w:rPr>
          <w:lang w:val="ro-RO"/>
        </w:rPr>
        <w:t>ă</w:t>
      </w:r>
      <w:r w:rsidRPr="00E16D1C">
        <w:rPr>
          <w:lang w:val="ro-RO"/>
        </w:rPr>
        <w:t xml:space="preserve"> faptul că mesajul nu va fi modificat.</w:t>
      </w:r>
    </w:p>
    <w:p w:rsidR="00D66038" w:rsidRPr="00E16D1C" w:rsidRDefault="00AC1FE1" w:rsidP="001D65B2">
      <w:pPr>
        <w:pStyle w:val="numitem"/>
        <w:numPr>
          <w:ilvl w:val="0"/>
          <w:numId w:val="9"/>
        </w:numPr>
        <w:rPr>
          <w:lang w:val="ro-RO"/>
        </w:rPr>
      </w:pPr>
      <w:r w:rsidRPr="00E16D1C">
        <w:rPr>
          <w:lang w:val="ro-RO"/>
        </w:rPr>
        <w:t>Autentificare. Se știe exact că mesajul vine de la o persoană</w:t>
      </w:r>
      <w:r w:rsidR="00D66038" w:rsidRPr="00E16D1C">
        <w:rPr>
          <w:lang w:val="ro-RO"/>
        </w:rPr>
        <w:t xml:space="preserve"> de încredere.</w:t>
      </w:r>
    </w:p>
    <w:p w:rsidR="00D66038" w:rsidRPr="00E16D1C" w:rsidRDefault="00D66038" w:rsidP="001D65B2">
      <w:pPr>
        <w:pStyle w:val="numitem"/>
        <w:numPr>
          <w:ilvl w:val="0"/>
          <w:numId w:val="9"/>
        </w:numPr>
        <w:rPr>
          <w:lang w:val="ro-RO"/>
        </w:rPr>
      </w:pPr>
      <w:r w:rsidRPr="00E16D1C">
        <w:rPr>
          <w:lang w:val="ro-RO"/>
        </w:rPr>
        <w:t>Confidențialitate.  Datele care urmează a fi transferate sunt criptate.</w:t>
      </w:r>
    </w:p>
    <w:p w:rsidR="00D66038" w:rsidRPr="00E16D1C" w:rsidRDefault="00D66038" w:rsidP="001D65B2">
      <w:pPr>
        <w:pStyle w:val="heading2"/>
        <w:overflowPunct/>
        <w:autoSpaceDE/>
        <w:autoSpaceDN/>
        <w:adjustRightInd/>
        <w:spacing w:line="276" w:lineRule="auto"/>
        <w:textAlignment w:val="auto"/>
        <w:rPr>
          <w:lang w:val="ro-RO"/>
        </w:rPr>
      </w:pPr>
      <w:bookmarkStart w:id="23" w:name="_Toc486451069"/>
      <w:r w:rsidRPr="00E16D1C">
        <w:rPr>
          <w:lang w:val="ro-RO"/>
        </w:rPr>
        <w:t>TCP</w:t>
      </w:r>
      <w:bookmarkEnd w:id="23"/>
    </w:p>
    <w:p w:rsidR="00D66038" w:rsidRPr="00E16D1C" w:rsidRDefault="00D66038" w:rsidP="001D65B2">
      <w:pPr>
        <w:ind w:firstLine="230"/>
        <w:rPr>
          <w:lang w:val="ro-RO"/>
        </w:rPr>
      </w:pPr>
      <w:r w:rsidRPr="00E16D1C">
        <w:rPr>
          <w:lang w:val="ro-RO"/>
        </w:rPr>
        <w:t>Pentru transmiterea de informații între dispozitive se va utiliza TCP (Transmission Control Protocol). TCP este un serviciu bazat pe conexiuni, însemnând că maşinile care trimit şi cele care primesc sunt conectate şi comunică una cu cealaltă tot timpul. Acest protocol este cel mai</w:t>
      </w:r>
      <w:r w:rsidR="004D1D15">
        <w:rPr>
          <w:lang w:val="ro-RO"/>
        </w:rPr>
        <w:t xml:space="preserve"> utilizat datorită disponibilită</w:t>
      </w:r>
      <w:r w:rsidRPr="00E16D1C">
        <w:rPr>
          <w:lang w:val="ro-RO"/>
        </w:rPr>
        <w:t>ţii şi flexibilităţii lui având cel mai mare grad de corecţie al erorilor.</w:t>
      </w:r>
    </w:p>
    <w:p w:rsidR="00D66038" w:rsidRPr="00E16D1C" w:rsidRDefault="00D66038" w:rsidP="001D65B2">
      <w:pPr>
        <w:pStyle w:val="heading2"/>
        <w:overflowPunct/>
        <w:autoSpaceDE/>
        <w:autoSpaceDN/>
        <w:adjustRightInd/>
        <w:spacing w:line="276" w:lineRule="auto"/>
        <w:textAlignment w:val="auto"/>
        <w:rPr>
          <w:lang w:val="ro-RO"/>
        </w:rPr>
      </w:pPr>
      <w:bookmarkStart w:id="24" w:name="_Toc486451070"/>
      <w:r w:rsidRPr="00E16D1C">
        <w:rPr>
          <w:lang w:val="ro-RO"/>
        </w:rPr>
        <w:t>JSON</w:t>
      </w:r>
      <w:bookmarkEnd w:id="24"/>
    </w:p>
    <w:p w:rsidR="00D66038" w:rsidRPr="00E16D1C" w:rsidRDefault="00D66038" w:rsidP="001D65B2">
      <w:pPr>
        <w:ind w:firstLine="230"/>
        <w:rPr>
          <w:lang w:val="ro-RO"/>
        </w:rPr>
      </w:pPr>
      <w:r w:rsidRPr="00E16D1C">
        <w:rPr>
          <w:lang w:val="ro-RO"/>
        </w:rPr>
        <w:t xml:space="preserve">JSON (JavaScript Object Notation) </w:t>
      </w:r>
      <w:r w:rsidR="00AC1FE1" w:rsidRPr="00E16D1C">
        <w:rPr>
          <w:lang w:val="ro-RO"/>
        </w:rPr>
        <w:t>este o forma de a stoca informaț</w:t>
      </w:r>
      <w:r w:rsidRPr="00E16D1C">
        <w:rPr>
          <w:lang w:val="ro-RO"/>
        </w:rPr>
        <w:t>iile într-un mod organizat pentru a putea fi accesate cu usurință mai târziu. Ac</w:t>
      </w:r>
      <w:r w:rsidR="00AC1FE1" w:rsidRPr="00E16D1C">
        <w:rPr>
          <w:lang w:val="ro-RO"/>
        </w:rPr>
        <w:t>est tip de formatare al informaț</w:t>
      </w:r>
      <w:r w:rsidRPr="00E16D1C">
        <w:rPr>
          <w:lang w:val="ro-RO"/>
        </w:rPr>
        <w:t>iei este independent de limbajele de programare. Se va utiliza JSON pentru a se re</w:t>
      </w:r>
      <w:r w:rsidR="004D1D15">
        <w:rPr>
          <w:lang w:val="ro-RO"/>
        </w:rPr>
        <w:t>a</w:t>
      </w:r>
      <w:r w:rsidRPr="00E16D1C">
        <w:rPr>
          <w:lang w:val="ro-RO"/>
        </w:rPr>
        <w:t>liza comunicarea dintre dispozitive. Astfel se va îmbina cu ușurință limbajul de programare Java cu C++.</w:t>
      </w:r>
    </w:p>
    <w:p w:rsidR="00D66038" w:rsidRPr="00E16D1C" w:rsidRDefault="00D66038" w:rsidP="001D65B2">
      <w:pPr>
        <w:ind w:firstLine="230"/>
        <w:rPr>
          <w:lang w:val="ro-RO"/>
        </w:rPr>
      </w:pPr>
    </w:p>
    <w:p w:rsidR="00D66038" w:rsidRPr="00E16D1C" w:rsidRDefault="00B63F74" w:rsidP="001D65B2">
      <w:pPr>
        <w:pStyle w:val="heading2"/>
        <w:rPr>
          <w:lang w:val="ro-RO"/>
        </w:rPr>
      </w:pPr>
      <w:bookmarkStart w:id="25" w:name="_Toc486451071"/>
      <w:r w:rsidRPr="00E16D1C">
        <w:rPr>
          <w:lang w:val="ro-RO"/>
        </w:rPr>
        <w:t>Amazon Elastic Compute Cloud (EC2)</w:t>
      </w:r>
      <w:bookmarkEnd w:id="25"/>
    </w:p>
    <w:p w:rsidR="00293B8A" w:rsidRPr="00E16D1C" w:rsidRDefault="00B63F74" w:rsidP="001D65B2">
      <w:pPr>
        <w:rPr>
          <w:lang w:val="ro-RO"/>
        </w:rPr>
      </w:pPr>
      <w:r w:rsidRPr="00E16D1C">
        <w:rPr>
          <w:lang w:val="ro-RO"/>
        </w:rPr>
        <w:t>Amazon Elastic Compute Cloud este un serviciu oferit de cei de la Amazon.</w:t>
      </w:r>
      <w:r w:rsidR="005D5992" w:rsidRPr="00E16D1C">
        <w:rPr>
          <w:lang w:val="ro-RO"/>
        </w:rPr>
        <w:t xml:space="preserve"> Serviciul este dedicat in mare parte companiilor care nu au suficient capital să își asigure partea hardware de care au nevoie pentru a-și rula anumite aplicații. EC2 reduce costul de investiție în hardware. Acest serviciu permite utilizatorului să își creeze câte servere virtuale dorește. În plus, oferă posibilitatea de a configura partea de networking, storage manager</w:t>
      </w:r>
      <w:r w:rsidR="00B8095C" w:rsidRPr="00E16D1C">
        <w:rPr>
          <w:lang w:val="ro-RO"/>
        </w:rPr>
        <w:t xml:space="preserve"> și security. Utilizatorul are posibilitatea să își aleagă ce sistem de operare să ruleze pe computerul virtual: Linux, W</w:t>
      </w:r>
      <w:r w:rsidR="00AC1FE1" w:rsidRPr="00E16D1C">
        <w:rPr>
          <w:lang w:val="ro-RO"/>
        </w:rPr>
        <w:t>indows, FreeBSD.</w:t>
      </w:r>
      <w:sdt>
        <w:sdtPr>
          <w:rPr>
            <w:lang w:val="ro-RO"/>
          </w:rPr>
          <w:id w:val="6298716"/>
          <w:citation/>
        </w:sdtPr>
        <w:sdtContent>
          <w:fldSimple w:instr=" CITATION Ama \l 1033 ">
            <w:r w:rsidR="00B42F01">
              <w:rPr>
                <w:noProof/>
              </w:rPr>
              <w:t>(Amazon 2017)</w:t>
            </w:r>
          </w:fldSimple>
        </w:sdtContent>
      </w:sdt>
      <w:r w:rsidR="00AC1FE1" w:rsidRPr="00E16D1C">
        <w:rPr>
          <w:lang w:val="ro-RO"/>
        </w:rPr>
        <w:t xml:space="preserve"> Odată</w:t>
      </w:r>
      <w:r w:rsidR="00B8095C" w:rsidRPr="00E16D1C">
        <w:rPr>
          <w:lang w:val="ro-RO"/>
        </w:rPr>
        <w:t xml:space="preserve"> ce nu mai este nevoie de o asemenea mașină ac</w:t>
      </w:r>
      <w:r w:rsidR="00AC1FE1" w:rsidRPr="00E16D1C">
        <w:rPr>
          <w:lang w:val="ro-RO"/>
        </w:rPr>
        <w:t>e</w:t>
      </w:r>
      <w:r w:rsidR="00B8095C" w:rsidRPr="00E16D1C">
        <w:rPr>
          <w:lang w:val="ro-RO"/>
        </w:rPr>
        <w:t>asta s</w:t>
      </w:r>
      <w:r w:rsidR="00AC1FE1" w:rsidRPr="00E16D1C">
        <w:rPr>
          <w:lang w:val="ro-RO"/>
        </w:rPr>
        <w:t>e poate opri. O parte importantă</w:t>
      </w:r>
      <w:r w:rsidR="00B8095C" w:rsidRPr="00E16D1C">
        <w:rPr>
          <w:lang w:val="ro-RO"/>
        </w:rPr>
        <w:t xml:space="preserve"> a acestui serviciu este partea de cost. Amazon EC2 este gratis pentru studenți, timp de un an, dar resursele puse la dispoziție sunt limitate.</w:t>
      </w:r>
      <w:r w:rsidR="00293B8A" w:rsidRPr="00E16D1C">
        <w:rPr>
          <w:lang w:val="ro-RO"/>
        </w:rPr>
        <w:t xml:space="preserve"> În rest, se plătește pe oră în funcție de configurația serverului.</w:t>
      </w:r>
    </w:p>
    <w:p w:rsidR="00293B8A" w:rsidRPr="00E16D1C" w:rsidRDefault="00293B8A" w:rsidP="001D65B2">
      <w:pPr>
        <w:rPr>
          <w:lang w:val="ro-RO"/>
        </w:rPr>
      </w:pPr>
    </w:p>
    <w:p w:rsidR="00D66038" w:rsidRPr="00E16D1C" w:rsidRDefault="00D66038" w:rsidP="001D65B2">
      <w:pPr>
        <w:pStyle w:val="heading1"/>
        <w:tabs>
          <w:tab w:val="num" w:pos="567"/>
        </w:tabs>
        <w:overflowPunct/>
        <w:autoSpaceDE/>
        <w:autoSpaceDN/>
        <w:adjustRightInd/>
        <w:jc w:val="both"/>
        <w:textAlignment w:val="auto"/>
        <w:rPr>
          <w:lang w:val="ro-RO"/>
        </w:rPr>
      </w:pPr>
      <w:bookmarkStart w:id="26" w:name="_Toc486451072"/>
      <w:r w:rsidRPr="00E16D1C">
        <w:rPr>
          <w:lang w:val="ro-RO"/>
        </w:rPr>
        <w:lastRenderedPageBreak/>
        <w:t>Framework-ul OpenMP</w:t>
      </w:r>
      <w:bookmarkEnd w:id="26"/>
    </w:p>
    <w:p w:rsidR="00D66038" w:rsidRPr="00E16D1C" w:rsidRDefault="00D66038" w:rsidP="001D65B2">
      <w:pPr>
        <w:ind w:firstLine="230"/>
        <w:rPr>
          <w:lang w:val="ro-RO"/>
        </w:rPr>
      </w:pPr>
      <w:r w:rsidRPr="00E16D1C">
        <w:rPr>
          <w:lang w:val="ro-RO"/>
        </w:rPr>
        <w:t>Acest framework</w:t>
      </w:r>
      <w:r w:rsidRPr="006D691F">
        <w:rPr>
          <w:vertAlign w:val="superscript"/>
          <w:lang w:val="ro-RO"/>
        </w:rPr>
        <w:footnoteReference w:id="4"/>
      </w:r>
      <w:r w:rsidRPr="00E16D1C">
        <w:rPr>
          <w:lang w:val="ro-RO"/>
        </w:rPr>
        <w:t xml:space="preserve"> este utilizat pentru a construi programe concurente in limbajele de programare C și C++. OpenMP utilizează un model puternic, scalabil și portabil.</w:t>
      </w:r>
      <w:sdt>
        <w:sdtPr>
          <w:rPr>
            <w:lang w:val="ro-RO"/>
          </w:rPr>
          <w:id w:val="6298712"/>
          <w:citation/>
        </w:sdtPr>
        <w:sdtContent>
          <w:fldSimple w:instr=" CITATION Bar \l 1033 ">
            <w:r w:rsidR="00B42F01">
              <w:rPr>
                <w:noProof/>
              </w:rPr>
              <w:t>(Barney n.d.)</w:t>
            </w:r>
          </w:fldSimple>
        </w:sdtContent>
      </w:sdt>
      <w:r w:rsidRPr="00E16D1C">
        <w:rPr>
          <w:lang w:val="ro-RO"/>
        </w:rPr>
        <w:t xml:space="preserve"> Toate acestea conduc la crearea unei aplicații destul de stabilă. Procesoarele care sunt fabricate în zilele noastre au mai multe nuclee, ce utilizează tehnologia Hyper-Threading. Prin această tehnologie se utilizează resursele mult mai eficient.</w:t>
      </w:r>
      <w:sdt>
        <w:sdtPr>
          <w:rPr>
            <w:lang w:val="ro-RO"/>
          </w:rPr>
          <w:id w:val="6298713"/>
          <w:citation/>
        </w:sdtPr>
        <w:sdtContent>
          <w:fldSimple w:instr=" CITATION Sha06 \l 1033 ">
            <w:r w:rsidR="00B42F01">
              <w:rPr>
                <w:noProof/>
              </w:rPr>
              <w:t>(Akhter and Roberts 2006)</w:t>
            </w:r>
          </w:fldSimple>
        </w:sdtContent>
      </w:sdt>
      <w:r w:rsidRPr="00E16D1C">
        <w:rPr>
          <w:lang w:val="ro-RO"/>
        </w:rPr>
        <w:t xml:space="preserve"> Mai exact, se permite rularea mai multor fire de execuție pe fiecare nucleu. Folosind OpenMP se va crea o aplicație ce va utiliza proceso</w:t>
      </w:r>
      <w:r w:rsidR="004D1D15">
        <w:rPr>
          <w:lang w:val="ro-RO"/>
        </w:rPr>
        <w:t>a</w:t>
      </w:r>
      <w:r w:rsidRPr="00E16D1C">
        <w:rPr>
          <w:lang w:val="ro-RO"/>
        </w:rPr>
        <w:t>rele de acest tip la capacitate maxi</w:t>
      </w:r>
      <w:r w:rsidR="0031559D" w:rsidRPr="00E16D1C">
        <w:rPr>
          <w:lang w:val="ro-RO"/>
        </w:rPr>
        <w:t>mă. Așadar, prin această tehnică</w:t>
      </w:r>
      <w:r w:rsidRPr="00E16D1C">
        <w:rPr>
          <w:lang w:val="ro-RO"/>
        </w:rPr>
        <w:t xml:space="preserve">, se va crea </w:t>
      </w:r>
      <w:r w:rsidR="004D1D15">
        <w:rPr>
          <w:lang w:val="ro-RO"/>
        </w:rPr>
        <w:t>o aplicație mult mai performantă</w:t>
      </w:r>
      <w:r w:rsidRPr="00E16D1C">
        <w:rPr>
          <w:lang w:val="ro-RO"/>
        </w:rPr>
        <w:t>, iar timpul de execuție se va reduce considerabil.</w:t>
      </w:r>
    </w:p>
    <w:p w:rsidR="00D66038" w:rsidRPr="00E16D1C" w:rsidRDefault="00D66038" w:rsidP="001D65B2">
      <w:pPr>
        <w:ind w:firstLine="230"/>
        <w:rPr>
          <w:lang w:val="ro-RO"/>
        </w:rPr>
      </w:pPr>
      <w:r w:rsidRPr="00E16D1C">
        <w:rPr>
          <w:lang w:val="ro-RO"/>
        </w:rPr>
        <w:t>OpenMP este un model ce permite partajarea memoriei. Majoritatea variabilelor sunt vizibile de către toate firele de execuție. Pot exista și variabile private care sunt vizibile la nivel de thread. Nu toate programele pot fi paralelizate utilizând acest framework. Aplicația ce urmează a fi paralelizată trebuie să respecte anumite condiții.</w:t>
      </w:r>
    </w:p>
    <w:p w:rsidR="00D66038" w:rsidRPr="00E16D1C" w:rsidRDefault="00D66038" w:rsidP="001D65B2">
      <w:pPr>
        <w:ind w:firstLine="230"/>
        <w:rPr>
          <w:lang w:val="ro-RO"/>
        </w:rPr>
      </w:pPr>
      <w:r w:rsidRPr="00E16D1C">
        <w:rPr>
          <w:lang w:val="ro-RO"/>
        </w:rPr>
        <w:t>Totuși, OpenMP are și un mic dezavantaj. Există posibilitatea să apară anumite bug-uri care sunt mai greu de depistat. Utilizarea debuggerului este mai greu de realizat. Având în vedere avantajele pe care le aduce acest framework, lucrurile mai puțin bune sunt nesimnificative.</w:t>
      </w:r>
    </w:p>
    <w:p w:rsidR="00D66038" w:rsidRPr="00E16D1C" w:rsidRDefault="00D66038" w:rsidP="001D65B2">
      <w:pPr>
        <w:ind w:firstLine="230"/>
        <w:rPr>
          <w:lang w:val="ro-RO"/>
        </w:rPr>
      </w:pPr>
      <w:r w:rsidRPr="00E16D1C">
        <w:rPr>
          <w:lang w:val="ro-RO"/>
        </w:rPr>
        <w:t>Pentru a evidenția acest lucru se va crea un program in C++ care va afișa toate numerele prim</w:t>
      </w:r>
      <w:r w:rsidR="0031559D" w:rsidRPr="00E16D1C">
        <w:rPr>
          <w:lang w:val="ro-RO"/>
        </w:rPr>
        <w:t>e</w:t>
      </w:r>
      <w:r w:rsidRPr="00E16D1C">
        <w:rPr>
          <w:lang w:val="ro-RO"/>
        </w:rPr>
        <w:t xml:space="preserve"> din intervalul 1- 1000 utilizând framework-ul OpenMP.</w:t>
      </w:r>
    </w:p>
    <w:p w:rsidR="00D66038" w:rsidRPr="00E16D1C" w:rsidRDefault="00D66038" w:rsidP="001D65B2">
      <w:pPr>
        <w:pStyle w:val="programcode"/>
        <w:jc w:val="both"/>
        <w:rPr>
          <w:lang w:val="ro-RO"/>
        </w:rPr>
      </w:pPr>
      <w:r w:rsidRPr="00E16D1C">
        <w:rPr>
          <w:lang w:val="ro-RO"/>
        </w:rPr>
        <w:t>#include &lt;iostream&gt;</w:t>
      </w:r>
    </w:p>
    <w:p w:rsidR="00D66038" w:rsidRPr="00E16D1C" w:rsidRDefault="00D66038" w:rsidP="001D65B2">
      <w:pPr>
        <w:pStyle w:val="programcode"/>
        <w:jc w:val="both"/>
        <w:rPr>
          <w:lang w:val="ro-RO"/>
        </w:rPr>
      </w:pPr>
      <w:r w:rsidRPr="00E16D1C">
        <w:rPr>
          <w:lang w:val="ro-RO"/>
        </w:rPr>
        <w:t>#include &lt;stdio.h&gt;</w:t>
      </w:r>
    </w:p>
    <w:p w:rsidR="00D66038" w:rsidRPr="00E16D1C" w:rsidRDefault="00D66038" w:rsidP="001D65B2">
      <w:pPr>
        <w:pStyle w:val="programcode"/>
        <w:jc w:val="both"/>
        <w:rPr>
          <w:lang w:val="ro-RO"/>
        </w:rPr>
      </w:pPr>
      <w:r w:rsidRPr="00E16D1C">
        <w:rPr>
          <w:lang w:val="ro-RO"/>
        </w:rPr>
        <w:t>#include &lt;chrono&gt;</w:t>
      </w:r>
    </w:p>
    <w:p w:rsidR="00D66038" w:rsidRPr="00E16D1C" w:rsidRDefault="00D66038" w:rsidP="001D65B2">
      <w:pPr>
        <w:pStyle w:val="programcode"/>
        <w:jc w:val="both"/>
        <w:rPr>
          <w:lang w:val="ro-RO"/>
        </w:rPr>
      </w:pPr>
    </w:p>
    <w:p w:rsidR="00D66038" w:rsidRPr="00E16D1C" w:rsidRDefault="00D66038" w:rsidP="001D65B2">
      <w:pPr>
        <w:pStyle w:val="programcode"/>
        <w:jc w:val="both"/>
        <w:rPr>
          <w:lang w:val="ro-RO"/>
        </w:rPr>
      </w:pPr>
      <w:r w:rsidRPr="00E16D1C">
        <w:rPr>
          <w:lang w:val="ro-RO"/>
        </w:rPr>
        <w:t>bool prim(int nr){</w:t>
      </w:r>
    </w:p>
    <w:p w:rsidR="00D66038" w:rsidRPr="00E16D1C" w:rsidRDefault="00D66038" w:rsidP="001D65B2">
      <w:pPr>
        <w:pStyle w:val="programcode"/>
        <w:jc w:val="both"/>
        <w:rPr>
          <w:lang w:val="ro-RO"/>
        </w:rPr>
      </w:pPr>
      <w:r w:rsidRPr="00E16D1C">
        <w:rPr>
          <w:lang w:val="ro-RO"/>
        </w:rPr>
        <w:tab/>
        <w:t>int c = 0;</w:t>
      </w:r>
    </w:p>
    <w:p w:rsidR="00D66038" w:rsidRPr="00E16D1C" w:rsidRDefault="00D66038" w:rsidP="001D65B2">
      <w:pPr>
        <w:pStyle w:val="programcode"/>
        <w:jc w:val="both"/>
        <w:rPr>
          <w:lang w:val="ro-RO"/>
        </w:rPr>
      </w:pPr>
      <w:r w:rsidRPr="00E16D1C">
        <w:rPr>
          <w:lang w:val="ro-RO"/>
        </w:rPr>
        <w:tab/>
        <w:t>for(int i = 1; i &lt;= nr; i++)</w:t>
      </w:r>
    </w:p>
    <w:p w:rsidR="00D66038" w:rsidRPr="00E16D1C" w:rsidRDefault="00D66038" w:rsidP="001D65B2">
      <w:pPr>
        <w:pStyle w:val="programcode"/>
        <w:jc w:val="both"/>
        <w:rPr>
          <w:lang w:val="ro-RO"/>
        </w:rPr>
      </w:pPr>
      <w:r w:rsidRPr="00E16D1C">
        <w:rPr>
          <w:lang w:val="ro-RO"/>
        </w:rPr>
        <w:tab/>
      </w:r>
      <w:r w:rsidRPr="00E16D1C">
        <w:rPr>
          <w:lang w:val="ro-RO"/>
        </w:rPr>
        <w:tab/>
        <w:t>if( nr % i == 0)</w:t>
      </w:r>
    </w:p>
    <w:p w:rsidR="00D66038" w:rsidRPr="00E16D1C" w:rsidRDefault="00D66038" w:rsidP="001D65B2">
      <w:pPr>
        <w:pStyle w:val="programcode"/>
        <w:jc w:val="both"/>
        <w:rPr>
          <w:lang w:val="ro-RO"/>
        </w:rPr>
      </w:pPr>
      <w:r w:rsidRPr="00E16D1C">
        <w:rPr>
          <w:lang w:val="ro-RO"/>
        </w:rPr>
        <w:tab/>
      </w:r>
      <w:r w:rsidRPr="00E16D1C">
        <w:rPr>
          <w:lang w:val="ro-RO"/>
        </w:rPr>
        <w:tab/>
      </w:r>
      <w:r w:rsidRPr="00E16D1C">
        <w:rPr>
          <w:lang w:val="ro-RO"/>
        </w:rPr>
        <w:tab/>
        <w:t>c++;</w:t>
      </w:r>
    </w:p>
    <w:p w:rsidR="00D66038" w:rsidRPr="00E16D1C" w:rsidRDefault="00D66038" w:rsidP="001D65B2">
      <w:pPr>
        <w:pStyle w:val="programcode"/>
        <w:jc w:val="both"/>
        <w:rPr>
          <w:lang w:val="ro-RO"/>
        </w:rPr>
      </w:pPr>
      <w:r w:rsidRPr="00E16D1C">
        <w:rPr>
          <w:lang w:val="ro-RO"/>
        </w:rPr>
        <w:tab/>
        <w:t>if(c == 2)</w:t>
      </w:r>
    </w:p>
    <w:p w:rsidR="00D66038" w:rsidRPr="00E16D1C" w:rsidRDefault="00D66038" w:rsidP="001D65B2">
      <w:pPr>
        <w:pStyle w:val="programcode"/>
        <w:jc w:val="both"/>
        <w:rPr>
          <w:lang w:val="ro-RO"/>
        </w:rPr>
      </w:pPr>
      <w:r w:rsidRPr="00E16D1C">
        <w:rPr>
          <w:lang w:val="ro-RO"/>
        </w:rPr>
        <w:tab/>
      </w:r>
      <w:r w:rsidRPr="00E16D1C">
        <w:rPr>
          <w:lang w:val="ro-RO"/>
        </w:rPr>
        <w:tab/>
        <w:t>return 1;</w:t>
      </w:r>
    </w:p>
    <w:p w:rsidR="00D66038" w:rsidRPr="00E16D1C" w:rsidRDefault="00D66038" w:rsidP="001D65B2">
      <w:pPr>
        <w:pStyle w:val="programcode"/>
        <w:jc w:val="both"/>
        <w:rPr>
          <w:lang w:val="ro-RO"/>
        </w:rPr>
      </w:pPr>
      <w:r w:rsidRPr="00E16D1C">
        <w:rPr>
          <w:lang w:val="ro-RO"/>
        </w:rPr>
        <w:tab/>
        <w:t>return 0;</w:t>
      </w:r>
    </w:p>
    <w:p w:rsidR="00D66038" w:rsidRPr="00E16D1C" w:rsidRDefault="00D66038" w:rsidP="001D65B2">
      <w:pPr>
        <w:pStyle w:val="programcode"/>
        <w:jc w:val="both"/>
        <w:rPr>
          <w:lang w:val="ro-RO"/>
        </w:rPr>
      </w:pPr>
      <w:r w:rsidRPr="00E16D1C">
        <w:rPr>
          <w:lang w:val="ro-RO"/>
        </w:rPr>
        <w:t>}</w:t>
      </w:r>
    </w:p>
    <w:p w:rsidR="00D66038" w:rsidRPr="00E16D1C" w:rsidRDefault="00D66038" w:rsidP="001D65B2">
      <w:pPr>
        <w:pStyle w:val="programcode"/>
        <w:jc w:val="both"/>
        <w:rPr>
          <w:lang w:val="ro-RO"/>
        </w:rPr>
      </w:pPr>
    </w:p>
    <w:p w:rsidR="00D66038" w:rsidRPr="00E16D1C" w:rsidRDefault="00D66038" w:rsidP="001D65B2">
      <w:pPr>
        <w:pStyle w:val="programcode"/>
        <w:jc w:val="both"/>
        <w:rPr>
          <w:lang w:val="ro-RO"/>
        </w:rPr>
      </w:pPr>
      <w:r w:rsidRPr="00E16D1C">
        <w:rPr>
          <w:lang w:val="ro-RO"/>
        </w:rPr>
        <w:t>int main(){</w:t>
      </w:r>
    </w:p>
    <w:p w:rsidR="00D66038" w:rsidRPr="00E16D1C" w:rsidRDefault="00D66038" w:rsidP="001D65B2">
      <w:pPr>
        <w:pStyle w:val="programcode"/>
        <w:jc w:val="both"/>
        <w:rPr>
          <w:lang w:val="ro-RO"/>
        </w:rPr>
      </w:pPr>
      <w:r w:rsidRPr="00E16D1C">
        <w:rPr>
          <w:lang w:val="ro-RO"/>
        </w:rPr>
        <w:tab/>
        <w:t>auto start = std::chrono::high_resolution_clock::now();</w:t>
      </w:r>
    </w:p>
    <w:p w:rsidR="00D66038" w:rsidRPr="00E16D1C" w:rsidRDefault="00D66038" w:rsidP="001D65B2">
      <w:pPr>
        <w:pStyle w:val="programcode"/>
        <w:jc w:val="both"/>
        <w:rPr>
          <w:color w:val="FF0000"/>
          <w:lang w:val="ro-RO"/>
        </w:rPr>
      </w:pPr>
      <w:r w:rsidRPr="00E16D1C">
        <w:rPr>
          <w:lang w:val="ro-RO"/>
        </w:rPr>
        <w:tab/>
      </w:r>
      <w:r w:rsidRPr="00E16D1C">
        <w:rPr>
          <w:color w:val="FF0000"/>
          <w:lang w:val="ro-RO"/>
        </w:rPr>
        <w:t>#pragma omp parallel for</w:t>
      </w:r>
    </w:p>
    <w:p w:rsidR="00D66038" w:rsidRPr="00E16D1C" w:rsidRDefault="00D66038" w:rsidP="001D65B2">
      <w:pPr>
        <w:pStyle w:val="programcode"/>
        <w:jc w:val="both"/>
        <w:rPr>
          <w:lang w:val="ro-RO"/>
        </w:rPr>
      </w:pPr>
      <w:r w:rsidRPr="00E16D1C">
        <w:rPr>
          <w:lang w:val="ro-RO"/>
        </w:rPr>
        <w:tab/>
        <w:t>for(int i = 0; i &lt; 10000; i++)</w:t>
      </w:r>
    </w:p>
    <w:p w:rsidR="00D66038" w:rsidRPr="00E16D1C" w:rsidRDefault="00D66038" w:rsidP="001D65B2">
      <w:pPr>
        <w:pStyle w:val="programcode"/>
        <w:jc w:val="both"/>
        <w:rPr>
          <w:lang w:val="ro-RO"/>
        </w:rPr>
      </w:pPr>
      <w:r w:rsidRPr="00E16D1C">
        <w:rPr>
          <w:lang w:val="ro-RO"/>
        </w:rPr>
        <w:tab/>
      </w:r>
      <w:r w:rsidRPr="00E16D1C">
        <w:rPr>
          <w:lang w:val="ro-RO"/>
        </w:rPr>
        <w:tab/>
        <w:t>if(prim(i) == 1)</w:t>
      </w:r>
    </w:p>
    <w:p w:rsidR="00D66038" w:rsidRPr="00E16D1C" w:rsidRDefault="00D66038" w:rsidP="00B42F01">
      <w:pPr>
        <w:pStyle w:val="programcode"/>
        <w:rPr>
          <w:lang w:val="ro-RO"/>
        </w:rPr>
      </w:pPr>
      <w:r w:rsidRPr="00E16D1C">
        <w:rPr>
          <w:lang w:val="ro-RO"/>
        </w:rPr>
        <w:lastRenderedPageBreak/>
        <w:tab/>
      </w:r>
      <w:r w:rsidRPr="00E16D1C">
        <w:rPr>
          <w:lang w:val="ro-RO"/>
        </w:rPr>
        <w:tab/>
      </w:r>
      <w:r w:rsidRPr="00E16D1C">
        <w:rPr>
          <w:lang w:val="ro-RO"/>
        </w:rPr>
        <w:tab/>
        <w:t>printf("%d\n", i);</w:t>
      </w:r>
    </w:p>
    <w:p w:rsidR="00D66038" w:rsidRPr="00E16D1C" w:rsidRDefault="00D66038" w:rsidP="00B42F01">
      <w:pPr>
        <w:pStyle w:val="programcode"/>
        <w:rPr>
          <w:lang w:val="ro-RO"/>
        </w:rPr>
      </w:pPr>
    </w:p>
    <w:p w:rsidR="00D66038" w:rsidRPr="00E16D1C" w:rsidRDefault="00D66038" w:rsidP="00B42F01">
      <w:pPr>
        <w:pStyle w:val="programcode"/>
        <w:rPr>
          <w:lang w:val="ro-RO"/>
        </w:rPr>
      </w:pPr>
      <w:r w:rsidRPr="00E16D1C">
        <w:rPr>
          <w:lang w:val="ro-RO"/>
        </w:rPr>
        <w:tab/>
        <w:t>auto elapsed = std::chrono::high_resolution_clock::now() - start;</w:t>
      </w:r>
    </w:p>
    <w:p w:rsidR="00D66038" w:rsidRPr="00E16D1C" w:rsidRDefault="00D66038" w:rsidP="00B42F01">
      <w:pPr>
        <w:pStyle w:val="programcode"/>
        <w:rPr>
          <w:lang w:val="ro-RO"/>
        </w:rPr>
      </w:pPr>
      <w:r w:rsidRPr="00E16D1C">
        <w:rPr>
          <w:lang w:val="ro-RO"/>
        </w:rPr>
        <w:tab/>
        <w:t>double microseconds = std::chrono::duration_cast&lt;std::chrono::microseconds&gt;(elapsed).count();</w:t>
      </w:r>
    </w:p>
    <w:p w:rsidR="00D66038" w:rsidRPr="00E16D1C" w:rsidRDefault="00D66038" w:rsidP="00B42F01">
      <w:pPr>
        <w:pStyle w:val="programcode"/>
        <w:rPr>
          <w:lang w:val="ro-RO"/>
        </w:rPr>
      </w:pPr>
      <w:r w:rsidRPr="00E16D1C">
        <w:rPr>
          <w:lang w:val="ro-RO"/>
        </w:rPr>
        <w:tab/>
        <w:t>printf("\nTotal time:%f", microseconds / 1000000);</w:t>
      </w:r>
    </w:p>
    <w:p w:rsidR="00D66038" w:rsidRPr="00E16D1C" w:rsidRDefault="00D66038" w:rsidP="00B42F01">
      <w:pPr>
        <w:pStyle w:val="programcode"/>
        <w:rPr>
          <w:rFonts w:ascii="Calibri" w:hAnsi="Calibri"/>
          <w:lang w:val="ro-RO"/>
        </w:rPr>
      </w:pPr>
      <w:r w:rsidRPr="00E16D1C">
        <w:rPr>
          <w:lang w:val="ro-RO"/>
        </w:rPr>
        <w:tab/>
        <w:t>return 0;</w:t>
      </w:r>
    </w:p>
    <w:p w:rsidR="00D66038" w:rsidRPr="00E16D1C" w:rsidRDefault="00D66038" w:rsidP="00B42F01">
      <w:pPr>
        <w:pStyle w:val="programcode"/>
        <w:rPr>
          <w:rFonts w:ascii="Times New Roman" w:hAnsi="Times New Roman"/>
          <w:sz w:val="24"/>
          <w:szCs w:val="24"/>
          <w:lang w:val="ro-RO"/>
        </w:rPr>
      </w:pPr>
      <w:r w:rsidRPr="00E16D1C">
        <w:rPr>
          <w:lang w:val="ro-RO"/>
        </w:rPr>
        <w:t xml:space="preserve">} </w:t>
      </w:r>
    </w:p>
    <w:p w:rsidR="00D66038" w:rsidRPr="00E16D1C" w:rsidRDefault="00F122CB" w:rsidP="001D65B2">
      <w:pPr>
        <w:pStyle w:val="image"/>
        <w:jc w:val="both"/>
        <w:rPr>
          <w:lang w:val="ro-RO"/>
        </w:rPr>
      </w:pPr>
      <w:r w:rsidRPr="00E16D1C">
        <w:rPr>
          <w:noProof/>
          <w:lang w:eastAsia="en-US"/>
        </w:rPr>
        <w:drawing>
          <wp:inline distT="0" distB="0" distL="0" distR="0">
            <wp:extent cx="4266500" cy="967177"/>
            <wp:effectExtent l="38100" t="0" r="19750" b="290123"/>
            <wp:docPr id="4" name="Picture 1" descr="C:\Users\Geo\Documents\Licenta2017\Imagini Documentatie\OpenMpTes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Geo\Documents\Licenta2017\Imagini Documentatie\OpenMpTest.png"/>
                    <pic:cNvPicPr>
                      <a:picLocks noChangeAspect="1" noChangeArrowheads="1"/>
                    </pic:cNvPicPr>
                  </pic:nvPicPr>
                  <pic:blipFill>
                    <a:blip r:embed="rId14"/>
                    <a:srcRect/>
                    <a:stretch>
                      <a:fillRect/>
                    </a:stretch>
                  </pic:blipFill>
                  <pic:spPr bwMode="auto">
                    <a:xfrm>
                      <a:off x="0" y="0"/>
                      <a:ext cx="4266500" cy="96717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D66038" w:rsidRPr="00E16D1C" w:rsidRDefault="00D66038" w:rsidP="003A3558">
      <w:pPr>
        <w:pStyle w:val="figurecaption"/>
        <w:rPr>
          <w:lang w:val="ro-RO"/>
        </w:rPr>
      </w:pPr>
      <w:r w:rsidRPr="00E16D1C">
        <w:rPr>
          <w:b/>
          <w:lang w:val="ro-RO"/>
        </w:rPr>
        <w:t xml:space="preserve">Fig. </w:t>
      </w:r>
      <w:fldSimple w:instr=" SEQ &quot;Figure&quot; \* MERGEFORMAT ">
        <w:r w:rsidR="0098110D" w:rsidRPr="0098110D">
          <w:rPr>
            <w:b/>
            <w:noProof/>
            <w:lang w:val="ro-RO"/>
          </w:rPr>
          <w:t>4</w:t>
        </w:r>
      </w:fldSimple>
      <w:r w:rsidRPr="00E16D1C">
        <w:rPr>
          <w:b/>
          <w:lang w:val="ro-RO"/>
        </w:rPr>
        <w:t>.</w:t>
      </w:r>
      <w:r w:rsidRPr="00E16D1C">
        <w:rPr>
          <w:lang w:val="ro-RO"/>
        </w:rPr>
        <w:t xml:space="preserve"> Procesare multicore (timpul de execuție)</w:t>
      </w:r>
    </w:p>
    <w:p w:rsidR="00D66038" w:rsidRPr="00E16D1C" w:rsidRDefault="00F122CB" w:rsidP="001D65B2">
      <w:pPr>
        <w:pStyle w:val="image"/>
        <w:jc w:val="both"/>
        <w:rPr>
          <w:lang w:val="ro-RO"/>
        </w:rPr>
      </w:pPr>
      <w:r w:rsidRPr="00E16D1C">
        <w:rPr>
          <w:noProof/>
          <w:lang w:eastAsia="en-US"/>
        </w:rPr>
        <w:drawing>
          <wp:inline distT="0" distB="0" distL="0" distR="0">
            <wp:extent cx="4310772" cy="1043286"/>
            <wp:effectExtent l="38100" t="0" r="13578" b="309264"/>
            <wp:docPr id="3" name="Picture 2" descr="C:\Users\Geo\Documents\Licenta2017\Imagini Documentatie\OpenMpTest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Geo\Documents\Licenta2017\Imagini Documentatie\OpenMpTest2.png"/>
                    <pic:cNvPicPr>
                      <a:picLocks noChangeAspect="1" noChangeArrowheads="1"/>
                    </pic:cNvPicPr>
                  </pic:nvPicPr>
                  <pic:blipFill>
                    <a:blip r:embed="rId15"/>
                    <a:srcRect/>
                    <a:stretch>
                      <a:fillRect/>
                    </a:stretch>
                  </pic:blipFill>
                  <pic:spPr bwMode="auto">
                    <a:xfrm>
                      <a:off x="0" y="0"/>
                      <a:ext cx="4310772" cy="104328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D66038" w:rsidRPr="00E16D1C" w:rsidRDefault="00D66038" w:rsidP="003A3558">
      <w:pPr>
        <w:pStyle w:val="figurecaption"/>
        <w:rPr>
          <w:lang w:val="ro-RO"/>
        </w:rPr>
      </w:pPr>
      <w:r w:rsidRPr="00E16D1C">
        <w:rPr>
          <w:b/>
          <w:lang w:val="ro-RO"/>
        </w:rPr>
        <w:t xml:space="preserve">Fig. </w:t>
      </w:r>
      <w:fldSimple w:instr=" SEQ &quot;Figure&quot; \* MERGEFORMAT ">
        <w:r w:rsidR="0098110D" w:rsidRPr="0098110D">
          <w:rPr>
            <w:b/>
            <w:noProof/>
            <w:lang w:val="ro-RO"/>
          </w:rPr>
          <w:t>5</w:t>
        </w:r>
      </w:fldSimple>
      <w:r w:rsidRPr="00E16D1C">
        <w:rPr>
          <w:b/>
          <w:lang w:val="ro-RO"/>
        </w:rPr>
        <w:t>.</w:t>
      </w:r>
      <w:r w:rsidRPr="00E16D1C">
        <w:rPr>
          <w:lang w:val="ro-RO"/>
        </w:rPr>
        <w:t xml:space="preserve"> Procesare normală (timpul de execuție)</w:t>
      </w:r>
    </w:p>
    <w:p w:rsidR="00D66038" w:rsidRPr="00E16D1C" w:rsidRDefault="00D66038" w:rsidP="001D65B2">
      <w:pPr>
        <w:ind w:firstLine="230"/>
        <w:rPr>
          <w:lang w:val="ro-RO"/>
        </w:rPr>
      </w:pPr>
      <w:r w:rsidRPr="00E16D1C">
        <w:rPr>
          <w:lang w:val="ro-RO"/>
        </w:rPr>
        <w:t xml:space="preserve">Diferența este realizată de linia colorată cu roșu. Prin acea linie se specifică faptul că instrucțiunea repetitivă for se </w:t>
      </w:r>
      <w:r w:rsidR="0031559D" w:rsidRPr="00E16D1C">
        <w:rPr>
          <w:lang w:val="ro-RO"/>
        </w:rPr>
        <w:t>va executa în paralel. În Fig. 10</w:t>
      </w:r>
      <w:r w:rsidR="0004486C">
        <w:rPr>
          <w:lang w:val="ro-RO"/>
        </w:rPr>
        <w:t xml:space="preserve">  linia #pragma omp paral</w:t>
      </w:r>
      <w:r w:rsidRPr="00E16D1C">
        <w:rPr>
          <w:lang w:val="ro-RO"/>
        </w:rPr>
        <w:t>el for  a fo</w:t>
      </w:r>
      <w:r w:rsidR="0004486C">
        <w:rPr>
          <w:lang w:val="ro-RO"/>
        </w:rPr>
        <w:t>st comentată. Se observă faptul</w:t>
      </w:r>
      <w:r w:rsidRPr="00E16D1C">
        <w:rPr>
          <w:lang w:val="ro-RO"/>
        </w:rPr>
        <w:t xml:space="preserve"> că timpul total de execuție este aproape dublu </w:t>
      </w:r>
      <w:r w:rsidR="002F3086" w:rsidRPr="00E16D1C">
        <w:rPr>
          <w:lang w:val="ro-RO"/>
        </w:rPr>
        <w:t>față de timpul obținut în Fig. 9</w:t>
      </w:r>
      <w:r w:rsidRPr="00E16D1C">
        <w:rPr>
          <w:lang w:val="ro-RO"/>
        </w:rPr>
        <w:t xml:space="preserve">. </w:t>
      </w:r>
      <w:r w:rsidR="002F3086" w:rsidRPr="00E16D1C">
        <w:rPr>
          <w:lang w:val="ro-RO"/>
        </w:rPr>
        <w:t xml:space="preserve">Pentru a realiza Fig.9 </w:t>
      </w:r>
      <w:r w:rsidRPr="00E16D1C">
        <w:rPr>
          <w:lang w:val="ro-RO"/>
        </w:rPr>
        <w:t>s-a utilizat tehnica de procesare paralelă. Acest lucru se poate observa și prin faptul că ultimele numere prime afișate nu sunt chiar ultimele din intervalul 1 – 10000</w:t>
      </w:r>
      <w:r w:rsidR="002F3086" w:rsidRPr="00E16D1C">
        <w:rPr>
          <w:lang w:val="ro-RO"/>
        </w:rPr>
        <w:t xml:space="preserve"> deoarece</w:t>
      </w:r>
      <w:r w:rsidR="0004486C">
        <w:rPr>
          <w:lang w:val="ro-RO"/>
        </w:rPr>
        <w:t xml:space="preserve"> firul de execuție care se ocupă</w:t>
      </w:r>
      <w:r w:rsidR="002F3086" w:rsidRPr="00E16D1C">
        <w:rPr>
          <w:lang w:val="ro-RO"/>
        </w:rPr>
        <w:t xml:space="preserve"> cu partea finală din for a finalizat task-ul mai rapid</w:t>
      </w:r>
      <w:r w:rsidRPr="00E16D1C">
        <w:rPr>
          <w:lang w:val="ro-RO"/>
        </w:rPr>
        <w:t>. Laptopul pe care s-a realizat testul are un procesor cu 4 nuclee. Pentru o înțelegere mai bună a faptului cum funcționează frameworkul OpenMP se va crea 2 diagrame.</w:t>
      </w:r>
    </w:p>
    <w:p w:rsidR="00D66038" w:rsidRPr="00E16D1C" w:rsidRDefault="00D66038" w:rsidP="001D65B2">
      <w:pPr>
        <w:ind w:firstLine="230"/>
        <w:rPr>
          <w:lang w:val="ro-RO"/>
        </w:rPr>
      </w:pPr>
    </w:p>
    <w:p w:rsidR="00D66038" w:rsidRPr="00E16D1C" w:rsidRDefault="00D66038" w:rsidP="001D65B2">
      <w:pPr>
        <w:ind w:firstLine="230"/>
        <w:rPr>
          <w:lang w:val="ro-RO"/>
        </w:rPr>
      </w:pPr>
    </w:p>
    <w:p w:rsidR="00D66038" w:rsidRPr="00E16D1C" w:rsidRDefault="00AA3486" w:rsidP="001D65B2">
      <w:pPr>
        <w:pStyle w:val="heading2"/>
        <w:overflowPunct/>
        <w:autoSpaceDE/>
        <w:autoSpaceDN/>
        <w:adjustRightInd/>
        <w:spacing w:line="276" w:lineRule="auto"/>
        <w:textAlignment w:val="auto"/>
        <w:rPr>
          <w:lang w:val="ro-RO"/>
        </w:rPr>
      </w:pPr>
      <w:bookmarkStart w:id="27" w:name="_Toc486451073"/>
      <w:r w:rsidRPr="00AA3486">
        <w:rPr>
          <w:lang w:val="ro-RO"/>
        </w:rPr>
        <w:lastRenderedPageBreak/>
        <w:pict>
          <v:roundrect id="_x0000_s1026" style="position:absolute;left:0;text-align:left;margin-left:-2.85pt;margin-top:20.6pt;width:194.05pt;height:56.9pt;z-index:-251669504" arcsize="10923f" strokecolor="#4f81bd" strokeweight="2.5pt">
            <v:shadow color="#868686"/>
          </v:roundrect>
        </w:pict>
      </w:r>
      <w:r w:rsidR="00D66038" w:rsidRPr="00E16D1C">
        <w:rPr>
          <w:lang w:val="ro-RO"/>
        </w:rPr>
        <w:t>Procesarea simplă a programului</w:t>
      </w:r>
      <w:bookmarkEnd w:id="27"/>
    </w:p>
    <w:p w:rsidR="00D66038" w:rsidRPr="006B6B20" w:rsidRDefault="00D66038" w:rsidP="001D65B2">
      <w:pPr>
        <w:pStyle w:val="programcode"/>
        <w:jc w:val="both"/>
        <w:rPr>
          <w:color w:val="FF0000"/>
          <w:lang w:val="ro-RO"/>
        </w:rPr>
      </w:pPr>
      <w:r w:rsidRPr="00E16D1C">
        <w:rPr>
          <w:color w:val="FF0000"/>
          <w:lang w:val="ro-RO"/>
        </w:rPr>
        <w:t>//#pragma omp parallel for</w:t>
      </w:r>
    </w:p>
    <w:p w:rsidR="00D66038" w:rsidRPr="00E16D1C" w:rsidRDefault="00D66038" w:rsidP="001D65B2">
      <w:pPr>
        <w:pStyle w:val="programcode"/>
        <w:jc w:val="both"/>
        <w:rPr>
          <w:lang w:val="ro-RO"/>
        </w:rPr>
      </w:pPr>
      <w:r w:rsidRPr="00E16D1C">
        <w:rPr>
          <w:lang w:val="ro-RO"/>
        </w:rPr>
        <w:t>for(int i = 0; i &lt; 10000; i++)</w:t>
      </w:r>
    </w:p>
    <w:p w:rsidR="00D66038" w:rsidRPr="00E16D1C" w:rsidRDefault="00AA3486" w:rsidP="001D65B2">
      <w:pPr>
        <w:pStyle w:val="programcode"/>
        <w:jc w:val="both"/>
        <w:rPr>
          <w:lang w:val="ro-RO"/>
        </w:rPr>
      </w:pPr>
      <w:r w:rsidRPr="00AA3486">
        <w:rPr>
          <w:noProof/>
          <w:lang w:val="ro-RO" w:eastAsia="en-US"/>
        </w:rPr>
        <w:pict>
          <v:group id="_x0000_s1042" style="position:absolute;left:0;text-align:left;margin-left:34.05pt;margin-top:4.05pt;width:287.4pt;height:217.3pt;z-index:251663360" coordorigin="3175,4573" coordsize="5748,4346">
            <v:group id="_x0000_s1043" style="position:absolute;left:3175;top:5361;width:5748;height:3558" coordorigin="6386,3819" coordsize="4195,3334">
              <v:rect id="_x0000_s1044" style="position:absolute;left:6386;top:3819;width:4195;height:3334" fillcolor="#4bacc6" strokecolor="#f2f2f2" strokeweight="3pt">
                <v:shadow on="t" type="perspective" color="#205867" opacity=".5" offset="1pt" offset2="-1pt"/>
              </v:rect>
              <v:oval id="_x0000_s1045" style="position:absolute;left:8828;top:3929;width:1643;height:626" fillcolor="#c0504d" strokecolor="#f2f2f2" strokeweight="3pt">
                <v:shadow on="t" type="perspective" color="#622423" opacity=".5" offset="1pt" offset2="-1pt"/>
                <v:textbox style="mso-next-textbox:#_x0000_s1045">
                  <w:txbxContent>
                    <w:p w:rsidR="00D53475" w:rsidRPr="00203D9A" w:rsidRDefault="00D53475" w:rsidP="00D66038">
                      <w:pPr>
                        <w:rPr>
                          <w:lang w:val="ro-RO"/>
                        </w:rPr>
                      </w:pPr>
                      <w:r>
                        <w:rPr>
                          <w:lang w:val="ro-RO"/>
                        </w:rPr>
                        <w:t>Nucleu I</w:t>
                      </w:r>
                    </w:p>
                  </w:txbxContent>
                </v:textbox>
              </v:oval>
              <v:oval id="_x0000_s1046" style="position:absolute;left:8828;top:4727;width:1643;height:626" fillcolor="#f79646" strokecolor="#f2f2f2" strokeweight="3pt">
                <v:shadow on="t" type="perspective" color="#974706" opacity=".5" offset="1pt" offset2="-1pt"/>
                <v:textbox style="mso-next-textbox:#_x0000_s1046">
                  <w:txbxContent>
                    <w:p w:rsidR="00D53475" w:rsidRPr="00203D9A" w:rsidRDefault="00D53475" w:rsidP="00D66038">
                      <w:pPr>
                        <w:rPr>
                          <w:lang w:val="ro-RO"/>
                        </w:rPr>
                      </w:pPr>
                      <w:r>
                        <w:rPr>
                          <w:lang w:val="ro-RO"/>
                        </w:rPr>
                        <w:t>Nucleu II</w:t>
                      </w:r>
                    </w:p>
                  </w:txbxContent>
                </v:textbox>
              </v:oval>
              <v:oval id="_x0000_s1047" style="position:absolute;left:8828;top:5556;width:1643;height:626" fillcolor="#f79646" strokecolor="#f2f2f2" strokeweight="3pt">
                <v:shadow on="t" type="perspective" color="#974706" opacity=".5" offset="1pt" offset2="-1pt"/>
                <v:textbox style="mso-next-textbox:#_x0000_s1047">
                  <w:txbxContent>
                    <w:p w:rsidR="00D53475" w:rsidRPr="00203D9A" w:rsidRDefault="00D53475" w:rsidP="00D66038">
                      <w:pPr>
                        <w:rPr>
                          <w:lang w:val="ro-RO"/>
                        </w:rPr>
                      </w:pPr>
                      <w:r>
                        <w:rPr>
                          <w:lang w:val="ro-RO"/>
                        </w:rPr>
                        <w:t>Nucleu III</w:t>
                      </w:r>
                    </w:p>
                  </w:txbxContent>
                </v:textbox>
              </v:oval>
              <v:oval id="_x0000_s1048" style="position:absolute;left:8828;top:6339;width:1643;height:626" fillcolor="#f79646" strokecolor="#f2f2f2" strokeweight="3pt">
                <v:shadow on="t" type="perspective" color="#974706" opacity=".5" offset="1pt" offset2="-1pt"/>
                <v:textbox style="mso-next-textbox:#_x0000_s1048">
                  <w:txbxContent>
                    <w:p w:rsidR="00D53475" w:rsidRPr="00203D9A" w:rsidRDefault="00D53475" w:rsidP="00D66038">
                      <w:pPr>
                        <w:rPr>
                          <w:lang w:val="ro-RO"/>
                        </w:rPr>
                      </w:pPr>
                      <w:r>
                        <w:rPr>
                          <w:lang w:val="ro-RO"/>
                        </w:rPr>
                        <w:t>Nucleu IV</w:t>
                      </w:r>
                    </w:p>
                  </w:txbxContent>
                </v:textbox>
              </v:oval>
              <v:rect id="_x0000_s1049" style="position:absolute;left:6574;top:3929;width:611;height:3130" fillcolor="#9bbb59" strokecolor="#f2f2f2" strokeweight="3pt">
                <v:shadow on="t" type="perspective" color="#4e6128" opacity=".5" offset="1pt" offset2="-1pt"/>
                <v:textbox style="layout-flow:vertical;mso-next-textbox:#_x0000_s1049">
                  <w:txbxContent>
                    <w:p w:rsidR="00D53475" w:rsidRPr="00136102" w:rsidRDefault="00D53475" w:rsidP="00D66038">
                      <w:pPr>
                        <w:jc w:val="center"/>
                        <w:rPr>
                          <w:b/>
                          <w:lang w:val="ro-RO"/>
                        </w:rPr>
                      </w:pPr>
                      <w:r w:rsidRPr="00136102">
                        <w:rPr>
                          <w:b/>
                          <w:lang w:val="ro-RO"/>
                        </w:rPr>
                        <w:t>Memorie partajată</w:t>
                      </w:r>
                    </w:p>
                  </w:txbxContent>
                </v:textbox>
              </v:rect>
              <v:roundrect id="_x0000_s1050" style="position:absolute;left:7450;top:3929;width:1128;height:626" arcsize="10923f" fillcolor="#b2a1c7" strokecolor="#8064a2" strokeweight="1pt">
                <v:fill color2="#8064a2" focus="50%" type="gradient"/>
                <v:shadow on="t" type="perspective" color="#3f3151" offset="1pt" offset2="-3pt"/>
                <v:textbox style="mso-next-textbox:#_x0000_s1050">
                  <w:txbxContent>
                    <w:p w:rsidR="00D53475" w:rsidRPr="00203D9A" w:rsidRDefault="00D53475" w:rsidP="00D66038">
                      <w:pPr>
                        <w:jc w:val="center"/>
                        <w:rPr>
                          <w:b/>
                          <w:sz w:val="16"/>
                          <w:szCs w:val="16"/>
                          <w:lang w:val="ro-RO"/>
                        </w:rPr>
                      </w:pPr>
                      <w:r w:rsidRPr="00203D9A">
                        <w:rPr>
                          <w:b/>
                          <w:sz w:val="16"/>
                          <w:szCs w:val="16"/>
                          <w:lang w:val="ro-RO"/>
                        </w:rPr>
                        <w:t>Memorie individuală</w:t>
                      </w:r>
                    </w:p>
                  </w:txbxContent>
                </v:textbox>
              </v:roundrect>
              <v:roundrect id="_x0000_s1051" style="position:absolute;left:7450;top:4727;width:1128;height:626" arcsize="10923f" fillcolor="#b2a1c7" strokecolor="#8064a2" strokeweight="1pt">
                <v:fill color2="#8064a2" focus="50%" type="gradient"/>
                <v:shadow on="t" type="perspective" color="#3f3151" offset="1pt" offset2="-3pt"/>
                <v:textbox style="mso-next-textbox:#_x0000_s1051">
                  <w:txbxContent>
                    <w:p w:rsidR="00D53475" w:rsidRPr="00203D9A" w:rsidRDefault="00D53475" w:rsidP="00D66038">
                      <w:pPr>
                        <w:jc w:val="center"/>
                        <w:rPr>
                          <w:b/>
                          <w:sz w:val="16"/>
                          <w:szCs w:val="16"/>
                          <w:lang w:val="ro-RO"/>
                        </w:rPr>
                      </w:pPr>
                      <w:r w:rsidRPr="00203D9A">
                        <w:rPr>
                          <w:b/>
                          <w:sz w:val="16"/>
                          <w:szCs w:val="16"/>
                          <w:lang w:val="ro-RO"/>
                        </w:rPr>
                        <w:t>Memorie individuală</w:t>
                      </w:r>
                    </w:p>
                    <w:p w:rsidR="00D53475" w:rsidRDefault="00D53475" w:rsidP="00D66038"/>
                  </w:txbxContent>
                </v:textbox>
              </v:roundrect>
              <v:roundrect id="_x0000_s1052" style="position:absolute;left:7450;top:5556;width:1128;height:626" arcsize="10923f" fillcolor="#b2a1c7" strokecolor="#8064a2" strokeweight="1pt">
                <v:fill color2="#8064a2" focus="50%" type="gradient"/>
                <v:shadow on="t" type="perspective" color="#3f3151" offset="1pt" offset2="-3pt"/>
                <v:textbox style="mso-next-textbox:#_x0000_s1052">
                  <w:txbxContent>
                    <w:p w:rsidR="00D53475" w:rsidRPr="00203D9A" w:rsidRDefault="00D53475" w:rsidP="00D66038">
                      <w:pPr>
                        <w:jc w:val="center"/>
                        <w:rPr>
                          <w:b/>
                          <w:sz w:val="16"/>
                          <w:szCs w:val="16"/>
                          <w:lang w:val="ro-RO"/>
                        </w:rPr>
                      </w:pPr>
                      <w:r w:rsidRPr="00203D9A">
                        <w:rPr>
                          <w:b/>
                          <w:sz w:val="16"/>
                          <w:szCs w:val="16"/>
                          <w:lang w:val="ro-RO"/>
                        </w:rPr>
                        <w:t>Memorie individuală</w:t>
                      </w:r>
                    </w:p>
                    <w:p w:rsidR="00D53475" w:rsidRDefault="00D53475" w:rsidP="00D66038"/>
                  </w:txbxContent>
                </v:textbox>
              </v:roundrect>
              <v:roundrect id="_x0000_s1053" style="position:absolute;left:7450;top:6339;width:1128;height:626" arcsize="10923f" fillcolor="#b2a1c7" strokecolor="#8064a2" strokeweight="1pt">
                <v:fill color2="#8064a2" focus="50%" type="gradient"/>
                <v:shadow on="t" type="perspective" color="#3f3151" offset="1pt" offset2="-3pt"/>
                <v:textbox style="mso-next-textbox:#_x0000_s1053">
                  <w:txbxContent>
                    <w:p w:rsidR="00D53475" w:rsidRPr="00203D9A" w:rsidRDefault="00D53475" w:rsidP="00D66038">
                      <w:pPr>
                        <w:jc w:val="center"/>
                        <w:rPr>
                          <w:b/>
                          <w:sz w:val="16"/>
                          <w:szCs w:val="16"/>
                          <w:lang w:val="ro-RO"/>
                        </w:rPr>
                      </w:pPr>
                      <w:r w:rsidRPr="00203D9A">
                        <w:rPr>
                          <w:b/>
                          <w:sz w:val="16"/>
                          <w:szCs w:val="16"/>
                          <w:lang w:val="ro-RO"/>
                        </w:rPr>
                        <w:t>Memorie individuală</w:t>
                      </w:r>
                    </w:p>
                    <w:p w:rsidR="00D53475" w:rsidRDefault="00D53475" w:rsidP="00D66038"/>
                  </w:txbxContent>
                </v:textbox>
              </v:roundrect>
              <v:shape id="_x0000_s1054" type="#_x0000_t32" style="position:absolute;left:8578;top:4242;width:250;height:0" o:connectortype="straight" strokecolor="#f2f2f2" strokeweight="3pt">
                <v:shadow type="perspective" color="#622423" opacity=".5" offset="1pt" offset2="-1pt"/>
              </v:shape>
              <v:shape id="_x0000_s1055" type="#_x0000_t32" style="position:absolute;left:8578;top:5056;width:250;height:0" o:connectortype="straight" strokecolor="#f2f2f2" strokeweight="3pt">
                <v:shadow type="perspective" color="#622423" opacity=".5" offset="1pt" offset2="-1pt"/>
              </v:shape>
              <v:shape id="_x0000_s1056" type="#_x0000_t32" style="position:absolute;left:8578;top:5854;width:250;height:0" o:connectortype="straight" strokecolor="#f2f2f2" strokeweight="3pt">
                <v:shadow type="perspective" color="#622423" opacity=".5" offset="1pt" offset2="-1pt"/>
              </v:shape>
              <v:shape id="_x0000_s1057" type="#_x0000_t32" style="position:absolute;left:8578;top:6652;width:250;height:0" o:connectortype="straight" strokecolor="#f2f2f2" strokeweight="3pt">
                <v:shadow type="perspective" color="#622423" opacity=".5" offset="1pt" offset2="-1pt"/>
              </v:shape>
              <v:shape id="_x0000_s1058" type="#_x0000_t32" style="position:absolute;left:7185;top:4242;width:265;height:0" o:connectortype="straight" strokecolor="#f2f2f2" strokeweight="3pt">
                <v:shadow type="perspective" color="#205867" opacity=".5" offset="1pt" offset2="-1pt"/>
              </v:shape>
              <v:shape id="_x0000_s1059" type="#_x0000_t32" style="position:absolute;left:7185;top:5056;width:265;height:0" o:connectortype="straight" strokecolor="#f2f2f2" strokeweight="3pt">
                <v:shadow type="perspective" color="#7f7f7f" opacity=".5" offset="1pt" offset2="-1pt"/>
              </v:shape>
              <v:shape id="_x0000_s1060" type="#_x0000_t32" style="position:absolute;left:7185;top:5854;width:265;height:0" o:connectortype="straight" strokecolor="#f2f2f2" strokeweight="3pt">
                <v:shadow type="perspective" color="#7f7f7f" opacity=".5" offset="1pt" offset2="-1pt"/>
              </v:shape>
              <v:shape id="_x0000_s1061" type="#_x0000_t32" style="position:absolute;left:7185;top:6652;width:265;height:0" o:connectortype="straight" strokecolor="#f2f2f2" strokeweight="3pt">
                <v:shadow type="perspective" color="#7f7f7f" opacity=".5" offset="1pt" offset2="-1pt"/>
              </v:shape>
            </v:group>
            <v:shape id="_x0000_s1062" type="#_x0000_t32" style="position:absolute;left:7597;top:4573;width:0;height:1092" o:connectortype="straight" strokeweight="1pt">
              <v:stroke dashstyle="dash" endarrow="block"/>
              <v:shadow color="#868686"/>
            </v:shape>
            <v:shape id="_x0000_s1063" type="#_x0000_t32" style="position:absolute;left:6318;top:4573;width:1279;height:0" o:connectortype="straight" strokeweight="1pt">
              <v:stroke dashstyle="dash"/>
              <v:shadow color="#868686"/>
            </v:shape>
          </v:group>
        </w:pict>
      </w:r>
      <w:r w:rsidR="00D66038" w:rsidRPr="00E16D1C">
        <w:rPr>
          <w:lang w:val="ro-RO"/>
        </w:rPr>
        <w:tab/>
      </w:r>
      <w:r w:rsidR="00D66038" w:rsidRPr="00E16D1C">
        <w:rPr>
          <w:lang w:val="ro-RO"/>
        </w:rPr>
        <w:tab/>
        <w:t>if(prim(i) == 1)</w:t>
      </w:r>
    </w:p>
    <w:p w:rsidR="00D66038" w:rsidRPr="00E16D1C" w:rsidRDefault="00D66038" w:rsidP="001D65B2">
      <w:pPr>
        <w:pStyle w:val="programcode"/>
        <w:jc w:val="both"/>
        <w:rPr>
          <w:lang w:val="ro-RO"/>
        </w:rPr>
      </w:pPr>
      <w:r w:rsidRPr="00E16D1C">
        <w:rPr>
          <w:lang w:val="ro-RO"/>
        </w:rPr>
        <w:tab/>
      </w:r>
      <w:r w:rsidRPr="00E16D1C">
        <w:rPr>
          <w:lang w:val="ro-RO"/>
        </w:rPr>
        <w:tab/>
      </w:r>
      <w:r w:rsidRPr="00E16D1C">
        <w:rPr>
          <w:lang w:val="ro-RO"/>
        </w:rPr>
        <w:tab/>
        <w:t>printf("%d\n", i);</w:t>
      </w:r>
    </w:p>
    <w:p w:rsidR="00D66038" w:rsidRPr="00E16D1C" w:rsidRDefault="00D66038" w:rsidP="001D65B2">
      <w:pPr>
        <w:rPr>
          <w:lang w:val="ro-RO"/>
        </w:rPr>
      </w:pPr>
    </w:p>
    <w:p w:rsidR="00D66038" w:rsidRPr="00E16D1C" w:rsidRDefault="00D66038" w:rsidP="001D65B2">
      <w:pPr>
        <w:pStyle w:val="keywords"/>
        <w:ind w:left="0"/>
        <w:rPr>
          <w:sz w:val="22"/>
          <w:szCs w:val="22"/>
          <w:lang w:val="ro-RO"/>
        </w:rPr>
      </w:pPr>
    </w:p>
    <w:p w:rsidR="00D66038" w:rsidRPr="00E16D1C" w:rsidRDefault="00D66038" w:rsidP="001D65B2">
      <w:pPr>
        <w:pStyle w:val="heading1"/>
        <w:numPr>
          <w:ilvl w:val="0"/>
          <w:numId w:val="0"/>
        </w:numPr>
        <w:ind w:left="567"/>
        <w:jc w:val="both"/>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ind w:firstLine="0"/>
        <w:rPr>
          <w:lang w:val="ro-RO"/>
        </w:rPr>
      </w:pPr>
    </w:p>
    <w:p w:rsidR="00D66038" w:rsidRPr="00E16D1C" w:rsidRDefault="00D66038" w:rsidP="001D65B2">
      <w:pPr>
        <w:rPr>
          <w:lang w:val="ro-RO"/>
        </w:rPr>
      </w:pPr>
      <w:r w:rsidRPr="00E16D1C">
        <w:rPr>
          <w:lang w:val="ro-RO"/>
        </w:rPr>
        <w:t>Atunci când linia esențială este comentată codul este executat pe un singur nucleu</w:t>
      </w:r>
      <w:r w:rsidRPr="00E16D1C">
        <w:rPr>
          <w:lang w:val="ro-RO"/>
        </w:rPr>
        <w:footnoteReference w:id="5"/>
      </w:r>
      <w:r w:rsidRPr="00E16D1C">
        <w:rPr>
          <w:lang w:val="ro-RO"/>
        </w:rPr>
        <w:t>, restul nucleelor fi</w:t>
      </w:r>
      <w:r w:rsidR="00EA6870">
        <w:rPr>
          <w:lang w:val="ro-RO"/>
        </w:rPr>
        <w:t>i</w:t>
      </w:r>
      <w:r w:rsidRPr="00E16D1C">
        <w:rPr>
          <w:lang w:val="ro-RO"/>
        </w:rPr>
        <w:t>nd în mare parte libere. Astfel se observă faptul că avem putere de calcul dar nu este utilizată la capacitate înaltă. Dacă tragem o privire in task manager vom observa că procesorul lucrează doar la 25% din toată puterea disponibilă.</w:t>
      </w:r>
    </w:p>
    <w:p w:rsidR="00D66038" w:rsidRPr="00E16D1C" w:rsidRDefault="00F122CB" w:rsidP="001D65B2">
      <w:pPr>
        <w:pStyle w:val="figurecaption"/>
        <w:jc w:val="both"/>
        <w:rPr>
          <w:lang w:val="ro-RO"/>
        </w:rPr>
      </w:pPr>
      <w:r w:rsidRPr="00E16D1C">
        <w:rPr>
          <w:noProof/>
          <w:lang w:eastAsia="en-US"/>
        </w:rPr>
        <w:drawing>
          <wp:inline distT="0" distB="0" distL="0" distR="0">
            <wp:extent cx="3828591" cy="966779"/>
            <wp:effectExtent l="171450" t="133350" r="362409" b="309571"/>
            <wp:docPr id="2" name="Picture 1" descr="C:\Users\Geo\Documents\Licenta2017\Imagini Documentatie\CPULoad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Geo\Documents\Licenta2017\Imagini Documentatie\CPULoad2.png"/>
                    <pic:cNvPicPr>
                      <a:picLocks noChangeAspect="1" noChangeArrowheads="1"/>
                    </pic:cNvPicPr>
                  </pic:nvPicPr>
                  <pic:blipFill>
                    <a:blip r:embed="rId16"/>
                    <a:srcRect/>
                    <a:stretch>
                      <a:fillRect/>
                    </a:stretch>
                  </pic:blipFill>
                  <pic:spPr bwMode="auto">
                    <a:xfrm>
                      <a:off x="0" y="0"/>
                      <a:ext cx="3828591" cy="966779"/>
                    </a:xfrm>
                    <a:prstGeom prst="rect">
                      <a:avLst/>
                    </a:prstGeom>
                    <a:ln>
                      <a:noFill/>
                    </a:ln>
                    <a:effectLst>
                      <a:outerShdw blurRad="292100" dist="139700" dir="2700000" algn="tl" rotWithShape="0">
                        <a:srgbClr val="333333">
                          <a:alpha val="65000"/>
                        </a:srgbClr>
                      </a:outerShdw>
                    </a:effectLst>
                  </pic:spPr>
                </pic:pic>
              </a:graphicData>
            </a:graphic>
          </wp:inline>
        </w:drawing>
      </w:r>
    </w:p>
    <w:p w:rsidR="00D66038" w:rsidRPr="00E16D1C" w:rsidRDefault="00D66038" w:rsidP="006B6B20">
      <w:pPr>
        <w:pStyle w:val="figurecaption"/>
        <w:rPr>
          <w:lang w:val="ro-RO"/>
        </w:rPr>
      </w:pPr>
      <w:r w:rsidRPr="00E16D1C">
        <w:rPr>
          <w:b/>
          <w:lang w:val="ro-RO"/>
        </w:rPr>
        <w:t xml:space="preserve">Fig. </w:t>
      </w:r>
      <w:fldSimple w:instr=" SEQ &quot;Figure&quot; \* MERGEFORMAT ">
        <w:r w:rsidR="0098110D" w:rsidRPr="0098110D">
          <w:rPr>
            <w:b/>
            <w:noProof/>
            <w:lang w:val="ro-RO"/>
          </w:rPr>
          <w:t>6</w:t>
        </w:r>
      </w:fldSimple>
      <w:r w:rsidRPr="00E16D1C">
        <w:rPr>
          <w:b/>
          <w:lang w:val="ro-RO"/>
        </w:rPr>
        <w:t>.</w:t>
      </w:r>
      <w:r w:rsidRPr="00E16D1C">
        <w:rPr>
          <w:lang w:val="ro-RO"/>
        </w:rPr>
        <w:t xml:space="preserve"> Reprezentarea nucleelor</w:t>
      </w:r>
    </w:p>
    <w:p w:rsidR="00D66038" w:rsidRPr="00E16D1C" w:rsidRDefault="00D66038" w:rsidP="001D65B2">
      <w:pPr>
        <w:rPr>
          <w:lang w:val="ro-RO"/>
        </w:rPr>
      </w:pPr>
      <w:r w:rsidRPr="00E16D1C">
        <w:rPr>
          <w:lang w:val="ro-RO"/>
        </w:rPr>
        <w:lastRenderedPageBreak/>
        <w:t>În secțiunea CPU Usage History sunt prezentate cele 4 nuclee. Se observă că pentru a rezolva problema au lucrat doar 2 nuclee. Nucleul 1 și nucleul 3, puterea depusă fiind egală cu puterea unui singur core.</w:t>
      </w:r>
    </w:p>
    <w:p w:rsidR="00D66038" w:rsidRPr="007A2094" w:rsidRDefault="00AA3486" w:rsidP="001D65B2">
      <w:pPr>
        <w:pStyle w:val="heading2"/>
        <w:overflowPunct/>
        <w:autoSpaceDE/>
        <w:autoSpaceDN/>
        <w:adjustRightInd/>
        <w:spacing w:line="276" w:lineRule="auto"/>
        <w:textAlignment w:val="auto"/>
        <w:rPr>
          <w:lang w:val="ro-RO"/>
        </w:rPr>
      </w:pPr>
      <w:r w:rsidRPr="00AA3486">
        <w:rPr>
          <w:lang w:val="ro-RO"/>
        </w:rPr>
        <w:pict>
          <v:roundrect id="_x0000_s1027" style="position:absolute;left:0;text-align:left;margin-left:-4.7pt;margin-top:31.95pt;width:197.85pt;height:63.2pt;z-index:-251668480" arcsize="10923f" strokecolor="#4f81bd" strokeweight="2.5pt">
            <v:shadow color="#868686"/>
          </v:roundrect>
        </w:pict>
      </w:r>
      <w:bookmarkStart w:id="28" w:name="_Toc486451074"/>
      <w:r w:rsidR="00D66038" w:rsidRPr="00E16D1C">
        <w:rPr>
          <w:lang w:val="ro-RO"/>
        </w:rPr>
        <w:t>Procesarea paralelă a programului</w:t>
      </w:r>
      <w:bookmarkEnd w:id="28"/>
    </w:p>
    <w:p w:rsidR="00D66038" w:rsidRPr="00E16D1C" w:rsidRDefault="00AA3486" w:rsidP="001D65B2">
      <w:pPr>
        <w:pStyle w:val="programcode"/>
        <w:jc w:val="both"/>
        <w:rPr>
          <w:color w:val="FF0000"/>
          <w:lang w:val="ro-RO"/>
        </w:rPr>
      </w:pPr>
      <w:r w:rsidRPr="00AA3486">
        <w:rPr>
          <w:noProof/>
          <w:lang w:val="ro-RO" w:eastAsia="en-US"/>
        </w:rPr>
        <w:pict>
          <v:group id="_x0000_s1064" style="position:absolute;left:0;text-align:left;margin-left:31.05pt;margin-top:3.2pt;width:278.45pt;height:288.8pt;z-index:251664384" coordorigin="3115,4996" coordsize="5569,5776">
            <v:group id="_x0000_s1065" style="position:absolute;left:3115;top:6927;width:5569;height:3845" coordorigin="6386,3819" coordsize="4195,3334">
              <v:rect id="_x0000_s1066" style="position:absolute;left:6386;top:3819;width:4195;height:3334" fillcolor="#4bacc6" strokecolor="#f2f2f2" strokeweight="3pt">
                <v:shadow on="t" type="perspective" color="#205867" opacity=".5" offset="1pt" offset2="-1pt"/>
              </v:rect>
              <v:oval id="_x0000_s1067" style="position:absolute;left:8828;top:3929;width:1643;height:626" fillcolor="#c0504d" strokecolor="#f2f2f2" strokeweight="3pt">
                <v:shadow on="t" type="perspective" color="#622423" opacity=".5" offset="1pt" offset2="-1pt"/>
                <v:textbox style="mso-next-textbox:#_x0000_s1067">
                  <w:txbxContent>
                    <w:p w:rsidR="00D53475" w:rsidRPr="00203D9A" w:rsidRDefault="00D53475" w:rsidP="00D66038">
                      <w:pPr>
                        <w:rPr>
                          <w:lang w:val="ro-RO"/>
                        </w:rPr>
                      </w:pPr>
                      <w:r>
                        <w:rPr>
                          <w:lang w:val="ro-RO"/>
                        </w:rPr>
                        <w:t>Nucleu I</w:t>
                      </w:r>
                    </w:p>
                  </w:txbxContent>
                </v:textbox>
              </v:oval>
              <v:oval id="_x0000_s1068" style="position:absolute;left:8828;top:4727;width:1643;height:626" fillcolor="#c0504d" strokecolor="#f2f2f2" strokeweight="3pt">
                <v:shadow on="t" type="perspective" color="#622423" opacity=".5" offset="1pt" offset2="-1pt"/>
                <v:textbox style="mso-next-textbox:#_x0000_s1068">
                  <w:txbxContent>
                    <w:p w:rsidR="00D53475" w:rsidRPr="00203D9A" w:rsidRDefault="00D53475" w:rsidP="00D66038">
                      <w:pPr>
                        <w:rPr>
                          <w:lang w:val="ro-RO"/>
                        </w:rPr>
                      </w:pPr>
                      <w:r>
                        <w:rPr>
                          <w:lang w:val="ro-RO"/>
                        </w:rPr>
                        <w:t>Nucleu II</w:t>
                      </w:r>
                    </w:p>
                  </w:txbxContent>
                </v:textbox>
              </v:oval>
              <v:oval id="_x0000_s1069" style="position:absolute;left:8828;top:5556;width:1643;height:626" fillcolor="#c0504d" strokecolor="#f2f2f2" strokeweight="3pt">
                <v:shadow on="t" type="perspective" color="#622423" opacity=".5" offset="1pt" offset2="-1pt"/>
                <v:textbox style="mso-next-textbox:#_x0000_s1069">
                  <w:txbxContent>
                    <w:p w:rsidR="00D53475" w:rsidRPr="00203D9A" w:rsidRDefault="00D53475" w:rsidP="00D66038">
                      <w:pPr>
                        <w:rPr>
                          <w:lang w:val="ro-RO"/>
                        </w:rPr>
                      </w:pPr>
                      <w:r>
                        <w:rPr>
                          <w:lang w:val="ro-RO"/>
                        </w:rPr>
                        <w:t>Nucleu III</w:t>
                      </w:r>
                    </w:p>
                  </w:txbxContent>
                </v:textbox>
              </v:oval>
              <v:oval id="_x0000_s1070" style="position:absolute;left:8828;top:6339;width:1643;height:626" fillcolor="#c0504d" strokecolor="#f2f2f2" strokeweight="3pt">
                <v:shadow on="t" type="perspective" color="#622423" opacity=".5" offset="1pt" offset2="-1pt"/>
                <v:textbox style="mso-next-textbox:#_x0000_s1070">
                  <w:txbxContent>
                    <w:p w:rsidR="00D53475" w:rsidRPr="00203D9A" w:rsidRDefault="00D53475" w:rsidP="00D66038">
                      <w:pPr>
                        <w:rPr>
                          <w:lang w:val="ro-RO"/>
                        </w:rPr>
                      </w:pPr>
                      <w:r>
                        <w:rPr>
                          <w:lang w:val="ro-RO"/>
                        </w:rPr>
                        <w:t>Nucleu IV</w:t>
                      </w:r>
                    </w:p>
                  </w:txbxContent>
                </v:textbox>
              </v:oval>
              <v:rect id="_x0000_s1071" style="position:absolute;left:6574;top:3929;width:611;height:3130" fillcolor="#9bbb59" strokecolor="#f2f2f2" strokeweight="3pt">
                <v:shadow on="t" type="perspective" color="#4e6128" opacity=".5" offset="1pt" offset2="-1pt"/>
                <v:textbox style="layout-flow:vertical;mso-next-textbox:#_x0000_s1071">
                  <w:txbxContent>
                    <w:p w:rsidR="00D53475" w:rsidRPr="00136102" w:rsidRDefault="00D53475" w:rsidP="00D66038">
                      <w:pPr>
                        <w:jc w:val="center"/>
                        <w:rPr>
                          <w:b/>
                          <w:lang w:val="ro-RO"/>
                        </w:rPr>
                      </w:pPr>
                      <w:r w:rsidRPr="00136102">
                        <w:rPr>
                          <w:b/>
                          <w:lang w:val="ro-RO"/>
                        </w:rPr>
                        <w:t>Memorie partajată</w:t>
                      </w:r>
                    </w:p>
                  </w:txbxContent>
                </v:textbox>
              </v:rect>
              <v:roundrect id="_x0000_s1072" style="position:absolute;left:7450;top:3929;width:1128;height:626" arcsize="10923f" fillcolor="#b2a1c7" strokecolor="#8064a2" strokeweight="1pt">
                <v:fill color2="#8064a2" focus="50%" type="gradient"/>
                <v:shadow on="t" type="perspective" color="#3f3151" offset="1pt" offset2="-3pt"/>
                <v:textbox style="mso-next-textbox:#_x0000_s1072">
                  <w:txbxContent>
                    <w:p w:rsidR="00D53475" w:rsidRPr="00203D9A" w:rsidRDefault="00D53475" w:rsidP="00D66038">
                      <w:pPr>
                        <w:jc w:val="center"/>
                        <w:rPr>
                          <w:b/>
                          <w:sz w:val="16"/>
                          <w:szCs w:val="16"/>
                          <w:lang w:val="ro-RO"/>
                        </w:rPr>
                      </w:pPr>
                      <w:r w:rsidRPr="00203D9A">
                        <w:rPr>
                          <w:b/>
                          <w:sz w:val="16"/>
                          <w:szCs w:val="16"/>
                          <w:lang w:val="ro-RO"/>
                        </w:rPr>
                        <w:t>Memorie individuală</w:t>
                      </w:r>
                    </w:p>
                  </w:txbxContent>
                </v:textbox>
              </v:roundrect>
              <v:roundrect id="_x0000_s1073" style="position:absolute;left:7450;top:4727;width:1128;height:626" arcsize="10923f" fillcolor="#b2a1c7" strokecolor="#8064a2" strokeweight="1pt">
                <v:fill color2="#8064a2" focus="50%" type="gradient"/>
                <v:shadow on="t" type="perspective" color="#3f3151" offset="1pt" offset2="-3pt"/>
                <v:textbox style="mso-next-textbox:#_x0000_s1073">
                  <w:txbxContent>
                    <w:p w:rsidR="00D53475" w:rsidRPr="00203D9A" w:rsidRDefault="00D53475" w:rsidP="00D66038">
                      <w:pPr>
                        <w:jc w:val="center"/>
                        <w:rPr>
                          <w:b/>
                          <w:sz w:val="16"/>
                          <w:szCs w:val="16"/>
                          <w:lang w:val="ro-RO"/>
                        </w:rPr>
                      </w:pPr>
                      <w:r w:rsidRPr="00203D9A">
                        <w:rPr>
                          <w:b/>
                          <w:sz w:val="16"/>
                          <w:szCs w:val="16"/>
                          <w:lang w:val="ro-RO"/>
                        </w:rPr>
                        <w:t>Memorie individuală</w:t>
                      </w:r>
                    </w:p>
                    <w:p w:rsidR="00D53475" w:rsidRDefault="00D53475" w:rsidP="00D66038"/>
                  </w:txbxContent>
                </v:textbox>
              </v:roundrect>
              <v:roundrect id="_x0000_s1074" style="position:absolute;left:7450;top:5556;width:1128;height:626" arcsize="10923f" fillcolor="#b2a1c7" strokecolor="#8064a2" strokeweight="1pt">
                <v:fill color2="#8064a2" focus="50%" type="gradient"/>
                <v:shadow on="t" type="perspective" color="#3f3151" offset="1pt" offset2="-3pt"/>
                <v:textbox style="mso-next-textbox:#_x0000_s1074">
                  <w:txbxContent>
                    <w:p w:rsidR="00D53475" w:rsidRPr="00203D9A" w:rsidRDefault="00D53475" w:rsidP="00D66038">
                      <w:pPr>
                        <w:jc w:val="center"/>
                        <w:rPr>
                          <w:b/>
                          <w:sz w:val="16"/>
                          <w:szCs w:val="16"/>
                          <w:lang w:val="ro-RO"/>
                        </w:rPr>
                      </w:pPr>
                      <w:r w:rsidRPr="00203D9A">
                        <w:rPr>
                          <w:b/>
                          <w:sz w:val="16"/>
                          <w:szCs w:val="16"/>
                          <w:lang w:val="ro-RO"/>
                        </w:rPr>
                        <w:t>Memorie individuală</w:t>
                      </w:r>
                    </w:p>
                    <w:p w:rsidR="00D53475" w:rsidRDefault="00D53475" w:rsidP="00D66038"/>
                  </w:txbxContent>
                </v:textbox>
              </v:roundrect>
              <v:roundrect id="_x0000_s1075" style="position:absolute;left:7450;top:6339;width:1128;height:626" arcsize="10923f" fillcolor="#b2a1c7" strokecolor="#8064a2" strokeweight="1pt">
                <v:fill color2="#8064a2" focus="50%" type="gradient"/>
                <v:shadow on="t" type="perspective" color="#3f3151" offset="1pt" offset2="-3pt"/>
                <v:textbox style="mso-next-textbox:#_x0000_s1075">
                  <w:txbxContent>
                    <w:p w:rsidR="00D53475" w:rsidRPr="00203D9A" w:rsidRDefault="00D53475" w:rsidP="00D66038">
                      <w:pPr>
                        <w:jc w:val="center"/>
                        <w:rPr>
                          <w:b/>
                          <w:sz w:val="16"/>
                          <w:szCs w:val="16"/>
                          <w:lang w:val="ro-RO"/>
                        </w:rPr>
                      </w:pPr>
                      <w:r w:rsidRPr="00203D9A">
                        <w:rPr>
                          <w:b/>
                          <w:sz w:val="16"/>
                          <w:szCs w:val="16"/>
                          <w:lang w:val="ro-RO"/>
                        </w:rPr>
                        <w:t>Memorie individuală</w:t>
                      </w:r>
                    </w:p>
                    <w:p w:rsidR="00D53475" w:rsidRDefault="00D53475" w:rsidP="00D66038"/>
                  </w:txbxContent>
                </v:textbox>
              </v:roundrect>
              <v:shape id="_x0000_s1076" type="#_x0000_t32" style="position:absolute;left:8578;top:4242;width:250;height:0" o:connectortype="straight" strokecolor="#f2f2f2" strokeweight="3pt">
                <v:shadow type="perspective" color="#622423" opacity=".5" offset="1pt" offset2="-1pt"/>
              </v:shape>
              <v:shape id="_x0000_s1077" type="#_x0000_t32" style="position:absolute;left:8578;top:5056;width:250;height:0" o:connectortype="straight" strokecolor="#f2f2f2" strokeweight="3pt">
                <v:shadow type="perspective" color="#622423" opacity=".5" offset="1pt" offset2="-1pt"/>
              </v:shape>
              <v:shape id="_x0000_s1078" type="#_x0000_t32" style="position:absolute;left:8578;top:5854;width:250;height:0" o:connectortype="straight" strokecolor="#f2f2f2" strokeweight="3pt">
                <v:shadow type="perspective" color="#622423" opacity=".5" offset="1pt" offset2="-1pt"/>
              </v:shape>
              <v:shape id="_x0000_s1079" type="#_x0000_t32" style="position:absolute;left:8578;top:6652;width:250;height:0" o:connectortype="straight" strokecolor="#f2f2f2" strokeweight="3pt">
                <v:shadow type="perspective" color="#622423" opacity=".5" offset="1pt" offset2="-1pt"/>
              </v:shape>
              <v:shape id="_x0000_s1080" type="#_x0000_t32" style="position:absolute;left:7185;top:4242;width:265;height:0" o:connectortype="straight" strokecolor="#f2f2f2" strokeweight="3pt">
                <v:shadow type="perspective" color="#205867" opacity=".5" offset="1pt" offset2="-1pt"/>
              </v:shape>
              <v:shape id="_x0000_s1081" type="#_x0000_t32" style="position:absolute;left:7185;top:5056;width:265;height:0" o:connectortype="straight" strokecolor="#f2f2f2" strokeweight="3pt">
                <v:shadow type="perspective" color="#7f7f7f" opacity=".5" offset="1pt" offset2="-1pt"/>
              </v:shape>
              <v:shape id="_x0000_s1082" type="#_x0000_t32" style="position:absolute;left:7185;top:5854;width:265;height:0" o:connectortype="straight" strokecolor="#f2f2f2" strokeweight="3pt">
                <v:shadow type="perspective" color="#7f7f7f" opacity=".5" offset="1pt" offset2="-1pt"/>
              </v:shape>
              <v:shape id="_x0000_s1083" type="#_x0000_t32" style="position:absolute;left:7185;top:6652;width:265;height:0" o:connectortype="straight" strokecolor="#f2f2f2" strokeweight="3pt">
                <v:shadow type="perspective" color="#7f7f7f" opacity=".5" offset="1pt" offset2="-1pt"/>
              </v:shape>
            </v:group>
            <v:shape id="_x0000_s1084" type="#_x0000_t34" style="position:absolute;left:5857;top:6108;width:1675;height:598;rotation:90;flip:x" o:connectortype="elbow" adj="-13,201155,-82480" strokeweight="1pt">
              <v:stroke dashstyle="dash" endarrow="block"/>
              <v:shadow color="#868686"/>
            </v:shape>
            <v:shape id="_x0000_s1085" type="#_x0000_t34" style="position:absolute;left:5563;top:6402;width:2513;height:848;rotation:90;flip:x" o:connectortype="elbow" adj="-1960,141852,-54976" strokeweight="1pt">
              <v:stroke dashstyle="dash" endarrow="block"/>
              <v:shadow color="#868686"/>
            </v:shape>
            <v:shape id="_x0000_s1086" type="#_x0000_t34" style="position:absolute;left:4972;top:6572;width:3864;height:1093;rotation:90;flip:x" o:connectortype="elbow" adj="-202,102506,-35536" strokeweight="1pt">
              <v:stroke dashstyle="dash" endarrow="block"/>
              <v:shadow color="#868686"/>
            </v:shape>
            <v:shape id="_x0000_s1087" type="#_x0000_t34" style="position:absolute;left:4531;top:6739;width:4837;height:1352;rotation:90;flip:x" o:connectortype="elbow" adj="-161,79818,-28017" strokeweight="1pt">
              <v:stroke dashstyle="dash" endarrow="block"/>
              <v:shadow color="#868686"/>
            </v:shape>
          </v:group>
        </w:pict>
      </w:r>
      <w:r w:rsidR="00D66038" w:rsidRPr="00E16D1C">
        <w:rPr>
          <w:color w:val="FF0000"/>
          <w:lang w:val="ro-RO"/>
        </w:rPr>
        <w:t>#pragma omp parallel for</w:t>
      </w:r>
    </w:p>
    <w:p w:rsidR="00D66038" w:rsidRPr="00E16D1C" w:rsidRDefault="00D66038" w:rsidP="001D65B2">
      <w:pPr>
        <w:pStyle w:val="programcode"/>
        <w:jc w:val="both"/>
        <w:rPr>
          <w:lang w:val="ro-RO"/>
        </w:rPr>
      </w:pPr>
      <w:r w:rsidRPr="00E16D1C">
        <w:rPr>
          <w:lang w:val="ro-RO"/>
        </w:rPr>
        <w:tab/>
        <w:t>for(int i = 0; i &lt; 10000; i++)</w:t>
      </w:r>
    </w:p>
    <w:p w:rsidR="00D66038" w:rsidRPr="00E16D1C" w:rsidRDefault="00D66038" w:rsidP="001D65B2">
      <w:pPr>
        <w:pStyle w:val="programcode"/>
        <w:jc w:val="both"/>
        <w:rPr>
          <w:lang w:val="ro-RO"/>
        </w:rPr>
      </w:pPr>
      <w:r w:rsidRPr="00E16D1C">
        <w:rPr>
          <w:lang w:val="ro-RO"/>
        </w:rPr>
        <w:tab/>
      </w:r>
      <w:r w:rsidRPr="00E16D1C">
        <w:rPr>
          <w:lang w:val="ro-RO"/>
        </w:rPr>
        <w:tab/>
        <w:t>if(prim(i) == 1)</w:t>
      </w:r>
    </w:p>
    <w:p w:rsidR="00D66038" w:rsidRPr="00E16D1C" w:rsidRDefault="00D66038" w:rsidP="001D65B2">
      <w:pPr>
        <w:pStyle w:val="programcode"/>
        <w:jc w:val="both"/>
        <w:rPr>
          <w:lang w:val="ro-RO"/>
        </w:rPr>
      </w:pPr>
      <w:r w:rsidRPr="00E16D1C">
        <w:rPr>
          <w:lang w:val="ro-RO"/>
        </w:rPr>
        <w:tab/>
      </w:r>
      <w:r w:rsidRPr="00E16D1C">
        <w:rPr>
          <w:lang w:val="ro-RO"/>
        </w:rPr>
        <w:tab/>
      </w:r>
      <w:r w:rsidRPr="00E16D1C">
        <w:rPr>
          <w:lang w:val="ro-RO"/>
        </w:rPr>
        <w:tab/>
        <w:t>printf("%d\n", i);</w:t>
      </w: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r w:rsidRPr="00E16D1C">
        <w:rPr>
          <w:lang w:val="ro-RO"/>
        </w:rPr>
        <w:t>În cazul în care procesorul lucrează în paralel pentru a rezolva instrucțiunea repetitivă se procedează în felul următor:</w:t>
      </w:r>
    </w:p>
    <w:p w:rsidR="00D66038" w:rsidRPr="00E16D1C" w:rsidRDefault="00D66038" w:rsidP="001D65B2">
      <w:pPr>
        <w:pStyle w:val="bulletitem"/>
        <w:numPr>
          <w:ilvl w:val="0"/>
          <w:numId w:val="6"/>
        </w:numPr>
        <w:overflowPunct/>
        <w:autoSpaceDE/>
        <w:autoSpaceDN/>
        <w:adjustRightInd/>
        <w:spacing w:line="276" w:lineRule="auto"/>
        <w:textAlignment w:val="auto"/>
        <w:rPr>
          <w:lang w:val="ro-RO"/>
        </w:rPr>
      </w:pPr>
      <w:r w:rsidRPr="00E16D1C">
        <w:rPr>
          <w:lang w:val="ro-RO"/>
        </w:rPr>
        <w:t>Se împarte n-ul la numărul de nuclee (în cazul nostru se împarte 10000 la 4)</w:t>
      </w:r>
    </w:p>
    <w:p w:rsidR="00D66038" w:rsidRPr="00E16D1C" w:rsidRDefault="00D66038" w:rsidP="001D65B2">
      <w:pPr>
        <w:pStyle w:val="bulletitem"/>
        <w:numPr>
          <w:ilvl w:val="0"/>
          <w:numId w:val="6"/>
        </w:numPr>
        <w:overflowPunct/>
        <w:autoSpaceDE/>
        <w:autoSpaceDN/>
        <w:adjustRightInd/>
        <w:spacing w:line="276" w:lineRule="auto"/>
        <w:textAlignment w:val="auto"/>
        <w:rPr>
          <w:lang w:val="ro-RO"/>
        </w:rPr>
      </w:pPr>
      <w:r w:rsidRPr="00E16D1C">
        <w:rPr>
          <w:lang w:val="ro-RO"/>
        </w:rPr>
        <w:t>Se  distribuie fiecărui nucleu o anumită parte din for</w:t>
      </w:r>
    </w:p>
    <w:p w:rsidR="00D66038" w:rsidRPr="00E16D1C" w:rsidRDefault="00D66038" w:rsidP="001D65B2">
      <w:pPr>
        <w:pStyle w:val="dashitem"/>
        <w:tabs>
          <w:tab w:val="num" w:pos="454"/>
        </w:tabs>
        <w:overflowPunct/>
        <w:autoSpaceDE/>
        <w:autoSpaceDN/>
        <w:adjustRightInd/>
        <w:spacing w:line="276" w:lineRule="auto"/>
        <w:ind w:left="454"/>
        <w:textAlignment w:val="auto"/>
        <w:rPr>
          <w:lang w:val="ro-RO"/>
        </w:rPr>
      </w:pPr>
      <w:r w:rsidRPr="00E16D1C">
        <w:rPr>
          <w:lang w:val="ro-RO"/>
        </w:rPr>
        <w:t>Nucleul I [0 – 2500)</w:t>
      </w:r>
    </w:p>
    <w:p w:rsidR="00D66038" w:rsidRPr="00E16D1C" w:rsidRDefault="00D66038" w:rsidP="001D65B2">
      <w:pPr>
        <w:pStyle w:val="dashitem"/>
        <w:tabs>
          <w:tab w:val="num" w:pos="454"/>
        </w:tabs>
        <w:overflowPunct/>
        <w:autoSpaceDE/>
        <w:autoSpaceDN/>
        <w:adjustRightInd/>
        <w:spacing w:line="276" w:lineRule="auto"/>
        <w:ind w:left="454"/>
        <w:textAlignment w:val="auto"/>
        <w:rPr>
          <w:lang w:val="ro-RO"/>
        </w:rPr>
      </w:pPr>
      <w:r w:rsidRPr="00E16D1C">
        <w:rPr>
          <w:lang w:val="ro-RO"/>
        </w:rPr>
        <w:t>Nucleul II [2500 – 5000)</w:t>
      </w:r>
    </w:p>
    <w:p w:rsidR="00D66038" w:rsidRPr="00E16D1C" w:rsidRDefault="00D66038" w:rsidP="001D65B2">
      <w:pPr>
        <w:pStyle w:val="dashitem"/>
        <w:tabs>
          <w:tab w:val="num" w:pos="454"/>
        </w:tabs>
        <w:overflowPunct/>
        <w:autoSpaceDE/>
        <w:autoSpaceDN/>
        <w:adjustRightInd/>
        <w:spacing w:line="276" w:lineRule="auto"/>
        <w:ind w:left="454"/>
        <w:textAlignment w:val="auto"/>
        <w:rPr>
          <w:lang w:val="ro-RO"/>
        </w:rPr>
      </w:pPr>
      <w:r w:rsidRPr="00E16D1C">
        <w:rPr>
          <w:lang w:val="ro-RO"/>
        </w:rPr>
        <w:t>Nucleul III [5000 – 7500)</w:t>
      </w:r>
    </w:p>
    <w:p w:rsidR="00D66038" w:rsidRPr="00E16D1C" w:rsidRDefault="00D66038" w:rsidP="001D65B2">
      <w:pPr>
        <w:pStyle w:val="dashitem"/>
        <w:tabs>
          <w:tab w:val="num" w:pos="454"/>
        </w:tabs>
        <w:overflowPunct/>
        <w:autoSpaceDE/>
        <w:autoSpaceDN/>
        <w:adjustRightInd/>
        <w:spacing w:line="276" w:lineRule="auto"/>
        <w:ind w:left="454"/>
        <w:textAlignment w:val="auto"/>
        <w:rPr>
          <w:lang w:val="ro-RO"/>
        </w:rPr>
      </w:pPr>
      <w:r w:rsidRPr="00E16D1C">
        <w:rPr>
          <w:lang w:val="ro-RO"/>
        </w:rPr>
        <w:t>Nucleul IV [7500 – 10000)</w:t>
      </w:r>
    </w:p>
    <w:p w:rsidR="00D66038" w:rsidRPr="00E16D1C" w:rsidRDefault="00D66038" w:rsidP="001D65B2">
      <w:pPr>
        <w:pStyle w:val="bulletitem"/>
        <w:numPr>
          <w:ilvl w:val="0"/>
          <w:numId w:val="6"/>
        </w:numPr>
        <w:overflowPunct/>
        <w:autoSpaceDE/>
        <w:autoSpaceDN/>
        <w:adjustRightInd/>
        <w:spacing w:line="276" w:lineRule="auto"/>
        <w:textAlignment w:val="auto"/>
        <w:rPr>
          <w:lang w:val="ro-RO"/>
        </w:rPr>
      </w:pPr>
      <w:r w:rsidRPr="00E16D1C">
        <w:rPr>
          <w:lang w:val="ro-RO"/>
        </w:rPr>
        <w:t>Fiecare nucleu rezolvă partea primită</w:t>
      </w:r>
    </w:p>
    <w:p w:rsidR="00D66038" w:rsidRPr="00E16D1C" w:rsidRDefault="00F122CB" w:rsidP="001D65B2">
      <w:pPr>
        <w:pStyle w:val="image"/>
        <w:jc w:val="both"/>
        <w:rPr>
          <w:lang w:val="ro-RO"/>
        </w:rPr>
      </w:pPr>
      <w:r w:rsidRPr="00E16D1C">
        <w:rPr>
          <w:noProof/>
          <w:lang w:eastAsia="en-US"/>
        </w:rPr>
        <w:lastRenderedPageBreak/>
        <w:drawing>
          <wp:inline distT="0" distB="0" distL="0" distR="0">
            <wp:extent cx="3914145" cy="993602"/>
            <wp:effectExtent l="171450" t="133350" r="353055" b="301798"/>
            <wp:docPr id="1" name="Picture 2" descr="C:\Users\Geo\Documents\Licenta2017\Imagini Documentatie\CPULoad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Geo\Documents\Licenta2017\Imagini Documentatie\CPULoad1.png"/>
                    <pic:cNvPicPr>
                      <a:picLocks noChangeAspect="1" noChangeArrowheads="1"/>
                    </pic:cNvPicPr>
                  </pic:nvPicPr>
                  <pic:blipFill>
                    <a:blip r:embed="rId17"/>
                    <a:srcRect/>
                    <a:stretch>
                      <a:fillRect/>
                    </a:stretch>
                  </pic:blipFill>
                  <pic:spPr bwMode="auto">
                    <a:xfrm>
                      <a:off x="0" y="0"/>
                      <a:ext cx="3914145" cy="993602"/>
                    </a:xfrm>
                    <a:prstGeom prst="rect">
                      <a:avLst/>
                    </a:prstGeom>
                    <a:ln>
                      <a:noFill/>
                    </a:ln>
                    <a:effectLst>
                      <a:outerShdw blurRad="292100" dist="139700" dir="2700000" algn="tl" rotWithShape="0">
                        <a:srgbClr val="333333">
                          <a:alpha val="65000"/>
                        </a:srgbClr>
                      </a:outerShdw>
                    </a:effectLst>
                  </pic:spPr>
                </pic:pic>
              </a:graphicData>
            </a:graphic>
          </wp:inline>
        </w:drawing>
      </w:r>
    </w:p>
    <w:p w:rsidR="00D66038" w:rsidRPr="00E16D1C" w:rsidRDefault="00D66038" w:rsidP="003A3558">
      <w:pPr>
        <w:pStyle w:val="figurecaption"/>
        <w:rPr>
          <w:lang w:val="ro-RO"/>
        </w:rPr>
      </w:pPr>
      <w:r w:rsidRPr="00E16D1C">
        <w:rPr>
          <w:b/>
          <w:lang w:val="ro-RO"/>
        </w:rPr>
        <w:t xml:space="preserve">Fig. </w:t>
      </w:r>
      <w:fldSimple w:instr=" SEQ &quot;Figure&quot; \* MERGEFORMAT ">
        <w:r w:rsidR="0098110D" w:rsidRPr="0098110D">
          <w:rPr>
            <w:b/>
            <w:noProof/>
            <w:lang w:val="ro-RO"/>
          </w:rPr>
          <w:t>7</w:t>
        </w:r>
      </w:fldSimple>
      <w:r w:rsidRPr="00E16D1C">
        <w:rPr>
          <w:b/>
          <w:lang w:val="ro-RO"/>
        </w:rPr>
        <w:t>.</w:t>
      </w:r>
      <w:r w:rsidRPr="00E16D1C">
        <w:rPr>
          <w:lang w:val="ro-RO"/>
        </w:rPr>
        <w:t xml:space="preserve"> Reprezentarea nucleelor</w:t>
      </w:r>
    </w:p>
    <w:p w:rsidR="00D66038" w:rsidRPr="00E16D1C" w:rsidRDefault="00D66038" w:rsidP="001D65B2">
      <w:pPr>
        <w:rPr>
          <w:lang w:val="ro-RO"/>
        </w:rPr>
      </w:pPr>
      <w:r w:rsidRPr="00E16D1C">
        <w:rPr>
          <w:lang w:val="ro-RO"/>
        </w:rPr>
        <w:t>Se observă că</w:t>
      </w:r>
      <w:r w:rsidR="00EA6870">
        <w:rPr>
          <w:lang w:val="ro-RO"/>
        </w:rPr>
        <w:t>, atunci când folosim</w:t>
      </w:r>
      <w:r w:rsidRPr="00E16D1C">
        <w:rPr>
          <w:lang w:val="ro-RO"/>
        </w:rPr>
        <w:t xml:space="preserve"> această metodă se obține o complexitate a timpului mult mai bună. Fig.4 ne indică faptul că toate nucle</w:t>
      </w:r>
      <w:r w:rsidR="00EA6870">
        <w:rPr>
          <w:lang w:val="ro-RO"/>
        </w:rPr>
        <w:t>e</w:t>
      </w:r>
      <w:r w:rsidRPr="00E16D1C">
        <w:rPr>
          <w:lang w:val="ro-RO"/>
        </w:rPr>
        <w:t xml:space="preserve">le lucrează la capacitate maximă pentru a rezolva problema cât mai rapid. </w:t>
      </w: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pStyle w:val="heading1"/>
        <w:tabs>
          <w:tab w:val="num" w:pos="567"/>
        </w:tabs>
        <w:overflowPunct/>
        <w:autoSpaceDE/>
        <w:autoSpaceDN/>
        <w:adjustRightInd/>
        <w:jc w:val="both"/>
        <w:textAlignment w:val="auto"/>
        <w:rPr>
          <w:lang w:val="ro-RO"/>
        </w:rPr>
      </w:pPr>
      <w:bookmarkStart w:id="29" w:name="_Toc486451075"/>
      <w:r w:rsidRPr="00E16D1C">
        <w:rPr>
          <w:lang w:val="ro-RO"/>
        </w:rPr>
        <w:lastRenderedPageBreak/>
        <w:t>Arhitectura aplicației</w:t>
      </w:r>
      <w:bookmarkEnd w:id="29"/>
    </w:p>
    <w:p w:rsidR="00D66038" w:rsidRPr="00E16D1C" w:rsidRDefault="00D66038" w:rsidP="001D65B2">
      <w:pPr>
        <w:pStyle w:val="heading2"/>
        <w:overflowPunct/>
        <w:autoSpaceDE/>
        <w:autoSpaceDN/>
        <w:adjustRightInd/>
        <w:spacing w:before="0" w:line="276" w:lineRule="auto"/>
        <w:textAlignment w:val="auto"/>
        <w:rPr>
          <w:lang w:val="ro-RO"/>
        </w:rPr>
      </w:pPr>
      <w:bookmarkStart w:id="30" w:name="_Toc486451076"/>
      <w:r w:rsidRPr="00E16D1C">
        <w:rPr>
          <w:lang w:val="ro-RO"/>
        </w:rPr>
        <w:t>Introducere</w:t>
      </w:r>
      <w:bookmarkEnd w:id="30"/>
    </w:p>
    <w:p w:rsidR="00D66038" w:rsidRPr="00E16D1C" w:rsidRDefault="00D66038" w:rsidP="001D65B2">
      <w:pPr>
        <w:rPr>
          <w:lang w:val="ro-RO"/>
        </w:rPr>
      </w:pPr>
      <w:r w:rsidRPr="00E16D1C">
        <w:rPr>
          <w:lang w:val="ro-RO"/>
        </w:rPr>
        <w:t>Pentru a realiza aplicația am utilizat un model de procesare și dezvoltare. Un model de procesare și dezvoltare este format dintr-un set de reguli care sunt respectate atunci când se crează un produs software. Scopul modelului este de a crea o aplicație fiabilă și de calitate</w:t>
      </w:r>
      <w:r w:rsidR="00EA6870">
        <w:rPr>
          <w:lang w:val="ro-RO"/>
        </w:rPr>
        <w:t>,</w:t>
      </w:r>
      <w:r w:rsidRPr="00E16D1C">
        <w:rPr>
          <w:lang w:val="ro-RO"/>
        </w:rPr>
        <w:t xml:space="preserve"> având în considerare toate etapele necesare. </w:t>
      </w:r>
    </w:p>
    <w:p w:rsidR="00D66038" w:rsidRPr="00E16D1C" w:rsidRDefault="00D66038" w:rsidP="001D65B2">
      <w:pPr>
        <w:rPr>
          <w:lang w:val="ro-RO"/>
        </w:rPr>
      </w:pPr>
      <w:r w:rsidRPr="00E16D1C">
        <w:rPr>
          <w:lang w:val="ro-RO"/>
        </w:rPr>
        <w:t>Exemple de modele:</w:t>
      </w:r>
    </w:p>
    <w:p w:rsidR="00D66038" w:rsidRPr="00E16D1C" w:rsidRDefault="00EA6870" w:rsidP="001D65B2">
      <w:pPr>
        <w:pStyle w:val="bulletitem"/>
        <w:numPr>
          <w:ilvl w:val="0"/>
          <w:numId w:val="6"/>
        </w:numPr>
        <w:rPr>
          <w:lang w:val="ro-RO"/>
        </w:rPr>
      </w:pPr>
      <w:r>
        <w:rPr>
          <w:lang w:val="ro-RO"/>
        </w:rPr>
        <w:t>Modelul casc</w:t>
      </w:r>
      <w:r w:rsidR="00D66038" w:rsidRPr="00E16D1C">
        <w:rPr>
          <w:lang w:val="ro-RO"/>
        </w:rPr>
        <w:t>ă</w:t>
      </w:r>
    </w:p>
    <w:p w:rsidR="00D66038" w:rsidRPr="00E16D1C" w:rsidRDefault="00D66038" w:rsidP="001D65B2">
      <w:pPr>
        <w:pStyle w:val="bulletitem"/>
        <w:numPr>
          <w:ilvl w:val="0"/>
          <w:numId w:val="6"/>
        </w:numPr>
        <w:rPr>
          <w:lang w:val="ro-RO"/>
        </w:rPr>
      </w:pPr>
      <w:r w:rsidRPr="00E16D1C">
        <w:rPr>
          <w:lang w:val="ro-RO"/>
        </w:rPr>
        <w:t>Modelul V</w:t>
      </w:r>
    </w:p>
    <w:p w:rsidR="00D66038" w:rsidRPr="00E16D1C" w:rsidRDefault="00D66038" w:rsidP="001D65B2">
      <w:pPr>
        <w:pStyle w:val="bulletitem"/>
        <w:numPr>
          <w:ilvl w:val="0"/>
          <w:numId w:val="6"/>
        </w:numPr>
        <w:rPr>
          <w:lang w:val="ro-RO"/>
        </w:rPr>
      </w:pPr>
      <w:r w:rsidRPr="00E16D1C">
        <w:rPr>
          <w:lang w:val="ro-RO"/>
        </w:rPr>
        <w:t>Modelul spirală</w:t>
      </w:r>
    </w:p>
    <w:p w:rsidR="00D66038" w:rsidRPr="00E16D1C" w:rsidRDefault="00D66038" w:rsidP="001D65B2">
      <w:pPr>
        <w:pStyle w:val="bulletitem"/>
        <w:numPr>
          <w:ilvl w:val="0"/>
          <w:numId w:val="6"/>
        </w:numPr>
        <w:rPr>
          <w:lang w:val="ro-RO"/>
        </w:rPr>
      </w:pPr>
      <w:r w:rsidRPr="00E16D1C">
        <w:rPr>
          <w:lang w:val="ro-RO"/>
        </w:rPr>
        <w:t>Modelul incremental</w:t>
      </w:r>
    </w:p>
    <w:p w:rsidR="00D66038" w:rsidRPr="00E16D1C" w:rsidRDefault="00D66038" w:rsidP="001D65B2">
      <w:pPr>
        <w:pStyle w:val="bulletitem"/>
        <w:numPr>
          <w:ilvl w:val="0"/>
          <w:numId w:val="6"/>
        </w:numPr>
        <w:rPr>
          <w:lang w:val="ro-RO"/>
        </w:rPr>
      </w:pPr>
      <w:r w:rsidRPr="00E16D1C">
        <w:rPr>
          <w:lang w:val="ro-RO"/>
        </w:rPr>
        <w:t>Modelul Agile</w:t>
      </w:r>
    </w:p>
    <w:p w:rsidR="00D66038" w:rsidRPr="00E16D1C" w:rsidRDefault="00D66038" w:rsidP="001D65B2">
      <w:pPr>
        <w:rPr>
          <w:lang w:val="ro-RO"/>
        </w:rPr>
      </w:pPr>
      <w:r w:rsidRPr="00E16D1C">
        <w:rPr>
          <w:lang w:val="ro-RO"/>
        </w:rPr>
        <w:t>Modelul folosit este cel incremental. Acest model împarte cerințele inițiale în sub</w:t>
      </w:r>
      <w:r w:rsidR="00EA6870">
        <w:rPr>
          <w:lang w:val="ro-RO"/>
        </w:rPr>
        <w:t>seturi. Se pleacă de la un nucleu</w:t>
      </w:r>
      <w:r w:rsidRPr="00E16D1C">
        <w:rPr>
          <w:lang w:val="ro-RO"/>
        </w:rPr>
        <w:t xml:space="preserve"> funcțional al aplicației. Odată ce un subset de cerințe a fost realizat și testat se adaugă la nucle</w:t>
      </w:r>
      <w:r w:rsidR="00963E90">
        <w:rPr>
          <w:lang w:val="ro-RO"/>
        </w:rPr>
        <w:t>e</w:t>
      </w:r>
      <w:r w:rsidRPr="00E16D1C">
        <w:rPr>
          <w:lang w:val="ro-RO"/>
        </w:rPr>
        <w:t>. Tot acest proces continuă până când nucleul îndeplinește toate cerințele. Acest model poate fi comparat cu un puzzle. Piesa de la care se pleacă reprezintă nucleul. Apoi se adaugă câte o nouă componentă. Trebuie asigurat faptul că noua componentă este cea corectă. Componenta reprezintă un modul ce a fost creat după un subset de cerințe. Astfel clientul are mereu acces la o aplicație funcțională.</w:t>
      </w:r>
    </w:p>
    <w:p w:rsidR="00D66038" w:rsidRPr="00E16D1C" w:rsidRDefault="00D66038" w:rsidP="001D65B2">
      <w:pPr>
        <w:pStyle w:val="heading2"/>
        <w:overflowPunct/>
        <w:autoSpaceDE/>
        <w:autoSpaceDN/>
        <w:adjustRightInd/>
        <w:spacing w:line="276" w:lineRule="auto"/>
        <w:textAlignment w:val="auto"/>
        <w:rPr>
          <w:lang w:val="ro-RO"/>
        </w:rPr>
      </w:pPr>
      <w:bookmarkStart w:id="31" w:name="_Toc486451077"/>
      <w:r w:rsidRPr="00E16D1C">
        <w:rPr>
          <w:lang w:val="ro-RO"/>
        </w:rPr>
        <w:t>Crearea aplicației</w:t>
      </w:r>
      <w:bookmarkEnd w:id="31"/>
    </w:p>
    <w:p w:rsidR="00D66038" w:rsidRPr="00E16D1C" w:rsidRDefault="00D66038" w:rsidP="001D65B2">
      <w:pPr>
        <w:rPr>
          <w:lang w:val="ro-RO"/>
        </w:rPr>
      </w:pPr>
      <w:r w:rsidRPr="00E16D1C">
        <w:rPr>
          <w:lang w:val="ro-RO"/>
        </w:rPr>
        <w:t>Aplicația va fi creată respectând modelul prezentat mai sus. Se</w:t>
      </w:r>
      <w:r w:rsidR="00963E90">
        <w:rPr>
          <w:lang w:val="ro-RO"/>
        </w:rPr>
        <w:t xml:space="preserve"> va începe cu o versiune de bază</w:t>
      </w:r>
      <w:r w:rsidRPr="00E16D1C">
        <w:rPr>
          <w:lang w:val="ro-RO"/>
        </w:rPr>
        <w:t>, apoi se vor r</w:t>
      </w:r>
      <w:r w:rsidR="00963E90">
        <w:rPr>
          <w:lang w:val="ro-RO"/>
        </w:rPr>
        <w:t>e</w:t>
      </w:r>
      <w:r w:rsidRPr="00E16D1C">
        <w:rPr>
          <w:lang w:val="ro-RO"/>
        </w:rPr>
        <w:t>aliza op</w:t>
      </w:r>
      <w:r w:rsidR="00963E90">
        <w:rPr>
          <w:lang w:val="ro-RO"/>
        </w:rPr>
        <w:t>timizări până când rezultatul ob</w:t>
      </w:r>
      <w:r w:rsidRPr="00E16D1C">
        <w:rPr>
          <w:lang w:val="ro-RO"/>
        </w:rPr>
        <w:t>ținut este satisfăcător.</w:t>
      </w:r>
    </w:p>
    <w:p w:rsidR="00D66038" w:rsidRPr="00E16D1C" w:rsidRDefault="00D66038" w:rsidP="001D65B2">
      <w:pPr>
        <w:rPr>
          <w:lang w:val="ro-RO"/>
        </w:rPr>
      </w:pPr>
      <w:r w:rsidRPr="00E16D1C">
        <w:rPr>
          <w:lang w:val="ro-RO"/>
        </w:rPr>
        <w:t>Evoluția aplicației:</w:t>
      </w:r>
    </w:p>
    <w:p w:rsidR="00D66038" w:rsidRPr="00E16D1C" w:rsidRDefault="00D66038" w:rsidP="001D65B2">
      <w:pPr>
        <w:pStyle w:val="dashitem"/>
        <w:rPr>
          <w:lang w:val="ro-RO"/>
        </w:rPr>
      </w:pPr>
      <w:r w:rsidRPr="00E16D1C">
        <w:rPr>
          <w:lang w:val="ro-RO"/>
        </w:rPr>
        <w:t>Realizarea nucleului aplicație</w:t>
      </w:r>
    </w:p>
    <w:p w:rsidR="00D66038" w:rsidRPr="00E16D1C" w:rsidRDefault="00D66038" w:rsidP="001D65B2">
      <w:pPr>
        <w:pStyle w:val="dashitem"/>
        <w:rPr>
          <w:lang w:val="ro-RO"/>
        </w:rPr>
      </w:pPr>
      <w:r w:rsidRPr="00E16D1C">
        <w:rPr>
          <w:lang w:val="ro-RO"/>
        </w:rPr>
        <w:t>Optimizare prin procesare multicore</w:t>
      </w:r>
    </w:p>
    <w:p w:rsidR="00D66038" w:rsidRPr="00E16D1C" w:rsidRDefault="00D66038" w:rsidP="001D65B2">
      <w:pPr>
        <w:pStyle w:val="dashitem"/>
        <w:rPr>
          <w:lang w:val="ro-RO"/>
        </w:rPr>
      </w:pPr>
      <w:r w:rsidRPr="00E16D1C">
        <w:rPr>
          <w:lang w:val="ro-RO"/>
        </w:rPr>
        <w:t>Optimizare prin rularea problemei pe un cluster de calculatoare</w:t>
      </w:r>
    </w:p>
    <w:p w:rsidR="00D66038" w:rsidRPr="00E16D1C" w:rsidRDefault="00D66038" w:rsidP="001D65B2">
      <w:pPr>
        <w:pStyle w:val="dashitem"/>
        <w:rPr>
          <w:lang w:val="ro-RO"/>
        </w:rPr>
      </w:pPr>
      <w:r w:rsidRPr="00E16D1C">
        <w:rPr>
          <w:lang w:val="ro-RO"/>
        </w:rPr>
        <w:t>Utilizarea Cloud Computing</w:t>
      </w:r>
    </w:p>
    <w:p w:rsidR="00D66038" w:rsidRPr="00E16D1C" w:rsidRDefault="00D66038" w:rsidP="001D65B2">
      <w:pPr>
        <w:pStyle w:val="Heading3"/>
        <w:rPr>
          <w:rStyle w:val="heading30"/>
          <w:lang w:val="ro-RO"/>
        </w:rPr>
      </w:pPr>
      <w:bookmarkStart w:id="32" w:name="_Toc486451078"/>
      <w:r w:rsidRPr="00E16D1C">
        <w:rPr>
          <w:rStyle w:val="heading30"/>
          <w:lang w:val="ro-RO"/>
        </w:rPr>
        <w:t>Nucleul aplicației</w:t>
      </w:r>
      <w:bookmarkEnd w:id="32"/>
    </w:p>
    <w:p w:rsidR="00D66038" w:rsidRPr="00E16D1C" w:rsidRDefault="00D66038" w:rsidP="001D65B2">
      <w:pPr>
        <w:rPr>
          <w:lang w:val="ro-RO"/>
        </w:rPr>
      </w:pPr>
      <w:r w:rsidRPr="00E16D1C">
        <w:rPr>
          <w:lang w:val="ro-RO"/>
        </w:rPr>
        <w:t>Nucleul aplicației reprezintă prima versiune funcțională. Această versiune este formată din implementarea algoritmului genetic. Algoritmul genetic este adaptat astfel încât să funcționeze în mod corespunzător pentru problema TSP. În continuare apare o diagram</w:t>
      </w:r>
      <w:r w:rsidR="00963E90">
        <w:rPr>
          <w:lang w:val="ro-RO"/>
        </w:rPr>
        <w:t>ă</w:t>
      </w:r>
      <w:r w:rsidRPr="00E16D1C">
        <w:rPr>
          <w:lang w:val="ro-RO"/>
        </w:rPr>
        <w:t xml:space="preserve"> care reprezintă funcționarea primei versiuni.</w:t>
      </w: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ind w:firstLine="0"/>
        <w:rPr>
          <w:lang w:val="ro-RO"/>
        </w:rPr>
      </w:pPr>
    </w:p>
    <w:p w:rsidR="00D66038" w:rsidRPr="00E16D1C" w:rsidRDefault="00D66038" w:rsidP="006B6B20">
      <w:pPr>
        <w:ind w:firstLine="0"/>
        <w:jc w:val="center"/>
        <w:rPr>
          <w:lang w:val="ro-RO"/>
        </w:rPr>
      </w:pPr>
      <w:r w:rsidRPr="00E16D1C">
        <w:rPr>
          <w:b/>
          <w:lang w:val="ro-RO"/>
        </w:rPr>
        <w:lastRenderedPageBreak/>
        <w:t xml:space="preserve">Fig. </w:t>
      </w:r>
      <w:fldSimple w:instr=" SEQ &quot;Figure&quot; \* MERGEFORMAT ">
        <w:r w:rsidR="0098110D" w:rsidRPr="0098110D">
          <w:rPr>
            <w:b/>
            <w:noProof/>
            <w:lang w:val="ro-RO"/>
          </w:rPr>
          <w:t>8</w:t>
        </w:r>
      </w:fldSimple>
      <w:r w:rsidRPr="00E16D1C">
        <w:rPr>
          <w:b/>
          <w:lang w:val="ro-RO"/>
        </w:rPr>
        <w:t>.</w:t>
      </w:r>
      <w:r w:rsidRPr="00E16D1C">
        <w:rPr>
          <w:lang w:val="ro-RO"/>
        </w:rPr>
        <w:t xml:space="preserve"> </w:t>
      </w:r>
      <w:r w:rsidRPr="006B6B20">
        <w:rPr>
          <w:sz w:val="18"/>
          <w:lang w:val="ro-RO"/>
        </w:rPr>
        <w:t>Arhitectura aplicației nucleu</w:t>
      </w:r>
    </w:p>
    <w:p w:rsidR="00D66038" w:rsidRPr="00E16D1C" w:rsidRDefault="00D66038" w:rsidP="001D65B2">
      <w:pPr>
        <w:ind w:firstLine="0"/>
        <w:rPr>
          <w:lang w:val="ro-RO"/>
        </w:rPr>
      </w:pPr>
    </w:p>
    <w:p w:rsidR="00D66038" w:rsidRPr="00E16D1C" w:rsidRDefault="00D66038" w:rsidP="001D65B2">
      <w:pPr>
        <w:ind w:firstLine="0"/>
        <w:rPr>
          <w:lang w:val="ro-RO"/>
        </w:rPr>
      </w:pPr>
    </w:p>
    <w:p w:rsidR="00D66038" w:rsidRPr="00E16D1C" w:rsidRDefault="00AA3486" w:rsidP="001D65B2">
      <w:pPr>
        <w:ind w:firstLine="0"/>
        <w:rPr>
          <w:lang w:val="ro-RO"/>
        </w:rPr>
      </w:pPr>
      <w:r w:rsidRPr="00AA3486">
        <w:rPr>
          <w:noProof/>
          <w:lang w:val="ro-RO" w:eastAsia="en-US"/>
        </w:rPr>
        <w:pict>
          <v:group id="_x0000_s1088" style="position:absolute;left:0;text-align:left;margin-left:52.55pt;margin-top:2.65pt;width:246.2pt;height:257.95pt;z-index:251665408" coordorigin="5051,3575" coordsize="4924,5159">
            <v:rect id="_x0000_s1089" style="position:absolute;left:6711;top:3575;width:2160;height:505" fillcolor="#9bbb59" strokecolor="#f2f2f2" strokeweight="3pt">
              <v:shadow on="t" type="perspective" color="#4e6128" opacity=".5" offset="1pt" offset2="-1pt"/>
              <v:textbox style="mso-next-textbox:#_x0000_s1089">
                <w:txbxContent>
                  <w:p w:rsidR="00D53475" w:rsidRPr="00A6273C" w:rsidRDefault="00D53475" w:rsidP="00D66038">
                    <w:pPr>
                      <w:ind w:firstLine="0"/>
                      <w:rPr>
                        <w:b/>
                        <w:sz w:val="18"/>
                        <w:szCs w:val="18"/>
                        <w:lang w:val="ro-RO"/>
                      </w:rPr>
                    </w:pPr>
                    <w:r w:rsidRPr="00A6273C">
                      <w:rPr>
                        <w:b/>
                        <w:sz w:val="18"/>
                        <w:szCs w:val="18"/>
                        <w:lang w:val="ro-RO"/>
                      </w:rPr>
                      <w:t>RULARE APLICAȚIE</w:t>
                    </w:r>
                  </w:p>
                </w:txbxContent>
              </v:textbox>
            </v:rect>
            <v:roundrect id="_x0000_s1090" style="position:absolute;left:6371;top:4773;width:2809;height:451" arcsize="10923f" fillcolor="#4bacc6" strokecolor="#f2f2f2" strokeweight="3pt">
              <v:shadow on="t" type="perspective" color="#205867" opacity=".5" offset="1pt" offset2="-1pt"/>
              <v:textbox style="mso-next-textbox:#_x0000_s1090">
                <w:txbxContent>
                  <w:p w:rsidR="00D53475" w:rsidRPr="00A6273C" w:rsidRDefault="00D53475" w:rsidP="00D66038">
                    <w:pPr>
                      <w:ind w:firstLine="0"/>
                      <w:rPr>
                        <w:b/>
                        <w:sz w:val="18"/>
                        <w:szCs w:val="18"/>
                        <w:lang w:val="ro-RO"/>
                      </w:rPr>
                    </w:pPr>
                    <w:r w:rsidRPr="00A6273C">
                      <w:rPr>
                        <w:b/>
                        <w:sz w:val="18"/>
                        <w:szCs w:val="18"/>
                        <w:lang w:val="ro-RO"/>
                      </w:rPr>
                      <w:t>CITIRE DATE DE INTRARE</w:t>
                    </w:r>
                  </w:p>
                </w:txbxContent>
              </v:textbox>
            </v:roundrect>
            <v:shape id="_x0000_s1091" type="#_x0000_t32" style="position:absolute;left:7866;top:4080;width:0;height:693" o:connectortype="straight" strokecolor="#c0504d" strokeweight="2.5pt">
              <v:stroke endarrow="block"/>
              <v:shadow color="#868686"/>
            </v:shape>
            <v:roundrect id="_x0000_s1092" style="position:absolute;left:5780;top:6017;width:4195;height:462" arcsize="10923f" fillcolor="#4bacc6" strokecolor="#f2f2f2" strokeweight="3pt">
              <v:shadow on="t" type="perspective" color="#205867" opacity=".5" offset="1pt" offset2="-1pt"/>
              <v:textbox style="mso-next-textbox:#_x0000_s1092">
                <w:txbxContent>
                  <w:p w:rsidR="00D53475" w:rsidRPr="00CA659A" w:rsidRDefault="00D53475" w:rsidP="00D66038">
                    <w:pPr>
                      <w:jc w:val="center"/>
                      <w:rPr>
                        <w:b/>
                        <w:lang w:val="ro-RO"/>
                      </w:rPr>
                    </w:pPr>
                    <w:r w:rsidRPr="00CA659A">
                      <w:rPr>
                        <w:b/>
                        <w:lang w:val="ro-RO"/>
                      </w:rPr>
                      <w:t>INITIALIZARE ALGORITM GENETIC</w:t>
                    </w:r>
                  </w:p>
                </w:txbxContent>
              </v:textbox>
            </v:roundrect>
            <v:shape id="_x0000_s1093" type="#_x0000_t32" style="position:absolute;left:7873;top:5224;width:0;height:793" o:connectortype="straight" strokecolor="#c0504d" strokeweight="2.5pt">
              <v:stroke endarrow="block"/>
              <v:shadow color="#868686"/>
            </v:shape>
            <v:roundrect id="_x0000_s1094" style="position:absolute;left:5762;top:7233;width:4213;height:483" arcsize="10923f" fillcolor="#4bacc6" strokecolor="#f2f2f2" strokeweight="3pt">
              <v:shadow on="t" type="perspective" color="#205867" opacity=".5" offset="1pt" offset2="-1pt"/>
              <v:textbox style="mso-next-textbox:#_x0000_s1094">
                <w:txbxContent>
                  <w:p w:rsidR="00D53475" w:rsidRPr="00D15EAE" w:rsidRDefault="00D53475" w:rsidP="00D66038">
                    <w:pPr>
                      <w:jc w:val="center"/>
                      <w:rPr>
                        <w:b/>
                        <w:lang w:val="ro-RO"/>
                      </w:rPr>
                    </w:pPr>
                    <w:r w:rsidRPr="00D15EAE">
                      <w:rPr>
                        <w:b/>
                        <w:lang w:val="ro-RO"/>
                      </w:rPr>
                      <w:t>PORNIRE ALGORITM GENETIC</w:t>
                    </w:r>
                  </w:p>
                </w:txbxContent>
              </v:textbox>
            </v:roundrect>
            <v:shape id="_x0000_s1095" type="#_x0000_t32" style="position:absolute;left:7873;top:6479;width:1;height:754" o:connectortype="straight" strokecolor="#c0504d" strokeweight="2.5pt">
              <v:stroke endarrow="block"/>
              <v:shadow color="#868686"/>
            </v:shape>
            <v:rect id="_x0000_s1096" style="position:absolute;left:6371;top:8285;width:2754;height:449" fillcolor="#c0504d" strokecolor="#f2f2f2" strokeweight="3pt">
              <v:shadow on="t" type="perspective" color="#622423" opacity=".5" offset="1pt" offset2="-1pt"/>
              <v:textbox style="mso-next-textbox:#_x0000_s1096">
                <w:txbxContent>
                  <w:p w:rsidR="00D53475" w:rsidRPr="00D15EAE" w:rsidRDefault="00D53475" w:rsidP="00D66038">
                    <w:pPr>
                      <w:jc w:val="center"/>
                      <w:rPr>
                        <w:b/>
                        <w:lang w:val="ro-RO"/>
                      </w:rPr>
                    </w:pPr>
                    <w:r w:rsidRPr="00D15EAE">
                      <w:rPr>
                        <w:b/>
                        <w:lang w:val="ro-RO"/>
                      </w:rPr>
                      <w:t>AFISARE REZULTAT</w:t>
                    </w:r>
                  </w:p>
                </w:txbxContent>
              </v:textbox>
            </v:rect>
            <v:shape id="_x0000_s1097" type="#_x0000_t32" style="position:absolute;left:7874;top:7716;width:1;height:569" o:connectortype="straight" strokecolor="#c0504d" strokeweight="2.5pt">
              <v:stroke endarrow="block"/>
              <v:shadow color="#868686"/>
            </v:shape>
            <v:shape id="_x0000_s1098" type="#_x0000_t34" style="position:absolute;left:4002;top:4624;width:4915;height:2818;rotation:270" o:connectortype="elbow" adj="23124,-65076,-22198" strokecolor="#f79646" strokeweight="2.5pt">
              <v:stroke endarrow="block"/>
              <v:shadow color="#868686"/>
            </v:shape>
            <v:shape id="_x0000_s1099" type="#_x0000_t32" style="position:absolute;left:5051;top:8490;width:1320;height:0" o:connectortype="straight" strokecolor="#f79646" strokeweight="2.5pt">
              <v:shadow color="#868686"/>
            </v:shape>
          </v:group>
        </w:pict>
      </w:r>
    </w:p>
    <w:p w:rsidR="00D66038" w:rsidRPr="00E16D1C" w:rsidRDefault="00D66038" w:rsidP="001D65B2">
      <w:pPr>
        <w:ind w:firstLine="0"/>
        <w:rPr>
          <w:lang w:val="ro-RO"/>
        </w:rPr>
      </w:pPr>
    </w:p>
    <w:p w:rsidR="00D66038" w:rsidRPr="00E16D1C" w:rsidRDefault="00D66038" w:rsidP="001D65B2">
      <w:pPr>
        <w:ind w:firstLine="0"/>
        <w:rPr>
          <w:lang w:val="ro-RO"/>
        </w:rPr>
      </w:pPr>
    </w:p>
    <w:p w:rsidR="00D66038" w:rsidRPr="00E16D1C" w:rsidRDefault="00D66038" w:rsidP="001D65B2">
      <w:pPr>
        <w:ind w:firstLine="0"/>
        <w:rPr>
          <w:lang w:val="ro-RO"/>
        </w:rPr>
      </w:pPr>
    </w:p>
    <w:p w:rsidR="00D66038" w:rsidRPr="00E16D1C" w:rsidRDefault="00D66038" w:rsidP="001D65B2">
      <w:pPr>
        <w:ind w:firstLine="0"/>
        <w:rPr>
          <w:lang w:val="ro-RO"/>
        </w:rPr>
      </w:pPr>
    </w:p>
    <w:p w:rsidR="00D66038" w:rsidRPr="00E16D1C" w:rsidRDefault="00D66038" w:rsidP="001D65B2">
      <w:pPr>
        <w:ind w:firstLine="0"/>
        <w:rPr>
          <w:lang w:val="ro-RO"/>
        </w:rPr>
      </w:pPr>
    </w:p>
    <w:p w:rsidR="00D66038" w:rsidRPr="00E16D1C" w:rsidRDefault="00D66038" w:rsidP="001D65B2">
      <w:pPr>
        <w:ind w:firstLine="0"/>
        <w:rPr>
          <w:lang w:val="ro-RO"/>
        </w:rPr>
      </w:pPr>
    </w:p>
    <w:p w:rsidR="00D66038" w:rsidRPr="00E16D1C" w:rsidRDefault="00D66038" w:rsidP="001D65B2">
      <w:pPr>
        <w:ind w:firstLine="0"/>
        <w:rPr>
          <w:lang w:val="ro-RO"/>
        </w:rPr>
      </w:pPr>
    </w:p>
    <w:p w:rsidR="00D66038" w:rsidRPr="00E16D1C" w:rsidRDefault="00D66038" w:rsidP="001D65B2">
      <w:pPr>
        <w:ind w:firstLine="0"/>
        <w:rPr>
          <w:lang w:val="ro-RO"/>
        </w:rPr>
      </w:pPr>
    </w:p>
    <w:p w:rsidR="00D66038" w:rsidRPr="00E16D1C" w:rsidRDefault="00D66038" w:rsidP="001D65B2">
      <w:pPr>
        <w:ind w:firstLine="0"/>
        <w:rPr>
          <w:lang w:val="ro-RO"/>
        </w:rPr>
      </w:pPr>
    </w:p>
    <w:p w:rsidR="00D66038" w:rsidRPr="00E16D1C" w:rsidRDefault="00D66038" w:rsidP="001D65B2">
      <w:pPr>
        <w:ind w:firstLine="0"/>
        <w:rPr>
          <w:lang w:val="ro-RO"/>
        </w:rPr>
      </w:pPr>
    </w:p>
    <w:p w:rsidR="00D66038" w:rsidRPr="00E16D1C" w:rsidRDefault="00D66038" w:rsidP="001D65B2">
      <w:pPr>
        <w:ind w:firstLine="0"/>
        <w:rPr>
          <w:lang w:val="ro-RO"/>
        </w:rPr>
      </w:pPr>
    </w:p>
    <w:p w:rsidR="00D66038" w:rsidRPr="00E16D1C" w:rsidRDefault="00D66038" w:rsidP="001D65B2">
      <w:pPr>
        <w:ind w:firstLine="0"/>
        <w:rPr>
          <w:lang w:val="ro-RO"/>
        </w:rPr>
      </w:pPr>
    </w:p>
    <w:p w:rsidR="00D66038" w:rsidRPr="00E16D1C" w:rsidRDefault="00D66038" w:rsidP="001D65B2">
      <w:pPr>
        <w:ind w:firstLine="0"/>
        <w:rPr>
          <w:lang w:val="ro-RO"/>
        </w:rPr>
      </w:pPr>
    </w:p>
    <w:p w:rsidR="00D66038" w:rsidRPr="00E16D1C" w:rsidRDefault="00D66038" w:rsidP="001D65B2">
      <w:pPr>
        <w:ind w:firstLine="0"/>
        <w:rPr>
          <w:lang w:val="ro-RO"/>
        </w:rPr>
      </w:pPr>
    </w:p>
    <w:p w:rsidR="00D66038" w:rsidRPr="00E16D1C" w:rsidRDefault="00D66038" w:rsidP="001D65B2">
      <w:pPr>
        <w:ind w:firstLine="0"/>
        <w:rPr>
          <w:lang w:val="ro-RO"/>
        </w:rPr>
      </w:pPr>
    </w:p>
    <w:p w:rsidR="00D66038" w:rsidRPr="00E16D1C" w:rsidRDefault="00D66038" w:rsidP="001D65B2">
      <w:pPr>
        <w:ind w:firstLine="0"/>
        <w:rPr>
          <w:lang w:val="ro-RO"/>
        </w:rPr>
      </w:pPr>
    </w:p>
    <w:p w:rsidR="00D66038" w:rsidRPr="00E16D1C" w:rsidRDefault="00D66038" w:rsidP="001D65B2">
      <w:pPr>
        <w:ind w:firstLine="0"/>
        <w:rPr>
          <w:lang w:val="ro-RO"/>
        </w:rPr>
      </w:pPr>
    </w:p>
    <w:p w:rsidR="00D66038" w:rsidRPr="00E16D1C" w:rsidRDefault="00D66038" w:rsidP="001D65B2">
      <w:pPr>
        <w:ind w:firstLine="0"/>
        <w:rPr>
          <w:lang w:val="ro-RO"/>
        </w:rPr>
      </w:pPr>
    </w:p>
    <w:p w:rsidR="00D66038" w:rsidRPr="00E16D1C" w:rsidRDefault="00D66038" w:rsidP="001D65B2">
      <w:pPr>
        <w:ind w:firstLine="0"/>
        <w:rPr>
          <w:lang w:val="ro-RO"/>
        </w:rPr>
      </w:pPr>
    </w:p>
    <w:p w:rsidR="00D66038" w:rsidRPr="00E16D1C" w:rsidRDefault="00D66038" w:rsidP="001D65B2">
      <w:pPr>
        <w:ind w:firstLine="0"/>
        <w:rPr>
          <w:lang w:val="ro-RO"/>
        </w:rPr>
      </w:pPr>
    </w:p>
    <w:p w:rsidR="00D66038" w:rsidRPr="00E16D1C" w:rsidRDefault="00D66038" w:rsidP="001D65B2">
      <w:pPr>
        <w:ind w:firstLine="0"/>
        <w:rPr>
          <w:lang w:val="ro-RO"/>
        </w:rPr>
      </w:pPr>
    </w:p>
    <w:p w:rsidR="00D66038" w:rsidRPr="00E16D1C" w:rsidRDefault="00D66038" w:rsidP="001D65B2">
      <w:pPr>
        <w:ind w:firstLine="0"/>
        <w:rPr>
          <w:lang w:val="ro-RO"/>
        </w:rPr>
      </w:pPr>
    </w:p>
    <w:p w:rsidR="00D66038" w:rsidRPr="00E16D1C" w:rsidRDefault="00D66038" w:rsidP="001D65B2">
      <w:pPr>
        <w:rPr>
          <w:lang w:val="ro-RO"/>
        </w:rPr>
      </w:pPr>
      <w:r w:rsidRPr="00E16D1C">
        <w:rPr>
          <w:lang w:val="ro-RO"/>
        </w:rPr>
        <w:t xml:space="preserve">La nivelul </w:t>
      </w:r>
      <w:r w:rsidRPr="00E16D1C">
        <w:rPr>
          <w:b/>
          <w:lang w:val="ro-RO"/>
        </w:rPr>
        <w:t xml:space="preserve">citire date de intrare </w:t>
      </w:r>
      <w:r w:rsidRPr="00E16D1C">
        <w:rPr>
          <w:lang w:val="ro-RO"/>
        </w:rPr>
        <w:t xml:space="preserve">se  preia dintr-un fișier coordonatele diferitelor orașe și se încarcă în memorie. În continuare la </w:t>
      </w:r>
      <w:r w:rsidR="00963E90">
        <w:rPr>
          <w:b/>
          <w:lang w:val="ro-RO"/>
        </w:rPr>
        <w:t>iniț</w:t>
      </w:r>
      <w:r w:rsidRPr="00E16D1C">
        <w:rPr>
          <w:b/>
          <w:lang w:val="ro-RO"/>
        </w:rPr>
        <w:t xml:space="preserve">ializarea algoritmului genetic </w:t>
      </w:r>
      <w:r w:rsidRPr="00E16D1C">
        <w:rPr>
          <w:lang w:val="ro-RO"/>
        </w:rPr>
        <w:t xml:space="preserve">se setează parametri </w:t>
      </w:r>
      <w:r w:rsidR="002F3086" w:rsidRPr="00E16D1C">
        <w:rPr>
          <w:lang w:val="ro-RO"/>
        </w:rPr>
        <w:t>sus prezen</w:t>
      </w:r>
      <w:r w:rsidR="00963E90">
        <w:rPr>
          <w:lang w:val="ro-RO"/>
        </w:rPr>
        <w:t>t</w:t>
      </w:r>
      <w:r w:rsidR="002F3086" w:rsidRPr="00E16D1C">
        <w:rPr>
          <w:lang w:val="ro-RO"/>
        </w:rPr>
        <w:t>ați. Acești parametri</w:t>
      </w:r>
      <w:r w:rsidRPr="00E16D1C">
        <w:rPr>
          <w:lang w:val="ro-RO"/>
        </w:rPr>
        <w:t xml:space="preserve"> vor fi ada</w:t>
      </w:r>
      <w:r w:rsidR="00C629B4">
        <w:rPr>
          <w:lang w:val="ro-RO"/>
        </w:rPr>
        <w:t>ptați în funcțe de rezultatul ob</w:t>
      </w:r>
      <w:r w:rsidRPr="00E16D1C">
        <w:rPr>
          <w:lang w:val="ro-RO"/>
        </w:rPr>
        <w:t>ținut. Dacă setul de date este destul de mare se pot aplica niște tehnici spe</w:t>
      </w:r>
      <w:r w:rsidR="00C629B4">
        <w:rPr>
          <w:lang w:val="ro-RO"/>
        </w:rPr>
        <w:t>cial pentru estimarea parametri</w:t>
      </w:r>
      <w:r w:rsidRPr="00E16D1C">
        <w:rPr>
          <w:lang w:val="ro-RO"/>
        </w:rPr>
        <w:t>lor. Astfel se</w:t>
      </w:r>
      <w:r w:rsidR="002F3086" w:rsidRPr="00E16D1C">
        <w:rPr>
          <w:lang w:val="ro-RO"/>
        </w:rPr>
        <w:t xml:space="preserve"> evită pierderea de timp pe rulă</w:t>
      </w:r>
      <w:r w:rsidRPr="00E16D1C">
        <w:rPr>
          <w:lang w:val="ro-RO"/>
        </w:rPr>
        <w:t xml:space="preserve">ri de test. La pasul unde se apelează </w:t>
      </w:r>
      <w:r w:rsidRPr="00E16D1C">
        <w:rPr>
          <w:b/>
          <w:lang w:val="ro-RO"/>
        </w:rPr>
        <w:t xml:space="preserve">algoritmul genetic </w:t>
      </w:r>
      <w:r w:rsidRPr="00E16D1C">
        <w:rPr>
          <w:lang w:val="ro-RO"/>
        </w:rPr>
        <w:t>se calculează soluț</w:t>
      </w:r>
      <w:r w:rsidR="00456BDD">
        <w:rPr>
          <w:lang w:val="ro-RO"/>
        </w:rPr>
        <w:t>ia, iar apoi se trimit datele ob</w:t>
      </w:r>
      <w:r w:rsidRPr="00E16D1C">
        <w:rPr>
          <w:lang w:val="ro-RO"/>
        </w:rPr>
        <w:t>ținute către consolă.</w:t>
      </w:r>
    </w:p>
    <w:p w:rsidR="00D66038" w:rsidRPr="00E16D1C" w:rsidRDefault="00D66038" w:rsidP="001D65B2">
      <w:pPr>
        <w:pStyle w:val="Heading3"/>
        <w:rPr>
          <w:rStyle w:val="heading30"/>
          <w:lang w:val="ro-RO"/>
        </w:rPr>
      </w:pPr>
      <w:bookmarkStart w:id="33" w:name="_Toc486451079"/>
      <w:r w:rsidRPr="00E16D1C">
        <w:rPr>
          <w:rStyle w:val="heading30"/>
          <w:lang w:val="ro-RO"/>
        </w:rPr>
        <w:t>Procesarea pe nuclee</w:t>
      </w:r>
      <w:bookmarkEnd w:id="33"/>
    </w:p>
    <w:p w:rsidR="00D66038" w:rsidRPr="00E16D1C" w:rsidRDefault="00D66038" w:rsidP="001D65B2">
      <w:pPr>
        <w:rPr>
          <w:lang w:val="ro-RO"/>
        </w:rPr>
      </w:pPr>
      <w:r w:rsidRPr="00E16D1C">
        <w:rPr>
          <w:lang w:val="ro-RO"/>
        </w:rPr>
        <w:t>Procesarea multicore reprezintă una dintre cele mai importante optimizări aduse acestei aplicații. La aplicația anterior prezentată se adaugă noua funcționalitate. Această procesare vine în ajutorul algoritmului genetic.  Având în vedere că datele de intrare vor avea dimensiuni destul de considerabile algoritmul genetic necesită o procesare mai intensă pentru a genera noua populație. Așadar</w:t>
      </w:r>
      <w:r w:rsidR="00A40DB2">
        <w:rPr>
          <w:lang w:val="ro-RO"/>
        </w:rPr>
        <w:t>,</w:t>
      </w:r>
      <w:r w:rsidRPr="00E16D1C">
        <w:rPr>
          <w:lang w:val="ro-RO"/>
        </w:rPr>
        <w:t xml:space="preserve"> ace</w:t>
      </w:r>
      <w:r w:rsidR="00A40DB2">
        <w:rPr>
          <w:lang w:val="ro-RO"/>
        </w:rPr>
        <w:t>a</w:t>
      </w:r>
      <w:r w:rsidRPr="00E16D1C">
        <w:rPr>
          <w:lang w:val="ro-RO"/>
        </w:rPr>
        <w:t>stă tehnică va fi utilizată în procesul de evoluție. Procesul de evoluție fiind cea mai intensă parte din algoritm. Realizând o analogie cu viața reală, generarea unei noi populații reprezintă trecerea de la generația în vârstă la o generație mai tânară. Cu  cât această parte se execută mai rapid cu atât se va ajunge într-un timp mai scurt la rezultat. Diagrama de mai jos prezintă noul mod de operare al algoritmului genetic asupra populației.</w:t>
      </w:r>
    </w:p>
    <w:p w:rsidR="00D66038" w:rsidRPr="00E16D1C" w:rsidRDefault="00AA3486" w:rsidP="001D65B2">
      <w:pPr>
        <w:rPr>
          <w:lang w:val="ro-RO"/>
        </w:rPr>
      </w:pPr>
      <w:r w:rsidRPr="00AA3486">
        <w:rPr>
          <w:noProof/>
          <w:lang w:val="ro-RO" w:eastAsia="en-US"/>
        </w:rPr>
        <w:lastRenderedPageBreak/>
        <w:pict>
          <v:group id="_x0000_s1100" style="position:absolute;left:0;text-align:left;margin-left:16.3pt;margin-top:10.8pt;width:309.75pt;height:476.3pt;z-index:251666432" coordorigin="2940,3539" coordsize="6195,9526">
            <v:group id="_x0000_s1101" style="position:absolute;left:2940;top:9729;width:6195;height:3336" coordorigin="2940,9624" coordsize="6195,4005">
              <v:rect id="_x0000_s1102" style="position:absolute;left:2940;top:9624;width:6195;height:4005" fillcolor="#f79646" strokecolor="#f2f2f2" strokeweight="3pt">
                <v:shadow on="t" type="perspective" color="#974706" opacity=".5" offset="1pt" offset2="-1pt"/>
              </v:rect>
              <v:rect id="_x0000_s1103" style="position:absolute;left:4832;top:9863;width:2412;height:592" fillcolor="#9bbb59" strokecolor="#f2f2f2" strokeweight="3pt">
                <v:shadow on="t" type="perspective" color="#4e6128" opacity=".5" offset="1pt" offset2="-1pt"/>
                <v:textbox style="mso-next-textbox:#_x0000_s1103">
                  <w:txbxContent>
                    <w:p w:rsidR="00D53475" w:rsidRPr="00F83AEB" w:rsidRDefault="00D53475" w:rsidP="00D66038">
                      <w:pPr>
                        <w:jc w:val="center"/>
                        <w:rPr>
                          <w:b/>
                          <w:lang w:val="ro-RO"/>
                        </w:rPr>
                      </w:pPr>
                      <w:r w:rsidRPr="00F83AEB">
                        <w:rPr>
                          <w:b/>
                          <w:lang w:val="ro-RO"/>
                        </w:rPr>
                        <w:t>Procesor</w:t>
                      </w:r>
                      <w:r>
                        <w:rPr>
                          <w:b/>
                          <w:lang w:val="ro-RO"/>
                        </w:rPr>
                        <w:t xml:space="preserve"> 4 nuclee</w:t>
                      </w:r>
                    </w:p>
                  </w:txbxContent>
                </v:textbox>
              </v:rect>
              <v:group id="_x0000_s1104" style="position:absolute;left:3266;top:10815;width:5646;height:2411" coordorigin="7701,2708" coordsize="3835,2348">
                <v:roundrect id="_x0000_s1105" style="position:absolute;left:7701;top:2708;width:845;height:469" arcsize="10923f" fillcolor="#92cddc" strokecolor="#4bacc6" strokeweight="1pt">
                  <v:fill color2="#4bacc6" focus="50%" type="gradient"/>
                  <v:shadow on="t" type="perspective" color="#205867" offset="1pt" offset2="-3pt"/>
                  <v:textbox style="mso-next-textbox:#_x0000_s1105">
                    <w:txbxContent>
                      <w:p w:rsidR="00D53475" w:rsidRPr="00A46BE9" w:rsidRDefault="00D53475" w:rsidP="00D66038">
                        <w:pPr>
                          <w:rPr>
                            <w:sz w:val="16"/>
                            <w:szCs w:val="16"/>
                            <w:lang w:val="ro-RO"/>
                          </w:rPr>
                        </w:pPr>
                        <w:r w:rsidRPr="00A46BE9">
                          <w:rPr>
                            <w:sz w:val="16"/>
                            <w:szCs w:val="16"/>
                            <w:lang w:val="ro-RO"/>
                          </w:rPr>
                          <w:t>Core I</w:t>
                        </w:r>
                      </w:p>
                    </w:txbxContent>
                  </v:textbox>
                </v:roundrect>
                <v:roundrect id="_x0000_s1106" style="position:absolute;left:8666;top:2708;width:845;height:469" arcsize="10923f" fillcolor="#92cddc" strokecolor="#4bacc6" strokeweight="1pt">
                  <v:fill color2="#4bacc6" focus="50%" type="gradient"/>
                  <v:shadow on="t" type="perspective" color="#205867" offset="1pt" offset2="-3pt"/>
                  <v:textbox style="mso-next-textbox:#_x0000_s1106">
                    <w:txbxContent>
                      <w:p w:rsidR="00D53475" w:rsidRPr="00A46BE9" w:rsidRDefault="00D53475" w:rsidP="00D66038">
                        <w:pPr>
                          <w:rPr>
                            <w:sz w:val="16"/>
                            <w:szCs w:val="16"/>
                            <w:lang w:val="ro-RO"/>
                          </w:rPr>
                        </w:pPr>
                        <w:r w:rsidRPr="00A46BE9">
                          <w:rPr>
                            <w:sz w:val="16"/>
                            <w:szCs w:val="16"/>
                            <w:lang w:val="ro-RO"/>
                          </w:rPr>
                          <w:t>Core I</w:t>
                        </w:r>
                        <w:r>
                          <w:rPr>
                            <w:sz w:val="16"/>
                            <w:szCs w:val="16"/>
                            <w:lang w:val="ro-RO"/>
                          </w:rPr>
                          <w:t>I</w:t>
                        </w:r>
                      </w:p>
                      <w:p w:rsidR="00D53475" w:rsidRPr="00A46BE9" w:rsidRDefault="00D53475" w:rsidP="00D66038">
                        <w:pPr>
                          <w:rPr>
                            <w:sz w:val="16"/>
                            <w:szCs w:val="16"/>
                          </w:rPr>
                        </w:pPr>
                        <w:r w:rsidRPr="00A46BE9">
                          <w:rPr>
                            <w:sz w:val="16"/>
                            <w:szCs w:val="16"/>
                          </w:rPr>
                          <w:t>I</w:t>
                        </w:r>
                      </w:p>
                    </w:txbxContent>
                  </v:textbox>
                </v:roundrect>
                <v:roundrect id="_x0000_s1107" style="position:absolute;left:9689;top:2708;width:845;height:469" arcsize="10923f" fillcolor="#92cddc" strokecolor="#4bacc6" strokeweight="1pt">
                  <v:fill color2="#4bacc6" focus="50%" type="gradient"/>
                  <v:shadow on="t" type="perspective" color="#205867" offset="1pt" offset2="-3pt"/>
                  <v:textbox style="mso-next-textbox:#_x0000_s1107">
                    <w:txbxContent>
                      <w:p w:rsidR="00D53475" w:rsidRPr="00A46BE9" w:rsidRDefault="00D53475" w:rsidP="00D66038">
                        <w:pPr>
                          <w:rPr>
                            <w:sz w:val="16"/>
                            <w:szCs w:val="16"/>
                            <w:lang w:val="ro-RO"/>
                          </w:rPr>
                        </w:pPr>
                        <w:r w:rsidRPr="00A46BE9">
                          <w:rPr>
                            <w:sz w:val="16"/>
                            <w:szCs w:val="16"/>
                            <w:lang w:val="ro-RO"/>
                          </w:rPr>
                          <w:t>Core I</w:t>
                        </w:r>
                        <w:r>
                          <w:rPr>
                            <w:sz w:val="16"/>
                            <w:szCs w:val="16"/>
                            <w:lang w:val="ro-RO"/>
                          </w:rPr>
                          <w:t>II</w:t>
                        </w:r>
                      </w:p>
                      <w:p w:rsidR="00D53475" w:rsidRPr="00A46BE9" w:rsidRDefault="00D53475" w:rsidP="00D66038">
                        <w:pPr>
                          <w:rPr>
                            <w:sz w:val="16"/>
                            <w:szCs w:val="16"/>
                          </w:rPr>
                        </w:pPr>
                      </w:p>
                    </w:txbxContent>
                  </v:textbox>
                </v:roundrect>
                <v:roundrect id="_x0000_s1108" style="position:absolute;left:10691;top:2708;width:845;height:469" arcsize="10923f" fillcolor="#92cddc" strokecolor="#4bacc6" strokeweight="1pt">
                  <v:fill color2="#4bacc6" focus="50%" type="gradient"/>
                  <v:shadow on="t" type="perspective" color="#205867" offset="1pt" offset2="-3pt"/>
                  <v:textbox style="mso-next-textbox:#_x0000_s1108">
                    <w:txbxContent>
                      <w:p w:rsidR="00D53475" w:rsidRPr="00A46BE9" w:rsidRDefault="00D53475" w:rsidP="00D66038">
                        <w:pPr>
                          <w:rPr>
                            <w:sz w:val="16"/>
                            <w:szCs w:val="16"/>
                            <w:lang w:val="ro-RO"/>
                          </w:rPr>
                        </w:pPr>
                        <w:r w:rsidRPr="00A46BE9">
                          <w:rPr>
                            <w:sz w:val="16"/>
                            <w:szCs w:val="16"/>
                            <w:lang w:val="ro-RO"/>
                          </w:rPr>
                          <w:t>Core IV</w:t>
                        </w:r>
                      </w:p>
                      <w:p w:rsidR="00D53475" w:rsidRPr="00A46BE9" w:rsidRDefault="00D53475" w:rsidP="00D66038">
                        <w:pPr>
                          <w:rPr>
                            <w:sz w:val="16"/>
                            <w:szCs w:val="16"/>
                          </w:rPr>
                        </w:pPr>
                      </w:p>
                    </w:txbxContent>
                  </v:textbox>
                </v:roundrect>
                <v:rect id="_x0000_s1109" style="position:absolute;left:7701;top:3631;width:840;height:408" strokecolor="#666" strokeweight="1pt">
                  <v:fill color2="#999" focusposition="1" focussize="" focus="100%" type="gradient"/>
                  <v:shadow on="t" type="perspective" color="#7f7f7f" opacity=".5" offset="1pt" offset2="-3pt"/>
                  <v:textbox style="mso-next-textbox:#_x0000_s1109">
                    <w:txbxContent>
                      <w:p w:rsidR="00D53475" w:rsidRPr="00A46BE9" w:rsidRDefault="00D53475" w:rsidP="00D66038">
                        <w:pPr>
                          <w:jc w:val="center"/>
                          <w:rPr>
                            <w:lang w:val="ro-RO"/>
                          </w:rPr>
                        </w:pPr>
                        <w:r w:rsidRPr="00A46BE9">
                          <w:rPr>
                            <w:lang w:val="ro-RO"/>
                          </w:rPr>
                          <w:t>M1</w:t>
                        </w:r>
                      </w:p>
                    </w:txbxContent>
                  </v:textbox>
                </v:rect>
                <v:rect id="_x0000_s1110" style="position:absolute;left:8671;top:3631;width:840;height:408" strokecolor="#666" strokeweight="1pt">
                  <v:fill color2="#999" focusposition="1" focussize="" focus="100%" type="gradient"/>
                  <v:shadow on="t" type="perspective" color="#7f7f7f" opacity=".5" offset="1pt" offset2="-3pt"/>
                  <v:textbox style="mso-next-textbox:#_x0000_s1110">
                    <w:txbxContent>
                      <w:p w:rsidR="00D53475" w:rsidRPr="00A46BE9" w:rsidRDefault="00D53475" w:rsidP="00D66038">
                        <w:pPr>
                          <w:jc w:val="center"/>
                          <w:rPr>
                            <w:lang w:val="ro-RO"/>
                          </w:rPr>
                        </w:pPr>
                        <w:r>
                          <w:rPr>
                            <w:lang w:val="ro-RO"/>
                          </w:rPr>
                          <w:t>M2</w:t>
                        </w:r>
                      </w:p>
                    </w:txbxContent>
                  </v:textbox>
                </v:rect>
                <v:rect id="_x0000_s1111" style="position:absolute;left:9689;top:3631;width:840;height:408" strokecolor="#666" strokeweight="1pt">
                  <v:fill color2="#999" focusposition="1" focussize="" focus="100%" type="gradient"/>
                  <v:shadow on="t" type="perspective" color="#7f7f7f" opacity=".5" offset="1pt" offset2="-3pt"/>
                  <v:textbox style="mso-next-textbox:#_x0000_s1111">
                    <w:txbxContent>
                      <w:p w:rsidR="00D53475" w:rsidRPr="00A46BE9" w:rsidRDefault="00D53475" w:rsidP="00D66038">
                        <w:pPr>
                          <w:jc w:val="center"/>
                          <w:rPr>
                            <w:lang w:val="ro-RO"/>
                          </w:rPr>
                        </w:pPr>
                        <w:r>
                          <w:rPr>
                            <w:lang w:val="ro-RO"/>
                          </w:rPr>
                          <w:t>M3</w:t>
                        </w:r>
                      </w:p>
                    </w:txbxContent>
                  </v:textbox>
                </v:rect>
                <v:rect id="_x0000_s1112" style="position:absolute;left:10691;top:3631;width:840;height:408" strokecolor="#666" strokeweight="1pt">
                  <v:fill color2="#999" focusposition="1" focussize="" focus="100%" type="gradient"/>
                  <v:shadow on="t" type="perspective" color="#7f7f7f" opacity=".5" offset="1pt" offset2="-3pt"/>
                  <v:textbox style="mso-next-textbox:#_x0000_s1112">
                    <w:txbxContent>
                      <w:p w:rsidR="00D53475" w:rsidRPr="00A46BE9" w:rsidRDefault="00D53475" w:rsidP="00D66038">
                        <w:pPr>
                          <w:jc w:val="center"/>
                          <w:rPr>
                            <w:lang w:val="ro-RO"/>
                          </w:rPr>
                        </w:pPr>
                        <w:r>
                          <w:rPr>
                            <w:lang w:val="ro-RO"/>
                          </w:rPr>
                          <w:t>M4</w:t>
                        </w:r>
                      </w:p>
                    </w:txbxContent>
                  </v:textbox>
                </v:rect>
                <v:rect id="_x0000_s1113" style="position:absolute;left:7701;top:4586;width:3830;height:470" fillcolor="#b2a1c7" strokecolor="#8064a2" strokeweight="1pt">
                  <v:fill color2="#8064a2" focus="50%" type="gradient"/>
                  <v:shadow on="t" type="perspective" color="#3f3151" offset="1pt" offset2="-3pt"/>
                  <v:textbox style="mso-next-textbox:#_x0000_s1113">
                    <w:txbxContent>
                      <w:p w:rsidR="00D53475" w:rsidRPr="00A46BE9" w:rsidRDefault="00D53475" w:rsidP="00D66038">
                        <w:pPr>
                          <w:jc w:val="center"/>
                          <w:rPr>
                            <w:b/>
                            <w:lang w:val="ro-RO"/>
                          </w:rPr>
                        </w:pPr>
                        <w:r w:rsidRPr="00A46BE9">
                          <w:rPr>
                            <w:b/>
                            <w:lang w:val="ro-RO"/>
                          </w:rPr>
                          <w:t>MEMORIE PARTAJATĂ</w:t>
                        </w:r>
                      </w:p>
                    </w:txbxContent>
                  </v:textbox>
                </v:rect>
                <v:shape id="_x0000_s1114" type="#_x0000_t32" style="position:absolute;left:8123;top:4039;width:0;height:547" o:connectortype="straight" strokecolor="#8064a2" strokeweight="2.5pt">
                  <v:shadow color="#868686"/>
                </v:shape>
                <v:shape id="_x0000_s1115" type="#_x0000_t32" style="position:absolute;left:9110;top:4039;width:0;height:547" o:connectortype="straight" strokecolor="#8064a2" strokeweight="2.5pt">
                  <v:shadow color="#868686"/>
                </v:shape>
                <v:shape id="_x0000_s1116" type="#_x0000_t32" style="position:absolute;left:11129;top:4054;width:0;height:547" o:connectortype="straight" strokecolor="#8064a2" strokeweight="2.5pt">
                  <v:shadow color="#868686"/>
                </v:shape>
                <v:shape id="_x0000_s1117" type="#_x0000_t32" style="position:absolute;left:10158;top:4054;width:0;height:547" o:connectortype="straight" strokecolor="#8064a2" strokeweight="2.5pt">
                  <v:shadow color="#868686"/>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118" type="#_x0000_t70" style="position:absolute;left:8052;top:3177;width:150;height:454;flip:x">
                  <v:textbox style="layout-flow:vertical-ideographic"/>
                </v:shape>
                <v:shape id="_x0000_s1119" type="#_x0000_t70" style="position:absolute;left:11129;top:3177;width:150;height:454;flip:x">
                  <v:textbox style="layout-flow:vertical-ideographic"/>
                </v:shape>
                <v:shape id="_x0000_s1120" type="#_x0000_t70" style="position:absolute;left:8960;top:3177;width:150;height:454;flip:x">
                  <v:textbox style="layout-flow:vertical-ideographic"/>
                </v:shape>
                <v:shape id="_x0000_s1121" type="#_x0000_t70" style="position:absolute;left:10008;top:3177;width:150;height:454;flip:x">
                  <v:textbox style="layout-flow:vertical-ideographic"/>
                </v:shape>
              </v:group>
            </v:group>
            <v:group id="_x0000_s1122" style="position:absolute;left:2940;top:3539;width:6195;height:7276" coordorigin="2940,3539" coordsize="6195,7276">
              <v:group id="_x0000_s1123" style="position:absolute;left:2940;top:3539;width:6195;height:5971" coordorigin="420,4860" coordsize="6195,6000">
                <v:group id="_x0000_s1124" style="position:absolute;left:420;top:4860;width:6195;height:6000" coordorigin="420,4860" coordsize="6195,6000">
                  <v:rect id="_x0000_s1125" style="position:absolute;left:420;top:4860;width:6195;height:6000" fillcolor="#4f81bd" strokecolor="#f2f2f2" strokeweight="3pt">
                    <v:shadow on="t" type="perspective" color="#243f60" opacity=".5" offset="1pt" offset2="-1pt"/>
                  </v:rect>
                  <v:rect id="_x0000_s1126" style="position:absolute;left:1758;top:5184;width:3712;height:504" fillcolor="#9bbb59" strokecolor="#f2f2f2" strokeweight="3pt">
                    <v:shadow on="t" type="perspective" color="#4e6128" opacity=".5" offset="1pt" offset2="-1pt"/>
                    <v:textbox style="mso-next-textbox:#_x0000_s1126">
                      <w:txbxContent>
                        <w:p w:rsidR="00D53475" w:rsidRPr="0067060A" w:rsidRDefault="00D53475" w:rsidP="00D66038">
                          <w:pPr>
                            <w:jc w:val="center"/>
                            <w:rPr>
                              <w:b/>
                              <w:lang w:val="ro-RO"/>
                            </w:rPr>
                          </w:pPr>
                          <w:r w:rsidRPr="0067060A">
                            <w:rPr>
                              <w:b/>
                              <w:lang w:val="ro-RO"/>
                            </w:rPr>
                            <w:t>Start Algoritm Genetic</w:t>
                          </w:r>
                        </w:p>
                      </w:txbxContent>
                    </v:textbox>
                  </v:rect>
                  <v:shape id="_x0000_s1127" type="#_x0000_t32" style="position:absolute;left:2272;top:5776;width:0;height:299" o:connectortype="straight" strokecolor="#f79646" strokeweight="2.5pt">
                    <v:stroke endarrow="block"/>
                    <v:shadow color="#868686"/>
                  </v:shape>
                  <v:shape id="_x0000_s1128" type="#_x0000_t32" style="position:absolute;left:4923;top:5776;width:17;height:299" o:connectortype="straight" strokecolor="#f79646" strokeweight="2.5pt">
                    <v:stroke endarrow="block"/>
                    <v:shadow color="#868686"/>
                  </v:shape>
                  <v:shape id="_x0000_s1129" type="#_x0000_t32" style="position:absolute;left:3681;top:5776;width:0;height:299" o:connectortype="straight" strokecolor="#f79646" strokeweight="2.5pt">
                    <v:stroke endarrow="block"/>
                    <v:shadow color="#868686"/>
                  </v:shape>
                </v:group>
                <v:group id="_x0000_s1130" style="position:absolute;left:1347;top:6075;width:4608;height:4468" coordorigin="1347,6075" coordsize="4608,4468">
                  <v:rect id="_x0000_s1131" style="position:absolute;left:1347;top:6075;width:4608;height:4468" fillcolor="#4bacc6" strokecolor="#f2f2f2" strokeweight="3pt">
                    <v:shadow on="t" type="perspective" color="#205867" opacity=".5" offset="1pt" offset2="-1pt"/>
                  </v:rect>
                  <v:group id="_x0000_s1132" style="position:absolute;left:1758;top:6218;width:3438;height:4167" coordorigin="1758,6218" coordsize="3438,4167">
                    <v:rect id="_x0000_s1133" style="position:absolute;left:2272;top:6218;width:2891;height:438">
                      <v:textbox style="mso-next-textbox:#_x0000_s1133">
                        <w:txbxContent>
                          <w:p w:rsidR="00D53475" w:rsidRPr="00F83AEB" w:rsidRDefault="00D53475" w:rsidP="00D66038">
                            <w:pPr>
                              <w:jc w:val="center"/>
                              <w:rPr>
                                <w:b/>
                                <w:lang w:val="ro-RO"/>
                              </w:rPr>
                            </w:pPr>
                            <w:r w:rsidRPr="00F83AEB">
                              <w:rPr>
                                <w:b/>
                                <w:lang w:val="ro-RO"/>
                              </w:rPr>
                              <w:t>Populație actuală</w:t>
                            </w:r>
                          </w:p>
                        </w:txbxContent>
                      </v:textbox>
                    </v:rect>
                    <v:rect id="_x0000_s1134" style="position:absolute;left:2263;top:6986;width:2891;height:573">
                      <v:textbox style="mso-next-textbox:#_x0000_s1134">
                        <w:txbxContent>
                          <w:p w:rsidR="00D53475" w:rsidRPr="00F83AEB" w:rsidRDefault="00D53475" w:rsidP="00D66038">
                            <w:pPr>
                              <w:jc w:val="center"/>
                              <w:rPr>
                                <w:b/>
                                <w:lang w:val="ro-RO"/>
                              </w:rPr>
                            </w:pPr>
                            <w:r>
                              <w:rPr>
                                <w:b/>
                                <w:lang w:val="ro-RO"/>
                              </w:rPr>
                              <w:t>Generare populație</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35" type="#_x0000_t67" style="position:absolute;left:3537;top:6656;width:359;height:330">
                      <v:textbox style="layout-flow:vertical-ideographic"/>
                    </v:shape>
                    <v:group id="_x0000_s1136" style="position:absolute;left:2272;top:7843;width:2924;height:391" coordorigin="2170,8609" coordsize="2924,391">
                      <v:rect id="_x0000_s1137" style="position:absolute;left:2170;top:8609;width:701;height:391" fillcolor="#d99594" strokecolor="#d99594" strokeweight="1pt">
                        <v:fill color2="#f2dbdb" angle="-45" focus="-50%" type="gradient"/>
                        <v:shadow on="t" type="perspective" color="#622423" opacity=".5" offset="1pt" offset2="-3pt"/>
                        <v:textbox style="mso-next-textbox:#_x0000_s1137">
                          <w:txbxContent>
                            <w:p w:rsidR="00D53475" w:rsidRPr="0096593C" w:rsidRDefault="00D53475" w:rsidP="00D66038">
                              <w:pPr>
                                <w:ind w:firstLine="0"/>
                                <w:rPr>
                                  <w:sz w:val="18"/>
                                  <w:szCs w:val="18"/>
                                  <w:lang w:val="ro-RO"/>
                                </w:rPr>
                              </w:pPr>
                              <w:r w:rsidRPr="0096593C">
                                <w:rPr>
                                  <w:sz w:val="18"/>
                                  <w:szCs w:val="18"/>
                                  <w:lang w:val="ro-RO"/>
                                </w:rPr>
                                <w:t>25%</w:t>
                              </w:r>
                            </w:p>
                            <w:p w:rsidR="00D53475" w:rsidRDefault="00D53475" w:rsidP="00D66038"/>
                            <w:p w:rsidR="00D53475" w:rsidRPr="00A6273C" w:rsidRDefault="00D53475" w:rsidP="00D66038">
                              <w:pPr>
                                <w:rPr>
                                  <w:szCs w:val="18"/>
                                </w:rPr>
                              </w:pPr>
                            </w:p>
                          </w:txbxContent>
                        </v:textbox>
                      </v:rect>
                      <v:rect id="_x0000_s1138" style="position:absolute;left:2871;top:8609;width:718;height:391" fillcolor="#95b3d7" strokecolor="#95b3d7" strokeweight="1pt">
                        <v:fill color2="#dbe5f1" angle="-45" focus="-50%" type="gradient"/>
                        <v:shadow on="t" type="perspective" color="#243f60" opacity=".5" offset="1pt" offset2="-3pt"/>
                        <v:textbox style="mso-next-textbox:#_x0000_s1138">
                          <w:txbxContent>
                            <w:p w:rsidR="00D53475" w:rsidRPr="0096593C" w:rsidRDefault="00D53475" w:rsidP="00D66038">
                              <w:pPr>
                                <w:ind w:firstLine="0"/>
                                <w:rPr>
                                  <w:sz w:val="18"/>
                                  <w:szCs w:val="18"/>
                                  <w:lang w:val="ro-RO"/>
                                </w:rPr>
                              </w:pPr>
                              <w:r w:rsidRPr="0096593C">
                                <w:rPr>
                                  <w:sz w:val="18"/>
                                  <w:szCs w:val="18"/>
                                  <w:lang w:val="ro-RO"/>
                                </w:rPr>
                                <w:t>25%</w:t>
                              </w:r>
                            </w:p>
                            <w:p w:rsidR="00D53475" w:rsidRDefault="00D53475" w:rsidP="00D66038"/>
                            <w:p w:rsidR="00D53475" w:rsidRPr="00A6273C" w:rsidRDefault="00D53475" w:rsidP="00D66038"/>
                          </w:txbxContent>
                        </v:textbox>
                      </v:rect>
                      <v:rect id="_x0000_s1139" style="position:absolute;left:3589;top:8609;width:717;height:391" fillcolor="#c2d69b" strokecolor="#c2d69b" strokeweight="1pt">
                        <v:fill color2="#eaf1dd" angle="-45" focus="-50%" type="gradient"/>
                        <v:shadow on="t" type="perspective" color="#4e6128" opacity=".5" offset="1pt" offset2="-3pt"/>
                        <v:textbox style="mso-next-textbox:#_x0000_s1139">
                          <w:txbxContent>
                            <w:p w:rsidR="00D53475" w:rsidRPr="0096593C" w:rsidRDefault="00D53475" w:rsidP="00D66038">
                              <w:pPr>
                                <w:ind w:firstLine="0"/>
                                <w:rPr>
                                  <w:sz w:val="18"/>
                                  <w:szCs w:val="18"/>
                                  <w:lang w:val="ro-RO"/>
                                </w:rPr>
                              </w:pPr>
                              <w:r w:rsidRPr="0096593C">
                                <w:rPr>
                                  <w:sz w:val="18"/>
                                  <w:szCs w:val="18"/>
                                  <w:lang w:val="ro-RO"/>
                                </w:rPr>
                                <w:t>25%</w:t>
                              </w:r>
                            </w:p>
                            <w:p w:rsidR="00D53475" w:rsidRDefault="00D53475" w:rsidP="00D66038"/>
                          </w:txbxContent>
                        </v:textbox>
                      </v:rect>
                      <v:rect id="_x0000_s1140" style="position:absolute;left:4324;top:8609;width:770;height:391" fillcolor="#fabf8f" strokecolor="#fabf8f" strokeweight="1pt">
                        <v:fill color2="#fde9d9" angle="-45" focus="-50%" type="gradient"/>
                        <v:shadow on="t" type="perspective" color="#974706" opacity=".5" offset="1pt" offset2="-3pt"/>
                        <v:textbox style="mso-next-textbox:#_x0000_s1140">
                          <w:txbxContent>
                            <w:p w:rsidR="00D53475" w:rsidRPr="0096593C" w:rsidRDefault="00D53475" w:rsidP="00D66038">
                              <w:pPr>
                                <w:ind w:firstLine="0"/>
                                <w:rPr>
                                  <w:sz w:val="18"/>
                                  <w:szCs w:val="18"/>
                                  <w:lang w:val="ro-RO"/>
                                </w:rPr>
                              </w:pPr>
                              <w:r w:rsidRPr="0096593C">
                                <w:rPr>
                                  <w:sz w:val="18"/>
                                  <w:szCs w:val="18"/>
                                  <w:lang w:val="ro-RO"/>
                                </w:rPr>
                                <w:t>25%</w:t>
                              </w:r>
                            </w:p>
                            <w:p w:rsidR="00D53475" w:rsidRDefault="00D53475" w:rsidP="00D66038"/>
                            <w:p w:rsidR="00D53475" w:rsidRPr="00A6273C" w:rsidRDefault="00D53475" w:rsidP="00D66038"/>
                          </w:txbxContent>
                        </v:textbox>
                      </v:rect>
                    </v:group>
                    <v:rect id="_x0000_s1141" style="position:absolute;left:2272;top:8234;width:2924;height:421" fillcolor="#fabf8f" strokecolor="#f79646" strokeweight="1pt">
                      <v:fill color2="#f79646" focus="50%" type="gradient"/>
                      <v:shadow on="t" type="perspective" color="#974706" offset="1pt" offset2="-3pt"/>
                      <v:textbox style="mso-next-textbox:#_x0000_s1141">
                        <w:txbxContent>
                          <w:p w:rsidR="00D53475" w:rsidRPr="0096593C" w:rsidRDefault="00D53475" w:rsidP="00D66038">
                            <w:pPr>
                              <w:jc w:val="center"/>
                              <w:rPr>
                                <w:b/>
                                <w:sz w:val="18"/>
                                <w:szCs w:val="18"/>
                                <w:lang w:val="ro-RO"/>
                              </w:rPr>
                            </w:pPr>
                            <w:r w:rsidRPr="0096593C">
                              <w:rPr>
                                <w:b/>
                                <w:sz w:val="18"/>
                                <w:szCs w:val="18"/>
                                <w:lang w:val="ro-RO"/>
                              </w:rPr>
                              <w:t>Populație nou</w:t>
                            </w:r>
                          </w:p>
                        </w:txbxContent>
                      </v:textbox>
                    </v:rect>
                    <v:rect id="_x0000_s1142" style="position:absolute;left:2289;top:8979;width:2865;height:396" fillcolor="#f79646" strokecolor="#f2f2f2" strokeweight="3pt">
                      <v:shadow on="t" type="perspective" color="#974706" opacity=".5" offset="1pt" offset2="-1pt"/>
                      <v:textbox style="mso-next-textbox:#_x0000_s1142">
                        <w:txbxContent>
                          <w:p w:rsidR="00D53475" w:rsidRPr="00106246" w:rsidRDefault="00D53475" w:rsidP="00D66038">
                            <w:pPr>
                              <w:jc w:val="center"/>
                              <w:rPr>
                                <w:b/>
                                <w:lang w:val="ro-RO"/>
                              </w:rPr>
                            </w:pPr>
                            <w:r w:rsidRPr="00106246">
                              <w:rPr>
                                <w:b/>
                                <w:lang w:val="ro-RO"/>
                              </w:rPr>
                              <w:t>Condiție</w:t>
                            </w:r>
                          </w:p>
                        </w:txbxContent>
                      </v:textbox>
                    </v:rect>
                    <v:oval id="_x0000_s1143" style="position:absolute;left:2768;top:9725;width:1915;height:660" fillcolor="#9bbb59" strokecolor="#f2f2f2" strokeweight="3pt">
                      <v:shadow on="t" type="perspective" color="#4e6128" opacity=".5" offset="1pt" offset2="-1pt"/>
                      <v:textbox style="mso-next-textbox:#_x0000_s1143">
                        <w:txbxContent>
                          <w:p w:rsidR="00D53475" w:rsidRPr="00106246" w:rsidRDefault="00D53475" w:rsidP="00D66038">
                            <w:pPr>
                              <w:jc w:val="center"/>
                              <w:rPr>
                                <w:b/>
                                <w:lang w:val="ro-RO"/>
                              </w:rPr>
                            </w:pPr>
                            <w:r w:rsidRPr="00106246">
                              <w:rPr>
                                <w:b/>
                                <w:lang w:val="ro-RO"/>
                              </w:rPr>
                              <w:t>STOP</w:t>
                            </w:r>
                          </w:p>
                        </w:txbxContent>
                      </v:textbox>
                    </v:oval>
                    <v:shape id="_x0000_s1144" type="#_x0000_t67" style="position:absolute;left:3537;top:8655;width:438;height:324">
                      <v:textbox style="layout-flow:vertical-ideographic"/>
                    </v:shape>
                    <v:shape id="_x0000_s1145" type="#_x0000_t67" style="position:absolute;left:3537;top:9375;width:413;height:350">
                      <v:textbox style="layout-flow:vertical-ideographic"/>
                    </v:shape>
                    <v:shape id="_x0000_s1146" type="#_x0000_t67" style="position:absolute;left:3537;top:7559;width:387;height:284">
                      <v:textbox style="layout-flow:vertical-ideographic"/>
                    </v:shape>
                    <v:shape id="_x0000_s1147" type="#_x0000_t34" style="position:absolute;left:493;top:7760;width:3540;height:1010;rotation:270;flip:x" o:connectortype="elbow" adj="-184,214610,-16889" strokeweight="1pt">
                      <v:stroke dashstyle="dash"/>
                      <v:shadow color="#868686"/>
                    </v:shape>
                    <v:shape id="_x0000_s1148" type="#_x0000_t32" style="position:absolute;left:1758;top:6495;width:514;height:0" o:connectortype="straight" strokeweight="1pt">
                      <v:stroke dashstyle="dash" endarrow="block"/>
                      <v:shadow color="#868686"/>
                    </v:shape>
                  </v:group>
                </v:group>
              </v:group>
              <v:shape id="_x0000_s1149" type="#_x0000_t32" style="position:absolute;left:5685;top:6795;width:0;height:4020" o:connectortype="straight" strokecolor="#8064a2" strokeweight="1pt">
                <v:stroke dashstyle="dash" endarrow="block"/>
                <v:shadow color="#868686"/>
              </v:shape>
              <v:shape id="_x0000_s1150" type="#_x0000_t32" style="position:absolute;left:6883;top:6795;width:1;height:4020" o:connectortype="straight" strokecolor="#8064a2" strokeweight="1pt">
                <v:stroke dashstyle="dash" endarrow="block"/>
                <v:shadow color="#868686"/>
              </v:shape>
              <v:shape id="_x0000_s1151" type="#_x0000_t34" style="position:absolute;left:5981;top:8482;width:4020;height:645;rotation:90;flip:x" o:connectortype="elbow" adj="85,227553,-41201" strokecolor="#8064a2" strokeweight="1pt">
                <v:stroke dashstyle="dash" endarrow="block"/>
                <v:shadow color="#868686"/>
              </v:shape>
              <v:shape id="_x0000_s1152" type="#_x0000_t34" style="position:absolute;left:2422;top:8302;width:4095;height:931;rotation:90" o:connectortype="elbow" adj="353,-155910,-26031" strokecolor="#8064a2" strokeweight="1pt">
                <v:stroke dashstyle="dash" endarrow="block"/>
                <v:shadow color="#868686"/>
              </v:shape>
            </v:group>
          </v:group>
        </w:pict>
      </w: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AA3486" w:rsidP="001D65B2">
      <w:pPr>
        <w:rPr>
          <w:lang w:val="ro-RO"/>
        </w:rPr>
      </w:pPr>
      <w:r w:rsidRPr="00AA3486">
        <w:rPr>
          <w:lang w:val="ro-RO"/>
        </w:rPr>
        <w:pict>
          <v:shape id="_x0000_s1029" type="#_x0000_t67" style="position:absolute;left:0;text-align:left;margin-left:100.45pt;margin-top:17.3pt;width:16.45pt;height:11.7pt;z-index:251650048">
            <v:textbox style="layout-flow:vertical-ideographic"/>
          </v:shape>
        </w:pict>
      </w:r>
    </w:p>
    <w:p w:rsidR="00D66038" w:rsidRPr="00E16D1C" w:rsidRDefault="00D66038" w:rsidP="001D65B2">
      <w:pPr>
        <w:rPr>
          <w:lang w:val="ro-RO"/>
        </w:rPr>
      </w:pPr>
    </w:p>
    <w:p w:rsidR="00D66038" w:rsidRPr="00E16D1C" w:rsidRDefault="00AA3486" w:rsidP="001D65B2">
      <w:pPr>
        <w:rPr>
          <w:lang w:val="ro-RO"/>
        </w:rPr>
      </w:pPr>
      <w:r w:rsidRPr="00AA3486">
        <w:rPr>
          <w:lang w:val="ro-RO"/>
        </w:rPr>
        <w:pict>
          <v:shape id="_x0000_s1030" type="#_x0000_t32" style="position:absolute;left:0;text-align:left;margin-left:122.05pt;margin-top:9.45pt;width:10.95pt;height:0;flip:x;z-index:251651072" o:connectortype="straight" strokeweight="1pt">
            <v:stroke dashstyle="dash"/>
            <v:shadow color="#868686"/>
          </v:shape>
        </w:pict>
      </w: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pStyle w:val="figurecaption"/>
        <w:jc w:val="both"/>
        <w:rPr>
          <w:b/>
          <w:lang w:val="ro-RO"/>
        </w:rPr>
      </w:pPr>
    </w:p>
    <w:p w:rsidR="00D66038" w:rsidRPr="00E16D1C" w:rsidRDefault="00D66038" w:rsidP="001D65B2">
      <w:pPr>
        <w:pStyle w:val="figurecaption"/>
        <w:jc w:val="both"/>
        <w:rPr>
          <w:b/>
          <w:lang w:val="ro-RO"/>
        </w:rPr>
      </w:pPr>
    </w:p>
    <w:p w:rsidR="00D66038" w:rsidRPr="00E16D1C" w:rsidRDefault="00D66038" w:rsidP="001D65B2">
      <w:pPr>
        <w:pStyle w:val="figurecaption"/>
        <w:jc w:val="both"/>
        <w:rPr>
          <w:b/>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pStyle w:val="figurecaption"/>
        <w:jc w:val="both"/>
        <w:rPr>
          <w:b/>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6B6B20">
      <w:pPr>
        <w:pStyle w:val="figurecaption"/>
        <w:rPr>
          <w:lang w:val="ro-RO"/>
        </w:rPr>
      </w:pPr>
      <w:r w:rsidRPr="00E16D1C">
        <w:rPr>
          <w:b/>
          <w:lang w:val="ro-RO"/>
        </w:rPr>
        <w:t xml:space="preserve">Fig. </w:t>
      </w:r>
      <w:fldSimple w:instr=" SEQ &quot;Figure&quot; \* MERGEFORMAT ">
        <w:r w:rsidR="0098110D" w:rsidRPr="0098110D">
          <w:rPr>
            <w:b/>
            <w:noProof/>
            <w:lang w:val="ro-RO"/>
          </w:rPr>
          <w:t>9</w:t>
        </w:r>
      </w:fldSimple>
      <w:r w:rsidRPr="00E16D1C">
        <w:rPr>
          <w:b/>
          <w:lang w:val="ro-RO"/>
        </w:rPr>
        <w:t>.</w:t>
      </w:r>
      <w:r w:rsidRPr="00E16D1C">
        <w:rPr>
          <w:lang w:val="ro-RO"/>
        </w:rPr>
        <w:t xml:space="preserve"> </w:t>
      </w:r>
      <w:r w:rsidRPr="006B6B20">
        <w:rPr>
          <w:lang w:val="ro-RO"/>
        </w:rPr>
        <w:t>Procesarea muticore a algoritmului genetic</w:t>
      </w:r>
    </w:p>
    <w:p w:rsidR="00D66038" w:rsidRPr="00E16D1C" w:rsidRDefault="00D66038" w:rsidP="001D65B2">
      <w:pPr>
        <w:rPr>
          <w:lang w:val="ro-RO"/>
        </w:rPr>
      </w:pPr>
      <w:r w:rsidRPr="00E16D1C">
        <w:rPr>
          <w:lang w:val="ro-RO"/>
        </w:rPr>
        <w:lastRenderedPageBreak/>
        <w:t>La o primă analiză se observă că pentru a genera noua populație cele 4 nuclee lucrează simultan. Fiecare nucleu generează 25% din noua populație. La final populațiile generate de fiecare nucleu sunt combinate într-o unică generație. Dacă procesorul ar fi mai performant (cu mai multe nuclee) noua generație se va crea și mai rapid. Pentru a putea beneficia de această procesare multicore părțile care sunt realizate pe nuclee diferite trebuie să fie independente. Altfel, procesarea nu va fi posibilă. În acest caz, fiecare individ se generează intr-un mod individual. Fără procesarea multicore populația era generată de un singur nucleu. Așadar, putem concluziona ușor faptul că prin această tehnică se obține un timp de rulare mai bun.</w:t>
      </w:r>
    </w:p>
    <w:p w:rsidR="00D66038" w:rsidRPr="00E16D1C" w:rsidRDefault="00D66038" w:rsidP="001D65B2">
      <w:pPr>
        <w:pStyle w:val="Heading3"/>
        <w:rPr>
          <w:rStyle w:val="heading30"/>
          <w:lang w:val="ro-RO"/>
        </w:rPr>
      </w:pPr>
      <w:bookmarkStart w:id="34" w:name="_Toc486451080"/>
      <w:r w:rsidRPr="00E16D1C">
        <w:rPr>
          <w:rStyle w:val="heading30"/>
          <w:lang w:val="ro-RO"/>
        </w:rPr>
        <w:t>Rularea pe un cluster de calculatoare</w:t>
      </w:r>
      <w:bookmarkEnd w:id="34"/>
    </w:p>
    <w:p w:rsidR="00D66038" w:rsidRPr="00E16D1C" w:rsidRDefault="00D66038" w:rsidP="001D65B2">
      <w:pPr>
        <w:rPr>
          <w:lang w:val="ro-RO"/>
        </w:rPr>
      </w:pPr>
      <w:r w:rsidRPr="00E16D1C">
        <w:rPr>
          <w:lang w:val="ro-RO"/>
        </w:rPr>
        <w:t>Un cluster de calculatoare reprezintă mai multe unități de procesare interconectate printr-o rețea locală rapidă. Aceste calculatoare interconectate sunt privite ca o singură mașină dar cu o putere mai mare. Un cluster oferă următoarele avantaje:</w:t>
      </w:r>
    </w:p>
    <w:p w:rsidR="00D66038" w:rsidRPr="00E16D1C" w:rsidRDefault="00D66038" w:rsidP="001D65B2">
      <w:pPr>
        <w:pStyle w:val="bulletitem"/>
        <w:numPr>
          <w:ilvl w:val="0"/>
          <w:numId w:val="6"/>
        </w:numPr>
        <w:overflowPunct/>
        <w:autoSpaceDE/>
        <w:autoSpaceDN/>
        <w:adjustRightInd/>
        <w:spacing w:line="276" w:lineRule="auto"/>
        <w:textAlignment w:val="auto"/>
        <w:rPr>
          <w:lang w:val="ro-RO"/>
        </w:rPr>
      </w:pPr>
      <w:r w:rsidRPr="00E16D1C">
        <w:rPr>
          <w:lang w:val="ro-RO"/>
        </w:rPr>
        <w:t>Viteză de procesare</w:t>
      </w:r>
    </w:p>
    <w:p w:rsidR="00D66038" w:rsidRPr="00E16D1C" w:rsidRDefault="00D66038" w:rsidP="001D65B2">
      <w:pPr>
        <w:pStyle w:val="bulletitem"/>
        <w:numPr>
          <w:ilvl w:val="0"/>
          <w:numId w:val="6"/>
        </w:numPr>
        <w:overflowPunct/>
        <w:autoSpaceDE/>
        <w:autoSpaceDN/>
        <w:adjustRightInd/>
        <w:spacing w:line="276" w:lineRule="auto"/>
        <w:textAlignment w:val="auto"/>
        <w:rPr>
          <w:lang w:val="ro-RO"/>
        </w:rPr>
      </w:pPr>
      <w:r w:rsidRPr="00E16D1C">
        <w:rPr>
          <w:lang w:val="ro-RO"/>
        </w:rPr>
        <w:t>Capacitate de stocare</w:t>
      </w:r>
    </w:p>
    <w:p w:rsidR="00D66038" w:rsidRPr="00E16D1C" w:rsidRDefault="00D66038" w:rsidP="001D65B2">
      <w:pPr>
        <w:pStyle w:val="bulletitem"/>
        <w:numPr>
          <w:ilvl w:val="0"/>
          <w:numId w:val="6"/>
        </w:numPr>
        <w:overflowPunct/>
        <w:autoSpaceDE/>
        <w:autoSpaceDN/>
        <w:adjustRightInd/>
        <w:spacing w:line="276" w:lineRule="auto"/>
        <w:textAlignment w:val="auto"/>
        <w:rPr>
          <w:lang w:val="ro-RO"/>
        </w:rPr>
      </w:pPr>
      <w:r w:rsidRPr="00E16D1C">
        <w:rPr>
          <w:lang w:val="ro-RO"/>
        </w:rPr>
        <w:t>Disponibilitate de resurse</w:t>
      </w:r>
    </w:p>
    <w:p w:rsidR="00D66038" w:rsidRPr="00E16D1C" w:rsidRDefault="00D66038" w:rsidP="001D65B2">
      <w:pPr>
        <w:pStyle w:val="bulletitem"/>
        <w:numPr>
          <w:ilvl w:val="0"/>
          <w:numId w:val="6"/>
        </w:numPr>
        <w:overflowPunct/>
        <w:autoSpaceDE/>
        <w:autoSpaceDN/>
        <w:adjustRightInd/>
        <w:spacing w:line="276" w:lineRule="auto"/>
        <w:textAlignment w:val="auto"/>
        <w:rPr>
          <w:lang w:val="ro-RO"/>
        </w:rPr>
      </w:pPr>
      <w:r w:rsidRPr="00E16D1C">
        <w:rPr>
          <w:lang w:val="ro-RO"/>
        </w:rPr>
        <w:t>Fiabilitate</w:t>
      </w:r>
    </w:p>
    <w:p w:rsidR="00D66038" w:rsidRPr="00E16D1C" w:rsidRDefault="00D66038" w:rsidP="001D65B2">
      <w:pPr>
        <w:pStyle w:val="bulletitem"/>
        <w:numPr>
          <w:ilvl w:val="0"/>
          <w:numId w:val="0"/>
        </w:numPr>
        <w:rPr>
          <w:lang w:val="ro-RO"/>
        </w:rPr>
      </w:pPr>
      <w:r w:rsidRPr="00E16D1C">
        <w:rPr>
          <w:lang w:val="ro-RO"/>
        </w:rPr>
        <w:t>În general, clusterele de calcula</w:t>
      </w:r>
      <w:r w:rsidR="00A40DB2">
        <w:rPr>
          <w:lang w:val="ro-RO"/>
        </w:rPr>
        <w:t>toare sunt utilizate pentru a mă</w:t>
      </w:r>
      <w:r w:rsidRPr="00E16D1C">
        <w:rPr>
          <w:lang w:val="ro-RO"/>
        </w:rPr>
        <w:t>ri puterea de procesare. Astfel</w:t>
      </w:r>
      <w:r w:rsidR="00A40DB2">
        <w:rPr>
          <w:lang w:val="ro-RO"/>
        </w:rPr>
        <w:t>,</w:t>
      </w:r>
      <w:r w:rsidRPr="00E16D1C">
        <w:rPr>
          <w:lang w:val="ro-RO"/>
        </w:rPr>
        <w:t xml:space="preserve"> aplicații complex</w:t>
      </w:r>
      <w:r w:rsidR="00A40DB2">
        <w:rPr>
          <w:lang w:val="ro-RO"/>
        </w:rPr>
        <w:t>e</w:t>
      </w:r>
      <w:r w:rsidRPr="00E16D1C">
        <w:rPr>
          <w:lang w:val="ro-RO"/>
        </w:rPr>
        <w:t xml:space="preserve"> pot să ruleze într-un ritm normal. </w:t>
      </w:r>
    </w:p>
    <w:p w:rsidR="00D66038" w:rsidRPr="00E16D1C" w:rsidRDefault="00A40DB2" w:rsidP="001D65B2">
      <w:pPr>
        <w:pStyle w:val="bulletitem"/>
        <w:numPr>
          <w:ilvl w:val="0"/>
          <w:numId w:val="0"/>
        </w:numPr>
        <w:rPr>
          <w:lang w:val="ro-RO"/>
        </w:rPr>
      </w:pPr>
      <w:r>
        <w:rPr>
          <w:lang w:val="ro-RO"/>
        </w:rPr>
        <w:t>Pentru a mă</w:t>
      </w:r>
      <w:r w:rsidR="00D66038" w:rsidRPr="00E16D1C">
        <w:rPr>
          <w:lang w:val="ro-RO"/>
        </w:rPr>
        <w:t>ri perf</w:t>
      </w:r>
      <w:r>
        <w:rPr>
          <w:lang w:val="ro-RO"/>
        </w:rPr>
        <w:t>ormanța aplicației se va utiliza</w:t>
      </w:r>
      <w:r w:rsidR="00D66038" w:rsidRPr="00E16D1C">
        <w:rPr>
          <w:lang w:val="ro-RO"/>
        </w:rPr>
        <w:t xml:space="preserve"> această tehnică. Mai exact, prin intermediul acestei metode se va duce conceptul de algoritm genetic la un nivel mai superior. Fiecare calculator din cluster va rula câte o instanță a algoritmului genetic. Datorită rețelei locale algoritmi genetici de  pe diferite unități de procesare vor interschimba indivizi între ei. Astfel</w:t>
      </w:r>
      <w:r w:rsidR="0079270C">
        <w:rPr>
          <w:lang w:val="ro-RO"/>
        </w:rPr>
        <w:t>,</w:t>
      </w:r>
      <w:r w:rsidR="00D66038" w:rsidRPr="00E16D1C">
        <w:rPr>
          <w:lang w:val="ro-RO"/>
        </w:rPr>
        <w:t xml:space="preserve"> se simulează migrația din viața reală. Inițial fiecare algoritm genetic va fi instanțiat cu o populație aleator generată</w:t>
      </w:r>
      <w:r w:rsidR="003D5D65" w:rsidRPr="00E16D1C">
        <w:rPr>
          <w:lang w:val="ro-RO"/>
        </w:rPr>
        <w:t xml:space="preserve"> după care la fiecare epocă se va genera o populație nouă</w:t>
      </w:r>
      <w:r w:rsidR="00D66038" w:rsidRPr="00E16D1C">
        <w:rPr>
          <w:lang w:val="ro-RO"/>
        </w:rPr>
        <w:t>. Scopul acestui cluster fiind evitarea deplasării algoritmului spre un maxim local și găsirea unei soluții cât mai aproape de optim.</w:t>
      </w:r>
    </w:p>
    <w:p w:rsidR="00D66038" w:rsidRPr="00E16D1C" w:rsidRDefault="00D66038" w:rsidP="001D65B2">
      <w:pPr>
        <w:pStyle w:val="bulletitem"/>
        <w:numPr>
          <w:ilvl w:val="0"/>
          <w:numId w:val="0"/>
        </w:num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pStyle w:val="figurecaption"/>
        <w:jc w:val="both"/>
        <w:rPr>
          <w:b/>
          <w:lang w:val="ro-RO"/>
        </w:rPr>
      </w:pPr>
    </w:p>
    <w:p w:rsidR="00D66038" w:rsidRPr="00E16D1C" w:rsidRDefault="00AA3486" w:rsidP="006B6B20">
      <w:pPr>
        <w:pStyle w:val="figurecaption"/>
        <w:rPr>
          <w:lang w:val="ro-RO"/>
        </w:rPr>
      </w:pPr>
      <w:r w:rsidRPr="00AA3486">
        <w:rPr>
          <w:noProof/>
          <w:lang w:val="ro-RO" w:eastAsia="en-US"/>
        </w:rPr>
        <w:pict>
          <v:group id="_x0000_s1153" style="position:absolute;left:0;text-align:left;margin-left:2.35pt;margin-top:20.6pt;width:341.25pt;height:378.25pt;z-index:251667456" coordorigin="2541,4900" coordsize="6825,7565">
            <v:rect id="_x0000_s1154" style="position:absolute;left:2541;top:4900;width:6825;height:7565" fillcolor="#a5a5a5" strokecolor="#a5a5a5" strokeweight="3pt">
              <v:shadow on="t" type="perspective" color="#974706" opacity=".5" offset="1pt" offset2="-1pt"/>
            </v:rect>
            <v:group id="_x0000_s1155" style="position:absolute;left:2695;top:5130;width:6444;height:6946" coordorigin="3117,5130" coordsize="6444,6946">
              <v:group id="_x0000_s1156" style="position:absolute;left:3321;top:5130;width:6115;height:3910" coordorigin="2880,6720" coordsize="6115,3910">
                <v:rect id="_x0000_s1157" style="position:absolute;left:2880;top:6720;width:6115;height:3910" fillcolor="#9bbb59" strokecolor="#f2f2f2" strokeweight="3pt">
                  <v:shadow on="t" type="perspective" color="#4e6128" opacity=".5" offset="1pt" offset2="-1pt"/>
                </v:rect>
                <v:rect id="_x0000_s1158" style="position:absolute;left:4319;top:6885;width:3051;height:438" fillcolor="#f79646" strokecolor="#f2f2f2" strokeweight="3pt">
                  <v:shadow on="t" type="perspective" color="#974706" opacity=".5" offset="1pt" offset2="-1pt"/>
                  <v:textbox style="mso-next-textbox:#_x0000_s1158">
                    <w:txbxContent>
                      <w:p w:rsidR="00D53475" w:rsidRPr="00B41D75" w:rsidRDefault="00D53475" w:rsidP="00D66038">
                        <w:pPr>
                          <w:jc w:val="center"/>
                          <w:rPr>
                            <w:b/>
                            <w:lang w:val="ro-RO"/>
                          </w:rPr>
                        </w:pPr>
                        <w:r w:rsidRPr="00B41D75">
                          <w:rPr>
                            <w:b/>
                            <w:lang w:val="ro-RO"/>
                          </w:rPr>
                          <w:t>Cluster de Calculatoare</w:t>
                        </w:r>
                      </w:p>
                    </w:txbxContent>
                  </v:textbox>
                </v:rect>
                <v:roundrect id="_x0000_s1159" style="position:absolute;left:3036;top:8060;width:1033;height:463" arcsize="10923f" fillcolor="#4f81bd" strokecolor="#f2f2f2" strokeweight="3pt">
                  <v:shadow on="t" type="perspective" color="#243f60" opacity=".5" offset="1pt" offset2="-1pt"/>
                  <v:textbox style="mso-next-textbox:#_x0000_s1159">
                    <w:txbxContent>
                      <w:p w:rsidR="00D53475" w:rsidRPr="00B41D75" w:rsidRDefault="00D53475" w:rsidP="00D66038">
                        <w:pPr>
                          <w:ind w:firstLine="0"/>
                          <w:rPr>
                            <w:b/>
                            <w:lang w:val="ro-RO"/>
                          </w:rPr>
                        </w:pPr>
                        <w:r>
                          <w:rPr>
                            <w:b/>
                            <w:lang w:val="ro-RO"/>
                          </w:rPr>
                          <w:t xml:space="preserve">  </w:t>
                        </w:r>
                        <w:r w:rsidRPr="00B41D75">
                          <w:rPr>
                            <w:b/>
                            <w:lang w:val="ro-RO"/>
                          </w:rPr>
                          <w:t>PC I</w:t>
                        </w:r>
                      </w:p>
                    </w:txbxContent>
                  </v:textbox>
                </v:roundrect>
                <v:roundrect id="_x0000_s1160" style="position:absolute;left:5467;top:7575;width:1033;height:485" arcsize="10923f" fillcolor="#4f81bd" strokecolor="#f2f2f2" strokeweight="3pt">
                  <v:shadow on="t" type="perspective" color="#243f60" opacity=".5" offset="1pt" offset2="-1pt"/>
                  <v:textbox style="mso-next-textbox:#_x0000_s1160">
                    <w:txbxContent>
                      <w:p w:rsidR="00D53475" w:rsidRPr="00B41D75" w:rsidRDefault="00D53475" w:rsidP="00D66038">
                        <w:pPr>
                          <w:ind w:firstLine="0"/>
                          <w:rPr>
                            <w:b/>
                            <w:lang w:val="ro-RO"/>
                          </w:rPr>
                        </w:pPr>
                        <w:r w:rsidRPr="00B41D75">
                          <w:rPr>
                            <w:b/>
                            <w:lang w:val="ro-RO"/>
                          </w:rPr>
                          <w:t>PC I</w:t>
                        </w:r>
                        <w:r>
                          <w:rPr>
                            <w:b/>
                            <w:lang w:val="ro-RO"/>
                          </w:rPr>
                          <w:t>I</w:t>
                        </w:r>
                      </w:p>
                    </w:txbxContent>
                  </v:textbox>
                </v:roundrect>
                <v:roundrect id="_x0000_s1161" style="position:absolute;left:7637;top:8060;width:1033;height:468" arcsize="10923f" fillcolor="#4f81bd" strokecolor="#f2f2f2" strokeweight="3pt">
                  <v:shadow on="t" type="perspective" color="#243f60" opacity=".5" offset="1pt" offset2="-1pt"/>
                  <v:textbox style="mso-next-textbox:#_x0000_s1161">
                    <w:txbxContent>
                      <w:p w:rsidR="00D53475" w:rsidRPr="00B41D75" w:rsidRDefault="00D53475" w:rsidP="00D66038">
                        <w:pPr>
                          <w:ind w:firstLine="0"/>
                          <w:rPr>
                            <w:b/>
                            <w:lang w:val="ro-RO"/>
                          </w:rPr>
                        </w:pPr>
                        <w:r w:rsidRPr="00B41D75">
                          <w:rPr>
                            <w:b/>
                            <w:lang w:val="ro-RO"/>
                          </w:rPr>
                          <w:t>PC I</w:t>
                        </w:r>
                        <w:r>
                          <w:rPr>
                            <w:b/>
                            <w:lang w:val="ro-RO"/>
                          </w:rPr>
                          <w:t>II</w:t>
                        </w:r>
                      </w:p>
                    </w:txbxContent>
                  </v:textbox>
                </v:roundrect>
                <v:roundrect id="_x0000_s1162" style="position:absolute;left:4319;top:9810;width:1033;height:450" arcsize="10923f" fillcolor="#4f81bd" strokecolor="#f2f2f2" strokeweight="3pt">
                  <v:shadow on="t" type="perspective" color="#243f60" opacity=".5" offset="1pt" offset2="-1pt"/>
                  <v:textbox style="mso-next-textbox:#_x0000_s1162">
                    <w:txbxContent>
                      <w:p w:rsidR="00D53475" w:rsidRPr="00B41D75" w:rsidRDefault="00D53475" w:rsidP="00D66038">
                        <w:pPr>
                          <w:ind w:firstLine="0"/>
                          <w:rPr>
                            <w:b/>
                            <w:lang w:val="ro-RO"/>
                          </w:rPr>
                        </w:pPr>
                        <w:r w:rsidRPr="00B41D75">
                          <w:rPr>
                            <w:b/>
                            <w:lang w:val="ro-RO"/>
                          </w:rPr>
                          <w:t>PC I</w:t>
                        </w:r>
                        <w:r>
                          <w:rPr>
                            <w:b/>
                            <w:lang w:val="ro-RO"/>
                          </w:rPr>
                          <w:t>V</w:t>
                        </w:r>
                      </w:p>
                    </w:txbxContent>
                  </v:textbox>
                </v:roundrect>
                <v:roundrect id="_x0000_s1163" style="position:absolute;left:6500;top:9810;width:1033;height:450" arcsize="10923f" fillcolor="#4f81bd" strokecolor="#f2f2f2" strokeweight="3pt">
                  <v:shadow on="t" type="perspective" color="#243f60" opacity=".5" offset="1pt" offset2="-1pt"/>
                  <v:textbox style="mso-next-textbox:#_x0000_s1163">
                    <w:txbxContent>
                      <w:p w:rsidR="00D53475" w:rsidRPr="00B41D75" w:rsidRDefault="00D53475" w:rsidP="00D66038">
                        <w:pPr>
                          <w:ind w:firstLine="0"/>
                          <w:rPr>
                            <w:b/>
                            <w:lang w:val="ro-RO"/>
                          </w:rPr>
                        </w:pPr>
                        <w:r>
                          <w:rPr>
                            <w:b/>
                            <w:lang w:val="ro-RO"/>
                          </w:rPr>
                          <w:t xml:space="preserve">  PC V</w:t>
                        </w:r>
                      </w:p>
                    </w:txbxContent>
                  </v:textbox>
                </v:roundrect>
                <v:shape id="_x0000_s1164" type="#_x0000_t32" style="position:absolute;left:4069;top:7775;width:1398;height:532;flip:y" o:connectortype="straight" strokecolor="#c0504d" strokeweight="1pt">
                  <v:stroke startarrow="block" endarrow="block"/>
                  <v:shadow type="perspective" color="#622423" offset="1pt" offset2="-3pt"/>
                </v:shape>
                <v:shape id="_x0000_s1165" type="#_x0000_t32" style="position:absolute;left:4069;top:8307;width:3568;height:0" o:connectortype="straight" strokecolor="#c0504d" strokeweight="1pt">
                  <v:stroke startarrow="block" endarrow="block"/>
                  <v:shadow type="perspective" color="#622423" offset="1pt" offset2="-3pt"/>
                </v:shape>
                <v:shape id="_x0000_s1166" type="#_x0000_t32" style="position:absolute;left:4069;top:8307;width:2958;height:1503" o:connectortype="straight" strokecolor="#c0504d" strokeweight="1pt">
                  <v:stroke startarrow="block" endarrow="block"/>
                  <v:shadow type="perspective" color="#622423" offset="1pt" offset2="-3pt"/>
                </v:shape>
                <v:shape id="_x0000_s1167" type="#_x0000_t32" style="position:absolute;left:4069;top:8307;width:720;height:1503" o:connectortype="straight" strokecolor="#c0504d" strokeweight="1pt">
                  <v:stroke startarrow="block" endarrow="block"/>
                  <v:shadow type="perspective" color="#622423" offset="1pt" offset2="-3pt"/>
                </v:shape>
                <v:shape id="_x0000_s1168" type="#_x0000_t32" style="position:absolute;left:6500;top:7775;width:1137;height:532" o:connectortype="straight" strokecolor="#c0504d" strokeweight="1pt">
                  <v:stroke startarrow="block" endarrow="block"/>
                  <v:shadow type="perspective" color="#622423" offset="1pt" offset2="-3pt"/>
                </v:shape>
                <v:shape id="_x0000_s1169" type="#_x0000_t32" style="position:absolute;left:6500;top:7775;width:527;height:2035" o:connectortype="straight" strokecolor="#c0504d" strokeweight="1pt">
                  <v:stroke startarrow="block" endarrow="block"/>
                  <v:shadow type="perspective" color="#622423" offset="1pt" offset2="-3pt"/>
                </v:shape>
                <v:shape id="_x0000_s1170" type="#_x0000_t32" style="position:absolute;left:4789;top:7775;width:678;height:2035;flip:x" o:connectortype="straight" strokecolor="#c0504d" strokeweight="1pt">
                  <v:stroke startarrow="block" endarrow="block"/>
                  <v:shadow type="perspective" color="#622423" offset="1pt" offset2="-3pt"/>
                </v:shape>
                <v:shape id="_x0000_s1171" type="#_x0000_t32" style="position:absolute;left:7027;top:8229;width:610;height:1581;flip:x" o:connectortype="straight" strokecolor="#c0504d" strokeweight="1pt">
                  <v:stroke startarrow="block" endarrow="block"/>
                  <v:shadow type="perspective" color="#622423" offset="1pt" offset2="-3pt"/>
                </v:shape>
                <v:shape id="_x0000_s1172" type="#_x0000_t32" style="position:absolute;left:4789;top:8229;width:2848;height:1581;flip:x" o:connectortype="straight" strokecolor="#c0504d" strokeweight="1pt">
                  <v:stroke startarrow="block" endarrow="block"/>
                  <v:shadow type="perspective" color="#622423" offset="1pt" offset2="-3pt"/>
                </v:shape>
                <v:shape id="_x0000_s1173" type="#_x0000_t32" style="position:absolute;left:5352;top:10065;width:1148;height:0;flip:x" o:connectortype="straight" strokecolor="#c0504d" strokeweight="1pt">
                  <v:stroke startarrow="block" endarrow="block"/>
                  <v:shadow type="perspective" color="#622423" offset="1pt" offset2="-3pt"/>
                </v:shape>
              </v:group>
              <v:group id="_x0000_s1174" style="position:absolute;left:7316;top:9496;width:2245;height:2580" coordorigin="7370,10618" coordsize="2245,2580">
                <v:rect id="_x0000_s1175" style="position:absolute;left:7370;top:10618;width:2245;height:2580" fillcolor="#8064a2" strokecolor="#f2f2f2" strokeweight="3pt">
                  <v:shadow on="t" type="perspective" color="#3f3151" opacity=".5" offset="1pt" offset2="-1pt"/>
                </v:rect>
                <v:rect id="_x0000_s1176" style="position:absolute;left:7533;top:10799;width:1957;height:421" fillcolor="#f79646" strokecolor="#f2f2f2" strokeweight="3pt">
                  <v:shadow on="t" type="perspective" color="#974706" opacity=".5" offset="1pt" offset2="-1pt"/>
                  <v:textbox style="mso-next-textbox:#_x0000_s1176">
                    <w:txbxContent>
                      <w:p w:rsidR="00D53475" w:rsidRPr="0091721B" w:rsidRDefault="00D53475" w:rsidP="00D66038">
                        <w:pPr>
                          <w:ind w:firstLine="0"/>
                          <w:rPr>
                            <w:b/>
                            <w:lang w:val="ro-RO"/>
                          </w:rPr>
                        </w:pPr>
                        <w:r>
                          <w:rPr>
                            <w:b/>
                            <w:lang w:val="ro-RO"/>
                          </w:rPr>
                          <w:t xml:space="preserve">   </w:t>
                        </w:r>
                        <w:r w:rsidRPr="0091721B">
                          <w:rPr>
                            <w:b/>
                            <w:lang w:val="ro-RO"/>
                          </w:rPr>
                          <w:t>Interfață Client</w:t>
                        </w:r>
                      </w:p>
                    </w:txbxContent>
                  </v:textbox>
                </v:rect>
                <v:rect id="_x0000_s1177" style="position:absolute;left:7533;top:11430;width:1957;height:1305" fillcolor="#9bbb59" strokecolor="#f2f2f2" strokeweight="3pt">
                  <v:shadow on="t" type="perspective" color="#4e6128" opacity=".5" offset="1pt" offset2="-1pt"/>
                  <v:textbox style="mso-next-textbox:#_x0000_s1177">
                    <w:txbxContent>
                      <w:p w:rsidR="00D53475" w:rsidRPr="0091721B" w:rsidRDefault="00D53475" w:rsidP="00D66038">
                        <w:pPr>
                          <w:pStyle w:val="bulletitem"/>
                          <w:numPr>
                            <w:ilvl w:val="0"/>
                            <w:numId w:val="6"/>
                          </w:numPr>
                          <w:overflowPunct/>
                          <w:autoSpaceDE/>
                          <w:autoSpaceDN/>
                          <w:adjustRightInd/>
                          <w:spacing w:line="276" w:lineRule="auto"/>
                          <w:jc w:val="left"/>
                          <w:textAlignment w:val="auto"/>
                        </w:pPr>
                        <w:r>
                          <w:rPr>
                            <w:lang w:val="ro-RO"/>
                          </w:rPr>
                          <w:t>Conectare</w:t>
                        </w:r>
                      </w:p>
                      <w:p w:rsidR="00D53475" w:rsidRPr="0091721B" w:rsidRDefault="00D53475" w:rsidP="00D66038">
                        <w:pPr>
                          <w:pStyle w:val="bulletitem"/>
                          <w:numPr>
                            <w:ilvl w:val="0"/>
                            <w:numId w:val="6"/>
                          </w:numPr>
                          <w:overflowPunct/>
                          <w:autoSpaceDE/>
                          <w:autoSpaceDN/>
                          <w:adjustRightInd/>
                          <w:spacing w:line="276" w:lineRule="auto"/>
                          <w:jc w:val="left"/>
                          <w:textAlignment w:val="auto"/>
                        </w:pPr>
                        <w:r>
                          <w:rPr>
                            <w:lang w:val="ro-RO"/>
                          </w:rPr>
                          <w:t>Setare parametrii</w:t>
                        </w:r>
                      </w:p>
                      <w:p w:rsidR="00D53475" w:rsidRDefault="00D53475" w:rsidP="00D66038">
                        <w:pPr>
                          <w:pStyle w:val="bulletitem"/>
                          <w:numPr>
                            <w:ilvl w:val="0"/>
                            <w:numId w:val="6"/>
                          </w:numPr>
                          <w:overflowPunct/>
                          <w:autoSpaceDE/>
                          <w:autoSpaceDN/>
                          <w:adjustRightInd/>
                          <w:spacing w:line="276" w:lineRule="auto"/>
                          <w:jc w:val="left"/>
                          <w:textAlignment w:val="auto"/>
                        </w:pPr>
                        <w:r>
                          <w:rPr>
                            <w:lang w:val="ro-RO"/>
                          </w:rPr>
                          <w:t>Executare</w:t>
                        </w:r>
                      </w:p>
                    </w:txbxContent>
                  </v:textbox>
                </v:rect>
              </v:group>
              <v:group id="_x0000_s1178" style="position:absolute;left:3117;top:9496;width:3686;height:2580" coordorigin="3124,10618" coordsize="3686,2580">
                <v:rect id="_x0000_s1179" style="position:absolute;left:3124;top:10618;width:3686;height:2580" fillcolor="#4bacc6" strokecolor="#f2f2f2" strokeweight="3pt">
                  <v:shadow on="t" type="perspective" color="#205867" opacity=".5" offset="1pt" offset2="-1pt"/>
                </v:rect>
                <v:rect id="_x0000_s1180" style="position:absolute;left:4181;top:10798;width:1717;height:421" fillcolor="#f79646" strokecolor="#f2f2f2" strokeweight="3pt">
                  <v:shadow on="t" type="perspective" color="#974706" opacity=".5" offset="1pt" offset2="-1pt"/>
                  <v:textbox style="mso-next-textbox:#_x0000_s1180">
                    <w:txbxContent>
                      <w:p w:rsidR="00D53475" w:rsidRPr="002E5ADE" w:rsidRDefault="00D53475" w:rsidP="00D66038">
                        <w:pPr>
                          <w:jc w:val="center"/>
                          <w:rPr>
                            <w:b/>
                            <w:lang w:val="ro-RO"/>
                          </w:rPr>
                        </w:pPr>
                        <w:r w:rsidRPr="002E5ADE">
                          <w:rPr>
                            <w:b/>
                            <w:lang w:val="ro-RO"/>
                          </w:rPr>
                          <w:t>SERVER</w:t>
                        </w:r>
                      </w:p>
                    </w:txbxContent>
                  </v:textbox>
                </v:rect>
                <v:roundrect id="_x0000_s1181" style="position:absolute;left:3280;top:11525;width:1575;height:770" arcsize="10923f" fillcolor="#c0504d" strokecolor="#f2f2f2" strokeweight="3pt">
                  <v:shadow on="t" type="perspective" color="#622423" opacity=".5" offset="1pt" offset2="-1pt"/>
                  <v:textbox style="mso-next-textbox:#_x0000_s1181">
                    <w:txbxContent>
                      <w:p w:rsidR="00D53475" w:rsidRPr="0016582D" w:rsidRDefault="00D53475" w:rsidP="00D66038">
                        <w:pPr>
                          <w:ind w:firstLine="0"/>
                          <w:jc w:val="center"/>
                          <w:rPr>
                            <w:b/>
                            <w:sz w:val="18"/>
                            <w:szCs w:val="18"/>
                            <w:lang w:val="ro-RO"/>
                          </w:rPr>
                        </w:pPr>
                        <w:r w:rsidRPr="0016582D">
                          <w:rPr>
                            <w:b/>
                            <w:sz w:val="18"/>
                            <w:szCs w:val="18"/>
                            <w:lang w:val="ro-RO"/>
                          </w:rPr>
                          <w:t>Conectare    PC Cluster</w:t>
                        </w:r>
                      </w:p>
                    </w:txbxContent>
                  </v:textbox>
                </v:roundrect>
                <v:roundrect id="_x0000_s1182" style="position:absolute;left:5047;top:11525;width:1598;height:770" arcsize="10923f" fillcolor="#c0504d" strokecolor="#f2f2f2" strokeweight="3pt">
                  <v:shadow on="t" type="perspective" color="#622423" opacity=".5" offset="1pt" offset2="-1pt"/>
                  <v:textbox style="mso-next-textbox:#_x0000_s1182">
                    <w:txbxContent>
                      <w:p w:rsidR="00D53475" w:rsidRPr="0016582D" w:rsidRDefault="00D53475" w:rsidP="00D66038">
                        <w:pPr>
                          <w:jc w:val="center"/>
                          <w:rPr>
                            <w:b/>
                            <w:sz w:val="18"/>
                            <w:szCs w:val="18"/>
                            <w:lang w:val="ro-RO"/>
                          </w:rPr>
                        </w:pPr>
                        <w:r w:rsidRPr="0016582D">
                          <w:rPr>
                            <w:b/>
                            <w:sz w:val="18"/>
                            <w:szCs w:val="18"/>
                            <w:lang w:val="ro-RO"/>
                          </w:rPr>
                          <w:t>Orchestrare Cluster</w:t>
                        </w:r>
                      </w:p>
                    </w:txbxContent>
                  </v:textbox>
                </v:roundrect>
                <v:roundrect id="_x0000_s1183" style="position:absolute;left:3280;top:12491;width:3304;height:467" arcsize="10923f" fillcolor="#c0504d" strokecolor="#f2f2f2" strokeweight="3pt">
                  <v:shadow on="t" type="perspective" color="#622423" opacity=".5" offset="1pt" offset2="-1pt"/>
                  <v:textbox style="mso-next-textbox:#_x0000_s1183">
                    <w:txbxContent>
                      <w:p w:rsidR="00D53475" w:rsidRPr="0091721B" w:rsidRDefault="00D53475" w:rsidP="00D66038">
                        <w:pPr>
                          <w:jc w:val="center"/>
                          <w:rPr>
                            <w:b/>
                            <w:lang w:val="ro-RO"/>
                          </w:rPr>
                        </w:pPr>
                        <w:r>
                          <w:rPr>
                            <w:b/>
                            <w:lang w:val="ro-RO"/>
                          </w:rPr>
                          <w:t>Servire Client</w:t>
                        </w:r>
                      </w:p>
                    </w:txbxContent>
                  </v:textbox>
                </v:roundrect>
              </v:group>
            </v:group>
            <v:shape id="_x0000_s1184" type="#_x0000_t70" style="position:absolute;left:4338;top:9040;width:280;height:456">
              <v:textbox style="layout-flow:vertical-ideographic"/>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185" type="#_x0000_t69" style="position:absolute;left:6381;top:10755;width:513;height:225"/>
          </v:group>
        </w:pict>
      </w:r>
      <w:r w:rsidR="00D66038" w:rsidRPr="00E16D1C">
        <w:rPr>
          <w:b/>
          <w:lang w:val="ro-RO"/>
        </w:rPr>
        <w:t xml:space="preserve">Fig. </w:t>
      </w:r>
      <w:fldSimple w:instr=" SEQ &quot;Figure&quot; \* MERGEFORMAT ">
        <w:r w:rsidR="0098110D" w:rsidRPr="0098110D">
          <w:rPr>
            <w:b/>
            <w:noProof/>
            <w:lang w:val="ro-RO"/>
          </w:rPr>
          <w:t>10</w:t>
        </w:r>
      </w:fldSimple>
      <w:r w:rsidR="00D66038" w:rsidRPr="00E16D1C">
        <w:rPr>
          <w:b/>
          <w:lang w:val="ro-RO"/>
        </w:rPr>
        <w:t>.</w:t>
      </w:r>
      <w:r w:rsidR="00D66038" w:rsidRPr="00E16D1C">
        <w:rPr>
          <w:lang w:val="ro-RO"/>
        </w:rPr>
        <w:t xml:space="preserve"> Arhitectura aplicație ce implică clusterul de calculatoare</w:t>
      </w: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rPr>
          <w:lang w:val="ro-RO"/>
        </w:rPr>
      </w:pPr>
    </w:p>
    <w:p w:rsidR="00D66038" w:rsidRPr="00E16D1C" w:rsidRDefault="00D66038" w:rsidP="001D65B2">
      <w:pPr>
        <w:ind w:firstLine="0"/>
        <w:rPr>
          <w:lang w:val="ro-RO"/>
        </w:rPr>
      </w:pPr>
    </w:p>
    <w:p w:rsidR="00D66038" w:rsidRPr="00E16D1C" w:rsidRDefault="00D66038" w:rsidP="001D65B2">
      <w:pPr>
        <w:ind w:firstLine="0"/>
        <w:rPr>
          <w:lang w:val="ro-RO"/>
        </w:rPr>
      </w:pPr>
    </w:p>
    <w:p w:rsidR="00D66038" w:rsidRPr="00E16D1C" w:rsidRDefault="00D66038" w:rsidP="001D65B2">
      <w:pPr>
        <w:rPr>
          <w:rStyle w:val="heading40"/>
          <w:i w:val="0"/>
          <w:lang w:val="ro-RO"/>
        </w:rPr>
      </w:pPr>
      <w:r w:rsidRPr="00E16D1C">
        <w:rPr>
          <w:lang w:val="ro-RO"/>
        </w:rPr>
        <w:t>Cea mai important</w:t>
      </w:r>
      <w:r w:rsidR="00BD3DA6">
        <w:rPr>
          <w:lang w:val="ro-RO"/>
        </w:rPr>
        <w:t>ă</w:t>
      </w:r>
      <w:r w:rsidRPr="00E16D1C">
        <w:rPr>
          <w:lang w:val="ro-RO"/>
        </w:rPr>
        <w:t xml:space="preserve"> parte a acestei arhitecturi este reprezentată de server. Ace</w:t>
      </w:r>
      <w:r w:rsidR="00BD3DA6">
        <w:rPr>
          <w:lang w:val="ro-RO"/>
        </w:rPr>
        <w:t>a</w:t>
      </w:r>
      <w:r w:rsidRPr="00E16D1C">
        <w:rPr>
          <w:lang w:val="ro-RO"/>
        </w:rPr>
        <w:t>sta coordonează toată activitatea aplicației. În continuare se va descrie fiecare component din server.</w:t>
      </w:r>
    </w:p>
    <w:p w:rsidR="00D66038" w:rsidRPr="00E16D1C" w:rsidRDefault="00D66038" w:rsidP="001D65B2">
      <w:pPr>
        <w:pStyle w:val="Heading3"/>
        <w:rPr>
          <w:lang w:val="ro-RO"/>
        </w:rPr>
      </w:pPr>
      <w:bookmarkStart w:id="35" w:name="_Toc486451081"/>
      <w:r w:rsidRPr="00E16D1C">
        <w:rPr>
          <w:rStyle w:val="heading30"/>
          <w:lang w:val="ro-RO"/>
        </w:rPr>
        <w:t>Conectare PC cluster</w:t>
      </w:r>
      <w:r w:rsidRPr="00E16D1C">
        <w:rPr>
          <w:b/>
          <w:lang w:val="ro-RO"/>
        </w:rPr>
        <w:t>.</w:t>
      </w:r>
      <w:bookmarkEnd w:id="35"/>
      <w:r w:rsidRPr="00E16D1C">
        <w:rPr>
          <w:lang w:val="ro-RO"/>
        </w:rPr>
        <w:t xml:space="preserve"> </w:t>
      </w:r>
    </w:p>
    <w:p w:rsidR="00D66038" w:rsidRPr="00E16D1C" w:rsidRDefault="00D66038" w:rsidP="001D65B2">
      <w:pPr>
        <w:pStyle w:val="Heading4"/>
        <w:ind w:firstLine="230"/>
        <w:rPr>
          <w:lang w:val="ro-RO"/>
        </w:rPr>
      </w:pPr>
      <w:r w:rsidRPr="00E16D1C">
        <w:rPr>
          <w:lang w:val="ro-RO"/>
        </w:rPr>
        <w:t xml:space="preserve">Prin intermediul serverului se permite adăugarea unei noi unități de procesare la cluster. Această nouă unitate, odată ce aderă la cluster, trebuie să aibă cunoștință și de </w:t>
      </w:r>
      <w:r w:rsidRPr="00E16D1C">
        <w:rPr>
          <w:lang w:val="ro-RO"/>
        </w:rPr>
        <w:lastRenderedPageBreak/>
        <w:t>celelalte component</w:t>
      </w:r>
      <w:r w:rsidR="00830518" w:rsidRPr="00E16D1C">
        <w:rPr>
          <w:lang w:val="ro-RO"/>
        </w:rPr>
        <w:t>e</w:t>
      </w:r>
      <w:r w:rsidRPr="00E16D1C">
        <w:rPr>
          <w:lang w:val="ro-RO"/>
        </w:rPr>
        <w:t>. În plus, pe lângă acest fapt, este necesar să dețină și adresele de rețea ale acestora.</w:t>
      </w:r>
      <w:r w:rsidR="00830518" w:rsidRPr="00E16D1C">
        <w:rPr>
          <w:lang w:val="ro-RO"/>
        </w:rPr>
        <w:t xml:space="preserve"> Orice calculator trebuie să fie capabil să comunice cu un alt calculator din cluster</w:t>
      </w:r>
      <w:r w:rsidR="00FF5FE9" w:rsidRPr="00E16D1C">
        <w:rPr>
          <w:lang w:val="ro-RO"/>
        </w:rPr>
        <w:t>,</w:t>
      </w:r>
      <w:r w:rsidR="00830518" w:rsidRPr="00E16D1C">
        <w:rPr>
          <w:lang w:val="ro-RO"/>
        </w:rPr>
        <w:t xml:space="preserve"> random ales</w:t>
      </w:r>
      <w:r w:rsidR="00FF5FE9" w:rsidRPr="00E16D1C">
        <w:rPr>
          <w:lang w:val="ro-RO"/>
        </w:rPr>
        <w:t>,</w:t>
      </w:r>
      <w:r w:rsidR="00830518" w:rsidRPr="00E16D1C">
        <w:rPr>
          <w:lang w:val="ro-RO"/>
        </w:rPr>
        <w:t xml:space="preserve"> la</w:t>
      </w:r>
      <w:r w:rsidR="00FF5FE9" w:rsidRPr="00E16D1C">
        <w:rPr>
          <w:lang w:val="ro-RO"/>
        </w:rPr>
        <w:t xml:space="preserve"> un</w:t>
      </w:r>
      <w:r w:rsidR="00830518" w:rsidRPr="00E16D1C">
        <w:rPr>
          <w:lang w:val="ro-RO"/>
        </w:rPr>
        <w:t xml:space="preserve"> moment dat.</w:t>
      </w:r>
      <w:r w:rsidRPr="00E16D1C">
        <w:rPr>
          <w:lang w:val="ro-RO"/>
        </w:rPr>
        <w:t xml:space="preserve"> </w:t>
      </w:r>
      <w:r w:rsidR="00830518" w:rsidRPr="00E16D1C">
        <w:rPr>
          <w:lang w:val="ro-RO"/>
        </w:rPr>
        <w:t xml:space="preserve">Acest lucru este necesar pentru </w:t>
      </w:r>
      <w:r w:rsidR="00FF5FE9" w:rsidRPr="00E16D1C">
        <w:rPr>
          <w:lang w:val="ro-RO"/>
        </w:rPr>
        <w:t xml:space="preserve">a </w:t>
      </w:r>
      <w:r w:rsidR="00830518" w:rsidRPr="00E16D1C">
        <w:rPr>
          <w:lang w:val="ro-RO"/>
        </w:rPr>
        <w:t xml:space="preserve">realiza migrarea indivizilor. </w:t>
      </w:r>
      <w:r w:rsidRPr="00E16D1C">
        <w:rPr>
          <w:lang w:val="ro-RO"/>
        </w:rPr>
        <w:t xml:space="preserve">Toate </w:t>
      </w:r>
      <w:r w:rsidR="00830518" w:rsidRPr="00E16D1C">
        <w:rPr>
          <w:lang w:val="ro-RO"/>
        </w:rPr>
        <w:t>datele necesare comunicări între clustere sunt oferite de către server. Având în vedere faptul că toate calculatoarele se aliază clusterului prin intermediul serverului ac</w:t>
      </w:r>
      <w:r w:rsidR="009D2868" w:rsidRPr="00E16D1C">
        <w:rPr>
          <w:lang w:val="ro-RO"/>
        </w:rPr>
        <w:t>esta deține datele necesare realizării conexiunilor dintre noduri. Atunci când se conectează un utilizator toate nodurile sunt înștiințate cu cine trebuie să comunice.</w:t>
      </w:r>
      <w:r w:rsidR="00830518" w:rsidRPr="00E16D1C">
        <w:rPr>
          <w:lang w:val="ro-RO"/>
        </w:rPr>
        <w:t xml:space="preserve"> </w:t>
      </w:r>
    </w:p>
    <w:p w:rsidR="00D66038" w:rsidRPr="00E16D1C" w:rsidRDefault="00D66038" w:rsidP="001D65B2">
      <w:pPr>
        <w:pStyle w:val="Heading3"/>
        <w:rPr>
          <w:lang w:val="ro-RO"/>
        </w:rPr>
      </w:pPr>
      <w:bookmarkStart w:id="36" w:name="_Toc486451082"/>
      <w:r w:rsidRPr="00E16D1C">
        <w:rPr>
          <w:rStyle w:val="heading30"/>
          <w:lang w:val="ro-RO"/>
        </w:rPr>
        <w:t>Orchestrarea clusterului</w:t>
      </w:r>
      <w:r w:rsidRPr="00E16D1C">
        <w:rPr>
          <w:b/>
          <w:lang w:val="ro-RO"/>
        </w:rPr>
        <w:t>.</w:t>
      </w:r>
      <w:bookmarkEnd w:id="36"/>
      <w:r w:rsidRPr="00E16D1C">
        <w:rPr>
          <w:lang w:val="ro-RO"/>
        </w:rPr>
        <w:t xml:space="preserve"> </w:t>
      </w:r>
    </w:p>
    <w:p w:rsidR="00D66038" w:rsidRPr="00E16D1C" w:rsidRDefault="001B44F2" w:rsidP="001D65B2">
      <w:pPr>
        <w:rPr>
          <w:lang w:val="ro-RO"/>
        </w:rPr>
      </w:pPr>
      <w:r w:rsidRPr="00E16D1C">
        <w:rPr>
          <w:lang w:val="ro-RO"/>
        </w:rPr>
        <w:t xml:space="preserve">Acest modul este foarte important. </w:t>
      </w:r>
      <w:r w:rsidR="00A27FFC" w:rsidRPr="00E16D1C">
        <w:rPr>
          <w:lang w:val="ro-RO"/>
        </w:rPr>
        <w:t>Are rolul de mediator între cluster și client. Practic, prin această cale se transmite calculatoarelor ce task trebuie să realizeze.</w:t>
      </w:r>
      <w:r w:rsidR="001903D0" w:rsidRPr="00E16D1C">
        <w:rPr>
          <w:lang w:val="ro-RO"/>
        </w:rPr>
        <w:t xml:space="preserve"> </w:t>
      </w:r>
      <w:r w:rsidR="00E2160E" w:rsidRPr="00E16D1C">
        <w:rPr>
          <w:lang w:val="ro-RO"/>
        </w:rPr>
        <w:t>Având în vedere că arhitectura clusterului este de tip master-slave</w:t>
      </w:r>
      <w:r w:rsidR="00E2160E" w:rsidRPr="00E16D1C">
        <w:rPr>
          <w:rStyle w:val="FootnoteReference"/>
          <w:lang w:val="ro-RO"/>
        </w:rPr>
        <w:footnoteReference w:id="6"/>
      </w:r>
      <w:r w:rsidR="00E2160E" w:rsidRPr="00E16D1C">
        <w:rPr>
          <w:lang w:val="ro-RO"/>
        </w:rPr>
        <w:t>, serverul recepționează anumite cereri pe care le procesează.</w:t>
      </w:r>
      <w:r w:rsidR="00616E9C" w:rsidRPr="00E16D1C">
        <w:rPr>
          <w:lang w:val="ro-RO"/>
        </w:rPr>
        <w:t xml:space="preserve"> În urma procesării serverul își dă seama ce trebuie să ceară de la unitățile de procesare.</w:t>
      </w:r>
      <w:r w:rsidR="00E2160E" w:rsidRPr="00E16D1C">
        <w:rPr>
          <w:lang w:val="ro-RO"/>
        </w:rPr>
        <w:t xml:space="preserve"> </w:t>
      </w:r>
      <w:r w:rsidR="001903D0" w:rsidRPr="00E16D1C">
        <w:rPr>
          <w:lang w:val="ro-RO"/>
        </w:rPr>
        <w:t>Odată ce clientul stabilește o conexiune cu serverul</w:t>
      </w:r>
      <w:r w:rsidR="00BD3DA6">
        <w:rPr>
          <w:lang w:val="ro-RO"/>
        </w:rPr>
        <w:t>,</w:t>
      </w:r>
      <w:r w:rsidR="001903D0" w:rsidRPr="00E16D1C">
        <w:rPr>
          <w:lang w:val="ro-RO"/>
        </w:rPr>
        <w:t xml:space="preserve"> acesta are posibilitatea să realizeze anumite acțiuni. Acțiunile trimise către server sunt analizate, filtrate, iar mai apoi în funcție de decizia obținută se apelează clusterul cerânduse un anumit rezultat.</w:t>
      </w:r>
      <w:r w:rsidR="00616E9C" w:rsidRPr="00E16D1C">
        <w:rPr>
          <w:lang w:val="ro-RO"/>
        </w:rPr>
        <w:t xml:space="preserve"> În timp ce nodurile rezolvă problema cerută serverul notifică utilizatorul în ce stadiu se află procesarea. Astfel se menține o legătură continuă cu userul.</w:t>
      </w:r>
    </w:p>
    <w:p w:rsidR="001903D0" w:rsidRPr="00E16D1C" w:rsidRDefault="00F122CB" w:rsidP="001D65B2">
      <w:pPr>
        <w:pStyle w:val="figurecaption"/>
        <w:jc w:val="both"/>
        <w:rPr>
          <w:lang w:val="ro-RO"/>
        </w:rPr>
      </w:pPr>
      <w:r w:rsidRPr="00E16D1C">
        <w:rPr>
          <w:noProof/>
          <w:lang w:eastAsia="en-US"/>
        </w:rPr>
        <w:drawing>
          <wp:inline distT="0" distB="0" distL="0" distR="0">
            <wp:extent cx="4391025" cy="2028825"/>
            <wp:effectExtent l="19050" t="0" r="9525" b="0"/>
            <wp:docPr id="117" name="Picture 117" descr="C:\Users\Geo\Documents\Licenta2017\Imagini Documentatie\SequenceDiagra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Geo\Documents\Licenta2017\Imagini Documentatie\SequenceDiagram5.png"/>
                    <pic:cNvPicPr>
                      <a:picLocks noChangeAspect="1" noChangeArrowheads="1"/>
                    </pic:cNvPicPr>
                  </pic:nvPicPr>
                  <pic:blipFill>
                    <a:blip r:embed="rId18"/>
                    <a:srcRect/>
                    <a:stretch>
                      <a:fillRect/>
                    </a:stretch>
                  </pic:blipFill>
                  <pic:spPr bwMode="auto">
                    <a:xfrm>
                      <a:off x="0" y="0"/>
                      <a:ext cx="4391025" cy="2028825"/>
                    </a:xfrm>
                    <a:prstGeom prst="rect">
                      <a:avLst/>
                    </a:prstGeom>
                    <a:noFill/>
                    <a:ln w="9525">
                      <a:noFill/>
                      <a:miter lim="800000"/>
                      <a:headEnd/>
                      <a:tailEnd/>
                    </a:ln>
                  </pic:spPr>
                </pic:pic>
              </a:graphicData>
            </a:graphic>
          </wp:inline>
        </w:drawing>
      </w:r>
    </w:p>
    <w:p w:rsidR="00D66038" w:rsidRPr="00E16D1C" w:rsidRDefault="00790736" w:rsidP="006B6B20">
      <w:pPr>
        <w:pStyle w:val="figurecaption"/>
        <w:rPr>
          <w:lang w:val="ro-RO"/>
        </w:rPr>
      </w:pPr>
      <w:r w:rsidRPr="00E16D1C">
        <w:rPr>
          <w:b/>
          <w:lang w:val="ro-RO"/>
        </w:rPr>
        <w:t xml:space="preserve">Fig. </w:t>
      </w:r>
      <w:fldSimple w:instr=" SEQ &quot;Figure&quot; \* MERGEFORMAT ">
        <w:r w:rsidR="0098110D" w:rsidRPr="0098110D">
          <w:rPr>
            <w:b/>
            <w:noProof/>
            <w:lang w:val="ro-RO"/>
          </w:rPr>
          <w:t>11</w:t>
        </w:r>
      </w:fldSimple>
      <w:r w:rsidRPr="00E16D1C">
        <w:rPr>
          <w:b/>
          <w:lang w:val="ro-RO"/>
        </w:rPr>
        <w:t>.</w:t>
      </w:r>
      <w:r w:rsidRPr="00E16D1C">
        <w:rPr>
          <w:lang w:val="ro-RO"/>
        </w:rPr>
        <w:t xml:space="preserve"> Diagramă de secvență manager cluster</w:t>
      </w:r>
    </w:p>
    <w:p w:rsidR="00D66038" w:rsidRPr="00E16D1C" w:rsidRDefault="00790736" w:rsidP="001D65B2">
      <w:pPr>
        <w:rPr>
          <w:lang w:val="ro-RO"/>
        </w:rPr>
      </w:pPr>
      <w:r w:rsidRPr="00E16D1C">
        <w:rPr>
          <w:lang w:val="ro-RO"/>
        </w:rPr>
        <w:t>Diagrama de mai sus prezintă rolul de funcționare a managerului de cluster. Un client poate să acceseze clusterul doar dacă cererea trimisă este recunoscută de către server. Astfel se evită perturbarea componentelor din grup.</w:t>
      </w:r>
    </w:p>
    <w:p w:rsidR="00790736" w:rsidRPr="00E16D1C" w:rsidRDefault="00790736" w:rsidP="001D65B2">
      <w:pPr>
        <w:pStyle w:val="Heading3"/>
        <w:rPr>
          <w:lang w:val="ro-RO"/>
        </w:rPr>
      </w:pPr>
      <w:bookmarkStart w:id="37" w:name="_Toc486451083"/>
      <w:r w:rsidRPr="00E16D1C">
        <w:rPr>
          <w:rStyle w:val="heading30"/>
          <w:lang w:val="ro-RO"/>
        </w:rPr>
        <w:lastRenderedPageBreak/>
        <w:t>Comunicarea client – aplicație</w:t>
      </w:r>
      <w:r w:rsidRPr="00E16D1C">
        <w:rPr>
          <w:b/>
          <w:lang w:val="ro-RO"/>
        </w:rPr>
        <w:t>.</w:t>
      </w:r>
      <w:bookmarkEnd w:id="37"/>
      <w:r w:rsidRPr="00E16D1C">
        <w:rPr>
          <w:lang w:val="ro-RO"/>
        </w:rPr>
        <w:t xml:space="preserve"> </w:t>
      </w:r>
    </w:p>
    <w:p w:rsidR="00790736" w:rsidRPr="00E16D1C" w:rsidRDefault="00790736" w:rsidP="001D65B2">
      <w:pPr>
        <w:rPr>
          <w:lang w:val="ro-RO"/>
        </w:rPr>
      </w:pPr>
      <w:r w:rsidRPr="00E16D1C">
        <w:rPr>
          <w:lang w:val="ro-RO"/>
        </w:rPr>
        <w:t>Comunicarea dintre clien</w:t>
      </w:r>
      <w:r w:rsidR="0058482F" w:rsidRPr="00E16D1C">
        <w:rPr>
          <w:lang w:val="ro-RO"/>
        </w:rPr>
        <w:t>t</w:t>
      </w:r>
      <w:r w:rsidRPr="00E16D1C">
        <w:rPr>
          <w:lang w:val="ro-RO"/>
        </w:rPr>
        <w:t xml:space="preserve"> și aplicație</w:t>
      </w:r>
      <w:r w:rsidR="00C35FC3" w:rsidRPr="00E16D1C">
        <w:rPr>
          <w:lang w:val="ro-RO"/>
        </w:rPr>
        <w:t xml:space="preserve"> se realizează prin intermediu unei interfețe desktop. </w:t>
      </w:r>
      <w:r w:rsidR="00F122CB" w:rsidRPr="00E16D1C">
        <w:rPr>
          <w:lang w:val="ro-RO"/>
        </w:rPr>
        <w:t>Pentru ca această legătură</w:t>
      </w:r>
      <w:r w:rsidR="00C35FC3" w:rsidRPr="00E16D1C">
        <w:rPr>
          <w:lang w:val="ro-RO"/>
        </w:rPr>
        <w:t xml:space="preserve"> să aibă loc este </w:t>
      </w:r>
      <w:r w:rsidR="00F122CB" w:rsidRPr="00E16D1C">
        <w:rPr>
          <w:lang w:val="ro-RO"/>
        </w:rPr>
        <w:t>necesar ca ambele părți să deți</w:t>
      </w:r>
      <w:r w:rsidR="00C35FC3" w:rsidRPr="00E16D1C">
        <w:rPr>
          <w:lang w:val="ro-RO"/>
        </w:rPr>
        <w:t>nă o conexiune de rețea exterioară. Înainte ca utilizatorul să aibă acces la funcționalitățile oferite de server trebuie să se asigure că există o conexiune între cele două părți.</w:t>
      </w:r>
      <w:r w:rsidR="005E24E1" w:rsidRPr="00E16D1C">
        <w:rPr>
          <w:lang w:val="ro-RO"/>
        </w:rPr>
        <w:t xml:space="preserve"> Pentru protejarea datelor ce trebuie sa ajungă la server și invers se va utiliza protocolul de securitate SSL(Secure Sockets Layer).</w:t>
      </w:r>
      <w:r w:rsidR="00270100" w:rsidRPr="00E16D1C">
        <w:rPr>
          <w:lang w:val="ro-RO"/>
        </w:rPr>
        <w:t xml:space="preserve"> Scopul principal pentru care se va folosi acest protocol este de a oferi integritate datelor. Integritatea este proprietatea care asigură că datele ajung sub forma în care au fost trimise. Datele nu pot fi alterate de o personă neautorizată.</w:t>
      </w:r>
      <w:r w:rsidR="00C35FC3" w:rsidRPr="00E16D1C">
        <w:rPr>
          <w:lang w:val="ro-RO"/>
        </w:rPr>
        <w:t xml:space="preserve"> Interfața </w:t>
      </w:r>
      <w:r w:rsidR="00F122CB" w:rsidRPr="00E16D1C">
        <w:rPr>
          <w:lang w:val="ro-RO"/>
        </w:rPr>
        <w:t>va fi</w:t>
      </w:r>
      <w:r w:rsidR="00C35FC3" w:rsidRPr="00E16D1C">
        <w:rPr>
          <w:lang w:val="ro-RO"/>
        </w:rPr>
        <w:t xml:space="preserve"> user-friendly</w:t>
      </w:r>
      <w:r w:rsidR="00C35FC3" w:rsidRPr="00E16D1C">
        <w:rPr>
          <w:rStyle w:val="FootnoteReference"/>
          <w:lang w:val="ro-RO"/>
        </w:rPr>
        <w:footnoteReference w:id="7"/>
      </w:r>
      <w:r w:rsidR="00F122CB" w:rsidRPr="00E16D1C">
        <w:rPr>
          <w:lang w:val="ro-RO"/>
        </w:rPr>
        <w:t>. Odată ce conexiunea a fost stabilită</w:t>
      </w:r>
      <w:r w:rsidR="00BD3DA6">
        <w:rPr>
          <w:lang w:val="ro-RO"/>
        </w:rPr>
        <w:t>,</w:t>
      </w:r>
      <w:r w:rsidR="00F122CB" w:rsidRPr="00E16D1C">
        <w:rPr>
          <w:lang w:val="ro-RO"/>
        </w:rPr>
        <w:t xml:space="preserve"> clientul are acces la diferite comenzi. Clientul nu are posibilitatea să execute comenzi necunoscute de server. Chiar dacă se reușește acest lucru</w:t>
      </w:r>
      <w:r w:rsidR="00BD3DA6">
        <w:rPr>
          <w:lang w:val="ro-RO"/>
        </w:rPr>
        <w:t>,</w:t>
      </w:r>
      <w:r w:rsidR="00F122CB" w:rsidRPr="00E16D1C">
        <w:rPr>
          <w:lang w:val="ro-RO"/>
        </w:rPr>
        <w:t xml:space="preserve"> serverul va deține anumite tehnici de contracarare.</w:t>
      </w:r>
    </w:p>
    <w:p w:rsidR="00E2160E" w:rsidRPr="00E16D1C" w:rsidRDefault="00E2160E" w:rsidP="001D65B2">
      <w:pPr>
        <w:rPr>
          <w:lang w:val="ro-RO"/>
        </w:rPr>
      </w:pPr>
    </w:p>
    <w:p w:rsidR="00E2160E" w:rsidRPr="00E16D1C" w:rsidRDefault="00E2160E" w:rsidP="001D65B2">
      <w:pPr>
        <w:rPr>
          <w:lang w:val="ro-RO"/>
        </w:rPr>
      </w:pPr>
    </w:p>
    <w:p w:rsidR="00E2160E" w:rsidRPr="00E16D1C" w:rsidRDefault="00E2160E" w:rsidP="001D65B2">
      <w:pPr>
        <w:rPr>
          <w:lang w:val="ro-RO"/>
        </w:rPr>
      </w:pPr>
    </w:p>
    <w:p w:rsidR="00E2160E" w:rsidRPr="00E16D1C" w:rsidRDefault="00E2160E" w:rsidP="001D65B2">
      <w:pPr>
        <w:rPr>
          <w:lang w:val="ro-RO"/>
        </w:rPr>
      </w:pPr>
    </w:p>
    <w:p w:rsidR="00E2160E" w:rsidRPr="00E16D1C" w:rsidRDefault="00E2160E" w:rsidP="001D65B2">
      <w:pPr>
        <w:rPr>
          <w:lang w:val="ro-RO"/>
        </w:rPr>
      </w:pPr>
    </w:p>
    <w:p w:rsidR="00E2160E" w:rsidRPr="00E16D1C" w:rsidRDefault="00E2160E" w:rsidP="001D65B2">
      <w:pPr>
        <w:rPr>
          <w:lang w:val="ro-RO"/>
        </w:rPr>
      </w:pPr>
    </w:p>
    <w:p w:rsidR="00E2160E" w:rsidRPr="00E16D1C" w:rsidRDefault="00E2160E" w:rsidP="001D65B2">
      <w:pPr>
        <w:rPr>
          <w:lang w:val="ro-RO"/>
        </w:rPr>
      </w:pPr>
    </w:p>
    <w:p w:rsidR="00E2160E" w:rsidRPr="00E16D1C" w:rsidRDefault="00E2160E" w:rsidP="001D65B2">
      <w:pPr>
        <w:rPr>
          <w:lang w:val="ro-RO"/>
        </w:rPr>
      </w:pPr>
    </w:p>
    <w:p w:rsidR="00E2160E" w:rsidRPr="00E16D1C" w:rsidRDefault="00E2160E" w:rsidP="001D65B2">
      <w:pPr>
        <w:rPr>
          <w:lang w:val="ro-RO"/>
        </w:rPr>
      </w:pPr>
    </w:p>
    <w:p w:rsidR="00E2160E" w:rsidRPr="00E16D1C" w:rsidRDefault="00E2160E" w:rsidP="001D65B2">
      <w:pPr>
        <w:rPr>
          <w:lang w:val="ro-RO"/>
        </w:rPr>
      </w:pPr>
    </w:p>
    <w:p w:rsidR="00E2160E" w:rsidRPr="00E16D1C" w:rsidRDefault="00E2160E" w:rsidP="001D65B2">
      <w:pPr>
        <w:rPr>
          <w:lang w:val="ro-RO"/>
        </w:rPr>
      </w:pPr>
    </w:p>
    <w:p w:rsidR="00E2160E" w:rsidRPr="00E16D1C" w:rsidRDefault="00E2160E" w:rsidP="001D65B2">
      <w:pPr>
        <w:rPr>
          <w:lang w:val="ro-RO"/>
        </w:rPr>
      </w:pPr>
    </w:p>
    <w:p w:rsidR="00E2160E" w:rsidRPr="00E16D1C" w:rsidRDefault="00E2160E" w:rsidP="001D65B2">
      <w:pPr>
        <w:rPr>
          <w:lang w:val="ro-RO"/>
        </w:rPr>
      </w:pPr>
    </w:p>
    <w:p w:rsidR="00E2160E" w:rsidRPr="00E16D1C" w:rsidRDefault="00E2160E" w:rsidP="001D65B2">
      <w:pPr>
        <w:rPr>
          <w:lang w:val="ro-RO"/>
        </w:rPr>
      </w:pPr>
    </w:p>
    <w:p w:rsidR="00E2160E" w:rsidRPr="00E16D1C" w:rsidRDefault="00E2160E" w:rsidP="001D65B2">
      <w:pPr>
        <w:rPr>
          <w:lang w:val="ro-RO"/>
        </w:rPr>
      </w:pPr>
    </w:p>
    <w:p w:rsidR="00E2160E" w:rsidRPr="00E16D1C" w:rsidRDefault="00E2160E" w:rsidP="001D65B2">
      <w:pPr>
        <w:rPr>
          <w:lang w:val="ro-RO"/>
        </w:rPr>
      </w:pPr>
    </w:p>
    <w:p w:rsidR="00E2160E" w:rsidRPr="00E16D1C" w:rsidRDefault="00E2160E" w:rsidP="001D65B2">
      <w:pPr>
        <w:rPr>
          <w:lang w:val="ro-RO"/>
        </w:rPr>
      </w:pPr>
    </w:p>
    <w:p w:rsidR="00E2160E" w:rsidRPr="00E16D1C" w:rsidRDefault="00E2160E" w:rsidP="001D65B2">
      <w:pPr>
        <w:rPr>
          <w:lang w:val="ro-RO"/>
        </w:rPr>
      </w:pPr>
    </w:p>
    <w:p w:rsidR="00E2160E" w:rsidRPr="00E16D1C" w:rsidRDefault="00E2160E" w:rsidP="001D65B2">
      <w:pPr>
        <w:rPr>
          <w:lang w:val="ro-RO"/>
        </w:rPr>
      </w:pPr>
    </w:p>
    <w:p w:rsidR="00E2160E" w:rsidRPr="00E16D1C" w:rsidRDefault="00E2160E" w:rsidP="001D65B2">
      <w:pPr>
        <w:rPr>
          <w:lang w:val="ro-RO"/>
        </w:rPr>
      </w:pPr>
    </w:p>
    <w:p w:rsidR="00E2160E" w:rsidRPr="00E16D1C" w:rsidRDefault="00E2160E" w:rsidP="001D65B2">
      <w:pPr>
        <w:rPr>
          <w:lang w:val="ro-RO"/>
        </w:rPr>
      </w:pPr>
    </w:p>
    <w:p w:rsidR="00E2160E" w:rsidRPr="00E16D1C" w:rsidRDefault="00E2160E" w:rsidP="001D65B2">
      <w:pPr>
        <w:rPr>
          <w:lang w:val="ro-RO"/>
        </w:rPr>
      </w:pPr>
    </w:p>
    <w:p w:rsidR="00E2160E" w:rsidRPr="00E16D1C" w:rsidRDefault="00E2160E" w:rsidP="001D65B2">
      <w:pPr>
        <w:rPr>
          <w:lang w:val="ro-RO"/>
        </w:rPr>
      </w:pPr>
    </w:p>
    <w:p w:rsidR="00E2160E" w:rsidRPr="00E16D1C" w:rsidRDefault="00E2160E" w:rsidP="001D65B2">
      <w:pPr>
        <w:rPr>
          <w:lang w:val="ro-RO"/>
        </w:rPr>
      </w:pPr>
    </w:p>
    <w:p w:rsidR="00E2160E" w:rsidRPr="00E16D1C" w:rsidRDefault="00E2160E" w:rsidP="001D65B2">
      <w:pPr>
        <w:rPr>
          <w:lang w:val="ro-RO"/>
        </w:rPr>
      </w:pPr>
    </w:p>
    <w:p w:rsidR="00E2160E" w:rsidRPr="00E16D1C" w:rsidRDefault="00E2160E" w:rsidP="001D65B2">
      <w:pPr>
        <w:rPr>
          <w:lang w:val="ro-RO"/>
        </w:rPr>
      </w:pPr>
    </w:p>
    <w:p w:rsidR="00E2160E" w:rsidRPr="00E16D1C" w:rsidRDefault="00E2160E" w:rsidP="001D65B2">
      <w:pPr>
        <w:rPr>
          <w:lang w:val="ro-RO"/>
        </w:rPr>
      </w:pPr>
    </w:p>
    <w:p w:rsidR="00E2160E" w:rsidRPr="00E16D1C" w:rsidRDefault="00E2160E" w:rsidP="001D65B2">
      <w:pPr>
        <w:rPr>
          <w:lang w:val="ro-RO"/>
        </w:rPr>
      </w:pPr>
    </w:p>
    <w:p w:rsidR="00E2160E" w:rsidRPr="00E16D1C" w:rsidRDefault="00E2160E" w:rsidP="001D65B2">
      <w:pPr>
        <w:rPr>
          <w:lang w:val="ro-RO"/>
        </w:rPr>
      </w:pPr>
    </w:p>
    <w:p w:rsidR="00E2160E" w:rsidRPr="00E16D1C" w:rsidRDefault="00E2160E" w:rsidP="001D65B2">
      <w:pPr>
        <w:rPr>
          <w:lang w:val="ro-RO"/>
        </w:rPr>
      </w:pPr>
    </w:p>
    <w:p w:rsidR="00C35FC3" w:rsidRPr="00E16D1C" w:rsidRDefault="00F122CB" w:rsidP="001D65B2">
      <w:pPr>
        <w:pStyle w:val="heading1"/>
        <w:jc w:val="both"/>
        <w:rPr>
          <w:lang w:val="ro-RO"/>
        </w:rPr>
      </w:pPr>
      <w:bookmarkStart w:id="38" w:name="_Toc486451084"/>
      <w:r w:rsidRPr="00E16D1C">
        <w:rPr>
          <w:lang w:val="ro-RO"/>
        </w:rPr>
        <w:t>Detalii de implementare</w:t>
      </w:r>
      <w:bookmarkEnd w:id="38"/>
    </w:p>
    <w:p w:rsidR="001B6D3C" w:rsidRPr="00E16D1C" w:rsidRDefault="00F75C96" w:rsidP="001D65B2">
      <w:pPr>
        <w:pStyle w:val="heading2"/>
        <w:spacing w:before="0"/>
        <w:rPr>
          <w:lang w:val="ro-RO"/>
        </w:rPr>
      </w:pPr>
      <w:bookmarkStart w:id="39" w:name="_Toc486451085"/>
      <w:r w:rsidRPr="00E16D1C">
        <w:rPr>
          <w:lang w:val="ro-RO"/>
        </w:rPr>
        <w:t>Implementarea aplicației nucleu</w:t>
      </w:r>
      <w:bookmarkEnd w:id="39"/>
    </w:p>
    <w:p w:rsidR="0008711C" w:rsidRPr="00E16D1C" w:rsidRDefault="00F75C96" w:rsidP="001D65B2">
      <w:pPr>
        <w:rPr>
          <w:lang w:val="ro-RO"/>
        </w:rPr>
      </w:pPr>
      <w:r w:rsidRPr="00E16D1C">
        <w:rPr>
          <w:lang w:val="ro-RO"/>
        </w:rPr>
        <w:t>Pentru implementarea aplicației de bază s-a utilizat limbajul de programare C++. C++ fiind cel mai potrivit în această situația. Acest limbaj este orientat obiect ceea ce permite construirea unei aplicații complexe. În plus, suportă frameworkul OpenMp pentru procesare multicore.</w:t>
      </w:r>
      <w:r w:rsidR="004C7E13" w:rsidRPr="00E16D1C">
        <w:rPr>
          <w:lang w:val="ro-RO"/>
        </w:rPr>
        <w:t xml:space="preserve"> </w:t>
      </w:r>
    </w:p>
    <w:p w:rsidR="0008711C" w:rsidRPr="00E16D1C" w:rsidRDefault="0008711C" w:rsidP="003A3558">
      <w:pPr>
        <w:pStyle w:val="figurecaption"/>
        <w:rPr>
          <w:lang w:val="ro-RO"/>
        </w:rPr>
      </w:pPr>
      <w:r w:rsidRPr="00E16D1C">
        <w:rPr>
          <w:b/>
          <w:lang w:val="ro-RO"/>
        </w:rPr>
        <w:t xml:space="preserve">Fig. </w:t>
      </w:r>
      <w:fldSimple w:instr=" SEQ &quot;Figure&quot; \* MERGEFORMAT ">
        <w:r w:rsidR="0098110D" w:rsidRPr="0098110D">
          <w:rPr>
            <w:b/>
            <w:noProof/>
            <w:lang w:val="ro-RO"/>
          </w:rPr>
          <w:t>12</w:t>
        </w:r>
      </w:fldSimple>
      <w:r w:rsidRPr="00E16D1C">
        <w:rPr>
          <w:b/>
          <w:lang w:val="ro-RO"/>
        </w:rPr>
        <w:t>.</w:t>
      </w:r>
      <w:r w:rsidRPr="00E16D1C">
        <w:rPr>
          <w:lang w:val="ro-RO"/>
        </w:rPr>
        <w:t xml:space="preserve"> Diagram de clasa a aplicație nucleu</w:t>
      </w:r>
      <w:r w:rsidRPr="00E16D1C">
        <w:rPr>
          <w:noProof/>
          <w:lang w:eastAsia="en-US"/>
        </w:rPr>
        <w:drawing>
          <wp:inline distT="0" distB="0" distL="0" distR="0">
            <wp:extent cx="4391025" cy="4705350"/>
            <wp:effectExtent l="0" t="0" r="0" b="0"/>
            <wp:docPr id="12" name="Picture 2" descr="C:\Users\Geo\Documents\Licenta2017\Imagini Documentati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o\Documents\Licenta2017\Imagini Documentatie\ClassDiagram.png"/>
                    <pic:cNvPicPr>
                      <a:picLocks noChangeAspect="1" noChangeArrowheads="1"/>
                    </pic:cNvPicPr>
                  </pic:nvPicPr>
                  <pic:blipFill>
                    <a:blip r:embed="rId19"/>
                    <a:srcRect/>
                    <a:stretch>
                      <a:fillRect/>
                    </a:stretch>
                  </pic:blipFill>
                  <pic:spPr bwMode="auto">
                    <a:xfrm>
                      <a:off x="0" y="0"/>
                      <a:ext cx="4391025" cy="4705350"/>
                    </a:xfrm>
                    <a:prstGeom prst="rect">
                      <a:avLst/>
                    </a:prstGeom>
                    <a:noFill/>
                    <a:ln w="9525">
                      <a:noFill/>
                      <a:miter lim="800000"/>
                      <a:headEnd/>
                      <a:tailEnd/>
                    </a:ln>
                  </pic:spPr>
                </pic:pic>
              </a:graphicData>
            </a:graphic>
          </wp:inline>
        </w:drawing>
      </w:r>
    </w:p>
    <w:p w:rsidR="002C118F" w:rsidRPr="00E16D1C" w:rsidRDefault="0008711C" w:rsidP="001D65B2">
      <w:pPr>
        <w:pStyle w:val="p1a"/>
        <w:ind w:firstLine="230"/>
        <w:rPr>
          <w:lang w:val="ro-RO"/>
        </w:rPr>
      </w:pPr>
      <w:r w:rsidRPr="00E16D1C">
        <w:rPr>
          <w:lang w:val="ro-RO"/>
        </w:rPr>
        <w:lastRenderedPageBreak/>
        <w:t xml:space="preserve">Prin intermediul diagramei din </w:t>
      </w:r>
      <w:r w:rsidR="00D170C7" w:rsidRPr="00E16D1C">
        <w:rPr>
          <w:lang w:val="ro-RO"/>
        </w:rPr>
        <w:t>Fig. 17</w:t>
      </w:r>
      <w:r w:rsidR="00BD3DA6">
        <w:rPr>
          <w:lang w:val="ro-RO"/>
        </w:rPr>
        <w:t xml:space="preserve"> s</w:t>
      </w:r>
      <w:r w:rsidRPr="00E16D1C">
        <w:rPr>
          <w:lang w:val="ro-RO"/>
        </w:rPr>
        <w:t xml:space="preserve">e realizează trecerea de la </w:t>
      </w:r>
      <w:r w:rsidR="00D170C7" w:rsidRPr="00E16D1C">
        <w:rPr>
          <w:lang w:val="ro-RO"/>
        </w:rPr>
        <w:t>descrierea aplicație</w:t>
      </w:r>
      <w:r w:rsidR="00BD3DA6">
        <w:rPr>
          <w:lang w:val="ro-RO"/>
        </w:rPr>
        <w:t>i</w:t>
      </w:r>
      <w:r w:rsidR="00D170C7" w:rsidRPr="00E16D1C">
        <w:rPr>
          <w:lang w:val="ro-RO"/>
        </w:rPr>
        <w:t xml:space="preserve"> la nivel architectural la o descr</w:t>
      </w:r>
      <w:r w:rsidR="00BD3DA6">
        <w:rPr>
          <w:lang w:val="ro-RO"/>
        </w:rPr>
        <w:t>iere mai explicită. Astfel se uș</w:t>
      </w:r>
      <w:r w:rsidR="00D170C7" w:rsidRPr="00E16D1C">
        <w:rPr>
          <w:lang w:val="ro-RO"/>
        </w:rPr>
        <w:t>urează efortul depus la implementare. Problema tratată presupune detectarea celui mai scurt traseu dintr-o mulțime de orașe. Prin</w:t>
      </w:r>
      <w:r w:rsidR="002C118F" w:rsidRPr="00E16D1C">
        <w:rPr>
          <w:lang w:val="ro-RO"/>
        </w:rPr>
        <w:t xml:space="preserve"> clasa</w:t>
      </w:r>
      <w:r w:rsidR="00D170C7" w:rsidRPr="00E16D1C">
        <w:rPr>
          <w:lang w:val="ro-RO"/>
        </w:rPr>
        <w:t xml:space="preserve"> </w:t>
      </w:r>
      <w:r w:rsidR="00D170C7" w:rsidRPr="00E16D1C">
        <w:rPr>
          <w:b/>
          <w:lang w:val="ro-RO"/>
        </w:rPr>
        <w:t>Location</w:t>
      </w:r>
      <w:r w:rsidR="00D170C7" w:rsidRPr="00E16D1C">
        <w:rPr>
          <w:lang w:val="ro-RO"/>
        </w:rPr>
        <w:t xml:space="preserve"> se descreie modul de reprezentare al unei zone.</w:t>
      </w:r>
      <w:r w:rsidR="002C118F" w:rsidRPr="00E16D1C">
        <w:rPr>
          <w:lang w:val="ro-RO"/>
        </w:rPr>
        <w:t xml:space="preserve"> O metodă importantă </w:t>
      </w:r>
      <w:r w:rsidR="00E4210A" w:rsidRPr="00E16D1C">
        <w:rPr>
          <w:lang w:val="ro-RO"/>
        </w:rPr>
        <w:t xml:space="preserve">este </w:t>
      </w:r>
      <w:r w:rsidR="00E4210A" w:rsidRPr="00E16D1C">
        <w:rPr>
          <w:b/>
          <w:lang w:val="ro-RO"/>
        </w:rPr>
        <w:t>getDistanceToLocation()</w:t>
      </w:r>
      <w:r w:rsidR="00E4210A" w:rsidRPr="00E16D1C">
        <w:rPr>
          <w:lang w:val="ro-RO"/>
        </w:rPr>
        <w:t>. Scopul acestei metode este de a detecta distanța dintre două</w:t>
      </w:r>
      <w:r w:rsidR="002C118F" w:rsidRPr="00E16D1C">
        <w:rPr>
          <w:lang w:val="ro-RO"/>
        </w:rPr>
        <w:t xml:space="preserve"> puncte</w:t>
      </w:r>
      <w:r w:rsidR="00E4210A" w:rsidRPr="00E16D1C">
        <w:rPr>
          <w:lang w:val="ro-RO"/>
        </w:rPr>
        <w:t xml:space="preserve"> A(</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1</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1</m:t>
            </m:r>
          </m:sub>
        </m:sSub>
      </m:oMath>
      <w:r w:rsidR="00E4210A" w:rsidRPr="00E16D1C">
        <w:rPr>
          <w:lang w:val="ro-RO"/>
        </w:rPr>
        <w:t xml:space="preserve">) </w:t>
      </w:r>
      <w:r w:rsidR="002C118F" w:rsidRPr="00E16D1C">
        <w:rPr>
          <w:lang w:val="ro-RO"/>
        </w:rPr>
        <w:t>și B(</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2</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2</m:t>
            </m:r>
          </m:sub>
        </m:sSub>
      </m:oMath>
      <w:r w:rsidR="002C118F" w:rsidRPr="00E16D1C">
        <w:rPr>
          <w:lang w:val="ro-RO"/>
        </w:rPr>
        <w:t xml:space="preserve">) </w:t>
      </w:r>
      <w:r w:rsidR="00E4210A" w:rsidRPr="00E16D1C">
        <w:rPr>
          <w:lang w:val="ro-RO"/>
        </w:rPr>
        <w:t>diferite. Distanța se calculează conform formulei:</w:t>
      </w:r>
      <m:oMath>
        <m:r>
          <w:rPr>
            <w:rFonts w:ascii="Cambria Math" w:hAnsi="Cambria Math"/>
            <w:lang w:val="ro-RO"/>
          </w:rPr>
          <m:t xml:space="preserve"> </m:t>
        </m:r>
        <m:rad>
          <m:radPr>
            <m:degHide m:val="on"/>
            <m:ctrlPr>
              <w:rPr>
                <w:rFonts w:ascii="Cambria Math" w:hAnsi="Cambria Math"/>
                <w:i/>
                <w:lang w:val="ro-RO"/>
              </w:rPr>
            </m:ctrlPr>
          </m:radPr>
          <m:deg/>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1</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2</m:t>
                </m:r>
              </m:sub>
            </m:sSub>
            <m:sSup>
              <m:sSupPr>
                <m:ctrlPr>
                  <w:rPr>
                    <w:rFonts w:ascii="Cambria Math" w:hAnsi="Cambria Math"/>
                    <w:i/>
                    <w:lang w:val="ro-RO"/>
                  </w:rPr>
                </m:ctrlPr>
              </m:sSupPr>
              <m:e>
                <m:r>
                  <w:rPr>
                    <w:rFonts w:ascii="Cambria Math" w:hAnsi="Cambria Math"/>
                    <w:lang w:val="ro-RO"/>
                  </w:rPr>
                  <m:t>)</m:t>
                </m:r>
              </m:e>
              <m:sup>
                <m:r>
                  <w:rPr>
                    <w:rFonts w:ascii="Cambria Math" w:hAnsi="Cambria Math"/>
                    <w:lang w:val="ro-RO"/>
                  </w:rPr>
                  <m:t>2</m:t>
                </m:r>
              </m:sup>
            </m:sSup>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1</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2</m:t>
                </m:r>
              </m:sub>
            </m:sSub>
            <m:sSup>
              <m:sSupPr>
                <m:ctrlPr>
                  <w:rPr>
                    <w:rFonts w:ascii="Cambria Math" w:hAnsi="Cambria Math"/>
                    <w:i/>
                    <w:lang w:val="ro-RO"/>
                  </w:rPr>
                </m:ctrlPr>
              </m:sSupPr>
              <m:e>
                <m:r>
                  <w:rPr>
                    <w:rFonts w:ascii="Cambria Math" w:hAnsi="Cambria Math"/>
                    <w:lang w:val="ro-RO"/>
                  </w:rPr>
                  <m:t>)</m:t>
                </m:r>
              </m:e>
              <m:sup>
                <m:r>
                  <w:rPr>
                    <w:rFonts w:ascii="Cambria Math" w:hAnsi="Cambria Math"/>
                    <w:lang w:val="ro-RO"/>
                  </w:rPr>
                  <m:t>2</m:t>
                </m:r>
              </m:sup>
            </m:sSup>
          </m:e>
        </m:rad>
      </m:oMath>
      <w:r w:rsidR="00D170C7" w:rsidRPr="00E16D1C">
        <w:rPr>
          <w:lang w:val="ro-RO"/>
        </w:rPr>
        <w:t xml:space="preserve"> </w:t>
      </w:r>
      <w:r w:rsidR="002C118F" w:rsidRPr="00E16D1C">
        <w:rPr>
          <w:lang w:val="ro-RO"/>
        </w:rPr>
        <w:t xml:space="preserve">(distanța euclidiană). </w:t>
      </w:r>
    </w:p>
    <w:p w:rsidR="0008711C" w:rsidRPr="00E16D1C" w:rsidRDefault="00E4210A" w:rsidP="001D65B2">
      <w:pPr>
        <w:pStyle w:val="p1a"/>
        <w:ind w:firstLine="230"/>
        <w:rPr>
          <w:lang w:val="ro-RO"/>
        </w:rPr>
      </w:pPr>
      <w:r w:rsidRPr="00E16D1C">
        <w:rPr>
          <w:lang w:val="ro-RO"/>
        </w:rPr>
        <w:t xml:space="preserve">Clasa </w:t>
      </w:r>
      <w:r w:rsidRPr="00E16D1C">
        <w:rPr>
          <w:b/>
          <w:lang w:val="ro-RO"/>
        </w:rPr>
        <w:t xml:space="preserve">Map </w:t>
      </w:r>
      <w:r w:rsidR="00155885" w:rsidRPr="00E16D1C">
        <w:rPr>
          <w:lang w:val="ro-RO"/>
        </w:rPr>
        <w:t>poate fi asociată cu o har</w:t>
      </w:r>
      <w:r w:rsidR="00DD4E06">
        <w:rPr>
          <w:lang w:val="ro-RO"/>
        </w:rPr>
        <w:t>tă din viața reală. Are ca scop</w:t>
      </w:r>
      <w:r w:rsidR="00155885" w:rsidRPr="00E16D1C">
        <w:rPr>
          <w:lang w:val="ro-RO"/>
        </w:rPr>
        <w:t xml:space="preserve"> păstrarea informațiilor despre fiecare locație.</w:t>
      </w:r>
    </w:p>
    <w:p w:rsidR="00155885" w:rsidRPr="00E16D1C" w:rsidRDefault="00155885" w:rsidP="001D65B2">
      <w:pPr>
        <w:pStyle w:val="p1a"/>
        <w:ind w:firstLine="230"/>
        <w:rPr>
          <w:lang w:val="ro-RO"/>
        </w:rPr>
      </w:pPr>
      <w:r w:rsidRPr="00E16D1C">
        <w:rPr>
          <w:lang w:val="ro-RO"/>
        </w:rPr>
        <w:t xml:space="preserve">Una dintre cele mai importante clase este </w:t>
      </w:r>
      <w:r w:rsidRPr="00E16D1C">
        <w:rPr>
          <w:b/>
          <w:lang w:val="ro-RO"/>
        </w:rPr>
        <w:t>Individual</w:t>
      </w:r>
      <w:r w:rsidRPr="00E16D1C">
        <w:rPr>
          <w:lang w:val="ro-RO"/>
        </w:rPr>
        <w:t xml:space="preserve">. Un individ, în contextul algoritmilor genetici, este văzut ca fiind o potențială </w:t>
      </w:r>
      <w:r w:rsidR="00A94626" w:rsidRPr="00E16D1C">
        <w:rPr>
          <w:lang w:val="ro-RO"/>
        </w:rPr>
        <w:t>soluție. Acesta este format din</w:t>
      </w:r>
      <w:r w:rsidRPr="00E16D1C">
        <w:rPr>
          <w:lang w:val="ro-RO"/>
        </w:rPr>
        <w:t>tr-un vector cu locații. Fiecare locație este unică, iar poziția trebuie să fie random.</w:t>
      </w:r>
      <w:r w:rsidR="00FA1013" w:rsidRPr="00E16D1C">
        <w:rPr>
          <w:lang w:val="ro-RO"/>
        </w:rPr>
        <w:t xml:space="preserve"> Prima locație din vector reprezintă orașul de start, următorul fiind cel în care urmează să se ajună. </w:t>
      </w:r>
    </w:p>
    <w:p w:rsidR="00155885" w:rsidRPr="00E16D1C" w:rsidRDefault="00155885" w:rsidP="001D65B2">
      <w:pPr>
        <w:pStyle w:val="p1a"/>
        <w:rPr>
          <w:lang w:val="ro-RO"/>
        </w:rPr>
      </w:pPr>
      <w:r w:rsidRPr="00E16D1C">
        <w:rPr>
          <w:lang w:val="ro-RO"/>
        </w:rPr>
        <w:t>Metode importante ale clasei Individual:</w:t>
      </w:r>
    </w:p>
    <w:p w:rsidR="00155885" w:rsidRPr="00E16D1C" w:rsidRDefault="00155885" w:rsidP="001D65B2">
      <w:pPr>
        <w:pStyle w:val="dashitem"/>
        <w:rPr>
          <w:lang w:val="ro-RO"/>
        </w:rPr>
      </w:pPr>
      <w:r w:rsidRPr="00E16D1C">
        <w:rPr>
          <w:b/>
          <w:lang w:val="ro-RO"/>
        </w:rPr>
        <w:t>getDistance()</w:t>
      </w:r>
      <w:r w:rsidRPr="00E16D1C">
        <w:rPr>
          <w:lang w:val="ro-RO"/>
        </w:rPr>
        <w:t xml:space="preserve"> Această metodă returnează </w:t>
      </w:r>
      <w:r w:rsidR="00FA1013" w:rsidRPr="00E16D1C">
        <w:rPr>
          <w:lang w:val="ro-RO"/>
        </w:rPr>
        <w:t>întreaga lungime a traseului. Pentru a afla distanța trebuie parcurs vectorul de locații, iar pentru fiecare două orașe consecutive se aplică metoda care returnează distanța dintre locații.</w:t>
      </w:r>
    </w:p>
    <w:p w:rsidR="00FA1013" w:rsidRPr="00E16D1C" w:rsidRDefault="00FA1013" w:rsidP="001D65B2">
      <w:pPr>
        <w:pStyle w:val="dashitem"/>
        <w:rPr>
          <w:b/>
          <w:lang w:val="ro-RO"/>
        </w:rPr>
      </w:pPr>
      <w:r w:rsidRPr="00E16D1C">
        <w:rPr>
          <w:b/>
          <w:lang w:val="ro-RO"/>
        </w:rPr>
        <w:t xml:space="preserve">getFitness() </w:t>
      </w:r>
      <w:r w:rsidRPr="00E16D1C">
        <w:rPr>
          <w:lang w:val="ro-RO"/>
        </w:rPr>
        <w:t>Are scopul de a returna cât de bună este o soluție. Astfel putem compara două rezultate</w:t>
      </w:r>
    </w:p>
    <w:p w:rsidR="007356E6" w:rsidRPr="00E16D1C" w:rsidRDefault="007356E6" w:rsidP="001D65B2">
      <w:pPr>
        <w:pStyle w:val="dashitem"/>
        <w:numPr>
          <w:ilvl w:val="0"/>
          <w:numId w:val="0"/>
        </w:numPr>
        <w:rPr>
          <w:b/>
          <w:lang w:val="ro-RO"/>
        </w:rPr>
      </w:pPr>
    </w:p>
    <w:p w:rsidR="007356E6" w:rsidRPr="00E16D1C" w:rsidRDefault="007356E6" w:rsidP="001D65B2">
      <w:pPr>
        <w:pStyle w:val="dashitem"/>
        <w:numPr>
          <w:ilvl w:val="0"/>
          <w:numId w:val="0"/>
        </w:numPr>
        <w:rPr>
          <w:lang w:val="ro-RO"/>
        </w:rPr>
      </w:pPr>
      <w:r w:rsidRPr="00E16D1C">
        <w:rPr>
          <w:lang w:val="ro-RO"/>
        </w:rPr>
        <w:t xml:space="preserve">Clasa </w:t>
      </w:r>
      <w:r w:rsidRPr="00E16D1C">
        <w:rPr>
          <w:b/>
          <w:lang w:val="ro-RO"/>
        </w:rPr>
        <w:t xml:space="preserve">Populație </w:t>
      </w:r>
      <w:r w:rsidRPr="00E16D1C">
        <w:rPr>
          <w:lang w:val="ro-RO"/>
        </w:rPr>
        <w:t>reprezintă o mu</w:t>
      </w:r>
      <w:r w:rsidR="00AD47E8">
        <w:rPr>
          <w:lang w:val="ro-RO"/>
        </w:rPr>
        <w:t>l</w:t>
      </w:r>
      <w:r w:rsidRPr="00E16D1C">
        <w:rPr>
          <w:lang w:val="ro-RO"/>
        </w:rPr>
        <w:t>țime de poten</w:t>
      </w:r>
      <w:r w:rsidR="0058482F" w:rsidRPr="00E16D1C">
        <w:rPr>
          <w:lang w:val="ro-RO"/>
        </w:rPr>
        <w:t>țiale soluții. Numărul</w:t>
      </w:r>
      <w:r w:rsidRPr="00E16D1C">
        <w:rPr>
          <w:lang w:val="ro-RO"/>
        </w:rPr>
        <w:t xml:space="preserve"> de potențiale soluții este stabilită prin intermediul unui parametru care a fost descris într-o secțiune anterioară. În primă fază populația este inițializată cu indivizi generați random. Cea mai importantă metodă existentă este reprezentată de </w:t>
      </w:r>
      <w:r w:rsidRPr="00E16D1C">
        <w:rPr>
          <w:b/>
          <w:lang w:val="ro-RO"/>
        </w:rPr>
        <w:t xml:space="preserve">getBestIndividual() </w:t>
      </w:r>
      <w:r w:rsidRPr="00E16D1C">
        <w:rPr>
          <w:lang w:val="ro-RO"/>
        </w:rPr>
        <w:t>care returnează soluția optimă existent în populație.</w:t>
      </w:r>
      <w:r w:rsidR="00020D47" w:rsidRPr="00E16D1C">
        <w:rPr>
          <w:lang w:val="ro-RO"/>
        </w:rPr>
        <w:t xml:space="preserve"> Astfel știm oricând în ce stadiu se află rezolvarea problemei.</w:t>
      </w:r>
    </w:p>
    <w:p w:rsidR="00020D47" w:rsidRPr="00E16D1C" w:rsidRDefault="00020D47" w:rsidP="001D65B2">
      <w:pPr>
        <w:pStyle w:val="dashitem"/>
        <w:numPr>
          <w:ilvl w:val="0"/>
          <w:numId w:val="0"/>
        </w:numPr>
        <w:rPr>
          <w:lang w:val="ro-RO"/>
        </w:rPr>
      </w:pPr>
    </w:p>
    <w:p w:rsidR="00020D47" w:rsidRPr="00E16D1C" w:rsidRDefault="00020D47" w:rsidP="001D65B2">
      <w:pPr>
        <w:pStyle w:val="dashitem"/>
        <w:numPr>
          <w:ilvl w:val="0"/>
          <w:numId w:val="0"/>
        </w:numPr>
        <w:rPr>
          <w:lang w:val="ro-RO"/>
        </w:rPr>
      </w:pPr>
      <w:r w:rsidRPr="00E16D1C">
        <w:rPr>
          <w:lang w:val="ro-RO"/>
        </w:rPr>
        <w:t xml:space="preserve">Ultima clasă, dar și cea mai important este </w:t>
      </w:r>
      <w:r w:rsidRPr="00E16D1C">
        <w:rPr>
          <w:b/>
          <w:lang w:val="ro-RO"/>
        </w:rPr>
        <w:t>GenetiAlg</w:t>
      </w:r>
      <w:r w:rsidRPr="00E16D1C">
        <w:rPr>
          <w:lang w:val="ro-RO"/>
        </w:rPr>
        <w:t xml:space="preserve"> . Aici se află ”inima” algoritmului genetic. În funcție de numărul de generații selectat se </w:t>
      </w:r>
      <w:r w:rsidR="0058482F" w:rsidRPr="00E16D1C">
        <w:rPr>
          <w:lang w:val="ro-RO"/>
        </w:rPr>
        <w:t>crează</w:t>
      </w:r>
      <w:r w:rsidRPr="00E16D1C">
        <w:rPr>
          <w:lang w:val="ro-RO"/>
        </w:rPr>
        <w:t xml:space="preserve"> noi populații. Noua populație se crează utilizând-o pe cea veche peste care se aplică metoda de crossover, mutație, campionat etc.</w:t>
      </w:r>
      <w:r w:rsidR="00AD47E8">
        <w:rPr>
          <w:lang w:val="ro-RO"/>
        </w:rPr>
        <w:t xml:space="preserve"> Pentru ca metoda</w:t>
      </w:r>
      <w:r w:rsidR="00A351D7" w:rsidRPr="00E16D1C">
        <w:rPr>
          <w:lang w:val="ro-RO"/>
        </w:rPr>
        <w:t xml:space="preserve"> crossover să poată fi accesată este necesar ca anterior să fi fost selectați doi indivizi din populație.</w:t>
      </w:r>
      <w:r w:rsidR="0061409D" w:rsidRPr="00E16D1C">
        <w:rPr>
          <w:lang w:val="ro-RO"/>
        </w:rPr>
        <w:t xml:space="preserve"> Funcția crează o combinație între cei doi indiv</w:t>
      </w:r>
      <w:r w:rsidR="00B45B0E">
        <w:rPr>
          <w:lang w:val="ro-RO"/>
        </w:rPr>
        <w:t>izi</w:t>
      </w:r>
      <w:r w:rsidR="0061409D" w:rsidRPr="00E16D1C">
        <w:rPr>
          <w:lang w:val="ro-RO"/>
        </w:rPr>
        <w:t xml:space="preserve"> ținând cont de anumite tehnici. Este foarte important ca această metodă să fie construită corect. Prin încrucișare, </w:t>
      </w:r>
      <w:r w:rsidR="0058482F" w:rsidRPr="00E16D1C">
        <w:rPr>
          <w:lang w:val="ro-RO"/>
        </w:rPr>
        <w:t>traseul</w:t>
      </w:r>
      <w:r w:rsidR="0061409D" w:rsidRPr="00E16D1C">
        <w:rPr>
          <w:lang w:val="ro-RO"/>
        </w:rPr>
        <w:t xml:space="preserve"> rezultat nu trebuie să obțină două gene identice. Acest lucru ar însemna că ar exista un traseu care trece de două ori printr-un oraș ceea ce nu dorim. Ar fi o abatere de la problema pe care trebuie să o rezolvăm.</w:t>
      </w:r>
    </w:p>
    <w:p w:rsidR="0061409D" w:rsidRPr="00E16D1C" w:rsidRDefault="00AA3486" w:rsidP="001D65B2">
      <w:pPr>
        <w:pStyle w:val="dashitem"/>
        <w:numPr>
          <w:ilvl w:val="0"/>
          <w:numId w:val="0"/>
        </w:numPr>
        <w:rPr>
          <w:lang w:val="ro-RO"/>
        </w:rPr>
      </w:pPr>
      <w:r w:rsidRPr="00AA3486">
        <w:rPr>
          <w:noProof/>
          <w:lang w:val="ro-RO" w:eastAsia="en-US"/>
        </w:rPr>
        <w:pict>
          <v:rect id="_x0000_s1187" style="position:absolute;left:0;text-align:left;margin-left:2pt;margin-top:7.75pt;width:341.3pt;height:72.65pt;z-index:251669504">
            <v:textbox>
              <w:txbxContent>
                <w:tbl>
                  <w:tblPr>
                    <w:tblStyle w:val="TableGrid"/>
                    <w:tblW w:w="6736" w:type="dxa"/>
                    <w:tblLook w:val="04A0"/>
                  </w:tblPr>
                  <w:tblGrid>
                    <w:gridCol w:w="1260"/>
                    <w:gridCol w:w="955"/>
                    <w:gridCol w:w="716"/>
                    <w:gridCol w:w="750"/>
                    <w:gridCol w:w="739"/>
                    <w:gridCol w:w="505"/>
                    <w:gridCol w:w="928"/>
                    <w:gridCol w:w="883"/>
                  </w:tblGrid>
                  <w:tr w:rsidR="00D53475" w:rsidRPr="00234EFD" w:rsidTr="00D26730">
                    <w:trPr>
                      <w:trHeight w:val="169"/>
                    </w:trPr>
                    <w:tc>
                      <w:tcPr>
                        <w:tcW w:w="1260" w:type="dxa"/>
                      </w:tcPr>
                      <w:p w:rsidR="00D53475" w:rsidRPr="00234EFD" w:rsidRDefault="00D53475" w:rsidP="00234EFD">
                        <w:pPr>
                          <w:ind w:firstLine="0"/>
                          <w:jc w:val="center"/>
                          <w:rPr>
                            <w:b/>
                          </w:rPr>
                        </w:pPr>
                        <w:r w:rsidRPr="00234EFD">
                          <w:rPr>
                            <w:b/>
                          </w:rPr>
                          <w:t>TRASEU I</w:t>
                        </w:r>
                      </w:p>
                    </w:tc>
                    <w:tc>
                      <w:tcPr>
                        <w:tcW w:w="955" w:type="dxa"/>
                      </w:tcPr>
                      <w:p w:rsidR="00D53475" w:rsidRPr="00234EFD" w:rsidRDefault="00D53475" w:rsidP="00234EFD">
                        <w:pPr>
                          <w:ind w:firstLine="0"/>
                          <w:jc w:val="center"/>
                        </w:pPr>
                        <w:r w:rsidRPr="00234EFD">
                          <w:t>Suceava</w:t>
                        </w:r>
                      </w:p>
                    </w:tc>
                    <w:tc>
                      <w:tcPr>
                        <w:tcW w:w="716" w:type="dxa"/>
                      </w:tcPr>
                      <w:p w:rsidR="00D53475" w:rsidRPr="00234EFD" w:rsidRDefault="00D53475" w:rsidP="00234EFD">
                        <w:pPr>
                          <w:ind w:firstLine="0"/>
                          <w:jc w:val="center"/>
                        </w:pPr>
                        <w:r w:rsidRPr="00234EFD">
                          <w:t>Bacau</w:t>
                        </w:r>
                      </w:p>
                    </w:tc>
                    <w:tc>
                      <w:tcPr>
                        <w:tcW w:w="750" w:type="dxa"/>
                      </w:tcPr>
                      <w:p w:rsidR="00D53475" w:rsidRPr="00234EFD" w:rsidRDefault="00D53475" w:rsidP="00234EFD">
                        <w:pPr>
                          <w:ind w:firstLine="0"/>
                          <w:jc w:val="center"/>
                        </w:pPr>
                        <w:r w:rsidRPr="00234EFD">
                          <w:t>Neamț</w:t>
                        </w:r>
                      </w:p>
                    </w:tc>
                    <w:tc>
                      <w:tcPr>
                        <w:tcW w:w="739" w:type="dxa"/>
                      </w:tcPr>
                      <w:p w:rsidR="00D53475" w:rsidRPr="00234EFD" w:rsidRDefault="00D53475" w:rsidP="00234EFD">
                        <w:pPr>
                          <w:ind w:firstLine="0"/>
                          <w:jc w:val="center"/>
                        </w:pPr>
                        <w:r w:rsidRPr="00234EFD">
                          <w:t>Vaslui</w:t>
                        </w:r>
                      </w:p>
                    </w:tc>
                    <w:tc>
                      <w:tcPr>
                        <w:tcW w:w="505" w:type="dxa"/>
                      </w:tcPr>
                      <w:p w:rsidR="00D53475" w:rsidRPr="00234EFD" w:rsidRDefault="00D53475" w:rsidP="00234EFD">
                        <w:pPr>
                          <w:ind w:firstLine="0"/>
                          <w:jc w:val="center"/>
                        </w:pPr>
                        <w:r w:rsidRPr="00234EFD">
                          <w:t>Iași</w:t>
                        </w:r>
                      </w:p>
                    </w:tc>
                    <w:tc>
                      <w:tcPr>
                        <w:tcW w:w="928" w:type="dxa"/>
                      </w:tcPr>
                      <w:p w:rsidR="00D53475" w:rsidRPr="00234EFD" w:rsidRDefault="00D53475" w:rsidP="00234EFD">
                        <w:pPr>
                          <w:ind w:firstLine="0"/>
                          <w:jc w:val="center"/>
                        </w:pPr>
                        <w:r w:rsidRPr="00234EFD">
                          <w:t>Botoșani</w:t>
                        </w:r>
                      </w:p>
                    </w:tc>
                    <w:tc>
                      <w:tcPr>
                        <w:tcW w:w="883" w:type="dxa"/>
                      </w:tcPr>
                      <w:p w:rsidR="00D53475" w:rsidRPr="00234EFD" w:rsidRDefault="00D53475" w:rsidP="00234EFD">
                        <w:pPr>
                          <w:ind w:firstLine="0"/>
                          <w:jc w:val="center"/>
                        </w:pPr>
                        <w:r w:rsidRPr="00234EFD">
                          <w:t>Vrancea</w:t>
                        </w:r>
                      </w:p>
                    </w:tc>
                  </w:tr>
                </w:tbl>
                <w:p w:rsidR="00D53475" w:rsidRPr="00234EFD" w:rsidRDefault="00D53475">
                  <w:r w:rsidRPr="00234EFD">
                    <w:tab/>
                  </w:r>
                </w:p>
                <w:tbl>
                  <w:tblPr>
                    <w:tblStyle w:val="TableGrid"/>
                    <w:tblW w:w="6750" w:type="dxa"/>
                    <w:tblInd w:w="18" w:type="dxa"/>
                    <w:tblLook w:val="04A0"/>
                  </w:tblPr>
                  <w:tblGrid>
                    <w:gridCol w:w="1260"/>
                    <w:gridCol w:w="748"/>
                    <w:gridCol w:w="750"/>
                    <w:gridCol w:w="739"/>
                    <w:gridCol w:w="883"/>
                    <w:gridCol w:w="883"/>
                    <w:gridCol w:w="505"/>
                    <w:gridCol w:w="982"/>
                  </w:tblGrid>
                  <w:tr w:rsidR="00D53475" w:rsidRPr="00234EFD" w:rsidTr="00D26730">
                    <w:trPr>
                      <w:trHeight w:val="214"/>
                    </w:trPr>
                    <w:tc>
                      <w:tcPr>
                        <w:tcW w:w="1260" w:type="dxa"/>
                      </w:tcPr>
                      <w:p w:rsidR="00D53475" w:rsidRPr="00234EFD" w:rsidRDefault="00D53475" w:rsidP="00234EFD">
                        <w:pPr>
                          <w:ind w:firstLine="0"/>
                          <w:jc w:val="center"/>
                          <w:rPr>
                            <w:b/>
                          </w:rPr>
                        </w:pPr>
                        <w:r w:rsidRPr="00234EFD">
                          <w:rPr>
                            <w:b/>
                          </w:rPr>
                          <w:t>TRASEU II</w:t>
                        </w:r>
                      </w:p>
                    </w:tc>
                    <w:tc>
                      <w:tcPr>
                        <w:tcW w:w="748" w:type="dxa"/>
                      </w:tcPr>
                      <w:p w:rsidR="00D53475" w:rsidRPr="00234EFD" w:rsidRDefault="00D53475" w:rsidP="00234EFD">
                        <w:pPr>
                          <w:ind w:firstLine="0"/>
                          <w:jc w:val="center"/>
                        </w:pPr>
                        <w:r w:rsidRPr="00234EFD">
                          <w:t>Bacau</w:t>
                        </w:r>
                      </w:p>
                    </w:tc>
                    <w:tc>
                      <w:tcPr>
                        <w:tcW w:w="750" w:type="dxa"/>
                      </w:tcPr>
                      <w:p w:rsidR="00D53475" w:rsidRPr="00234EFD" w:rsidRDefault="00D53475" w:rsidP="00234EFD">
                        <w:pPr>
                          <w:ind w:firstLine="0"/>
                          <w:jc w:val="center"/>
                        </w:pPr>
                        <w:r w:rsidRPr="00234EFD">
                          <w:t>Neamț</w:t>
                        </w:r>
                      </w:p>
                    </w:tc>
                    <w:tc>
                      <w:tcPr>
                        <w:tcW w:w="739" w:type="dxa"/>
                      </w:tcPr>
                      <w:p w:rsidR="00D53475" w:rsidRPr="00234EFD" w:rsidRDefault="00D53475" w:rsidP="00234EFD">
                        <w:pPr>
                          <w:ind w:firstLine="0"/>
                          <w:jc w:val="center"/>
                        </w:pPr>
                        <w:r w:rsidRPr="00234EFD">
                          <w:t>Vaslui</w:t>
                        </w:r>
                      </w:p>
                    </w:tc>
                    <w:tc>
                      <w:tcPr>
                        <w:tcW w:w="883" w:type="dxa"/>
                      </w:tcPr>
                      <w:p w:rsidR="00D53475" w:rsidRPr="00234EFD" w:rsidRDefault="00D53475" w:rsidP="00234EFD">
                        <w:pPr>
                          <w:ind w:firstLine="0"/>
                          <w:jc w:val="center"/>
                        </w:pPr>
                        <w:r>
                          <w:t>Vrancea</w:t>
                        </w:r>
                      </w:p>
                    </w:tc>
                    <w:tc>
                      <w:tcPr>
                        <w:tcW w:w="883" w:type="dxa"/>
                      </w:tcPr>
                      <w:p w:rsidR="00D53475" w:rsidRPr="00234EFD" w:rsidRDefault="00D53475" w:rsidP="00234EFD">
                        <w:pPr>
                          <w:ind w:firstLine="0"/>
                          <w:jc w:val="center"/>
                        </w:pPr>
                        <w:r w:rsidRPr="00234EFD">
                          <w:t>Suceava</w:t>
                        </w:r>
                      </w:p>
                    </w:tc>
                    <w:tc>
                      <w:tcPr>
                        <w:tcW w:w="505" w:type="dxa"/>
                      </w:tcPr>
                      <w:p w:rsidR="00D53475" w:rsidRPr="00234EFD" w:rsidRDefault="00D53475" w:rsidP="00234EFD">
                        <w:pPr>
                          <w:ind w:firstLine="0"/>
                          <w:jc w:val="center"/>
                        </w:pPr>
                        <w:r>
                          <w:t>Iași</w:t>
                        </w:r>
                      </w:p>
                    </w:tc>
                    <w:tc>
                      <w:tcPr>
                        <w:tcW w:w="982" w:type="dxa"/>
                      </w:tcPr>
                      <w:p w:rsidR="00D53475" w:rsidRPr="00234EFD" w:rsidRDefault="00D53475" w:rsidP="00234EFD">
                        <w:pPr>
                          <w:ind w:firstLine="0"/>
                          <w:jc w:val="center"/>
                        </w:pPr>
                        <w:r>
                          <w:t>Botoșani</w:t>
                        </w:r>
                      </w:p>
                    </w:tc>
                  </w:tr>
                </w:tbl>
                <w:p w:rsidR="00D53475" w:rsidRDefault="00D53475"/>
                <w:tbl>
                  <w:tblPr>
                    <w:tblStyle w:val="TableGrid"/>
                    <w:tblW w:w="0" w:type="auto"/>
                    <w:tblLook w:val="04A0"/>
                  </w:tblPr>
                  <w:tblGrid>
                    <w:gridCol w:w="1111"/>
                    <w:gridCol w:w="883"/>
                    <w:gridCol w:w="756"/>
                    <w:gridCol w:w="777"/>
                    <w:gridCol w:w="883"/>
                    <w:gridCol w:w="770"/>
                    <w:gridCol w:w="630"/>
                    <w:gridCol w:w="928"/>
                  </w:tblGrid>
                  <w:tr w:rsidR="00D53475" w:rsidTr="00EE68D2">
                    <w:tc>
                      <w:tcPr>
                        <w:tcW w:w="1368" w:type="dxa"/>
                      </w:tcPr>
                      <w:p w:rsidR="00D53475" w:rsidRPr="00EE68D2" w:rsidRDefault="00D53475" w:rsidP="00EE68D2">
                        <w:pPr>
                          <w:ind w:firstLine="0"/>
                          <w:jc w:val="center"/>
                          <w:rPr>
                            <w:b/>
                          </w:rPr>
                        </w:pPr>
                        <w:r w:rsidRPr="00EE68D2">
                          <w:rPr>
                            <w:b/>
                          </w:rPr>
                          <w:t>Rezultat</w:t>
                        </w:r>
                      </w:p>
                    </w:tc>
                    <w:tc>
                      <w:tcPr>
                        <w:tcW w:w="332" w:type="dxa"/>
                      </w:tcPr>
                      <w:p w:rsidR="00D53475" w:rsidRDefault="00D53475">
                        <w:pPr>
                          <w:ind w:firstLine="0"/>
                        </w:pPr>
                        <w:r>
                          <w:t>Suceava</w:t>
                        </w:r>
                      </w:p>
                    </w:tc>
                    <w:tc>
                      <w:tcPr>
                        <w:tcW w:w="817" w:type="dxa"/>
                      </w:tcPr>
                      <w:p w:rsidR="00D53475" w:rsidRDefault="00D53475">
                        <w:pPr>
                          <w:ind w:firstLine="0"/>
                        </w:pPr>
                        <w:r>
                          <w:t>Bacau</w:t>
                        </w:r>
                      </w:p>
                    </w:tc>
                    <w:tc>
                      <w:tcPr>
                        <w:tcW w:w="817" w:type="dxa"/>
                      </w:tcPr>
                      <w:p w:rsidR="00D53475" w:rsidRDefault="00D53475">
                        <w:pPr>
                          <w:ind w:firstLine="0"/>
                        </w:pPr>
                        <w:r>
                          <w:t>Neamț</w:t>
                        </w:r>
                      </w:p>
                    </w:tc>
                    <w:tc>
                      <w:tcPr>
                        <w:tcW w:w="817" w:type="dxa"/>
                      </w:tcPr>
                      <w:p w:rsidR="00D53475" w:rsidRDefault="00D53475">
                        <w:pPr>
                          <w:ind w:firstLine="0"/>
                        </w:pPr>
                        <w:r>
                          <w:t>Vrancea</w:t>
                        </w:r>
                      </w:p>
                    </w:tc>
                    <w:tc>
                      <w:tcPr>
                        <w:tcW w:w="817" w:type="dxa"/>
                      </w:tcPr>
                      <w:p w:rsidR="00D53475" w:rsidRDefault="00D53475">
                        <w:pPr>
                          <w:ind w:firstLine="0"/>
                        </w:pPr>
                        <w:r>
                          <w:t>Vaslui</w:t>
                        </w:r>
                      </w:p>
                    </w:tc>
                    <w:tc>
                      <w:tcPr>
                        <w:tcW w:w="818" w:type="dxa"/>
                      </w:tcPr>
                      <w:p w:rsidR="00D53475" w:rsidRDefault="00D53475">
                        <w:pPr>
                          <w:ind w:firstLine="0"/>
                        </w:pPr>
                        <w:r>
                          <w:t>Iași</w:t>
                        </w:r>
                      </w:p>
                    </w:tc>
                    <w:tc>
                      <w:tcPr>
                        <w:tcW w:w="818" w:type="dxa"/>
                      </w:tcPr>
                      <w:p w:rsidR="00D53475" w:rsidRDefault="00D53475">
                        <w:pPr>
                          <w:ind w:firstLine="0"/>
                        </w:pPr>
                        <w:r>
                          <w:t>Botoșani</w:t>
                        </w:r>
                      </w:p>
                    </w:tc>
                  </w:tr>
                </w:tbl>
                <w:p w:rsidR="00D53475" w:rsidRPr="00234EFD" w:rsidRDefault="00D53475"/>
              </w:txbxContent>
            </v:textbox>
          </v:rect>
        </w:pict>
      </w:r>
      <w:r w:rsidR="00234EFD" w:rsidRPr="00E16D1C">
        <w:rPr>
          <w:lang w:val="ro-RO"/>
        </w:rPr>
        <w:t xml:space="preserve">         </w:t>
      </w:r>
    </w:p>
    <w:p w:rsidR="0061409D" w:rsidRPr="00E16D1C" w:rsidRDefault="0061409D" w:rsidP="001D65B2">
      <w:pPr>
        <w:pStyle w:val="dashitem"/>
        <w:numPr>
          <w:ilvl w:val="0"/>
          <w:numId w:val="0"/>
        </w:numPr>
        <w:rPr>
          <w:lang w:val="ro-RO"/>
        </w:rPr>
      </w:pPr>
    </w:p>
    <w:p w:rsidR="0061409D" w:rsidRPr="00E16D1C" w:rsidRDefault="0061409D" w:rsidP="001D65B2">
      <w:pPr>
        <w:pStyle w:val="dashitem"/>
        <w:numPr>
          <w:ilvl w:val="0"/>
          <w:numId w:val="0"/>
        </w:numPr>
        <w:rPr>
          <w:lang w:val="ro-RO"/>
        </w:rPr>
      </w:pPr>
    </w:p>
    <w:p w:rsidR="0061409D" w:rsidRPr="00E16D1C" w:rsidRDefault="0061409D" w:rsidP="001D65B2">
      <w:pPr>
        <w:pStyle w:val="dashitem"/>
        <w:numPr>
          <w:ilvl w:val="0"/>
          <w:numId w:val="0"/>
        </w:numPr>
        <w:rPr>
          <w:lang w:val="ro-RO"/>
        </w:rPr>
      </w:pPr>
    </w:p>
    <w:p w:rsidR="0061409D" w:rsidRPr="00E16D1C" w:rsidRDefault="0061409D" w:rsidP="001D65B2">
      <w:pPr>
        <w:pStyle w:val="dashitem"/>
        <w:numPr>
          <w:ilvl w:val="0"/>
          <w:numId w:val="0"/>
        </w:numPr>
        <w:rPr>
          <w:lang w:val="ro-RO"/>
        </w:rPr>
      </w:pPr>
    </w:p>
    <w:p w:rsidR="0061409D" w:rsidRPr="00E16D1C" w:rsidRDefault="00D26730" w:rsidP="001D65B2">
      <w:pPr>
        <w:pStyle w:val="figurecaption"/>
        <w:jc w:val="both"/>
        <w:rPr>
          <w:lang w:val="ro-RO"/>
        </w:rPr>
      </w:pPr>
      <w:r w:rsidRPr="00E16D1C">
        <w:rPr>
          <w:b/>
          <w:lang w:val="ro-RO"/>
        </w:rPr>
        <w:lastRenderedPageBreak/>
        <w:t xml:space="preserve">Fig. </w:t>
      </w:r>
      <w:fldSimple w:instr=" SEQ &quot;Figure&quot; \* MERGEFORMAT ">
        <w:r w:rsidR="0098110D" w:rsidRPr="0098110D">
          <w:rPr>
            <w:b/>
            <w:noProof/>
            <w:lang w:val="ro-RO"/>
          </w:rPr>
          <w:t>13</w:t>
        </w:r>
      </w:fldSimple>
      <w:r w:rsidRPr="00E16D1C">
        <w:rPr>
          <w:b/>
          <w:lang w:val="ro-RO"/>
        </w:rPr>
        <w:t>.</w:t>
      </w:r>
      <w:r w:rsidRPr="00E16D1C">
        <w:rPr>
          <w:lang w:val="ro-RO"/>
        </w:rPr>
        <w:t xml:space="preserve"> Exemplu de încrucișare</w:t>
      </w:r>
    </w:p>
    <w:p w:rsidR="00D26730" w:rsidRPr="00E16D1C" w:rsidRDefault="00D26730" w:rsidP="001D65B2">
      <w:pPr>
        <w:rPr>
          <w:lang w:val="ro-RO"/>
        </w:rPr>
      </w:pPr>
      <w:r w:rsidRPr="00E16D1C">
        <w:rPr>
          <w:lang w:val="ro-RO"/>
        </w:rPr>
        <w:t xml:space="preserve">În exemplu de mai sus s-a procedat în următorul mod: Mai întâi s-a stabilit un prag de împărțire. Pragul selectat a fost trei. După care s-a trecut la formarea efectivă a </w:t>
      </w:r>
      <w:r w:rsidR="00E56E3E" w:rsidRPr="00E16D1C">
        <w:rPr>
          <w:lang w:val="ro-RO"/>
        </w:rPr>
        <w:t>traseului rezultat</w:t>
      </w:r>
      <w:r w:rsidRPr="00E16D1C">
        <w:rPr>
          <w:lang w:val="ro-RO"/>
        </w:rPr>
        <w:t xml:space="preserve">. </w:t>
      </w:r>
      <w:r w:rsidR="00E56E3E" w:rsidRPr="00E16D1C">
        <w:rPr>
          <w:lang w:val="ro-RO"/>
        </w:rPr>
        <w:t>S-a copiat primele</w:t>
      </w:r>
      <w:r w:rsidRPr="00E16D1C">
        <w:rPr>
          <w:lang w:val="ro-RO"/>
        </w:rPr>
        <w:t xml:space="preserve"> trei</w:t>
      </w:r>
      <w:r w:rsidR="0058482F" w:rsidRPr="00E16D1C">
        <w:rPr>
          <w:lang w:val="ro-RO"/>
        </w:rPr>
        <w:t>(pragul selectat)</w:t>
      </w:r>
      <w:r w:rsidRPr="00E16D1C">
        <w:rPr>
          <w:lang w:val="ro-RO"/>
        </w:rPr>
        <w:t xml:space="preserve"> </w:t>
      </w:r>
      <w:r w:rsidR="00E56E3E" w:rsidRPr="00E16D1C">
        <w:rPr>
          <w:lang w:val="ro-RO"/>
        </w:rPr>
        <w:t>orașe din traseul I</w:t>
      </w:r>
      <w:r w:rsidRPr="00E16D1C">
        <w:rPr>
          <w:lang w:val="ro-RO"/>
        </w:rPr>
        <w:t>, apoi, pentru că s-a înd</w:t>
      </w:r>
      <w:r w:rsidR="00E56E3E" w:rsidRPr="00E16D1C">
        <w:rPr>
          <w:lang w:val="ro-RO"/>
        </w:rPr>
        <w:t xml:space="preserve">eplinit </w:t>
      </w:r>
      <w:r w:rsidR="006F1F64" w:rsidRPr="00E16D1C">
        <w:rPr>
          <w:lang w:val="ro-RO"/>
        </w:rPr>
        <w:t>condiția de împărțire s-a</w:t>
      </w:r>
      <w:r w:rsidR="00E56E3E" w:rsidRPr="00E16D1C">
        <w:rPr>
          <w:lang w:val="ro-RO"/>
        </w:rPr>
        <w:t xml:space="preserve"> preluat</w:t>
      </w:r>
      <w:r w:rsidRPr="00E16D1C">
        <w:rPr>
          <w:lang w:val="ro-RO"/>
        </w:rPr>
        <w:t xml:space="preserve"> restul oraș</w:t>
      </w:r>
      <w:r w:rsidR="00E56E3E" w:rsidRPr="00E16D1C">
        <w:rPr>
          <w:lang w:val="ro-RO"/>
        </w:rPr>
        <w:t>elor din traseul II</w:t>
      </w:r>
      <w:r w:rsidR="00E4276E" w:rsidRPr="00E16D1C">
        <w:rPr>
          <w:lang w:val="ro-RO"/>
        </w:rPr>
        <w:t xml:space="preserve"> începând de pe poziția 4( prag selectat + 1)</w:t>
      </w:r>
      <w:r w:rsidR="00E56E3E" w:rsidRPr="00E16D1C">
        <w:rPr>
          <w:lang w:val="ro-RO"/>
        </w:rPr>
        <w:t>. În fina</w:t>
      </w:r>
      <w:r w:rsidR="00B45B0E">
        <w:rPr>
          <w:lang w:val="ro-RO"/>
        </w:rPr>
        <w:t>l s-a iter</w:t>
      </w:r>
      <w:r w:rsidR="00E4276E" w:rsidRPr="00E16D1C">
        <w:rPr>
          <w:lang w:val="ro-RO"/>
        </w:rPr>
        <w:t>at din nou traseul I și  p</w:t>
      </w:r>
      <w:r w:rsidR="00E56E3E" w:rsidRPr="00E16D1C">
        <w:rPr>
          <w:lang w:val="ro-RO"/>
        </w:rPr>
        <w:t>entru fiecare oraș</w:t>
      </w:r>
      <w:r w:rsidR="0058482F" w:rsidRPr="00E16D1C">
        <w:rPr>
          <w:lang w:val="ro-RO"/>
        </w:rPr>
        <w:t xml:space="preserve"> </w:t>
      </w:r>
      <w:r w:rsidR="00E56E3E" w:rsidRPr="00E16D1C">
        <w:rPr>
          <w:lang w:val="ro-RO"/>
        </w:rPr>
        <w:t>s-a v</w:t>
      </w:r>
      <w:r w:rsidR="0007732E" w:rsidRPr="00E16D1C">
        <w:rPr>
          <w:lang w:val="ro-RO"/>
        </w:rPr>
        <w:t>erificat dac</w:t>
      </w:r>
      <w:r w:rsidR="00E4276E" w:rsidRPr="00E16D1C">
        <w:rPr>
          <w:lang w:val="ro-RO"/>
        </w:rPr>
        <w:t>ă există în traseul</w:t>
      </w:r>
      <w:r w:rsidR="006F1F64" w:rsidRPr="00E16D1C">
        <w:rPr>
          <w:lang w:val="ro-RO"/>
        </w:rPr>
        <w:t xml:space="preserve"> </w:t>
      </w:r>
      <w:r w:rsidR="0058482F" w:rsidRPr="00E16D1C">
        <w:rPr>
          <w:lang w:val="ro-RO"/>
        </w:rPr>
        <w:t xml:space="preserve">nou </w:t>
      </w:r>
      <w:r w:rsidR="006F1F64" w:rsidRPr="00E16D1C">
        <w:rPr>
          <w:lang w:val="ro-RO"/>
        </w:rPr>
        <w:t>creat</w:t>
      </w:r>
      <w:r w:rsidR="00E56E3E" w:rsidRPr="00E16D1C">
        <w:rPr>
          <w:lang w:val="ro-RO"/>
        </w:rPr>
        <w:t xml:space="preserve">. </w:t>
      </w:r>
      <w:r w:rsidR="00E4276E" w:rsidRPr="00E16D1C">
        <w:rPr>
          <w:lang w:val="ro-RO"/>
        </w:rPr>
        <w:t>Dacă acesta nu există</w:t>
      </w:r>
      <w:r w:rsidR="0058482F" w:rsidRPr="00E16D1C">
        <w:rPr>
          <w:lang w:val="ro-RO"/>
        </w:rPr>
        <w:t xml:space="preserve"> î</w:t>
      </w:r>
      <w:r w:rsidR="00E4276E" w:rsidRPr="00E16D1C">
        <w:rPr>
          <w:lang w:val="ro-RO"/>
        </w:rPr>
        <w:t>nseamnă că în noul traseu apare</w:t>
      </w:r>
      <w:r w:rsidR="0058482F" w:rsidRPr="00E16D1C">
        <w:rPr>
          <w:lang w:val="ro-RO"/>
        </w:rPr>
        <w:t xml:space="preserve"> un duplicat,</w:t>
      </w:r>
      <w:r w:rsidR="00E4276E" w:rsidRPr="00E16D1C">
        <w:rPr>
          <w:lang w:val="ro-RO"/>
        </w:rPr>
        <w:t xml:space="preserve"> iar duplicatul va fi înlocuit de orașul care nu a fost găsit</w:t>
      </w:r>
      <w:r w:rsidR="00E56E3E" w:rsidRPr="00E16D1C">
        <w:rPr>
          <w:lang w:val="ro-RO"/>
        </w:rPr>
        <w:t>. Astfel ne asigurăm că traseul corespunde cerințelor.</w:t>
      </w:r>
    </w:p>
    <w:p w:rsidR="0032094C" w:rsidRPr="00E16D1C" w:rsidRDefault="0032094C" w:rsidP="001D65B2">
      <w:pPr>
        <w:rPr>
          <w:lang w:val="ro-RO"/>
        </w:rPr>
      </w:pPr>
      <w:r w:rsidRPr="00E16D1C">
        <w:rPr>
          <w:lang w:val="ro-RO"/>
        </w:rPr>
        <w:t xml:space="preserve">Tehnica descrisă </w:t>
      </w:r>
      <w:r w:rsidR="008F6A2D" w:rsidRPr="00E16D1C">
        <w:rPr>
          <w:lang w:val="ro-RO"/>
        </w:rPr>
        <w:t xml:space="preserve">anterior </w:t>
      </w:r>
      <w:r w:rsidRPr="00E16D1C">
        <w:rPr>
          <w:lang w:val="ro-RO"/>
        </w:rPr>
        <w:t>este una generală care se aplică la majoritatea problemelor rezolvate utilizând algoritmi genetici. Pentru ca algoritmul să fie mai eficient am decis să utilizez o metodă de crossover specifică pentru problema Comisul Voiajor.</w:t>
      </w:r>
    </w:p>
    <w:p w:rsidR="0032094C" w:rsidRPr="00E16D1C" w:rsidRDefault="00AA3486" w:rsidP="001D65B2">
      <w:pPr>
        <w:rPr>
          <w:lang w:val="ro-RO"/>
        </w:rPr>
      </w:pPr>
      <w:r w:rsidRPr="00AA3486">
        <w:rPr>
          <w:noProof/>
          <w:lang w:val="ro-RO" w:eastAsia="en-US"/>
        </w:rPr>
        <w:pict>
          <v:group id="_x0000_s1201" style="position:absolute;left:0;text-align:left;margin-left:33.5pt;margin-top:93.2pt;width:270.65pt;height:100.7pt;z-index:251677696" coordorigin="3164,8137" coordsize="5413,2160">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89" type="#_x0000_t120" style="position:absolute;left:3164;top:9639;width:545;height:476" fillcolor="#c2d69b [1942]" strokecolor="#9bbb59 [3206]" strokeweight="1pt">
              <v:fill color2="#9bbb59 [3206]" focus="50%" type="gradient"/>
              <v:shadow on="t" type="perspective" color="#4e6128 [1606]" offset="1pt" offset2="-3pt"/>
              <v:textbox style="mso-next-textbox:#_x0000_s1189">
                <w:txbxContent>
                  <w:p w:rsidR="00D53475" w:rsidRPr="00AF7A6E" w:rsidRDefault="00D53475" w:rsidP="00AF7A6E">
                    <w:pPr>
                      <w:ind w:firstLine="0"/>
                      <w:rPr>
                        <w:lang w:val="ro-RO"/>
                      </w:rPr>
                    </w:pPr>
                    <w:r>
                      <w:rPr>
                        <w:lang w:val="ro-RO"/>
                      </w:rPr>
                      <w:t xml:space="preserve"> 1</w:t>
                    </w:r>
                  </w:p>
                </w:txbxContent>
              </v:textbox>
            </v:shape>
            <v:shape id="_x0000_s1195" type="#_x0000_t120" style="position:absolute;left:6161;top:8326;width:545;height:476" fillcolor="#c2d69b [1942]" strokecolor="#9bbb59 [3206]" strokeweight="1pt">
              <v:fill color2="#9bbb59 [3206]" focus="50%" type="gradient"/>
              <v:shadow on="t" type="perspective" color="#4e6128 [1606]" offset="1pt" offset2="-3pt"/>
              <v:textbox style="mso-next-textbox:#_x0000_s1195">
                <w:txbxContent>
                  <w:p w:rsidR="00D53475" w:rsidRPr="00AF7A6E" w:rsidRDefault="00D53475" w:rsidP="00AF7A6E">
                    <w:pPr>
                      <w:ind w:firstLine="0"/>
                      <w:rPr>
                        <w:lang w:val="ro-RO"/>
                      </w:rPr>
                    </w:pPr>
                    <w:r>
                      <w:rPr>
                        <w:lang w:val="ro-RO"/>
                      </w:rPr>
                      <w:t xml:space="preserve"> 3</w:t>
                    </w:r>
                  </w:p>
                </w:txbxContent>
              </v:textbox>
            </v:shape>
            <v:shape id="_x0000_s1196" type="#_x0000_t120" style="position:absolute;left:4213;top:8137;width:545;height:476" fillcolor="#c2d69b [1942]" strokecolor="#9bbb59 [3206]" strokeweight="1pt">
              <v:fill color2="#9bbb59 [3206]" focus="50%" type="gradient"/>
              <v:shadow on="t" type="perspective" color="#4e6128 [1606]" offset="1pt" offset2="-3pt"/>
              <v:textbox style="mso-next-textbox:#_x0000_s1196">
                <w:txbxContent>
                  <w:p w:rsidR="00D53475" w:rsidRPr="00AF7A6E" w:rsidRDefault="00D53475" w:rsidP="00AF7A6E">
                    <w:pPr>
                      <w:ind w:firstLine="0"/>
                      <w:rPr>
                        <w:lang w:val="ro-RO"/>
                      </w:rPr>
                    </w:pPr>
                    <w:r>
                      <w:rPr>
                        <w:lang w:val="ro-RO"/>
                      </w:rPr>
                      <w:t xml:space="preserve"> 2</w:t>
                    </w:r>
                  </w:p>
                </w:txbxContent>
              </v:textbox>
            </v:shape>
            <v:shape id="_x0000_s1197" type="#_x0000_t120" style="position:absolute;left:8032;top:8137;width:545;height:476" fillcolor="#c2d69b [1942]" strokecolor="#9bbb59 [3206]" strokeweight="1pt">
              <v:fill color2="#9bbb59 [3206]" focus="50%" type="gradient"/>
              <v:shadow on="t" type="perspective" color="#4e6128 [1606]" offset="1pt" offset2="-3pt"/>
              <v:textbox style="mso-next-textbox:#_x0000_s1197">
                <w:txbxContent>
                  <w:p w:rsidR="00D53475" w:rsidRPr="00AF7A6E" w:rsidRDefault="00D53475" w:rsidP="00AF7A6E">
                    <w:pPr>
                      <w:ind w:firstLine="0"/>
                      <w:rPr>
                        <w:lang w:val="ro-RO"/>
                      </w:rPr>
                    </w:pPr>
                    <w:r>
                      <w:rPr>
                        <w:lang w:val="ro-RO"/>
                      </w:rPr>
                      <w:t xml:space="preserve"> 4</w:t>
                    </w:r>
                  </w:p>
                </w:txbxContent>
              </v:textbox>
            </v:shape>
            <v:shape id="_x0000_s1198" type="#_x0000_t120" style="position:absolute;left:5003;top:8975;width:545;height:476" fillcolor="#c2d69b [1942]" strokecolor="#9bbb59 [3206]" strokeweight="1pt">
              <v:fill color2="#9bbb59 [3206]" focus="50%" type="gradient"/>
              <v:shadow on="t" type="perspective" color="#4e6128 [1606]" offset="1pt" offset2="-3pt"/>
              <v:textbox style="mso-next-textbox:#_x0000_s1198">
                <w:txbxContent>
                  <w:p w:rsidR="00D53475" w:rsidRPr="00AF7A6E" w:rsidRDefault="00D53475" w:rsidP="00AF7A6E">
                    <w:pPr>
                      <w:ind w:firstLine="0"/>
                      <w:rPr>
                        <w:lang w:val="ro-RO"/>
                      </w:rPr>
                    </w:pPr>
                    <w:r>
                      <w:rPr>
                        <w:lang w:val="ro-RO"/>
                      </w:rPr>
                      <w:t xml:space="preserve"> 5</w:t>
                    </w:r>
                  </w:p>
                </w:txbxContent>
              </v:textbox>
            </v:shape>
            <v:shape id="_x0000_s1199" type="#_x0000_t120" style="position:absolute;left:6057;top:9451;width:545;height:476" fillcolor="#c2d69b [1942]" strokecolor="#9bbb59 [3206]" strokeweight="1pt">
              <v:fill color2="#9bbb59 [3206]" focus="50%" type="gradient"/>
              <v:shadow on="t" type="perspective" color="#4e6128 [1606]" offset="1pt" offset2="-3pt"/>
              <v:textbox style="mso-next-textbox:#_x0000_s1199">
                <w:txbxContent>
                  <w:p w:rsidR="00D53475" w:rsidRPr="00AF7A6E" w:rsidRDefault="00D53475" w:rsidP="00AF7A6E">
                    <w:pPr>
                      <w:ind w:firstLine="0"/>
                      <w:rPr>
                        <w:lang w:val="ro-RO"/>
                      </w:rPr>
                    </w:pPr>
                    <w:r>
                      <w:rPr>
                        <w:lang w:val="ro-RO"/>
                      </w:rPr>
                      <w:t xml:space="preserve"> 6</w:t>
                    </w:r>
                  </w:p>
                </w:txbxContent>
              </v:textbox>
            </v:shape>
            <v:shape id="_x0000_s1200" type="#_x0000_t120" style="position:absolute;left:7678;top:9821;width:545;height:476" fillcolor="#c2d69b [1942]" strokecolor="#9bbb59 [3206]" strokeweight="1pt">
              <v:fill color2="#9bbb59 [3206]" focus="50%" type="gradient"/>
              <v:shadow on="t" type="perspective" color="#4e6128 [1606]" offset="1pt" offset2="-3pt"/>
              <v:textbox style="mso-next-textbox:#_x0000_s1200">
                <w:txbxContent>
                  <w:p w:rsidR="00D53475" w:rsidRPr="00AF7A6E" w:rsidRDefault="00D53475" w:rsidP="00AF7A6E">
                    <w:pPr>
                      <w:ind w:firstLine="0"/>
                      <w:rPr>
                        <w:lang w:val="ro-RO"/>
                      </w:rPr>
                    </w:pPr>
                    <w:r>
                      <w:rPr>
                        <w:lang w:val="ro-RO"/>
                      </w:rPr>
                      <w:t xml:space="preserve"> 7</w:t>
                    </w:r>
                  </w:p>
                </w:txbxContent>
              </v:textbox>
            </v:shape>
          </v:group>
        </w:pict>
      </w:r>
      <w:r w:rsidR="00E66910" w:rsidRPr="00E16D1C">
        <w:rPr>
          <w:lang w:val="ro-RO"/>
        </w:rPr>
        <w:t>Metoda de reproducere prin recombinarea muchiilor. Aceasta abordare  a fost propusă de către Darrell Whitley et al după doi ani de analiză.</w:t>
      </w:r>
      <w:r w:rsidR="00AB77D0" w:rsidRPr="00E16D1C">
        <w:rPr>
          <w:lang w:val="ro-RO"/>
        </w:rPr>
        <w:t xml:space="preserve"> Ei  au presupus că doar valo</w:t>
      </w:r>
      <w:r w:rsidR="00A96EC3">
        <w:rPr>
          <w:lang w:val="ro-RO"/>
        </w:rPr>
        <w:t>area</w:t>
      </w:r>
      <w:r w:rsidR="00AB77D0" w:rsidRPr="00E16D1C">
        <w:rPr>
          <w:lang w:val="ro-RO"/>
        </w:rPr>
        <w:t xml:space="preserve"> muchiilor sunt impor</w:t>
      </w:r>
      <w:r w:rsidR="00A96EC3">
        <w:rPr>
          <w:lang w:val="ro-RO"/>
        </w:rPr>
        <w:t>tante nu ș</w:t>
      </w:r>
      <w:r w:rsidR="008B3A50" w:rsidRPr="00E16D1C">
        <w:rPr>
          <w:lang w:val="ro-RO"/>
        </w:rPr>
        <w:t>i direcția lor. Dacă</w:t>
      </w:r>
      <w:r w:rsidR="00AB77D0" w:rsidRPr="00E16D1C">
        <w:rPr>
          <w:lang w:val="ro-RO"/>
        </w:rPr>
        <w:t xml:space="preserve"> privim problema </w:t>
      </w:r>
      <w:r w:rsidR="008B3A50" w:rsidRPr="00E16D1C">
        <w:rPr>
          <w:lang w:val="ro-RO"/>
        </w:rPr>
        <w:t>după această presupunere observă</w:t>
      </w:r>
      <w:r w:rsidR="00AB77D0" w:rsidRPr="00E16D1C">
        <w:rPr>
          <w:lang w:val="ro-RO"/>
        </w:rPr>
        <w:t>m ca muchiile dintr-un traseu</w:t>
      </w:r>
      <w:r w:rsidR="008B3A50" w:rsidRPr="00E16D1C">
        <w:rPr>
          <w:lang w:val="ro-RO"/>
        </w:rPr>
        <w:t xml:space="preserve"> pot fi vă</w:t>
      </w:r>
      <w:r w:rsidR="008F6A2D" w:rsidRPr="00E16D1C">
        <w:rPr>
          <w:lang w:val="ro-RO"/>
        </w:rPr>
        <w:t>zute ca informație ereditară ce poate fi transmisă. Operația de recombinare a muchiilor</w:t>
      </w:r>
      <w:r w:rsidR="00836901" w:rsidRPr="00E16D1C">
        <w:rPr>
          <w:lang w:val="ro-RO"/>
        </w:rPr>
        <w:t xml:space="preserve"> încearcă să preia de la părinți acele laturi care aduc câstig maxim prin combinare. Astfel se obține o nouă soluție mai bună. În continuare voi prezenta cum funcționează această metodă printr-un exemplu.</w:t>
      </w:r>
    </w:p>
    <w:p w:rsidR="00AF7A6E" w:rsidRPr="00E16D1C" w:rsidRDefault="00AF7A6E" w:rsidP="001D65B2">
      <w:pPr>
        <w:rPr>
          <w:lang w:val="ro-RO"/>
        </w:rPr>
      </w:pPr>
    </w:p>
    <w:p w:rsidR="00AF7A6E" w:rsidRPr="00E16D1C" w:rsidRDefault="00AF7A6E" w:rsidP="001D65B2">
      <w:pPr>
        <w:rPr>
          <w:lang w:val="ro-RO"/>
        </w:rPr>
      </w:pPr>
    </w:p>
    <w:p w:rsidR="00AF7A6E" w:rsidRPr="00E16D1C" w:rsidRDefault="00AF7A6E" w:rsidP="001D65B2">
      <w:pPr>
        <w:rPr>
          <w:lang w:val="ro-RO"/>
        </w:rPr>
      </w:pPr>
    </w:p>
    <w:p w:rsidR="00AF7A6E" w:rsidRPr="00E16D1C" w:rsidRDefault="00AF7A6E" w:rsidP="001D65B2">
      <w:pPr>
        <w:rPr>
          <w:lang w:val="ro-RO"/>
        </w:rPr>
      </w:pPr>
    </w:p>
    <w:p w:rsidR="00AF7A6E" w:rsidRPr="00E16D1C" w:rsidRDefault="00AF7A6E" w:rsidP="001D65B2">
      <w:pPr>
        <w:rPr>
          <w:lang w:val="ro-RO"/>
        </w:rPr>
      </w:pPr>
    </w:p>
    <w:p w:rsidR="00AF7A6E" w:rsidRPr="00E16D1C" w:rsidRDefault="00AF7A6E" w:rsidP="001D65B2">
      <w:pPr>
        <w:rPr>
          <w:lang w:val="ro-RO"/>
        </w:rPr>
      </w:pPr>
    </w:p>
    <w:p w:rsidR="00AF7A6E" w:rsidRPr="00E16D1C" w:rsidRDefault="00AF7A6E" w:rsidP="001D65B2">
      <w:pPr>
        <w:rPr>
          <w:lang w:val="ro-RO"/>
        </w:rPr>
      </w:pPr>
    </w:p>
    <w:p w:rsidR="00AF7A6E" w:rsidRPr="00E16D1C" w:rsidRDefault="00AF7A6E" w:rsidP="001D65B2">
      <w:pPr>
        <w:tabs>
          <w:tab w:val="left" w:pos="5448"/>
        </w:tabs>
        <w:ind w:firstLine="0"/>
        <w:rPr>
          <w:lang w:val="ro-RO"/>
        </w:rPr>
      </w:pPr>
      <w:r w:rsidRPr="00E16D1C">
        <w:rPr>
          <w:lang w:val="ro-RO"/>
        </w:rPr>
        <w:tab/>
      </w:r>
    </w:p>
    <w:p w:rsidR="00AF7A6E" w:rsidRPr="00E16D1C" w:rsidRDefault="00357F5C" w:rsidP="001D65B2">
      <w:pPr>
        <w:rPr>
          <w:lang w:val="ro-RO"/>
        </w:rPr>
      </w:pPr>
      <w:r w:rsidRPr="00E16D1C">
        <w:rPr>
          <w:lang w:val="ro-RO"/>
        </w:rPr>
        <w:t>Presupunem că avem punctele anterior selectate și două trasee random generate.</w:t>
      </w:r>
    </w:p>
    <w:p w:rsidR="00357F5C" w:rsidRPr="00E16D1C" w:rsidRDefault="00357F5C" w:rsidP="001D65B2">
      <w:pPr>
        <w:pStyle w:val="dashitem"/>
        <w:rPr>
          <w:lang w:val="ro-RO"/>
        </w:rPr>
      </w:pPr>
      <w:r w:rsidRPr="00E16D1C">
        <w:rPr>
          <w:lang w:val="ro-RO"/>
        </w:rPr>
        <w:t>5 &lt;-&gt; 4 &lt;-&gt; 2 &lt;-&gt; 1 &lt;-&gt; 7 &lt;-&gt; 6 &lt;-&gt; 3 &lt;-&gt; 5</w:t>
      </w:r>
    </w:p>
    <w:p w:rsidR="00357F5C" w:rsidRPr="00E16D1C" w:rsidRDefault="00357F5C" w:rsidP="001D65B2">
      <w:pPr>
        <w:pStyle w:val="dashitem"/>
        <w:rPr>
          <w:lang w:val="ro-RO"/>
        </w:rPr>
      </w:pPr>
      <w:r w:rsidRPr="00E16D1C">
        <w:rPr>
          <w:lang w:val="ro-RO"/>
        </w:rPr>
        <w:t>7 &lt;-&gt; 3 &lt;-&gt; 5 &lt;-&gt; 1 &lt;-&gt; 2 &lt;-&gt; 6 &lt;-&gt; 4 &lt;-&gt; 7</w:t>
      </w:r>
    </w:p>
    <w:p w:rsidR="00357F5C" w:rsidRPr="00E16D1C" w:rsidRDefault="00357F5C" w:rsidP="001D65B2">
      <w:pPr>
        <w:pStyle w:val="dashitem"/>
        <w:numPr>
          <w:ilvl w:val="0"/>
          <w:numId w:val="0"/>
        </w:numPr>
        <w:ind w:left="407" w:hanging="227"/>
        <w:rPr>
          <w:lang w:val="ro-RO"/>
        </w:rPr>
      </w:pPr>
      <w:r w:rsidRPr="00E16D1C">
        <w:rPr>
          <w:lang w:val="ro-RO"/>
        </w:rPr>
        <w:t>Am notat cu x &lt;-&gt; y muchia de la nodul x la nodul y.</w:t>
      </w:r>
    </w:p>
    <w:p w:rsidR="003778EA" w:rsidRPr="00E16D1C" w:rsidRDefault="003778EA" w:rsidP="001D65B2">
      <w:pPr>
        <w:pStyle w:val="dashitem"/>
        <w:numPr>
          <w:ilvl w:val="0"/>
          <w:numId w:val="0"/>
        </w:numPr>
        <w:ind w:left="407" w:hanging="227"/>
        <w:rPr>
          <w:lang w:val="ro-RO"/>
        </w:rPr>
      </w:pPr>
      <w:r w:rsidRPr="00E16D1C">
        <w:rPr>
          <w:lang w:val="ro-RO"/>
        </w:rPr>
        <w:t>Modul de funcționare al metodei de reproducere prin recombinarea muchiilor:</w:t>
      </w:r>
    </w:p>
    <w:p w:rsidR="003778EA" w:rsidRPr="00E16D1C" w:rsidRDefault="00B30177" w:rsidP="001D65B2">
      <w:pPr>
        <w:pStyle w:val="bulletitem"/>
        <w:rPr>
          <w:lang w:val="ro-RO"/>
        </w:rPr>
      </w:pPr>
      <w:r w:rsidRPr="00E16D1C">
        <w:rPr>
          <w:lang w:val="ro-RO"/>
        </w:rPr>
        <w:t>Pentru fiecare traseu se crează o listă a vecinilor fiecărui nod</w:t>
      </w:r>
      <w:r w:rsidR="00A96EC3">
        <w:rPr>
          <w:lang w:val="ro-RO"/>
        </w:rPr>
        <w:t>.</w:t>
      </w:r>
    </w:p>
    <w:tbl>
      <w:tblPr>
        <w:tblStyle w:val="TableGrid"/>
        <w:tblW w:w="6828" w:type="dxa"/>
        <w:tblInd w:w="300" w:type="dxa"/>
        <w:tblLook w:val="04A0"/>
      </w:tblPr>
      <w:tblGrid>
        <w:gridCol w:w="977"/>
        <w:gridCol w:w="764"/>
        <w:gridCol w:w="764"/>
        <w:gridCol w:w="765"/>
        <w:gridCol w:w="765"/>
        <w:gridCol w:w="765"/>
        <w:gridCol w:w="765"/>
        <w:gridCol w:w="1263"/>
      </w:tblGrid>
      <w:tr w:rsidR="00B30177" w:rsidRPr="00E16D1C" w:rsidTr="00A80B98">
        <w:trPr>
          <w:trHeight w:val="318"/>
        </w:trPr>
        <w:tc>
          <w:tcPr>
            <w:tcW w:w="977" w:type="dxa"/>
            <w:tcBorders>
              <w:top w:val="single" w:sz="12" w:space="0" w:color="auto"/>
              <w:left w:val="single" w:sz="12" w:space="0" w:color="auto"/>
              <w:bottom w:val="single" w:sz="12" w:space="0" w:color="auto"/>
              <w:right w:val="single" w:sz="12" w:space="0" w:color="auto"/>
            </w:tcBorders>
          </w:tcPr>
          <w:p w:rsidR="00B30177" w:rsidRPr="00E16D1C" w:rsidRDefault="00B30177" w:rsidP="001D65B2">
            <w:pPr>
              <w:pStyle w:val="bulletitem"/>
              <w:numPr>
                <w:ilvl w:val="0"/>
                <w:numId w:val="0"/>
              </w:numPr>
              <w:spacing w:before="100" w:beforeAutospacing="1" w:after="100" w:afterAutospacing="1" w:line="0" w:lineRule="atLeast"/>
              <w:rPr>
                <w:b/>
                <w:lang w:val="ro-RO"/>
              </w:rPr>
            </w:pPr>
            <w:r w:rsidRPr="00E16D1C">
              <w:rPr>
                <w:b/>
                <w:lang w:val="ro-RO"/>
              </w:rPr>
              <w:t>Traseu I</w:t>
            </w:r>
          </w:p>
        </w:tc>
        <w:tc>
          <w:tcPr>
            <w:tcW w:w="764" w:type="dxa"/>
            <w:tcBorders>
              <w:top w:val="single" w:sz="12" w:space="0" w:color="auto"/>
              <w:left w:val="single" w:sz="12" w:space="0" w:color="auto"/>
              <w:bottom w:val="single" w:sz="12" w:space="0" w:color="auto"/>
              <w:right w:val="single" w:sz="12" w:space="0" w:color="auto"/>
            </w:tcBorders>
          </w:tcPr>
          <w:p w:rsidR="00B30177" w:rsidRPr="00E16D1C" w:rsidRDefault="00B30177" w:rsidP="001D65B2">
            <w:pPr>
              <w:pStyle w:val="bulletitem"/>
              <w:numPr>
                <w:ilvl w:val="0"/>
                <w:numId w:val="0"/>
              </w:numPr>
              <w:spacing w:before="100" w:beforeAutospacing="1" w:after="100" w:afterAutospacing="1" w:line="0" w:lineRule="atLeast"/>
              <w:rPr>
                <w:b/>
                <w:lang w:val="ro-RO"/>
              </w:rPr>
            </w:pPr>
            <w:r w:rsidRPr="00E16D1C">
              <w:rPr>
                <w:b/>
                <w:lang w:val="ro-RO"/>
              </w:rPr>
              <w:t>1</w:t>
            </w:r>
          </w:p>
        </w:tc>
        <w:tc>
          <w:tcPr>
            <w:tcW w:w="764" w:type="dxa"/>
            <w:tcBorders>
              <w:top w:val="single" w:sz="12" w:space="0" w:color="auto"/>
              <w:left w:val="single" w:sz="12" w:space="0" w:color="auto"/>
              <w:bottom w:val="single" w:sz="12" w:space="0" w:color="auto"/>
              <w:right w:val="single" w:sz="12" w:space="0" w:color="auto"/>
            </w:tcBorders>
          </w:tcPr>
          <w:p w:rsidR="00B30177" w:rsidRPr="00E16D1C" w:rsidRDefault="00B30177" w:rsidP="001D65B2">
            <w:pPr>
              <w:pStyle w:val="bulletitem"/>
              <w:numPr>
                <w:ilvl w:val="0"/>
                <w:numId w:val="0"/>
              </w:numPr>
              <w:spacing w:before="100" w:beforeAutospacing="1" w:after="100" w:afterAutospacing="1" w:line="0" w:lineRule="atLeast"/>
              <w:rPr>
                <w:b/>
                <w:lang w:val="ro-RO"/>
              </w:rPr>
            </w:pPr>
            <w:r w:rsidRPr="00E16D1C">
              <w:rPr>
                <w:b/>
                <w:lang w:val="ro-RO"/>
              </w:rPr>
              <w:t>2</w:t>
            </w:r>
          </w:p>
        </w:tc>
        <w:tc>
          <w:tcPr>
            <w:tcW w:w="765" w:type="dxa"/>
            <w:tcBorders>
              <w:top w:val="single" w:sz="12" w:space="0" w:color="auto"/>
              <w:left w:val="single" w:sz="12" w:space="0" w:color="auto"/>
              <w:bottom w:val="single" w:sz="12" w:space="0" w:color="auto"/>
              <w:right w:val="single" w:sz="12" w:space="0" w:color="auto"/>
            </w:tcBorders>
          </w:tcPr>
          <w:p w:rsidR="00B30177" w:rsidRPr="00E16D1C" w:rsidRDefault="00B30177" w:rsidP="001D65B2">
            <w:pPr>
              <w:pStyle w:val="bulletitem"/>
              <w:numPr>
                <w:ilvl w:val="0"/>
                <w:numId w:val="0"/>
              </w:numPr>
              <w:spacing w:before="100" w:beforeAutospacing="1" w:after="100" w:afterAutospacing="1" w:line="0" w:lineRule="atLeast"/>
              <w:rPr>
                <w:b/>
                <w:lang w:val="ro-RO"/>
              </w:rPr>
            </w:pPr>
            <w:r w:rsidRPr="00E16D1C">
              <w:rPr>
                <w:b/>
                <w:lang w:val="ro-RO"/>
              </w:rPr>
              <w:t>3</w:t>
            </w:r>
          </w:p>
        </w:tc>
        <w:tc>
          <w:tcPr>
            <w:tcW w:w="765" w:type="dxa"/>
            <w:tcBorders>
              <w:top w:val="single" w:sz="12" w:space="0" w:color="auto"/>
              <w:left w:val="single" w:sz="12" w:space="0" w:color="auto"/>
              <w:bottom w:val="single" w:sz="12" w:space="0" w:color="auto"/>
              <w:right w:val="single" w:sz="12" w:space="0" w:color="auto"/>
            </w:tcBorders>
          </w:tcPr>
          <w:p w:rsidR="00B30177" w:rsidRPr="00E16D1C" w:rsidRDefault="00B30177" w:rsidP="001D65B2">
            <w:pPr>
              <w:pStyle w:val="bulletitem"/>
              <w:numPr>
                <w:ilvl w:val="0"/>
                <w:numId w:val="0"/>
              </w:numPr>
              <w:spacing w:before="100" w:beforeAutospacing="1" w:after="100" w:afterAutospacing="1" w:line="0" w:lineRule="atLeast"/>
              <w:rPr>
                <w:b/>
                <w:lang w:val="ro-RO"/>
              </w:rPr>
            </w:pPr>
            <w:r w:rsidRPr="00E16D1C">
              <w:rPr>
                <w:b/>
                <w:lang w:val="ro-RO"/>
              </w:rPr>
              <w:t>4</w:t>
            </w:r>
          </w:p>
        </w:tc>
        <w:tc>
          <w:tcPr>
            <w:tcW w:w="765" w:type="dxa"/>
            <w:tcBorders>
              <w:top w:val="single" w:sz="12" w:space="0" w:color="auto"/>
              <w:left w:val="single" w:sz="12" w:space="0" w:color="auto"/>
              <w:bottom w:val="single" w:sz="12" w:space="0" w:color="auto"/>
              <w:right w:val="single" w:sz="12" w:space="0" w:color="auto"/>
            </w:tcBorders>
          </w:tcPr>
          <w:p w:rsidR="00B30177" w:rsidRPr="00E16D1C" w:rsidRDefault="00B30177" w:rsidP="001D65B2">
            <w:pPr>
              <w:pStyle w:val="bulletitem"/>
              <w:numPr>
                <w:ilvl w:val="0"/>
                <w:numId w:val="0"/>
              </w:numPr>
              <w:spacing w:before="100" w:beforeAutospacing="1" w:after="100" w:afterAutospacing="1" w:line="0" w:lineRule="atLeast"/>
              <w:rPr>
                <w:b/>
                <w:lang w:val="ro-RO"/>
              </w:rPr>
            </w:pPr>
            <w:r w:rsidRPr="00E16D1C">
              <w:rPr>
                <w:b/>
                <w:lang w:val="ro-RO"/>
              </w:rPr>
              <w:t>5</w:t>
            </w:r>
          </w:p>
        </w:tc>
        <w:tc>
          <w:tcPr>
            <w:tcW w:w="765" w:type="dxa"/>
            <w:tcBorders>
              <w:top w:val="single" w:sz="12" w:space="0" w:color="auto"/>
              <w:left w:val="single" w:sz="12" w:space="0" w:color="auto"/>
              <w:bottom w:val="single" w:sz="12" w:space="0" w:color="auto"/>
              <w:right w:val="single" w:sz="12" w:space="0" w:color="auto"/>
            </w:tcBorders>
          </w:tcPr>
          <w:p w:rsidR="00B30177" w:rsidRPr="00E16D1C" w:rsidRDefault="00B30177" w:rsidP="001D65B2">
            <w:pPr>
              <w:pStyle w:val="bulletitem"/>
              <w:numPr>
                <w:ilvl w:val="0"/>
                <w:numId w:val="0"/>
              </w:numPr>
              <w:spacing w:before="100" w:beforeAutospacing="1" w:after="100" w:afterAutospacing="1" w:line="0" w:lineRule="atLeast"/>
              <w:rPr>
                <w:b/>
                <w:lang w:val="ro-RO"/>
              </w:rPr>
            </w:pPr>
            <w:r w:rsidRPr="00E16D1C">
              <w:rPr>
                <w:b/>
                <w:lang w:val="ro-RO"/>
              </w:rPr>
              <w:t>6</w:t>
            </w:r>
          </w:p>
        </w:tc>
        <w:tc>
          <w:tcPr>
            <w:tcW w:w="1263" w:type="dxa"/>
            <w:tcBorders>
              <w:top w:val="single" w:sz="12" w:space="0" w:color="auto"/>
              <w:left w:val="single" w:sz="12" w:space="0" w:color="auto"/>
              <w:bottom w:val="single" w:sz="12" w:space="0" w:color="auto"/>
              <w:right w:val="single" w:sz="12" w:space="0" w:color="auto"/>
            </w:tcBorders>
          </w:tcPr>
          <w:p w:rsidR="00B30177" w:rsidRPr="00E16D1C" w:rsidRDefault="00B30177" w:rsidP="001D65B2">
            <w:pPr>
              <w:pStyle w:val="bulletitem"/>
              <w:numPr>
                <w:ilvl w:val="0"/>
                <w:numId w:val="0"/>
              </w:numPr>
              <w:spacing w:before="100" w:beforeAutospacing="1" w:after="100" w:afterAutospacing="1" w:line="0" w:lineRule="atLeast"/>
              <w:rPr>
                <w:b/>
                <w:lang w:val="ro-RO"/>
              </w:rPr>
            </w:pPr>
            <w:r w:rsidRPr="00E16D1C">
              <w:rPr>
                <w:b/>
                <w:lang w:val="ro-RO"/>
              </w:rPr>
              <w:t>7</w:t>
            </w:r>
          </w:p>
        </w:tc>
      </w:tr>
      <w:tr w:rsidR="00B30177" w:rsidRPr="00E16D1C" w:rsidTr="00A80B98">
        <w:tc>
          <w:tcPr>
            <w:tcW w:w="977" w:type="dxa"/>
            <w:tcBorders>
              <w:top w:val="single" w:sz="12" w:space="0" w:color="auto"/>
              <w:left w:val="single" w:sz="12" w:space="0" w:color="auto"/>
              <w:bottom w:val="single" w:sz="12" w:space="0" w:color="auto"/>
              <w:right w:val="single" w:sz="12" w:space="0" w:color="auto"/>
            </w:tcBorders>
          </w:tcPr>
          <w:p w:rsidR="00B30177" w:rsidRPr="00E16D1C" w:rsidRDefault="00B30177" w:rsidP="001D65B2">
            <w:pPr>
              <w:pStyle w:val="bulletitem"/>
              <w:numPr>
                <w:ilvl w:val="0"/>
                <w:numId w:val="0"/>
              </w:numPr>
              <w:spacing w:before="100" w:beforeAutospacing="1" w:after="100" w:afterAutospacing="1" w:line="0" w:lineRule="atLeast"/>
              <w:rPr>
                <w:lang w:val="ro-RO"/>
              </w:rPr>
            </w:pPr>
            <w:r w:rsidRPr="00E16D1C">
              <w:rPr>
                <w:lang w:val="ro-RO"/>
              </w:rPr>
              <w:t>Vecin I</w:t>
            </w:r>
          </w:p>
        </w:tc>
        <w:tc>
          <w:tcPr>
            <w:tcW w:w="764" w:type="dxa"/>
            <w:tcBorders>
              <w:top w:val="single" w:sz="12" w:space="0" w:color="auto"/>
              <w:left w:val="single" w:sz="12" w:space="0" w:color="auto"/>
            </w:tcBorders>
          </w:tcPr>
          <w:p w:rsidR="00B30177" w:rsidRPr="00E16D1C" w:rsidRDefault="003753BE" w:rsidP="001D65B2">
            <w:pPr>
              <w:pStyle w:val="bulletitem"/>
              <w:numPr>
                <w:ilvl w:val="0"/>
                <w:numId w:val="0"/>
              </w:numPr>
              <w:spacing w:before="100" w:beforeAutospacing="1" w:after="100" w:afterAutospacing="1" w:line="0" w:lineRule="atLeast"/>
              <w:rPr>
                <w:lang w:val="ro-RO"/>
              </w:rPr>
            </w:pPr>
            <w:r w:rsidRPr="00E16D1C">
              <w:rPr>
                <w:lang w:val="ro-RO"/>
              </w:rPr>
              <w:t>2</w:t>
            </w:r>
          </w:p>
        </w:tc>
        <w:tc>
          <w:tcPr>
            <w:tcW w:w="764" w:type="dxa"/>
            <w:tcBorders>
              <w:top w:val="single" w:sz="12" w:space="0" w:color="auto"/>
            </w:tcBorders>
          </w:tcPr>
          <w:p w:rsidR="00B30177" w:rsidRPr="00E16D1C" w:rsidRDefault="003753BE" w:rsidP="001D65B2">
            <w:pPr>
              <w:pStyle w:val="bulletitem"/>
              <w:numPr>
                <w:ilvl w:val="0"/>
                <w:numId w:val="0"/>
              </w:numPr>
              <w:spacing w:before="100" w:beforeAutospacing="1" w:after="100" w:afterAutospacing="1" w:line="0" w:lineRule="atLeast"/>
              <w:rPr>
                <w:lang w:val="ro-RO"/>
              </w:rPr>
            </w:pPr>
            <w:r w:rsidRPr="00E16D1C">
              <w:rPr>
                <w:lang w:val="ro-RO"/>
              </w:rPr>
              <w:t>4</w:t>
            </w:r>
          </w:p>
        </w:tc>
        <w:tc>
          <w:tcPr>
            <w:tcW w:w="765" w:type="dxa"/>
            <w:tcBorders>
              <w:top w:val="single" w:sz="12" w:space="0" w:color="auto"/>
            </w:tcBorders>
          </w:tcPr>
          <w:p w:rsidR="00B30177" w:rsidRPr="00E16D1C" w:rsidRDefault="003753BE" w:rsidP="001D65B2">
            <w:pPr>
              <w:pStyle w:val="bulletitem"/>
              <w:numPr>
                <w:ilvl w:val="0"/>
                <w:numId w:val="0"/>
              </w:numPr>
              <w:spacing w:before="100" w:beforeAutospacing="1" w:after="100" w:afterAutospacing="1" w:line="0" w:lineRule="atLeast"/>
              <w:rPr>
                <w:lang w:val="ro-RO"/>
              </w:rPr>
            </w:pPr>
            <w:r w:rsidRPr="00E16D1C">
              <w:rPr>
                <w:lang w:val="ro-RO"/>
              </w:rPr>
              <w:t>6</w:t>
            </w:r>
          </w:p>
        </w:tc>
        <w:tc>
          <w:tcPr>
            <w:tcW w:w="765" w:type="dxa"/>
            <w:tcBorders>
              <w:top w:val="single" w:sz="12" w:space="0" w:color="auto"/>
            </w:tcBorders>
          </w:tcPr>
          <w:p w:rsidR="00B30177" w:rsidRPr="00E16D1C" w:rsidRDefault="003753BE" w:rsidP="001D65B2">
            <w:pPr>
              <w:pStyle w:val="bulletitem"/>
              <w:numPr>
                <w:ilvl w:val="0"/>
                <w:numId w:val="0"/>
              </w:numPr>
              <w:spacing w:before="100" w:beforeAutospacing="1" w:after="100" w:afterAutospacing="1" w:line="0" w:lineRule="atLeast"/>
              <w:rPr>
                <w:lang w:val="ro-RO"/>
              </w:rPr>
            </w:pPr>
            <w:r w:rsidRPr="00E16D1C">
              <w:rPr>
                <w:lang w:val="ro-RO"/>
              </w:rPr>
              <w:t>5</w:t>
            </w:r>
          </w:p>
        </w:tc>
        <w:tc>
          <w:tcPr>
            <w:tcW w:w="765" w:type="dxa"/>
            <w:tcBorders>
              <w:top w:val="single" w:sz="12" w:space="0" w:color="auto"/>
            </w:tcBorders>
          </w:tcPr>
          <w:p w:rsidR="00B30177" w:rsidRPr="00E16D1C" w:rsidRDefault="003753BE" w:rsidP="001D65B2">
            <w:pPr>
              <w:pStyle w:val="bulletitem"/>
              <w:numPr>
                <w:ilvl w:val="0"/>
                <w:numId w:val="0"/>
              </w:numPr>
              <w:spacing w:before="100" w:beforeAutospacing="1" w:after="100" w:afterAutospacing="1" w:line="0" w:lineRule="atLeast"/>
              <w:rPr>
                <w:lang w:val="ro-RO"/>
              </w:rPr>
            </w:pPr>
            <w:r w:rsidRPr="00E16D1C">
              <w:rPr>
                <w:lang w:val="ro-RO"/>
              </w:rPr>
              <w:t>3</w:t>
            </w:r>
          </w:p>
        </w:tc>
        <w:tc>
          <w:tcPr>
            <w:tcW w:w="765" w:type="dxa"/>
            <w:tcBorders>
              <w:top w:val="single" w:sz="12" w:space="0" w:color="auto"/>
            </w:tcBorders>
          </w:tcPr>
          <w:p w:rsidR="00B30177" w:rsidRPr="00E16D1C" w:rsidRDefault="00B30177" w:rsidP="001D65B2">
            <w:pPr>
              <w:pStyle w:val="bulletitem"/>
              <w:numPr>
                <w:ilvl w:val="0"/>
                <w:numId w:val="0"/>
              </w:numPr>
              <w:spacing w:before="100" w:beforeAutospacing="1" w:after="100" w:afterAutospacing="1" w:line="0" w:lineRule="atLeast"/>
              <w:rPr>
                <w:lang w:val="ro-RO"/>
              </w:rPr>
            </w:pPr>
            <w:r w:rsidRPr="00E16D1C">
              <w:rPr>
                <w:lang w:val="ro-RO"/>
              </w:rPr>
              <w:t>7</w:t>
            </w:r>
          </w:p>
        </w:tc>
        <w:tc>
          <w:tcPr>
            <w:tcW w:w="1263" w:type="dxa"/>
            <w:tcBorders>
              <w:top w:val="single" w:sz="12" w:space="0" w:color="auto"/>
              <w:right w:val="single" w:sz="12" w:space="0" w:color="auto"/>
            </w:tcBorders>
          </w:tcPr>
          <w:p w:rsidR="00B30177" w:rsidRPr="00E16D1C" w:rsidRDefault="003753BE" w:rsidP="001D65B2">
            <w:pPr>
              <w:pStyle w:val="bulletitem"/>
              <w:numPr>
                <w:ilvl w:val="0"/>
                <w:numId w:val="0"/>
              </w:numPr>
              <w:spacing w:before="100" w:beforeAutospacing="1" w:after="100" w:afterAutospacing="1" w:line="0" w:lineRule="atLeast"/>
              <w:rPr>
                <w:lang w:val="ro-RO"/>
              </w:rPr>
            </w:pPr>
            <w:r w:rsidRPr="00E16D1C">
              <w:rPr>
                <w:lang w:val="ro-RO"/>
              </w:rPr>
              <w:t>1</w:t>
            </w:r>
          </w:p>
        </w:tc>
      </w:tr>
      <w:tr w:rsidR="00B30177" w:rsidRPr="00E16D1C" w:rsidTr="00A80B98">
        <w:tc>
          <w:tcPr>
            <w:tcW w:w="977" w:type="dxa"/>
            <w:tcBorders>
              <w:top w:val="single" w:sz="12" w:space="0" w:color="auto"/>
              <w:left w:val="single" w:sz="12" w:space="0" w:color="auto"/>
              <w:bottom w:val="single" w:sz="12" w:space="0" w:color="auto"/>
              <w:right w:val="single" w:sz="12" w:space="0" w:color="auto"/>
            </w:tcBorders>
          </w:tcPr>
          <w:p w:rsidR="00B30177" w:rsidRPr="00E16D1C" w:rsidRDefault="00B30177" w:rsidP="001D65B2">
            <w:pPr>
              <w:pStyle w:val="bulletitem"/>
              <w:numPr>
                <w:ilvl w:val="0"/>
                <w:numId w:val="0"/>
              </w:numPr>
              <w:spacing w:before="100" w:beforeAutospacing="1" w:after="100" w:afterAutospacing="1" w:line="0" w:lineRule="atLeast"/>
              <w:rPr>
                <w:lang w:val="ro-RO"/>
              </w:rPr>
            </w:pPr>
            <w:r w:rsidRPr="00E16D1C">
              <w:rPr>
                <w:lang w:val="ro-RO"/>
              </w:rPr>
              <w:t>VecinII</w:t>
            </w:r>
          </w:p>
        </w:tc>
        <w:tc>
          <w:tcPr>
            <w:tcW w:w="764" w:type="dxa"/>
            <w:tcBorders>
              <w:left w:val="single" w:sz="12" w:space="0" w:color="auto"/>
              <w:bottom w:val="single" w:sz="12" w:space="0" w:color="auto"/>
            </w:tcBorders>
          </w:tcPr>
          <w:p w:rsidR="00B30177" w:rsidRPr="00E16D1C" w:rsidRDefault="003753BE" w:rsidP="001D65B2">
            <w:pPr>
              <w:pStyle w:val="bulletitem"/>
              <w:numPr>
                <w:ilvl w:val="0"/>
                <w:numId w:val="0"/>
              </w:numPr>
              <w:spacing w:before="100" w:beforeAutospacing="1" w:after="100" w:afterAutospacing="1" w:line="0" w:lineRule="atLeast"/>
              <w:rPr>
                <w:lang w:val="ro-RO"/>
              </w:rPr>
            </w:pPr>
            <w:r w:rsidRPr="00E16D1C">
              <w:rPr>
                <w:lang w:val="ro-RO"/>
              </w:rPr>
              <w:t>7</w:t>
            </w:r>
          </w:p>
        </w:tc>
        <w:tc>
          <w:tcPr>
            <w:tcW w:w="764" w:type="dxa"/>
            <w:tcBorders>
              <w:bottom w:val="single" w:sz="12" w:space="0" w:color="auto"/>
            </w:tcBorders>
          </w:tcPr>
          <w:p w:rsidR="00B30177" w:rsidRPr="00E16D1C" w:rsidRDefault="003753BE" w:rsidP="001D65B2">
            <w:pPr>
              <w:pStyle w:val="bulletitem"/>
              <w:numPr>
                <w:ilvl w:val="0"/>
                <w:numId w:val="0"/>
              </w:numPr>
              <w:spacing w:before="100" w:beforeAutospacing="1" w:after="100" w:afterAutospacing="1" w:line="0" w:lineRule="atLeast"/>
              <w:rPr>
                <w:lang w:val="ro-RO"/>
              </w:rPr>
            </w:pPr>
            <w:r w:rsidRPr="00E16D1C">
              <w:rPr>
                <w:lang w:val="ro-RO"/>
              </w:rPr>
              <w:t>1</w:t>
            </w:r>
          </w:p>
        </w:tc>
        <w:tc>
          <w:tcPr>
            <w:tcW w:w="765" w:type="dxa"/>
            <w:tcBorders>
              <w:bottom w:val="single" w:sz="12" w:space="0" w:color="auto"/>
            </w:tcBorders>
          </w:tcPr>
          <w:p w:rsidR="00B30177" w:rsidRPr="00E16D1C" w:rsidRDefault="003753BE" w:rsidP="001D65B2">
            <w:pPr>
              <w:pStyle w:val="bulletitem"/>
              <w:numPr>
                <w:ilvl w:val="0"/>
                <w:numId w:val="0"/>
              </w:numPr>
              <w:spacing w:before="100" w:beforeAutospacing="1" w:after="100" w:afterAutospacing="1" w:line="0" w:lineRule="atLeast"/>
              <w:rPr>
                <w:lang w:val="ro-RO"/>
              </w:rPr>
            </w:pPr>
            <w:r w:rsidRPr="00E16D1C">
              <w:rPr>
                <w:lang w:val="ro-RO"/>
              </w:rPr>
              <w:t>5</w:t>
            </w:r>
          </w:p>
        </w:tc>
        <w:tc>
          <w:tcPr>
            <w:tcW w:w="765" w:type="dxa"/>
            <w:tcBorders>
              <w:bottom w:val="single" w:sz="12" w:space="0" w:color="auto"/>
            </w:tcBorders>
          </w:tcPr>
          <w:p w:rsidR="00B30177" w:rsidRPr="00E16D1C" w:rsidRDefault="003753BE" w:rsidP="001D65B2">
            <w:pPr>
              <w:pStyle w:val="bulletitem"/>
              <w:numPr>
                <w:ilvl w:val="0"/>
                <w:numId w:val="0"/>
              </w:numPr>
              <w:spacing w:before="100" w:beforeAutospacing="1" w:after="100" w:afterAutospacing="1" w:line="0" w:lineRule="atLeast"/>
              <w:rPr>
                <w:lang w:val="ro-RO"/>
              </w:rPr>
            </w:pPr>
            <w:r w:rsidRPr="00E16D1C">
              <w:rPr>
                <w:lang w:val="ro-RO"/>
              </w:rPr>
              <w:t>2</w:t>
            </w:r>
          </w:p>
        </w:tc>
        <w:tc>
          <w:tcPr>
            <w:tcW w:w="765" w:type="dxa"/>
            <w:tcBorders>
              <w:bottom w:val="single" w:sz="12" w:space="0" w:color="auto"/>
            </w:tcBorders>
          </w:tcPr>
          <w:p w:rsidR="00B30177" w:rsidRPr="00E16D1C" w:rsidRDefault="003753BE" w:rsidP="001D65B2">
            <w:pPr>
              <w:pStyle w:val="bulletitem"/>
              <w:numPr>
                <w:ilvl w:val="0"/>
                <w:numId w:val="0"/>
              </w:numPr>
              <w:spacing w:before="100" w:beforeAutospacing="1" w:after="100" w:afterAutospacing="1" w:line="0" w:lineRule="atLeast"/>
              <w:rPr>
                <w:lang w:val="ro-RO"/>
              </w:rPr>
            </w:pPr>
            <w:r w:rsidRPr="00E16D1C">
              <w:rPr>
                <w:lang w:val="ro-RO"/>
              </w:rPr>
              <w:t>4</w:t>
            </w:r>
          </w:p>
        </w:tc>
        <w:tc>
          <w:tcPr>
            <w:tcW w:w="765" w:type="dxa"/>
            <w:tcBorders>
              <w:bottom w:val="single" w:sz="12" w:space="0" w:color="auto"/>
            </w:tcBorders>
          </w:tcPr>
          <w:p w:rsidR="00B30177" w:rsidRPr="00E16D1C" w:rsidRDefault="00B30177" w:rsidP="001D65B2">
            <w:pPr>
              <w:pStyle w:val="bulletitem"/>
              <w:numPr>
                <w:ilvl w:val="0"/>
                <w:numId w:val="0"/>
              </w:numPr>
              <w:spacing w:before="100" w:beforeAutospacing="1" w:after="100" w:afterAutospacing="1" w:line="0" w:lineRule="atLeast"/>
              <w:rPr>
                <w:lang w:val="ro-RO"/>
              </w:rPr>
            </w:pPr>
            <w:r w:rsidRPr="00E16D1C">
              <w:rPr>
                <w:lang w:val="ro-RO"/>
              </w:rPr>
              <w:t>3</w:t>
            </w:r>
          </w:p>
        </w:tc>
        <w:tc>
          <w:tcPr>
            <w:tcW w:w="1263" w:type="dxa"/>
            <w:tcBorders>
              <w:bottom w:val="single" w:sz="12" w:space="0" w:color="auto"/>
              <w:right w:val="single" w:sz="12" w:space="0" w:color="auto"/>
            </w:tcBorders>
          </w:tcPr>
          <w:p w:rsidR="00B30177" w:rsidRPr="00E16D1C" w:rsidRDefault="003753BE" w:rsidP="001D65B2">
            <w:pPr>
              <w:pStyle w:val="bulletitem"/>
              <w:numPr>
                <w:ilvl w:val="0"/>
                <w:numId w:val="0"/>
              </w:numPr>
              <w:spacing w:before="100" w:beforeAutospacing="1" w:after="100" w:afterAutospacing="1" w:line="0" w:lineRule="atLeast"/>
              <w:rPr>
                <w:lang w:val="ro-RO"/>
              </w:rPr>
            </w:pPr>
            <w:r w:rsidRPr="00E16D1C">
              <w:rPr>
                <w:lang w:val="ro-RO"/>
              </w:rPr>
              <w:t>6</w:t>
            </w:r>
          </w:p>
        </w:tc>
      </w:tr>
      <w:tr w:rsidR="00C9090A" w:rsidRPr="007A2094" w:rsidTr="00A80B98">
        <w:trPr>
          <w:trHeight w:val="318"/>
        </w:trPr>
        <w:tc>
          <w:tcPr>
            <w:tcW w:w="977" w:type="dxa"/>
            <w:tcBorders>
              <w:top w:val="single" w:sz="12" w:space="0" w:color="auto"/>
              <w:left w:val="single" w:sz="12" w:space="0" w:color="auto"/>
              <w:bottom w:val="single" w:sz="12" w:space="0" w:color="auto"/>
              <w:right w:val="single" w:sz="12" w:space="0" w:color="auto"/>
            </w:tcBorders>
          </w:tcPr>
          <w:p w:rsidR="00C9090A" w:rsidRPr="00E16D1C" w:rsidRDefault="00C9090A" w:rsidP="001D65B2">
            <w:pPr>
              <w:pStyle w:val="bulletitem"/>
              <w:numPr>
                <w:ilvl w:val="0"/>
                <w:numId w:val="0"/>
              </w:numPr>
              <w:spacing w:before="100" w:beforeAutospacing="1" w:after="100" w:afterAutospacing="1" w:line="0" w:lineRule="atLeast"/>
              <w:rPr>
                <w:b/>
                <w:lang w:val="ro-RO"/>
              </w:rPr>
            </w:pPr>
            <w:r w:rsidRPr="00E16D1C">
              <w:rPr>
                <w:b/>
                <w:lang w:val="ro-RO"/>
              </w:rPr>
              <w:t>Traseu 2</w:t>
            </w:r>
          </w:p>
        </w:tc>
        <w:tc>
          <w:tcPr>
            <w:tcW w:w="764" w:type="dxa"/>
            <w:tcBorders>
              <w:top w:val="single" w:sz="12" w:space="0" w:color="auto"/>
              <w:left w:val="single" w:sz="12" w:space="0" w:color="auto"/>
              <w:bottom w:val="single" w:sz="12" w:space="0" w:color="auto"/>
              <w:right w:val="single" w:sz="12" w:space="0" w:color="auto"/>
            </w:tcBorders>
          </w:tcPr>
          <w:p w:rsidR="00C9090A" w:rsidRPr="00E16D1C" w:rsidRDefault="00C9090A" w:rsidP="001D65B2">
            <w:pPr>
              <w:pStyle w:val="bulletitem"/>
              <w:numPr>
                <w:ilvl w:val="0"/>
                <w:numId w:val="0"/>
              </w:numPr>
              <w:spacing w:before="100" w:beforeAutospacing="1" w:after="100" w:afterAutospacing="1" w:line="0" w:lineRule="atLeast"/>
              <w:rPr>
                <w:b/>
                <w:lang w:val="ro-RO"/>
              </w:rPr>
            </w:pPr>
            <w:r w:rsidRPr="00E16D1C">
              <w:rPr>
                <w:b/>
                <w:lang w:val="ro-RO"/>
              </w:rPr>
              <w:t>1</w:t>
            </w:r>
          </w:p>
        </w:tc>
        <w:tc>
          <w:tcPr>
            <w:tcW w:w="764" w:type="dxa"/>
            <w:tcBorders>
              <w:top w:val="single" w:sz="12" w:space="0" w:color="auto"/>
              <w:left w:val="single" w:sz="12" w:space="0" w:color="auto"/>
              <w:bottom w:val="single" w:sz="12" w:space="0" w:color="auto"/>
              <w:right w:val="single" w:sz="12" w:space="0" w:color="auto"/>
            </w:tcBorders>
          </w:tcPr>
          <w:p w:rsidR="00C9090A" w:rsidRPr="00E16D1C" w:rsidRDefault="00C9090A" w:rsidP="001D65B2">
            <w:pPr>
              <w:pStyle w:val="bulletitem"/>
              <w:numPr>
                <w:ilvl w:val="0"/>
                <w:numId w:val="0"/>
              </w:numPr>
              <w:spacing w:before="100" w:beforeAutospacing="1" w:after="100" w:afterAutospacing="1" w:line="0" w:lineRule="atLeast"/>
              <w:rPr>
                <w:b/>
                <w:lang w:val="ro-RO"/>
              </w:rPr>
            </w:pPr>
            <w:r w:rsidRPr="00E16D1C">
              <w:rPr>
                <w:b/>
                <w:lang w:val="ro-RO"/>
              </w:rPr>
              <w:t>2</w:t>
            </w:r>
          </w:p>
        </w:tc>
        <w:tc>
          <w:tcPr>
            <w:tcW w:w="765" w:type="dxa"/>
            <w:tcBorders>
              <w:top w:val="single" w:sz="12" w:space="0" w:color="auto"/>
              <w:left w:val="single" w:sz="12" w:space="0" w:color="auto"/>
              <w:bottom w:val="single" w:sz="12" w:space="0" w:color="auto"/>
              <w:right w:val="single" w:sz="12" w:space="0" w:color="auto"/>
            </w:tcBorders>
          </w:tcPr>
          <w:p w:rsidR="00C9090A" w:rsidRPr="00E16D1C" w:rsidRDefault="00C9090A" w:rsidP="001D65B2">
            <w:pPr>
              <w:pStyle w:val="bulletitem"/>
              <w:numPr>
                <w:ilvl w:val="0"/>
                <w:numId w:val="0"/>
              </w:numPr>
              <w:spacing w:before="100" w:beforeAutospacing="1" w:after="100" w:afterAutospacing="1" w:line="0" w:lineRule="atLeast"/>
              <w:rPr>
                <w:b/>
                <w:lang w:val="ro-RO"/>
              </w:rPr>
            </w:pPr>
            <w:r w:rsidRPr="00E16D1C">
              <w:rPr>
                <w:b/>
                <w:lang w:val="ro-RO"/>
              </w:rPr>
              <w:t>3</w:t>
            </w:r>
          </w:p>
        </w:tc>
        <w:tc>
          <w:tcPr>
            <w:tcW w:w="765" w:type="dxa"/>
            <w:tcBorders>
              <w:top w:val="single" w:sz="12" w:space="0" w:color="auto"/>
              <w:left w:val="single" w:sz="12" w:space="0" w:color="auto"/>
              <w:bottom w:val="single" w:sz="12" w:space="0" w:color="auto"/>
              <w:right w:val="single" w:sz="12" w:space="0" w:color="auto"/>
            </w:tcBorders>
          </w:tcPr>
          <w:p w:rsidR="00C9090A" w:rsidRPr="00E16D1C" w:rsidRDefault="00C9090A" w:rsidP="001D65B2">
            <w:pPr>
              <w:pStyle w:val="bulletitem"/>
              <w:numPr>
                <w:ilvl w:val="0"/>
                <w:numId w:val="0"/>
              </w:numPr>
              <w:spacing w:before="100" w:beforeAutospacing="1" w:after="100" w:afterAutospacing="1" w:line="0" w:lineRule="atLeast"/>
              <w:rPr>
                <w:b/>
                <w:lang w:val="ro-RO"/>
              </w:rPr>
            </w:pPr>
            <w:r w:rsidRPr="00E16D1C">
              <w:rPr>
                <w:b/>
                <w:lang w:val="ro-RO"/>
              </w:rPr>
              <w:t>4</w:t>
            </w:r>
          </w:p>
        </w:tc>
        <w:tc>
          <w:tcPr>
            <w:tcW w:w="765" w:type="dxa"/>
            <w:tcBorders>
              <w:top w:val="single" w:sz="12" w:space="0" w:color="auto"/>
              <w:left w:val="single" w:sz="12" w:space="0" w:color="auto"/>
              <w:bottom w:val="single" w:sz="12" w:space="0" w:color="auto"/>
              <w:right w:val="single" w:sz="12" w:space="0" w:color="auto"/>
            </w:tcBorders>
          </w:tcPr>
          <w:p w:rsidR="00C9090A" w:rsidRPr="00E16D1C" w:rsidRDefault="00C9090A" w:rsidP="001D65B2">
            <w:pPr>
              <w:pStyle w:val="bulletitem"/>
              <w:numPr>
                <w:ilvl w:val="0"/>
                <w:numId w:val="0"/>
              </w:numPr>
              <w:spacing w:before="100" w:beforeAutospacing="1" w:after="100" w:afterAutospacing="1" w:line="0" w:lineRule="atLeast"/>
              <w:rPr>
                <w:b/>
                <w:lang w:val="ro-RO"/>
              </w:rPr>
            </w:pPr>
            <w:r w:rsidRPr="00E16D1C">
              <w:rPr>
                <w:b/>
                <w:lang w:val="ro-RO"/>
              </w:rPr>
              <w:t>5</w:t>
            </w:r>
          </w:p>
        </w:tc>
        <w:tc>
          <w:tcPr>
            <w:tcW w:w="765" w:type="dxa"/>
            <w:tcBorders>
              <w:top w:val="single" w:sz="12" w:space="0" w:color="auto"/>
              <w:left w:val="single" w:sz="12" w:space="0" w:color="auto"/>
              <w:bottom w:val="single" w:sz="12" w:space="0" w:color="auto"/>
              <w:right w:val="single" w:sz="12" w:space="0" w:color="auto"/>
            </w:tcBorders>
          </w:tcPr>
          <w:p w:rsidR="00C9090A" w:rsidRPr="00E16D1C" w:rsidRDefault="00C9090A" w:rsidP="001D65B2">
            <w:pPr>
              <w:pStyle w:val="bulletitem"/>
              <w:numPr>
                <w:ilvl w:val="0"/>
                <w:numId w:val="0"/>
              </w:numPr>
              <w:spacing w:before="100" w:beforeAutospacing="1" w:after="100" w:afterAutospacing="1" w:line="0" w:lineRule="atLeast"/>
              <w:rPr>
                <w:b/>
                <w:lang w:val="ro-RO"/>
              </w:rPr>
            </w:pPr>
            <w:r w:rsidRPr="00E16D1C">
              <w:rPr>
                <w:b/>
                <w:lang w:val="ro-RO"/>
              </w:rPr>
              <w:t>6</w:t>
            </w:r>
          </w:p>
        </w:tc>
        <w:tc>
          <w:tcPr>
            <w:tcW w:w="1263" w:type="dxa"/>
            <w:tcBorders>
              <w:top w:val="single" w:sz="12" w:space="0" w:color="auto"/>
              <w:left w:val="single" w:sz="12" w:space="0" w:color="auto"/>
              <w:bottom w:val="single" w:sz="12" w:space="0" w:color="auto"/>
              <w:right w:val="single" w:sz="12" w:space="0" w:color="auto"/>
            </w:tcBorders>
          </w:tcPr>
          <w:p w:rsidR="00C9090A" w:rsidRPr="00E16D1C" w:rsidRDefault="00C9090A" w:rsidP="001D65B2">
            <w:pPr>
              <w:pStyle w:val="bulletitem"/>
              <w:numPr>
                <w:ilvl w:val="0"/>
                <w:numId w:val="0"/>
              </w:numPr>
              <w:spacing w:before="100" w:beforeAutospacing="1" w:after="100" w:afterAutospacing="1" w:line="0" w:lineRule="atLeast"/>
              <w:rPr>
                <w:b/>
                <w:lang w:val="ro-RO"/>
              </w:rPr>
            </w:pPr>
            <w:r w:rsidRPr="00E16D1C">
              <w:rPr>
                <w:b/>
                <w:lang w:val="ro-RO"/>
              </w:rPr>
              <w:t>7</w:t>
            </w:r>
          </w:p>
        </w:tc>
      </w:tr>
      <w:tr w:rsidR="00C9090A" w:rsidRPr="00E16D1C" w:rsidTr="00A80B98">
        <w:tc>
          <w:tcPr>
            <w:tcW w:w="977" w:type="dxa"/>
            <w:tcBorders>
              <w:top w:val="single" w:sz="12" w:space="0" w:color="auto"/>
              <w:left w:val="single" w:sz="12" w:space="0" w:color="auto"/>
              <w:bottom w:val="single" w:sz="12" w:space="0" w:color="auto"/>
              <w:right w:val="single" w:sz="12" w:space="0" w:color="auto"/>
            </w:tcBorders>
          </w:tcPr>
          <w:p w:rsidR="00C9090A" w:rsidRPr="00E16D1C" w:rsidRDefault="00C9090A" w:rsidP="001D65B2">
            <w:pPr>
              <w:pStyle w:val="bulletitem"/>
              <w:numPr>
                <w:ilvl w:val="0"/>
                <w:numId w:val="0"/>
              </w:numPr>
              <w:spacing w:before="100" w:beforeAutospacing="1" w:after="100" w:afterAutospacing="1" w:line="0" w:lineRule="atLeast"/>
              <w:rPr>
                <w:lang w:val="ro-RO"/>
              </w:rPr>
            </w:pPr>
            <w:r w:rsidRPr="00E16D1C">
              <w:rPr>
                <w:lang w:val="ro-RO"/>
              </w:rPr>
              <w:t>Vecin I</w:t>
            </w:r>
          </w:p>
        </w:tc>
        <w:tc>
          <w:tcPr>
            <w:tcW w:w="764" w:type="dxa"/>
            <w:tcBorders>
              <w:top w:val="single" w:sz="12" w:space="0" w:color="auto"/>
              <w:left w:val="single" w:sz="12" w:space="0" w:color="auto"/>
            </w:tcBorders>
          </w:tcPr>
          <w:p w:rsidR="00C9090A" w:rsidRPr="00E16D1C" w:rsidRDefault="00C9090A" w:rsidP="001D65B2">
            <w:pPr>
              <w:pStyle w:val="bulletitem"/>
              <w:numPr>
                <w:ilvl w:val="0"/>
                <w:numId w:val="0"/>
              </w:numPr>
              <w:spacing w:before="100" w:beforeAutospacing="1" w:after="100" w:afterAutospacing="1" w:line="0" w:lineRule="atLeast"/>
              <w:rPr>
                <w:lang w:val="ro-RO"/>
              </w:rPr>
            </w:pPr>
            <w:r w:rsidRPr="00E16D1C">
              <w:rPr>
                <w:lang w:val="ro-RO"/>
              </w:rPr>
              <w:t>5</w:t>
            </w:r>
          </w:p>
        </w:tc>
        <w:tc>
          <w:tcPr>
            <w:tcW w:w="764" w:type="dxa"/>
            <w:tcBorders>
              <w:top w:val="single" w:sz="12" w:space="0" w:color="auto"/>
            </w:tcBorders>
          </w:tcPr>
          <w:p w:rsidR="00C9090A" w:rsidRPr="00E16D1C" w:rsidRDefault="00C9090A" w:rsidP="001D65B2">
            <w:pPr>
              <w:pStyle w:val="bulletitem"/>
              <w:numPr>
                <w:ilvl w:val="0"/>
                <w:numId w:val="0"/>
              </w:numPr>
              <w:spacing w:before="100" w:beforeAutospacing="1" w:after="100" w:afterAutospacing="1" w:line="0" w:lineRule="atLeast"/>
              <w:rPr>
                <w:lang w:val="ro-RO"/>
              </w:rPr>
            </w:pPr>
            <w:r w:rsidRPr="00E16D1C">
              <w:rPr>
                <w:lang w:val="ro-RO"/>
              </w:rPr>
              <w:t>1</w:t>
            </w:r>
          </w:p>
        </w:tc>
        <w:tc>
          <w:tcPr>
            <w:tcW w:w="765" w:type="dxa"/>
            <w:tcBorders>
              <w:top w:val="single" w:sz="12" w:space="0" w:color="auto"/>
            </w:tcBorders>
          </w:tcPr>
          <w:p w:rsidR="00C9090A" w:rsidRPr="00E16D1C" w:rsidRDefault="00C9090A" w:rsidP="001D65B2">
            <w:pPr>
              <w:pStyle w:val="bulletitem"/>
              <w:numPr>
                <w:ilvl w:val="0"/>
                <w:numId w:val="0"/>
              </w:numPr>
              <w:spacing w:before="100" w:beforeAutospacing="1" w:after="100" w:afterAutospacing="1" w:line="0" w:lineRule="atLeast"/>
              <w:rPr>
                <w:lang w:val="ro-RO"/>
              </w:rPr>
            </w:pPr>
            <w:r w:rsidRPr="00E16D1C">
              <w:rPr>
                <w:lang w:val="ro-RO"/>
              </w:rPr>
              <w:t>7</w:t>
            </w:r>
          </w:p>
        </w:tc>
        <w:tc>
          <w:tcPr>
            <w:tcW w:w="765" w:type="dxa"/>
            <w:tcBorders>
              <w:top w:val="single" w:sz="12" w:space="0" w:color="auto"/>
            </w:tcBorders>
          </w:tcPr>
          <w:p w:rsidR="00C9090A" w:rsidRPr="00E16D1C" w:rsidRDefault="00C9090A" w:rsidP="001D65B2">
            <w:pPr>
              <w:pStyle w:val="bulletitem"/>
              <w:numPr>
                <w:ilvl w:val="0"/>
                <w:numId w:val="0"/>
              </w:numPr>
              <w:spacing w:before="100" w:beforeAutospacing="1" w:after="100" w:afterAutospacing="1" w:line="0" w:lineRule="atLeast"/>
              <w:rPr>
                <w:lang w:val="ro-RO"/>
              </w:rPr>
            </w:pPr>
            <w:r w:rsidRPr="00E16D1C">
              <w:rPr>
                <w:lang w:val="ro-RO"/>
              </w:rPr>
              <w:t>6</w:t>
            </w:r>
          </w:p>
        </w:tc>
        <w:tc>
          <w:tcPr>
            <w:tcW w:w="765" w:type="dxa"/>
            <w:tcBorders>
              <w:top w:val="single" w:sz="12" w:space="0" w:color="auto"/>
            </w:tcBorders>
          </w:tcPr>
          <w:p w:rsidR="00C9090A" w:rsidRPr="00E16D1C" w:rsidRDefault="00C9090A" w:rsidP="001D65B2">
            <w:pPr>
              <w:pStyle w:val="bulletitem"/>
              <w:numPr>
                <w:ilvl w:val="0"/>
                <w:numId w:val="0"/>
              </w:numPr>
              <w:spacing w:before="100" w:beforeAutospacing="1" w:after="100" w:afterAutospacing="1" w:line="0" w:lineRule="atLeast"/>
              <w:rPr>
                <w:lang w:val="ro-RO"/>
              </w:rPr>
            </w:pPr>
            <w:r w:rsidRPr="00E16D1C">
              <w:rPr>
                <w:lang w:val="ro-RO"/>
              </w:rPr>
              <w:t>3</w:t>
            </w:r>
          </w:p>
        </w:tc>
        <w:tc>
          <w:tcPr>
            <w:tcW w:w="765" w:type="dxa"/>
            <w:tcBorders>
              <w:top w:val="single" w:sz="12" w:space="0" w:color="auto"/>
            </w:tcBorders>
          </w:tcPr>
          <w:p w:rsidR="00C9090A" w:rsidRPr="00E16D1C" w:rsidRDefault="00C9090A" w:rsidP="001D65B2">
            <w:pPr>
              <w:pStyle w:val="bulletitem"/>
              <w:numPr>
                <w:ilvl w:val="0"/>
                <w:numId w:val="0"/>
              </w:numPr>
              <w:spacing w:before="100" w:beforeAutospacing="1" w:after="100" w:afterAutospacing="1" w:line="0" w:lineRule="atLeast"/>
              <w:rPr>
                <w:lang w:val="ro-RO"/>
              </w:rPr>
            </w:pPr>
            <w:r w:rsidRPr="00E16D1C">
              <w:rPr>
                <w:lang w:val="ro-RO"/>
              </w:rPr>
              <w:t>2</w:t>
            </w:r>
          </w:p>
        </w:tc>
        <w:tc>
          <w:tcPr>
            <w:tcW w:w="1263" w:type="dxa"/>
            <w:tcBorders>
              <w:top w:val="single" w:sz="12" w:space="0" w:color="auto"/>
              <w:right w:val="single" w:sz="12" w:space="0" w:color="auto"/>
            </w:tcBorders>
          </w:tcPr>
          <w:p w:rsidR="00C9090A" w:rsidRPr="00E16D1C" w:rsidRDefault="00C9090A" w:rsidP="001D65B2">
            <w:pPr>
              <w:pStyle w:val="bulletitem"/>
              <w:numPr>
                <w:ilvl w:val="0"/>
                <w:numId w:val="0"/>
              </w:numPr>
              <w:spacing w:before="100" w:beforeAutospacing="1" w:after="100" w:afterAutospacing="1" w:line="0" w:lineRule="atLeast"/>
              <w:rPr>
                <w:lang w:val="ro-RO"/>
              </w:rPr>
            </w:pPr>
            <w:r w:rsidRPr="00E16D1C">
              <w:rPr>
                <w:lang w:val="ro-RO"/>
              </w:rPr>
              <w:t>4</w:t>
            </w:r>
          </w:p>
        </w:tc>
      </w:tr>
      <w:tr w:rsidR="00C9090A" w:rsidRPr="00E16D1C" w:rsidTr="00A80B98">
        <w:tc>
          <w:tcPr>
            <w:tcW w:w="977" w:type="dxa"/>
            <w:tcBorders>
              <w:top w:val="single" w:sz="12" w:space="0" w:color="auto"/>
              <w:left w:val="single" w:sz="12" w:space="0" w:color="auto"/>
              <w:bottom w:val="single" w:sz="12" w:space="0" w:color="auto"/>
              <w:right w:val="single" w:sz="12" w:space="0" w:color="auto"/>
            </w:tcBorders>
          </w:tcPr>
          <w:p w:rsidR="00C9090A" w:rsidRPr="00E16D1C" w:rsidRDefault="00C9090A" w:rsidP="001D65B2">
            <w:pPr>
              <w:pStyle w:val="bulletitem"/>
              <w:numPr>
                <w:ilvl w:val="0"/>
                <w:numId w:val="0"/>
              </w:numPr>
              <w:spacing w:before="100" w:beforeAutospacing="1" w:after="100" w:afterAutospacing="1" w:line="0" w:lineRule="atLeast"/>
              <w:rPr>
                <w:lang w:val="ro-RO"/>
              </w:rPr>
            </w:pPr>
            <w:r w:rsidRPr="00E16D1C">
              <w:rPr>
                <w:lang w:val="ro-RO"/>
              </w:rPr>
              <w:t>Vecin</w:t>
            </w:r>
            <w:r w:rsidR="00F3262E" w:rsidRPr="00E16D1C">
              <w:rPr>
                <w:lang w:val="ro-RO"/>
              </w:rPr>
              <w:t xml:space="preserve"> </w:t>
            </w:r>
            <w:r w:rsidRPr="00E16D1C">
              <w:rPr>
                <w:lang w:val="ro-RO"/>
              </w:rPr>
              <w:t>II</w:t>
            </w:r>
          </w:p>
        </w:tc>
        <w:tc>
          <w:tcPr>
            <w:tcW w:w="764" w:type="dxa"/>
            <w:tcBorders>
              <w:left w:val="single" w:sz="12" w:space="0" w:color="auto"/>
              <w:bottom w:val="single" w:sz="12" w:space="0" w:color="auto"/>
            </w:tcBorders>
          </w:tcPr>
          <w:p w:rsidR="00C9090A" w:rsidRPr="00E16D1C" w:rsidRDefault="00C9090A" w:rsidP="001D65B2">
            <w:pPr>
              <w:pStyle w:val="bulletitem"/>
              <w:numPr>
                <w:ilvl w:val="0"/>
                <w:numId w:val="0"/>
              </w:numPr>
              <w:spacing w:before="100" w:beforeAutospacing="1" w:after="100" w:afterAutospacing="1" w:line="0" w:lineRule="atLeast"/>
              <w:rPr>
                <w:lang w:val="ro-RO"/>
              </w:rPr>
            </w:pPr>
            <w:r w:rsidRPr="00E16D1C">
              <w:rPr>
                <w:lang w:val="ro-RO"/>
              </w:rPr>
              <w:t>2</w:t>
            </w:r>
          </w:p>
        </w:tc>
        <w:tc>
          <w:tcPr>
            <w:tcW w:w="764" w:type="dxa"/>
            <w:tcBorders>
              <w:bottom w:val="single" w:sz="12" w:space="0" w:color="auto"/>
            </w:tcBorders>
          </w:tcPr>
          <w:p w:rsidR="00C9090A" w:rsidRPr="00E16D1C" w:rsidRDefault="00C9090A" w:rsidP="001D65B2">
            <w:pPr>
              <w:pStyle w:val="bulletitem"/>
              <w:numPr>
                <w:ilvl w:val="0"/>
                <w:numId w:val="0"/>
              </w:numPr>
              <w:spacing w:before="100" w:beforeAutospacing="1" w:after="100" w:afterAutospacing="1" w:line="0" w:lineRule="atLeast"/>
              <w:rPr>
                <w:lang w:val="ro-RO"/>
              </w:rPr>
            </w:pPr>
            <w:r w:rsidRPr="00E16D1C">
              <w:rPr>
                <w:lang w:val="ro-RO"/>
              </w:rPr>
              <w:t>6</w:t>
            </w:r>
          </w:p>
        </w:tc>
        <w:tc>
          <w:tcPr>
            <w:tcW w:w="765" w:type="dxa"/>
            <w:tcBorders>
              <w:bottom w:val="single" w:sz="12" w:space="0" w:color="auto"/>
            </w:tcBorders>
          </w:tcPr>
          <w:p w:rsidR="00C9090A" w:rsidRPr="00E16D1C" w:rsidRDefault="00C9090A" w:rsidP="001D65B2">
            <w:pPr>
              <w:pStyle w:val="bulletitem"/>
              <w:numPr>
                <w:ilvl w:val="0"/>
                <w:numId w:val="0"/>
              </w:numPr>
              <w:spacing w:before="100" w:beforeAutospacing="1" w:after="100" w:afterAutospacing="1" w:line="0" w:lineRule="atLeast"/>
              <w:rPr>
                <w:lang w:val="ro-RO"/>
              </w:rPr>
            </w:pPr>
            <w:r w:rsidRPr="00E16D1C">
              <w:rPr>
                <w:lang w:val="ro-RO"/>
              </w:rPr>
              <w:t>5</w:t>
            </w:r>
          </w:p>
        </w:tc>
        <w:tc>
          <w:tcPr>
            <w:tcW w:w="765" w:type="dxa"/>
            <w:tcBorders>
              <w:bottom w:val="single" w:sz="12" w:space="0" w:color="auto"/>
            </w:tcBorders>
          </w:tcPr>
          <w:p w:rsidR="00C9090A" w:rsidRPr="00E16D1C" w:rsidRDefault="00C9090A" w:rsidP="001D65B2">
            <w:pPr>
              <w:pStyle w:val="bulletitem"/>
              <w:numPr>
                <w:ilvl w:val="0"/>
                <w:numId w:val="0"/>
              </w:numPr>
              <w:spacing w:before="100" w:beforeAutospacing="1" w:after="100" w:afterAutospacing="1" w:line="0" w:lineRule="atLeast"/>
              <w:rPr>
                <w:lang w:val="ro-RO"/>
              </w:rPr>
            </w:pPr>
            <w:r w:rsidRPr="00E16D1C">
              <w:rPr>
                <w:lang w:val="ro-RO"/>
              </w:rPr>
              <w:t>7</w:t>
            </w:r>
          </w:p>
        </w:tc>
        <w:tc>
          <w:tcPr>
            <w:tcW w:w="765" w:type="dxa"/>
            <w:tcBorders>
              <w:bottom w:val="single" w:sz="12" w:space="0" w:color="auto"/>
            </w:tcBorders>
          </w:tcPr>
          <w:p w:rsidR="00C9090A" w:rsidRPr="00E16D1C" w:rsidRDefault="00C9090A" w:rsidP="001D65B2">
            <w:pPr>
              <w:pStyle w:val="bulletitem"/>
              <w:numPr>
                <w:ilvl w:val="0"/>
                <w:numId w:val="0"/>
              </w:numPr>
              <w:spacing w:before="100" w:beforeAutospacing="1" w:after="100" w:afterAutospacing="1" w:line="0" w:lineRule="atLeast"/>
              <w:rPr>
                <w:lang w:val="ro-RO"/>
              </w:rPr>
            </w:pPr>
            <w:r w:rsidRPr="00E16D1C">
              <w:rPr>
                <w:lang w:val="ro-RO"/>
              </w:rPr>
              <w:t>1</w:t>
            </w:r>
          </w:p>
        </w:tc>
        <w:tc>
          <w:tcPr>
            <w:tcW w:w="765" w:type="dxa"/>
            <w:tcBorders>
              <w:bottom w:val="single" w:sz="12" w:space="0" w:color="auto"/>
            </w:tcBorders>
          </w:tcPr>
          <w:p w:rsidR="00C9090A" w:rsidRPr="00E16D1C" w:rsidRDefault="00C9090A" w:rsidP="001D65B2">
            <w:pPr>
              <w:pStyle w:val="bulletitem"/>
              <w:numPr>
                <w:ilvl w:val="0"/>
                <w:numId w:val="0"/>
              </w:numPr>
              <w:spacing w:before="100" w:beforeAutospacing="1" w:after="100" w:afterAutospacing="1" w:line="0" w:lineRule="atLeast"/>
              <w:rPr>
                <w:lang w:val="ro-RO"/>
              </w:rPr>
            </w:pPr>
            <w:r w:rsidRPr="00E16D1C">
              <w:rPr>
                <w:lang w:val="ro-RO"/>
              </w:rPr>
              <w:t>4</w:t>
            </w:r>
          </w:p>
        </w:tc>
        <w:tc>
          <w:tcPr>
            <w:tcW w:w="1263" w:type="dxa"/>
            <w:tcBorders>
              <w:bottom w:val="single" w:sz="12" w:space="0" w:color="auto"/>
              <w:right w:val="single" w:sz="12" w:space="0" w:color="auto"/>
            </w:tcBorders>
          </w:tcPr>
          <w:p w:rsidR="00C9090A" w:rsidRPr="00E16D1C" w:rsidRDefault="00C9090A" w:rsidP="001D65B2">
            <w:pPr>
              <w:pStyle w:val="bulletitem"/>
              <w:numPr>
                <w:ilvl w:val="0"/>
                <w:numId w:val="0"/>
              </w:numPr>
              <w:spacing w:before="100" w:beforeAutospacing="1" w:after="100" w:afterAutospacing="1" w:line="0" w:lineRule="atLeast"/>
              <w:rPr>
                <w:lang w:val="ro-RO"/>
              </w:rPr>
            </w:pPr>
            <w:r w:rsidRPr="00E16D1C">
              <w:rPr>
                <w:lang w:val="ro-RO"/>
              </w:rPr>
              <w:t>3</w:t>
            </w:r>
          </w:p>
        </w:tc>
      </w:tr>
    </w:tbl>
    <w:p w:rsidR="00B30177" w:rsidRPr="00E16D1C" w:rsidRDefault="00F3262E" w:rsidP="001D65B2">
      <w:pPr>
        <w:pStyle w:val="bulletitem"/>
        <w:rPr>
          <w:lang w:val="ro-RO"/>
        </w:rPr>
      </w:pPr>
      <w:r w:rsidRPr="00E16D1C">
        <w:rPr>
          <w:lang w:val="ro-RO"/>
        </w:rPr>
        <w:lastRenderedPageBreak/>
        <w:t>Următorul pas este realizarea reuniuni celor două tabele.</w:t>
      </w:r>
    </w:p>
    <w:tbl>
      <w:tblPr>
        <w:tblStyle w:val="TableGrid"/>
        <w:tblW w:w="0" w:type="auto"/>
        <w:tblInd w:w="288" w:type="dxa"/>
        <w:tblLook w:val="04A0"/>
      </w:tblPr>
      <w:tblGrid>
        <w:gridCol w:w="1040"/>
        <w:gridCol w:w="831"/>
        <w:gridCol w:w="830"/>
        <w:gridCol w:w="829"/>
        <w:gridCol w:w="829"/>
        <w:gridCol w:w="829"/>
        <w:gridCol w:w="829"/>
        <w:gridCol w:w="829"/>
      </w:tblGrid>
      <w:tr w:rsidR="00F3262E" w:rsidRPr="00E16D1C" w:rsidTr="00A80B98">
        <w:tc>
          <w:tcPr>
            <w:tcW w:w="979" w:type="dxa"/>
            <w:tcBorders>
              <w:top w:val="single" w:sz="12" w:space="0" w:color="auto"/>
              <w:left w:val="single" w:sz="12" w:space="0" w:color="auto"/>
              <w:bottom w:val="single" w:sz="12" w:space="0" w:color="auto"/>
              <w:right w:val="single" w:sz="12" w:space="0" w:color="auto"/>
            </w:tcBorders>
          </w:tcPr>
          <w:p w:rsidR="00F3262E" w:rsidRPr="00E16D1C" w:rsidRDefault="00F3262E" w:rsidP="001D65B2">
            <w:pPr>
              <w:pStyle w:val="bulletitem"/>
              <w:numPr>
                <w:ilvl w:val="0"/>
                <w:numId w:val="0"/>
              </w:numPr>
              <w:spacing w:before="100" w:beforeAutospacing="1" w:after="100" w:afterAutospacing="1" w:line="0" w:lineRule="atLeast"/>
              <w:rPr>
                <w:b/>
                <w:lang w:val="ro-RO"/>
              </w:rPr>
            </w:pPr>
            <w:r w:rsidRPr="00E16D1C">
              <w:rPr>
                <w:b/>
                <w:lang w:val="ro-RO"/>
              </w:rPr>
              <w:t>Reuniune</w:t>
            </w:r>
          </w:p>
        </w:tc>
        <w:tc>
          <w:tcPr>
            <w:tcW w:w="839" w:type="dxa"/>
            <w:tcBorders>
              <w:top w:val="single" w:sz="12" w:space="0" w:color="auto"/>
              <w:left w:val="single" w:sz="12" w:space="0" w:color="auto"/>
              <w:bottom w:val="single" w:sz="12" w:space="0" w:color="auto"/>
              <w:right w:val="single" w:sz="12" w:space="0" w:color="auto"/>
            </w:tcBorders>
          </w:tcPr>
          <w:p w:rsidR="00F3262E" w:rsidRPr="00E16D1C" w:rsidRDefault="00F3262E" w:rsidP="001D65B2">
            <w:pPr>
              <w:pStyle w:val="bulletitem"/>
              <w:numPr>
                <w:ilvl w:val="0"/>
                <w:numId w:val="0"/>
              </w:numPr>
              <w:spacing w:before="100" w:beforeAutospacing="1" w:after="100" w:afterAutospacing="1" w:line="0" w:lineRule="atLeast"/>
              <w:rPr>
                <w:b/>
                <w:lang w:val="ro-RO"/>
              </w:rPr>
            </w:pPr>
            <w:r w:rsidRPr="00E16D1C">
              <w:rPr>
                <w:b/>
                <w:lang w:val="ro-RO"/>
              </w:rPr>
              <w:t>1</w:t>
            </w:r>
          </w:p>
        </w:tc>
        <w:tc>
          <w:tcPr>
            <w:tcW w:w="838" w:type="dxa"/>
            <w:tcBorders>
              <w:top w:val="single" w:sz="12" w:space="0" w:color="auto"/>
              <w:left w:val="single" w:sz="12" w:space="0" w:color="auto"/>
              <w:bottom w:val="single" w:sz="12" w:space="0" w:color="auto"/>
              <w:right w:val="single" w:sz="12" w:space="0" w:color="auto"/>
            </w:tcBorders>
          </w:tcPr>
          <w:p w:rsidR="00F3262E" w:rsidRPr="00E16D1C" w:rsidRDefault="00F3262E" w:rsidP="001D65B2">
            <w:pPr>
              <w:pStyle w:val="bulletitem"/>
              <w:numPr>
                <w:ilvl w:val="0"/>
                <w:numId w:val="0"/>
              </w:numPr>
              <w:spacing w:before="100" w:beforeAutospacing="1" w:after="100" w:afterAutospacing="1" w:line="0" w:lineRule="atLeast"/>
              <w:rPr>
                <w:b/>
                <w:lang w:val="ro-RO"/>
              </w:rPr>
            </w:pPr>
            <w:r w:rsidRPr="00E16D1C">
              <w:rPr>
                <w:b/>
                <w:lang w:val="ro-RO"/>
              </w:rPr>
              <w:t>2</w:t>
            </w:r>
          </w:p>
        </w:tc>
        <w:tc>
          <w:tcPr>
            <w:tcW w:w="838" w:type="dxa"/>
            <w:tcBorders>
              <w:top w:val="single" w:sz="12" w:space="0" w:color="auto"/>
              <w:left w:val="single" w:sz="12" w:space="0" w:color="auto"/>
              <w:bottom w:val="single" w:sz="12" w:space="0" w:color="auto"/>
              <w:right w:val="single" w:sz="12" w:space="0" w:color="auto"/>
            </w:tcBorders>
          </w:tcPr>
          <w:p w:rsidR="00F3262E" w:rsidRPr="00E16D1C" w:rsidRDefault="00F3262E" w:rsidP="001D65B2">
            <w:pPr>
              <w:pStyle w:val="bulletitem"/>
              <w:numPr>
                <w:ilvl w:val="0"/>
                <w:numId w:val="0"/>
              </w:numPr>
              <w:spacing w:before="100" w:beforeAutospacing="1" w:after="100" w:afterAutospacing="1" w:line="0" w:lineRule="atLeast"/>
              <w:rPr>
                <w:b/>
                <w:lang w:val="ro-RO"/>
              </w:rPr>
            </w:pPr>
            <w:r w:rsidRPr="00E16D1C">
              <w:rPr>
                <w:b/>
                <w:lang w:val="ro-RO"/>
              </w:rPr>
              <w:t>3</w:t>
            </w:r>
          </w:p>
        </w:tc>
        <w:tc>
          <w:tcPr>
            <w:tcW w:w="838" w:type="dxa"/>
            <w:tcBorders>
              <w:top w:val="single" w:sz="12" w:space="0" w:color="auto"/>
              <w:left w:val="single" w:sz="12" w:space="0" w:color="auto"/>
              <w:bottom w:val="single" w:sz="12" w:space="0" w:color="auto"/>
              <w:right w:val="single" w:sz="12" w:space="0" w:color="auto"/>
            </w:tcBorders>
          </w:tcPr>
          <w:p w:rsidR="00F3262E" w:rsidRPr="00E16D1C" w:rsidRDefault="00F3262E" w:rsidP="001D65B2">
            <w:pPr>
              <w:pStyle w:val="bulletitem"/>
              <w:numPr>
                <w:ilvl w:val="0"/>
                <w:numId w:val="0"/>
              </w:numPr>
              <w:spacing w:before="100" w:beforeAutospacing="1" w:after="100" w:afterAutospacing="1" w:line="0" w:lineRule="atLeast"/>
              <w:rPr>
                <w:b/>
                <w:lang w:val="ro-RO"/>
              </w:rPr>
            </w:pPr>
            <w:r w:rsidRPr="00E16D1C">
              <w:rPr>
                <w:b/>
                <w:lang w:val="ro-RO"/>
              </w:rPr>
              <w:t>4</w:t>
            </w:r>
          </w:p>
        </w:tc>
        <w:tc>
          <w:tcPr>
            <w:tcW w:w="838" w:type="dxa"/>
            <w:tcBorders>
              <w:top w:val="single" w:sz="12" w:space="0" w:color="auto"/>
              <w:left w:val="single" w:sz="12" w:space="0" w:color="auto"/>
              <w:bottom w:val="single" w:sz="12" w:space="0" w:color="auto"/>
              <w:right w:val="single" w:sz="12" w:space="0" w:color="auto"/>
            </w:tcBorders>
          </w:tcPr>
          <w:p w:rsidR="00F3262E" w:rsidRPr="00E16D1C" w:rsidRDefault="00F3262E" w:rsidP="001D65B2">
            <w:pPr>
              <w:pStyle w:val="bulletitem"/>
              <w:numPr>
                <w:ilvl w:val="0"/>
                <w:numId w:val="0"/>
              </w:numPr>
              <w:spacing w:before="100" w:beforeAutospacing="1" w:after="100" w:afterAutospacing="1" w:line="0" w:lineRule="atLeast"/>
              <w:rPr>
                <w:b/>
                <w:lang w:val="ro-RO"/>
              </w:rPr>
            </w:pPr>
            <w:r w:rsidRPr="00E16D1C">
              <w:rPr>
                <w:b/>
                <w:lang w:val="ro-RO"/>
              </w:rPr>
              <w:t>5</w:t>
            </w:r>
          </w:p>
        </w:tc>
        <w:tc>
          <w:tcPr>
            <w:tcW w:w="838" w:type="dxa"/>
            <w:tcBorders>
              <w:top w:val="single" w:sz="12" w:space="0" w:color="auto"/>
              <w:left w:val="single" w:sz="12" w:space="0" w:color="auto"/>
              <w:bottom w:val="single" w:sz="12" w:space="0" w:color="auto"/>
              <w:right w:val="single" w:sz="12" w:space="0" w:color="auto"/>
            </w:tcBorders>
          </w:tcPr>
          <w:p w:rsidR="00F3262E" w:rsidRPr="00E16D1C" w:rsidRDefault="00F3262E" w:rsidP="001D65B2">
            <w:pPr>
              <w:pStyle w:val="bulletitem"/>
              <w:numPr>
                <w:ilvl w:val="0"/>
                <w:numId w:val="0"/>
              </w:numPr>
              <w:spacing w:before="100" w:beforeAutospacing="1" w:after="100" w:afterAutospacing="1" w:line="0" w:lineRule="atLeast"/>
              <w:rPr>
                <w:b/>
                <w:lang w:val="ro-RO"/>
              </w:rPr>
            </w:pPr>
            <w:r w:rsidRPr="00E16D1C">
              <w:rPr>
                <w:b/>
                <w:lang w:val="ro-RO"/>
              </w:rPr>
              <w:t>6</w:t>
            </w:r>
          </w:p>
        </w:tc>
        <w:tc>
          <w:tcPr>
            <w:tcW w:w="838" w:type="dxa"/>
            <w:tcBorders>
              <w:top w:val="single" w:sz="12" w:space="0" w:color="auto"/>
              <w:left w:val="single" w:sz="12" w:space="0" w:color="auto"/>
              <w:bottom w:val="single" w:sz="12" w:space="0" w:color="auto"/>
              <w:right w:val="single" w:sz="12" w:space="0" w:color="auto"/>
            </w:tcBorders>
          </w:tcPr>
          <w:p w:rsidR="00F3262E" w:rsidRPr="00E16D1C" w:rsidRDefault="00F3262E" w:rsidP="001D65B2">
            <w:pPr>
              <w:pStyle w:val="bulletitem"/>
              <w:numPr>
                <w:ilvl w:val="0"/>
                <w:numId w:val="0"/>
              </w:numPr>
              <w:spacing w:before="100" w:beforeAutospacing="1" w:after="100" w:afterAutospacing="1" w:line="0" w:lineRule="atLeast"/>
              <w:rPr>
                <w:b/>
                <w:lang w:val="ro-RO"/>
              </w:rPr>
            </w:pPr>
            <w:r w:rsidRPr="00E16D1C">
              <w:rPr>
                <w:b/>
                <w:lang w:val="ro-RO"/>
              </w:rPr>
              <w:t>7</w:t>
            </w:r>
          </w:p>
        </w:tc>
      </w:tr>
      <w:tr w:rsidR="00A80B98" w:rsidRPr="00E16D1C" w:rsidTr="00A80B98">
        <w:tc>
          <w:tcPr>
            <w:tcW w:w="979" w:type="dxa"/>
            <w:tcBorders>
              <w:top w:val="single" w:sz="12" w:space="0" w:color="auto"/>
              <w:left w:val="single" w:sz="12" w:space="0" w:color="auto"/>
              <w:bottom w:val="single" w:sz="12" w:space="0" w:color="auto"/>
              <w:right w:val="single" w:sz="12" w:space="0" w:color="auto"/>
            </w:tcBorders>
          </w:tcPr>
          <w:p w:rsidR="00F3262E" w:rsidRPr="00E16D1C" w:rsidRDefault="00F3262E" w:rsidP="001D65B2">
            <w:pPr>
              <w:pStyle w:val="bulletitem"/>
              <w:numPr>
                <w:ilvl w:val="0"/>
                <w:numId w:val="0"/>
              </w:numPr>
              <w:spacing w:before="100" w:beforeAutospacing="1" w:after="100" w:afterAutospacing="1" w:line="0" w:lineRule="atLeast"/>
              <w:rPr>
                <w:lang w:val="ro-RO"/>
              </w:rPr>
            </w:pPr>
            <w:r w:rsidRPr="00E16D1C">
              <w:rPr>
                <w:lang w:val="ro-RO"/>
              </w:rPr>
              <w:t>Vecin I</w:t>
            </w:r>
          </w:p>
        </w:tc>
        <w:tc>
          <w:tcPr>
            <w:tcW w:w="839" w:type="dxa"/>
            <w:tcBorders>
              <w:top w:val="single" w:sz="12" w:space="0" w:color="auto"/>
              <w:left w:val="single" w:sz="12" w:space="0" w:color="auto"/>
            </w:tcBorders>
          </w:tcPr>
          <w:p w:rsidR="00F3262E" w:rsidRPr="00E16D1C" w:rsidRDefault="000B3BD6" w:rsidP="001D65B2">
            <w:pPr>
              <w:pStyle w:val="bulletitem"/>
              <w:numPr>
                <w:ilvl w:val="0"/>
                <w:numId w:val="0"/>
              </w:numPr>
              <w:spacing w:before="100" w:beforeAutospacing="1" w:after="100" w:afterAutospacing="1" w:line="0" w:lineRule="atLeast"/>
              <w:rPr>
                <w:lang w:val="ro-RO"/>
              </w:rPr>
            </w:pPr>
            <w:r w:rsidRPr="00E16D1C">
              <w:rPr>
                <w:lang w:val="ro-RO"/>
              </w:rPr>
              <w:t>2</w:t>
            </w:r>
          </w:p>
        </w:tc>
        <w:tc>
          <w:tcPr>
            <w:tcW w:w="838" w:type="dxa"/>
            <w:tcBorders>
              <w:top w:val="single" w:sz="12" w:space="0" w:color="auto"/>
            </w:tcBorders>
          </w:tcPr>
          <w:p w:rsidR="00F3262E" w:rsidRPr="00E16D1C" w:rsidRDefault="000B3BD6" w:rsidP="001D65B2">
            <w:pPr>
              <w:pStyle w:val="bulletitem"/>
              <w:numPr>
                <w:ilvl w:val="0"/>
                <w:numId w:val="0"/>
              </w:numPr>
              <w:spacing w:before="100" w:beforeAutospacing="1" w:after="100" w:afterAutospacing="1" w:line="0" w:lineRule="atLeast"/>
              <w:rPr>
                <w:lang w:val="ro-RO"/>
              </w:rPr>
            </w:pPr>
            <w:r w:rsidRPr="00E16D1C">
              <w:rPr>
                <w:lang w:val="ro-RO"/>
              </w:rPr>
              <w:t>1</w:t>
            </w:r>
          </w:p>
        </w:tc>
        <w:tc>
          <w:tcPr>
            <w:tcW w:w="838" w:type="dxa"/>
            <w:tcBorders>
              <w:top w:val="single" w:sz="12" w:space="0" w:color="auto"/>
            </w:tcBorders>
          </w:tcPr>
          <w:p w:rsidR="00F3262E" w:rsidRPr="00E16D1C" w:rsidRDefault="00F461FE" w:rsidP="001D65B2">
            <w:pPr>
              <w:pStyle w:val="bulletitem"/>
              <w:numPr>
                <w:ilvl w:val="0"/>
                <w:numId w:val="0"/>
              </w:numPr>
              <w:spacing w:before="100" w:beforeAutospacing="1" w:after="100" w:afterAutospacing="1" w:line="0" w:lineRule="atLeast"/>
              <w:rPr>
                <w:lang w:val="ro-RO"/>
              </w:rPr>
            </w:pPr>
            <w:r w:rsidRPr="00E16D1C">
              <w:rPr>
                <w:lang w:val="ro-RO"/>
              </w:rPr>
              <w:t>5</w:t>
            </w:r>
          </w:p>
        </w:tc>
        <w:tc>
          <w:tcPr>
            <w:tcW w:w="838" w:type="dxa"/>
            <w:tcBorders>
              <w:top w:val="single" w:sz="12" w:space="0" w:color="auto"/>
            </w:tcBorders>
          </w:tcPr>
          <w:p w:rsidR="00F3262E" w:rsidRPr="00E16D1C" w:rsidRDefault="00F461FE" w:rsidP="001D65B2">
            <w:pPr>
              <w:pStyle w:val="bulletitem"/>
              <w:numPr>
                <w:ilvl w:val="0"/>
                <w:numId w:val="0"/>
              </w:numPr>
              <w:spacing w:before="100" w:beforeAutospacing="1" w:after="100" w:afterAutospacing="1" w:line="0" w:lineRule="atLeast"/>
              <w:rPr>
                <w:lang w:val="ro-RO"/>
              </w:rPr>
            </w:pPr>
            <w:r w:rsidRPr="00E16D1C">
              <w:rPr>
                <w:lang w:val="ro-RO"/>
              </w:rPr>
              <w:t>2</w:t>
            </w:r>
          </w:p>
        </w:tc>
        <w:tc>
          <w:tcPr>
            <w:tcW w:w="838" w:type="dxa"/>
            <w:tcBorders>
              <w:top w:val="single" w:sz="12" w:space="0" w:color="auto"/>
            </w:tcBorders>
          </w:tcPr>
          <w:p w:rsidR="00F3262E" w:rsidRPr="00E16D1C" w:rsidRDefault="00F461FE" w:rsidP="001D65B2">
            <w:pPr>
              <w:pStyle w:val="bulletitem"/>
              <w:numPr>
                <w:ilvl w:val="0"/>
                <w:numId w:val="0"/>
              </w:numPr>
              <w:spacing w:before="100" w:beforeAutospacing="1" w:after="100" w:afterAutospacing="1" w:line="0" w:lineRule="atLeast"/>
              <w:rPr>
                <w:lang w:val="ro-RO"/>
              </w:rPr>
            </w:pPr>
            <w:r w:rsidRPr="00E16D1C">
              <w:rPr>
                <w:lang w:val="ro-RO"/>
              </w:rPr>
              <w:t>1</w:t>
            </w:r>
          </w:p>
        </w:tc>
        <w:tc>
          <w:tcPr>
            <w:tcW w:w="838" w:type="dxa"/>
            <w:tcBorders>
              <w:top w:val="single" w:sz="12" w:space="0" w:color="auto"/>
            </w:tcBorders>
          </w:tcPr>
          <w:p w:rsidR="00F3262E" w:rsidRPr="00E16D1C" w:rsidRDefault="00F461FE" w:rsidP="001D65B2">
            <w:pPr>
              <w:pStyle w:val="bulletitem"/>
              <w:numPr>
                <w:ilvl w:val="0"/>
                <w:numId w:val="0"/>
              </w:numPr>
              <w:spacing w:before="100" w:beforeAutospacing="1" w:after="100" w:afterAutospacing="1" w:line="0" w:lineRule="atLeast"/>
              <w:rPr>
                <w:lang w:val="ro-RO"/>
              </w:rPr>
            </w:pPr>
            <w:r w:rsidRPr="00E16D1C">
              <w:rPr>
                <w:lang w:val="ro-RO"/>
              </w:rPr>
              <w:t>2</w:t>
            </w:r>
          </w:p>
        </w:tc>
        <w:tc>
          <w:tcPr>
            <w:tcW w:w="838" w:type="dxa"/>
            <w:tcBorders>
              <w:top w:val="single" w:sz="12" w:space="0" w:color="auto"/>
              <w:right w:val="single" w:sz="12" w:space="0" w:color="auto"/>
            </w:tcBorders>
          </w:tcPr>
          <w:p w:rsidR="00F3262E" w:rsidRPr="00E16D1C" w:rsidRDefault="00F461FE" w:rsidP="001D65B2">
            <w:pPr>
              <w:pStyle w:val="bulletitem"/>
              <w:numPr>
                <w:ilvl w:val="0"/>
                <w:numId w:val="0"/>
              </w:numPr>
              <w:spacing w:before="100" w:beforeAutospacing="1" w:after="100" w:afterAutospacing="1" w:line="0" w:lineRule="atLeast"/>
              <w:rPr>
                <w:lang w:val="ro-RO"/>
              </w:rPr>
            </w:pPr>
            <w:r w:rsidRPr="00E16D1C">
              <w:rPr>
                <w:lang w:val="ro-RO"/>
              </w:rPr>
              <w:t>1</w:t>
            </w:r>
          </w:p>
        </w:tc>
      </w:tr>
      <w:tr w:rsidR="00F3262E" w:rsidRPr="00E16D1C" w:rsidTr="00A80B98">
        <w:tc>
          <w:tcPr>
            <w:tcW w:w="979" w:type="dxa"/>
            <w:tcBorders>
              <w:top w:val="single" w:sz="12" w:space="0" w:color="auto"/>
              <w:left w:val="single" w:sz="12" w:space="0" w:color="auto"/>
              <w:bottom w:val="single" w:sz="12" w:space="0" w:color="auto"/>
              <w:right w:val="single" w:sz="12" w:space="0" w:color="auto"/>
            </w:tcBorders>
          </w:tcPr>
          <w:p w:rsidR="00F3262E" w:rsidRPr="00E16D1C" w:rsidRDefault="00F3262E" w:rsidP="001D65B2">
            <w:pPr>
              <w:pStyle w:val="bulletitem"/>
              <w:numPr>
                <w:ilvl w:val="0"/>
                <w:numId w:val="0"/>
              </w:numPr>
              <w:spacing w:before="100" w:beforeAutospacing="1" w:after="100" w:afterAutospacing="1" w:line="0" w:lineRule="atLeast"/>
              <w:rPr>
                <w:lang w:val="ro-RO"/>
              </w:rPr>
            </w:pPr>
            <w:r w:rsidRPr="00E16D1C">
              <w:rPr>
                <w:lang w:val="ro-RO"/>
              </w:rPr>
              <w:t>Vecin II</w:t>
            </w:r>
          </w:p>
        </w:tc>
        <w:tc>
          <w:tcPr>
            <w:tcW w:w="839" w:type="dxa"/>
            <w:tcBorders>
              <w:left w:val="single" w:sz="12" w:space="0" w:color="auto"/>
            </w:tcBorders>
          </w:tcPr>
          <w:p w:rsidR="00F3262E" w:rsidRPr="00E16D1C" w:rsidRDefault="000B3BD6" w:rsidP="001D65B2">
            <w:pPr>
              <w:pStyle w:val="bulletitem"/>
              <w:numPr>
                <w:ilvl w:val="0"/>
                <w:numId w:val="0"/>
              </w:numPr>
              <w:spacing w:before="100" w:beforeAutospacing="1" w:after="100" w:afterAutospacing="1" w:line="0" w:lineRule="atLeast"/>
              <w:rPr>
                <w:lang w:val="ro-RO"/>
              </w:rPr>
            </w:pPr>
            <w:r w:rsidRPr="00E16D1C">
              <w:rPr>
                <w:lang w:val="ro-RO"/>
              </w:rPr>
              <w:t>5</w:t>
            </w:r>
          </w:p>
        </w:tc>
        <w:tc>
          <w:tcPr>
            <w:tcW w:w="838" w:type="dxa"/>
          </w:tcPr>
          <w:p w:rsidR="00F3262E" w:rsidRPr="00E16D1C" w:rsidRDefault="000B3BD6" w:rsidP="001D65B2">
            <w:pPr>
              <w:pStyle w:val="bulletitem"/>
              <w:numPr>
                <w:ilvl w:val="0"/>
                <w:numId w:val="0"/>
              </w:numPr>
              <w:spacing w:before="100" w:beforeAutospacing="1" w:after="100" w:afterAutospacing="1" w:line="0" w:lineRule="atLeast"/>
              <w:rPr>
                <w:lang w:val="ro-RO"/>
              </w:rPr>
            </w:pPr>
            <w:r w:rsidRPr="00E16D1C">
              <w:rPr>
                <w:lang w:val="ro-RO"/>
              </w:rPr>
              <w:t>4</w:t>
            </w:r>
          </w:p>
        </w:tc>
        <w:tc>
          <w:tcPr>
            <w:tcW w:w="838" w:type="dxa"/>
          </w:tcPr>
          <w:p w:rsidR="00F3262E" w:rsidRPr="00E16D1C" w:rsidRDefault="00F3262E" w:rsidP="001D65B2">
            <w:pPr>
              <w:pStyle w:val="bulletitem"/>
              <w:numPr>
                <w:ilvl w:val="0"/>
                <w:numId w:val="0"/>
              </w:numPr>
              <w:spacing w:before="100" w:beforeAutospacing="1" w:after="100" w:afterAutospacing="1" w:line="0" w:lineRule="atLeast"/>
              <w:rPr>
                <w:lang w:val="ro-RO"/>
              </w:rPr>
            </w:pPr>
            <w:r w:rsidRPr="00E16D1C">
              <w:rPr>
                <w:lang w:val="ro-RO"/>
              </w:rPr>
              <w:t>6</w:t>
            </w:r>
          </w:p>
        </w:tc>
        <w:tc>
          <w:tcPr>
            <w:tcW w:w="838" w:type="dxa"/>
          </w:tcPr>
          <w:p w:rsidR="00F3262E" w:rsidRPr="00E16D1C" w:rsidRDefault="00F461FE" w:rsidP="001D65B2">
            <w:pPr>
              <w:pStyle w:val="bulletitem"/>
              <w:numPr>
                <w:ilvl w:val="0"/>
                <w:numId w:val="0"/>
              </w:numPr>
              <w:spacing w:before="100" w:beforeAutospacing="1" w:after="100" w:afterAutospacing="1" w:line="0" w:lineRule="atLeast"/>
              <w:rPr>
                <w:lang w:val="ro-RO"/>
              </w:rPr>
            </w:pPr>
            <w:r w:rsidRPr="00E16D1C">
              <w:rPr>
                <w:lang w:val="ro-RO"/>
              </w:rPr>
              <w:t>5</w:t>
            </w:r>
          </w:p>
        </w:tc>
        <w:tc>
          <w:tcPr>
            <w:tcW w:w="838" w:type="dxa"/>
          </w:tcPr>
          <w:p w:rsidR="00F3262E" w:rsidRPr="00E16D1C" w:rsidRDefault="00F461FE" w:rsidP="001D65B2">
            <w:pPr>
              <w:pStyle w:val="bulletitem"/>
              <w:numPr>
                <w:ilvl w:val="0"/>
                <w:numId w:val="0"/>
              </w:numPr>
              <w:spacing w:before="100" w:beforeAutospacing="1" w:after="100" w:afterAutospacing="1" w:line="0" w:lineRule="atLeast"/>
              <w:rPr>
                <w:lang w:val="ro-RO"/>
              </w:rPr>
            </w:pPr>
            <w:r w:rsidRPr="00E16D1C">
              <w:rPr>
                <w:lang w:val="ro-RO"/>
              </w:rPr>
              <w:t>3</w:t>
            </w:r>
          </w:p>
        </w:tc>
        <w:tc>
          <w:tcPr>
            <w:tcW w:w="838" w:type="dxa"/>
          </w:tcPr>
          <w:p w:rsidR="00F3262E" w:rsidRPr="00E16D1C" w:rsidRDefault="00F461FE" w:rsidP="001D65B2">
            <w:pPr>
              <w:pStyle w:val="bulletitem"/>
              <w:numPr>
                <w:ilvl w:val="0"/>
                <w:numId w:val="0"/>
              </w:numPr>
              <w:spacing w:before="100" w:beforeAutospacing="1" w:after="100" w:afterAutospacing="1" w:line="0" w:lineRule="atLeast"/>
              <w:rPr>
                <w:lang w:val="ro-RO"/>
              </w:rPr>
            </w:pPr>
            <w:r w:rsidRPr="00E16D1C">
              <w:rPr>
                <w:lang w:val="ro-RO"/>
              </w:rPr>
              <w:t>3</w:t>
            </w:r>
          </w:p>
        </w:tc>
        <w:tc>
          <w:tcPr>
            <w:tcW w:w="838" w:type="dxa"/>
            <w:tcBorders>
              <w:right w:val="single" w:sz="12" w:space="0" w:color="auto"/>
            </w:tcBorders>
          </w:tcPr>
          <w:p w:rsidR="00F3262E" w:rsidRPr="00E16D1C" w:rsidRDefault="00F461FE" w:rsidP="001D65B2">
            <w:pPr>
              <w:pStyle w:val="bulletitem"/>
              <w:numPr>
                <w:ilvl w:val="0"/>
                <w:numId w:val="0"/>
              </w:numPr>
              <w:spacing w:before="100" w:beforeAutospacing="1" w:after="100" w:afterAutospacing="1" w:line="0" w:lineRule="atLeast"/>
              <w:rPr>
                <w:lang w:val="ro-RO"/>
              </w:rPr>
            </w:pPr>
            <w:r w:rsidRPr="00E16D1C">
              <w:rPr>
                <w:lang w:val="ro-RO"/>
              </w:rPr>
              <w:t>3</w:t>
            </w:r>
          </w:p>
        </w:tc>
      </w:tr>
      <w:tr w:rsidR="00F3262E" w:rsidRPr="00E16D1C" w:rsidTr="00A80B98">
        <w:tc>
          <w:tcPr>
            <w:tcW w:w="979" w:type="dxa"/>
            <w:tcBorders>
              <w:top w:val="single" w:sz="12" w:space="0" w:color="auto"/>
              <w:left w:val="single" w:sz="12" w:space="0" w:color="auto"/>
              <w:bottom w:val="single" w:sz="12" w:space="0" w:color="auto"/>
              <w:right w:val="single" w:sz="12" w:space="0" w:color="auto"/>
            </w:tcBorders>
          </w:tcPr>
          <w:p w:rsidR="00F3262E" w:rsidRPr="00E16D1C" w:rsidRDefault="00F3262E" w:rsidP="001D65B2">
            <w:pPr>
              <w:pStyle w:val="bulletitem"/>
              <w:numPr>
                <w:ilvl w:val="0"/>
                <w:numId w:val="0"/>
              </w:numPr>
              <w:spacing w:before="100" w:beforeAutospacing="1" w:after="100" w:afterAutospacing="1" w:line="0" w:lineRule="atLeast"/>
              <w:rPr>
                <w:lang w:val="ro-RO"/>
              </w:rPr>
            </w:pPr>
            <w:r w:rsidRPr="00E16D1C">
              <w:rPr>
                <w:lang w:val="ro-RO"/>
              </w:rPr>
              <w:t>Vecin III</w:t>
            </w:r>
          </w:p>
        </w:tc>
        <w:tc>
          <w:tcPr>
            <w:tcW w:w="839" w:type="dxa"/>
            <w:tcBorders>
              <w:left w:val="single" w:sz="12" w:space="0" w:color="auto"/>
            </w:tcBorders>
          </w:tcPr>
          <w:p w:rsidR="00F3262E" w:rsidRPr="00E16D1C" w:rsidRDefault="000B3BD6" w:rsidP="001D65B2">
            <w:pPr>
              <w:pStyle w:val="bulletitem"/>
              <w:numPr>
                <w:ilvl w:val="0"/>
                <w:numId w:val="0"/>
              </w:numPr>
              <w:spacing w:before="100" w:beforeAutospacing="1" w:after="100" w:afterAutospacing="1" w:line="0" w:lineRule="atLeast"/>
              <w:rPr>
                <w:lang w:val="ro-RO"/>
              </w:rPr>
            </w:pPr>
            <w:r w:rsidRPr="00E16D1C">
              <w:rPr>
                <w:lang w:val="ro-RO"/>
              </w:rPr>
              <w:t>7</w:t>
            </w:r>
          </w:p>
        </w:tc>
        <w:tc>
          <w:tcPr>
            <w:tcW w:w="838" w:type="dxa"/>
          </w:tcPr>
          <w:p w:rsidR="00F3262E" w:rsidRPr="00E16D1C" w:rsidRDefault="00F3262E" w:rsidP="001D65B2">
            <w:pPr>
              <w:pStyle w:val="bulletitem"/>
              <w:numPr>
                <w:ilvl w:val="0"/>
                <w:numId w:val="0"/>
              </w:numPr>
              <w:spacing w:before="100" w:beforeAutospacing="1" w:after="100" w:afterAutospacing="1" w:line="0" w:lineRule="atLeast"/>
              <w:rPr>
                <w:lang w:val="ro-RO"/>
              </w:rPr>
            </w:pPr>
            <w:r w:rsidRPr="00E16D1C">
              <w:rPr>
                <w:lang w:val="ro-RO"/>
              </w:rPr>
              <w:t>6</w:t>
            </w:r>
          </w:p>
        </w:tc>
        <w:tc>
          <w:tcPr>
            <w:tcW w:w="838" w:type="dxa"/>
          </w:tcPr>
          <w:p w:rsidR="00F3262E" w:rsidRPr="00E16D1C" w:rsidRDefault="00F461FE" w:rsidP="001D65B2">
            <w:pPr>
              <w:pStyle w:val="bulletitem"/>
              <w:numPr>
                <w:ilvl w:val="0"/>
                <w:numId w:val="0"/>
              </w:numPr>
              <w:spacing w:before="100" w:beforeAutospacing="1" w:after="100" w:afterAutospacing="1" w:line="0" w:lineRule="atLeast"/>
              <w:rPr>
                <w:lang w:val="ro-RO"/>
              </w:rPr>
            </w:pPr>
            <w:r w:rsidRPr="00E16D1C">
              <w:rPr>
                <w:lang w:val="ro-RO"/>
              </w:rPr>
              <w:t>7</w:t>
            </w:r>
          </w:p>
        </w:tc>
        <w:tc>
          <w:tcPr>
            <w:tcW w:w="838" w:type="dxa"/>
          </w:tcPr>
          <w:p w:rsidR="00F3262E" w:rsidRPr="00E16D1C" w:rsidRDefault="00F3262E" w:rsidP="001D65B2">
            <w:pPr>
              <w:pStyle w:val="bulletitem"/>
              <w:numPr>
                <w:ilvl w:val="0"/>
                <w:numId w:val="0"/>
              </w:numPr>
              <w:spacing w:before="100" w:beforeAutospacing="1" w:after="100" w:afterAutospacing="1" w:line="0" w:lineRule="atLeast"/>
              <w:rPr>
                <w:lang w:val="ro-RO"/>
              </w:rPr>
            </w:pPr>
            <w:r w:rsidRPr="00E16D1C">
              <w:rPr>
                <w:lang w:val="ro-RO"/>
              </w:rPr>
              <w:t>6</w:t>
            </w:r>
          </w:p>
        </w:tc>
        <w:tc>
          <w:tcPr>
            <w:tcW w:w="838" w:type="dxa"/>
          </w:tcPr>
          <w:p w:rsidR="00F3262E" w:rsidRPr="00E16D1C" w:rsidRDefault="00F461FE" w:rsidP="001D65B2">
            <w:pPr>
              <w:pStyle w:val="bulletitem"/>
              <w:numPr>
                <w:ilvl w:val="0"/>
                <w:numId w:val="0"/>
              </w:numPr>
              <w:spacing w:before="100" w:beforeAutospacing="1" w:after="100" w:afterAutospacing="1" w:line="0" w:lineRule="atLeast"/>
              <w:rPr>
                <w:lang w:val="ro-RO"/>
              </w:rPr>
            </w:pPr>
            <w:r w:rsidRPr="00E16D1C">
              <w:rPr>
                <w:lang w:val="ro-RO"/>
              </w:rPr>
              <w:t>4</w:t>
            </w:r>
          </w:p>
        </w:tc>
        <w:tc>
          <w:tcPr>
            <w:tcW w:w="838" w:type="dxa"/>
          </w:tcPr>
          <w:p w:rsidR="00F3262E" w:rsidRPr="00E16D1C" w:rsidRDefault="00F461FE" w:rsidP="001D65B2">
            <w:pPr>
              <w:pStyle w:val="bulletitem"/>
              <w:numPr>
                <w:ilvl w:val="0"/>
                <w:numId w:val="0"/>
              </w:numPr>
              <w:spacing w:before="100" w:beforeAutospacing="1" w:after="100" w:afterAutospacing="1" w:line="0" w:lineRule="atLeast"/>
              <w:rPr>
                <w:lang w:val="ro-RO"/>
              </w:rPr>
            </w:pPr>
            <w:r w:rsidRPr="00E16D1C">
              <w:rPr>
                <w:lang w:val="ro-RO"/>
              </w:rPr>
              <w:t>4</w:t>
            </w:r>
          </w:p>
        </w:tc>
        <w:tc>
          <w:tcPr>
            <w:tcW w:w="838" w:type="dxa"/>
            <w:tcBorders>
              <w:right w:val="single" w:sz="12" w:space="0" w:color="auto"/>
            </w:tcBorders>
          </w:tcPr>
          <w:p w:rsidR="00F3262E" w:rsidRPr="00E16D1C" w:rsidRDefault="00F461FE" w:rsidP="001D65B2">
            <w:pPr>
              <w:pStyle w:val="bulletitem"/>
              <w:numPr>
                <w:ilvl w:val="0"/>
                <w:numId w:val="0"/>
              </w:numPr>
              <w:spacing w:before="100" w:beforeAutospacing="1" w:after="100" w:afterAutospacing="1" w:line="0" w:lineRule="atLeast"/>
              <w:rPr>
                <w:lang w:val="ro-RO"/>
              </w:rPr>
            </w:pPr>
            <w:r w:rsidRPr="00E16D1C">
              <w:rPr>
                <w:lang w:val="ro-RO"/>
              </w:rPr>
              <w:t>4</w:t>
            </w:r>
          </w:p>
        </w:tc>
      </w:tr>
      <w:tr w:rsidR="00A80B98" w:rsidRPr="00E16D1C" w:rsidTr="00A80B98">
        <w:tc>
          <w:tcPr>
            <w:tcW w:w="979" w:type="dxa"/>
            <w:tcBorders>
              <w:top w:val="single" w:sz="12" w:space="0" w:color="auto"/>
              <w:left w:val="single" w:sz="12" w:space="0" w:color="auto"/>
              <w:bottom w:val="single" w:sz="12" w:space="0" w:color="auto"/>
              <w:right w:val="single" w:sz="12" w:space="0" w:color="auto"/>
            </w:tcBorders>
          </w:tcPr>
          <w:p w:rsidR="00F3262E" w:rsidRPr="00E16D1C" w:rsidRDefault="00F3262E" w:rsidP="001D65B2">
            <w:pPr>
              <w:pStyle w:val="bulletitem"/>
              <w:numPr>
                <w:ilvl w:val="0"/>
                <w:numId w:val="0"/>
              </w:numPr>
              <w:spacing w:before="100" w:beforeAutospacing="1" w:after="100" w:afterAutospacing="1" w:line="0" w:lineRule="atLeast"/>
              <w:rPr>
                <w:lang w:val="ro-RO"/>
              </w:rPr>
            </w:pPr>
            <w:r w:rsidRPr="00E16D1C">
              <w:rPr>
                <w:lang w:val="ro-RO"/>
              </w:rPr>
              <w:t>Vecin IV</w:t>
            </w:r>
          </w:p>
        </w:tc>
        <w:tc>
          <w:tcPr>
            <w:tcW w:w="839" w:type="dxa"/>
            <w:tcBorders>
              <w:left w:val="single" w:sz="12" w:space="0" w:color="auto"/>
              <w:bottom w:val="single" w:sz="12" w:space="0" w:color="auto"/>
            </w:tcBorders>
          </w:tcPr>
          <w:p w:rsidR="00F3262E" w:rsidRPr="00E16D1C" w:rsidRDefault="00F3262E" w:rsidP="001D65B2">
            <w:pPr>
              <w:pStyle w:val="bulletitem"/>
              <w:numPr>
                <w:ilvl w:val="0"/>
                <w:numId w:val="0"/>
              </w:numPr>
              <w:spacing w:before="100" w:beforeAutospacing="1" w:after="100" w:afterAutospacing="1" w:line="0" w:lineRule="atLeast"/>
              <w:rPr>
                <w:lang w:val="ro-RO"/>
              </w:rPr>
            </w:pPr>
          </w:p>
        </w:tc>
        <w:tc>
          <w:tcPr>
            <w:tcW w:w="838" w:type="dxa"/>
            <w:tcBorders>
              <w:bottom w:val="single" w:sz="12" w:space="0" w:color="auto"/>
            </w:tcBorders>
          </w:tcPr>
          <w:p w:rsidR="00F3262E" w:rsidRPr="00E16D1C" w:rsidRDefault="00F3262E" w:rsidP="001D65B2">
            <w:pPr>
              <w:pStyle w:val="bulletitem"/>
              <w:numPr>
                <w:ilvl w:val="0"/>
                <w:numId w:val="0"/>
              </w:numPr>
              <w:spacing w:before="100" w:beforeAutospacing="1" w:after="100" w:afterAutospacing="1" w:line="0" w:lineRule="atLeast"/>
              <w:rPr>
                <w:lang w:val="ro-RO"/>
              </w:rPr>
            </w:pPr>
          </w:p>
        </w:tc>
        <w:tc>
          <w:tcPr>
            <w:tcW w:w="838" w:type="dxa"/>
            <w:tcBorders>
              <w:bottom w:val="single" w:sz="12" w:space="0" w:color="auto"/>
            </w:tcBorders>
          </w:tcPr>
          <w:p w:rsidR="00F3262E" w:rsidRPr="00E16D1C" w:rsidRDefault="00F3262E" w:rsidP="001D65B2">
            <w:pPr>
              <w:pStyle w:val="bulletitem"/>
              <w:numPr>
                <w:ilvl w:val="0"/>
                <w:numId w:val="0"/>
              </w:numPr>
              <w:spacing w:before="100" w:beforeAutospacing="1" w:after="100" w:afterAutospacing="1" w:line="0" w:lineRule="atLeast"/>
              <w:rPr>
                <w:lang w:val="ro-RO"/>
              </w:rPr>
            </w:pPr>
          </w:p>
        </w:tc>
        <w:tc>
          <w:tcPr>
            <w:tcW w:w="838" w:type="dxa"/>
            <w:tcBorders>
              <w:bottom w:val="single" w:sz="12" w:space="0" w:color="auto"/>
            </w:tcBorders>
          </w:tcPr>
          <w:p w:rsidR="00F3262E" w:rsidRPr="00E16D1C" w:rsidRDefault="00F461FE" w:rsidP="001D65B2">
            <w:pPr>
              <w:pStyle w:val="bulletitem"/>
              <w:numPr>
                <w:ilvl w:val="0"/>
                <w:numId w:val="0"/>
              </w:numPr>
              <w:spacing w:before="100" w:beforeAutospacing="1" w:after="100" w:afterAutospacing="1" w:line="0" w:lineRule="atLeast"/>
              <w:rPr>
                <w:lang w:val="ro-RO"/>
              </w:rPr>
            </w:pPr>
            <w:r w:rsidRPr="00E16D1C">
              <w:rPr>
                <w:lang w:val="ro-RO"/>
              </w:rPr>
              <w:t>7</w:t>
            </w:r>
          </w:p>
        </w:tc>
        <w:tc>
          <w:tcPr>
            <w:tcW w:w="838" w:type="dxa"/>
            <w:tcBorders>
              <w:bottom w:val="single" w:sz="12" w:space="0" w:color="auto"/>
            </w:tcBorders>
          </w:tcPr>
          <w:p w:rsidR="00F3262E" w:rsidRPr="00E16D1C" w:rsidRDefault="00F3262E" w:rsidP="001D65B2">
            <w:pPr>
              <w:pStyle w:val="bulletitem"/>
              <w:numPr>
                <w:ilvl w:val="0"/>
                <w:numId w:val="0"/>
              </w:numPr>
              <w:spacing w:before="100" w:beforeAutospacing="1" w:after="100" w:afterAutospacing="1" w:line="0" w:lineRule="atLeast"/>
              <w:rPr>
                <w:lang w:val="ro-RO"/>
              </w:rPr>
            </w:pPr>
          </w:p>
        </w:tc>
        <w:tc>
          <w:tcPr>
            <w:tcW w:w="838" w:type="dxa"/>
            <w:tcBorders>
              <w:bottom w:val="single" w:sz="12" w:space="0" w:color="auto"/>
            </w:tcBorders>
          </w:tcPr>
          <w:p w:rsidR="00F3262E" w:rsidRPr="00E16D1C" w:rsidRDefault="00F461FE" w:rsidP="001D65B2">
            <w:pPr>
              <w:pStyle w:val="bulletitem"/>
              <w:numPr>
                <w:ilvl w:val="0"/>
                <w:numId w:val="0"/>
              </w:numPr>
              <w:spacing w:before="100" w:beforeAutospacing="1" w:after="100" w:afterAutospacing="1" w:line="0" w:lineRule="atLeast"/>
              <w:rPr>
                <w:lang w:val="ro-RO"/>
              </w:rPr>
            </w:pPr>
            <w:r w:rsidRPr="00E16D1C">
              <w:rPr>
                <w:lang w:val="ro-RO"/>
              </w:rPr>
              <w:t>7</w:t>
            </w:r>
          </w:p>
        </w:tc>
        <w:tc>
          <w:tcPr>
            <w:tcW w:w="838" w:type="dxa"/>
            <w:tcBorders>
              <w:bottom w:val="single" w:sz="12" w:space="0" w:color="auto"/>
              <w:right w:val="single" w:sz="12" w:space="0" w:color="auto"/>
            </w:tcBorders>
          </w:tcPr>
          <w:p w:rsidR="00F3262E" w:rsidRPr="00E16D1C" w:rsidRDefault="00F3262E" w:rsidP="001D65B2">
            <w:pPr>
              <w:pStyle w:val="bulletitem"/>
              <w:numPr>
                <w:ilvl w:val="0"/>
                <w:numId w:val="0"/>
              </w:numPr>
              <w:spacing w:before="100" w:beforeAutospacing="1" w:after="100" w:afterAutospacing="1" w:line="0" w:lineRule="atLeast"/>
              <w:rPr>
                <w:lang w:val="ro-RO"/>
              </w:rPr>
            </w:pPr>
            <w:r w:rsidRPr="00E16D1C">
              <w:rPr>
                <w:lang w:val="ro-RO"/>
              </w:rPr>
              <w:t>6</w:t>
            </w:r>
          </w:p>
        </w:tc>
      </w:tr>
    </w:tbl>
    <w:p w:rsidR="00F3262E" w:rsidRPr="00E16D1C" w:rsidRDefault="00A80B98" w:rsidP="001D65B2">
      <w:pPr>
        <w:pStyle w:val="bulletitem"/>
        <w:numPr>
          <w:ilvl w:val="0"/>
          <w:numId w:val="0"/>
        </w:numPr>
        <w:ind w:left="227"/>
        <w:rPr>
          <w:lang w:val="ro-RO"/>
        </w:rPr>
      </w:pPr>
      <w:r w:rsidRPr="00E16D1C">
        <w:rPr>
          <w:lang w:val="ro-RO"/>
        </w:rPr>
        <w:t>În acest tabel apar toate legăturile prezente în traseul I și traseul II. Pentru crearea acestui tabel se pot folosi mai multe trasee, dar nu este recomandat.</w:t>
      </w:r>
    </w:p>
    <w:p w:rsidR="00A80B98" w:rsidRPr="00E16D1C" w:rsidRDefault="00A80B98" w:rsidP="001D65B2">
      <w:pPr>
        <w:pStyle w:val="bulletitem"/>
        <w:numPr>
          <w:ilvl w:val="0"/>
          <w:numId w:val="0"/>
        </w:numPr>
        <w:ind w:left="227"/>
        <w:rPr>
          <w:lang w:val="ro-RO"/>
        </w:rPr>
      </w:pPr>
    </w:p>
    <w:p w:rsidR="00A80B98" w:rsidRPr="00E16D1C" w:rsidRDefault="00F461FE" w:rsidP="001D65B2">
      <w:pPr>
        <w:pStyle w:val="bulletitem"/>
        <w:rPr>
          <w:lang w:val="ro-RO"/>
        </w:rPr>
      </w:pPr>
      <w:r w:rsidRPr="00E16D1C">
        <w:rPr>
          <w:lang w:val="ro-RO"/>
        </w:rPr>
        <w:t>În continuare se selectea</w:t>
      </w:r>
      <w:r w:rsidR="00A80B98" w:rsidRPr="00E16D1C">
        <w:rPr>
          <w:lang w:val="ro-RO"/>
        </w:rPr>
        <w:t xml:space="preserve">ză un nod random, se elimină acest nod din toate subseturile de vecini, iar apoi se selectează nodul </w:t>
      </w:r>
      <w:r w:rsidRPr="00E16D1C">
        <w:rPr>
          <w:lang w:val="ro-RO"/>
        </w:rPr>
        <w:t>cu cei mai puțini vecini</w:t>
      </w:r>
      <w:r w:rsidR="00A80B98" w:rsidRPr="00E16D1C">
        <w:rPr>
          <w:lang w:val="ro-RO"/>
        </w:rPr>
        <w:t xml:space="preserve"> din subsetul specific pentru numarul random ales.</w:t>
      </w:r>
    </w:p>
    <w:p w:rsidR="00A80B98" w:rsidRPr="00E16D1C" w:rsidRDefault="00A80B98" w:rsidP="001D65B2">
      <w:pPr>
        <w:pStyle w:val="bulletitem"/>
        <w:numPr>
          <w:ilvl w:val="0"/>
          <w:numId w:val="0"/>
        </w:numPr>
        <w:ind w:left="227"/>
        <w:rPr>
          <w:lang w:val="ro-RO"/>
        </w:rPr>
      </w:pPr>
      <w:r w:rsidRPr="00E16D1C">
        <w:rPr>
          <w:lang w:val="ro-RO"/>
        </w:rPr>
        <w:t>Presupunem că numărul random selectat este 3.</w:t>
      </w:r>
      <w:r w:rsidR="000B3BD6" w:rsidRPr="00E16D1C">
        <w:rPr>
          <w:lang w:val="ro-RO"/>
        </w:rPr>
        <w:t xml:space="preserve"> Ștergem acest nod din toate </w:t>
      </w:r>
      <w:r w:rsidR="00F461FE" w:rsidRPr="00E16D1C">
        <w:rPr>
          <w:lang w:val="ro-RO"/>
        </w:rPr>
        <w:t>sub</w:t>
      </w:r>
      <w:r w:rsidR="00A96EC3">
        <w:rPr>
          <w:lang w:val="ro-RO"/>
        </w:rPr>
        <w:t>listele de vecini, i</w:t>
      </w:r>
      <w:r w:rsidR="000B3BD6" w:rsidRPr="00E16D1C">
        <w:rPr>
          <w:lang w:val="ro-RO"/>
        </w:rPr>
        <w:t xml:space="preserve">ar apoi selectăm din lista de vecini corespunzătoare pentru 3 acel nod care are cei mai puțini vecini. Dacă două noduri au același numar </w:t>
      </w:r>
      <w:r w:rsidR="00F461FE" w:rsidRPr="00E16D1C">
        <w:rPr>
          <w:lang w:val="ro-RO"/>
        </w:rPr>
        <w:t>de vecini se selectează aleator unu</w:t>
      </w:r>
      <w:r w:rsidR="000B3BD6" w:rsidRPr="00E16D1C">
        <w:rPr>
          <w:lang w:val="ro-RO"/>
        </w:rPr>
        <w:t xml:space="preserve">. Se repetă acești pași până obținem un nou traseu cu dimensiuea corespunzătoare, doar că </w:t>
      </w:r>
      <w:r w:rsidR="00F461FE" w:rsidRPr="00E16D1C">
        <w:rPr>
          <w:lang w:val="ro-RO"/>
        </w:rPr>
        <w:t>de această dată plecăm de la ultimul nod determinat.</w:t>
      </w:r>
    </w:p>
    <w:p w:rsidR="000B3BD6" w:rsidRPr="00E16D1C" w:rsidRDefault="000B3BD6" w:rsidP="001D65B2">
      <w:pPr>
        <w:pStyle w:val="bulletitem"/>
        <w:numPr>
          <w:ilvl w:val="0"/>
          <w:numId w:val="0"/>
        </w:numPr>
        <w:ind w:left="227"/>
        <w:rPr>
          <w:lang w:val="ro-RO"/>
        </w:rPr>
      </w:pPr>
    </w:p>
    <w:p w:rsidR="00F461FE" w:rsidRPr="00E16D1C" w:rsidRDefault="00F461FE" w:rsidP="001D65B2">
      <w:pPr>
        <w:pStyle w:val="bulletitem"/>
        <w:numPr>
          <w:ilvl w:val="0"/>
          <w:numId w:val="0"/>
        </w:numPr>
        <w:ind w:left="227"/>
        <w:rPr>
          <w:lang w:val="ro-RO"/>
        </w:rPr>
      </w:pPr>
      <w:r w:rsidRPr="00E16D1C">
        <w:rPr>
          <w:lang w:val="ro-RO"/>
        </w:rPr>
        <w:t>Aplicând aceste reguli am abținut următorul traseu:</w:t>
      </w:r>
    </w:p>
    <w:p w:rsidR="000B3BD6" w:rsidRPr="00E16D1C" w:rsidRDefault="000B3BD6" w:rsidP="001D65B2">
      <w:pPr>
        <w:pStyle w:val="bulletitem"/>
        <w:numPr>
          <w:ilvl w:val="0"/>
          <w:numId w:val="0"/>
        </w:numPr>
        <w:ind w:left="227"/>
        <w:rPr>
          <w:lang w:val="ro-RO"/>
        </w:rPr>
      </w:pPr>
      <w:r w:rsidRPr="00E16D1C">
        <w:rPr>
          <w:lang w:val="ro-RO"/>
        </w:rPr>
        <w:t>3 &lt;-&gt; 5 &lt;-&gt; 1 &lt;-&gt; 7 &lt;-&gt; 4 &lt;-&gt; 2 &lt;-&gt; 6</w:t>
      </w:r>
    </w:p>
    <w:p w:rsidR="000B3BD6" w:rsidRPr="00E16D1C" w:rsidRDefault="000B3BD6" w:rsidP="001D65B2">
      <w:pPr>
        <w:pStyle w:val="bulletitem"/>
        <w:numPr>
          <w:ilvl w:val="0"/>
          <w:numId w:val="0"/>
        </w:numPr>
        <w:ind w:left="227"/>
        <w:rPr>
          <w:lang w:val="ro-RO"/>
        </w:rPr>
      </w:pPr>
    </w:p>
    <w:p w:rsidR="000B3BD6" w:rsidRPr="00E16D1C" w:rsidRDefault="000B3BD6" w:rsidP="001D65B2">
      <w:pPr>
        <w:pStyle w:val="bulletitem"/>
        <w:numPr>
          <w:ilvl w:val="0"/>
          <w:numId w:val="0"/>
        </w:numPr>
        <w:ind w:left="227"/>
        <w:rPr>
          <w:lang w:val="ro-RO"/>
        </w:rPr>
      </w:pPr>
    </w:p>
    <w:p w:rsidR="000B3BD6" w:rsidRPr="00E16D1C" w:rsidRDefault="00AA3486" w:rsidP="001D65B2">
      <w:pPr>
        <w:pStyle w:val="bulletitem"/>
        <w:numPr>
          <w:ilvl w:val="0"/>
          <w:numId w:val="0"/>
        </w:numPr>
        <w:ind w:left="227"/>
        <w:rPr>
          <w:lang w:val="ro-RO"/>
        </w:rPr>
      </w:pPr>
      <w:r w:rsidRPr="00AA3486">
        <w:rPr>
          <w:noProof/>
          <w:lang w:val="ro-RO" w:eastAsia="en-US"/>
        </w:rPr>
        <w:pict>
          <v:group id="_x0000_s1218" style="position:absolute;left:0;text-align:left;margin-left:50.25pt;margin-top:3.2pt;width:270.65pt;height:108pt;z-index:251694080" coordorigin="3499,11161" coordsize="5413,2160">
            <v:shape id="_x0000_s1203" type="#_x0000_t120" style="position:absolute;left:3499;top:12663;width:545;height:476" o:regroupid="1" fillcolor="#c2d69b [1942]" strokecolor="#9bbb59 [3206]" strokeweight="1pt">
              <v:fill color2="#9bbb59 [3206]" focus="50%" type="gradient"/>
              <v:shadow on="t" type="perspective" color="#4e6128 [1606]" offset="1pt" offset2="-3pt"/>
              <v:textbox style="mso-next-textbox:#_x0000_s1203">
                <w:txbxContent>
                  <w:p w:rsidR="00D53475" w:rsidRPr="00AF7A6E" w:rsidRDefault="00D53475" w:rsidP="00F461FE">
                    <w:pPr>
                      <w:ind w:firstLine="0"/>
                      <w:rPr>
                        <w:lang w:val="ro-RO"/>
                      </w:rPr>
                    </w:pPr>
                    <w:r>
                      <w:rPr>
                        <w:lang w:val="ro-RO"/>
                      </w:rPr>
                      <w:t xml:space="preserve"> 1</w:t>
                    </w:r>
                  </w:p>
                </w:txbxContent>
              </v:textbox>
            </v:shape>
            <v:shape id="_x0000_s1204" type="#_x0000_t120" style="position:absolute;left:6496;top:11350;width:545;height:476" o:regroupid="1" fillcolor="#d99594 [1941]" strokecolor="#c0504d [3205]" strokeweight="1pt">
              <v:fill color2="#c0504d [3205]" focus="50%" type="gradient"/>
              <v:shadow on="t" type="perspective" color="#622423 [1605]" offset="1pt" offset2="-3pt"/>
              <v:textbox style="mso-next-textbox:#_x0000_s1204">
                <w:txbxContent>
                  <w:p w:rsidR="00D53475" w:rsidRPr="00AF7A6E" w:rsidRDefault="00D53475" w:rsidP="00F461FE">
                    <w:pPr>
                      <w:ind w:firstLine="0"/>
                      <w:rPr>
                        <w:lang w:val="ro-RO"/>
                      </w:rPr>
                    </w:pPr>
                    <w:r>
                      <w:rPr>
                        <w:lang w:val="ro-RO"/>
                      </w:rPr>
                      <w:t xml:space="preserve"> 3</w:t>
                    </w:r>
                  </w:p>
                </w:txbxContent>
              </v:textbox>
            </v:shape>
            <v:shape id="_x0000_s1205" type="#_x0000_t120" style="position:absolute;left:4548;top:11161;width:545;height:476" o:regroupid="1" fillcolor="#c2d69b [1942]" strokecolor="#9bbb59 [3206]" strokeweight="1pt">
              <v:fill color2="#9bbb59 [3206]" focus="50%" type="gradient"/>
              <v:shadow on="t" type="perspective" color="#4e6128 [1606]" offset="1pt" offset2="-3pt"/>
              <v:textbox>
                <w:txbxContent>
                  <w:p w:rsidR="00D53475" w:rsidRPr="00AF7A6E" w:rsidRDefault="00D53475" w:rsidP="00F461FE">
                    <w:pPr>
                      <w:ind w:firstLine="0"/>
                      <w:rPr>
                        <w:lang w:val="ro-RO"/>
                      </w:rPr>
                    </w:pPr>
                    <w:r>
                      <w:rPr>
                        <w:lang w:val="ro-RO"/>
                      </w:rPr>
                      <w:t xml:space="preserve"> 2</w:t>
                    </w:r>
                  </w:p>
                </w:txbxContent>
              </v:textbox>
            </v:shape>
            <v:shape id="_x0000_s1206" type="#_x0000_t120" style="position:absolute;left:8367;top:11161;width:545;height:476" o:regroupid="1" fillcolor="#c2d69b [1942]" strokecolor="#9bbb59 [3206]" strokeweight="1pt">
              <v:fill color2="#9bbb59 [3206]" focus="50%" type="gradient"/>
              <v:shadow on="t" type="perspective" color="#4e6128 [1606]" offset="1pt" offset2="-3pt"/>
              <v:textbox>
                <w:txbxContent>
                  <w:p w:rsidR="00D53475" w:rsidRPr="00AF7A6E" w:rsidRDefault="00D53475" w:rsidP="00F461FE">
                    <w:pPr>
                      <w:ind w:firstLine="0"/>
                      <w:rPr>
                        <w:lang w:val="ro-RO"/>
                      </w:rPr>
                    </w:pPr>
                    <w:r>
                      <w:rPr>
                        <w:lang w:val="ro-RO"/>
                      </w:rPr>
                      <w:t xml:space="preserve"> 4</w:t>
                    </w:r>
                  </w:p>
                </w:txbxContent>
              </v:textbox>
            </v:shape>
            <v:shape id="_x0000_s1207" type="#_x0000_t120" style="position:absolute;left:5338;top:11999;width:545;height:476" o:regroupid="1" fillcolor="#c2d69b [1942]" strokecolor="#9bbb59 [3206]" strokeweight="1pt">
              <v:fill color2="#9bbb59 [3206]" focus="50%" type="gradient"/>
              <v:shadow on="t" type="perspective" color="#4e6128 [1606]" offset="1pt" offset2="-3pt"/>
              <v:textbox>
                <w:txbxContent>
                  <w:p w:rsidR="00D53475" w:rsidRPr="00AF7A6E" w:rsidRDefault="00D53475" w:rsidP="00F461FE">
                    <w:pPr>
                      <w:ind w:firstLine="0"/>
                      <w:rPr>
                        <w:lang w:val="ro-RO"/>
                      </w:rPr>
                    </w:pPr>
                    <w:r>
                      <w:rPr>
                        <w:lang w:val="ro-RO"/>
                      </w:rPr>
                      <w:t xml:space="preserve"> 5</w:t>
                    </w:r>
                  </w:p>
                </w:txbxContent>
              </v:textbox>
            </v:shape>
            <v:shape id="_x0000_s1208" type="#_x0000_t120" style="position:absolute;left:6392;top:12475;width:545;height:476" o:regroupid="1" fillcolor="#c2d69b [1942]" strokecolor="#9bbb59 [3206]" strokeweight="1pt">
              <v:fill color2="#9bbb59 [3206]" focus="50%" type="gradient"/>
              <v:shadow on="t" type="perspective" color="#4e6128 [1606]" offset="1pt" offset2="-3pt"/>
              <v:textbox>
                <w:txbxContent>
                  <w:p w:rsidR="00D53475" w:rsidRPr="00AF7A6E" w:rsidRDefault="00D53475" w:rsidP="00F461FE">
                    <w:pPr>
                      <w:ind w:firstLine="0"/>
                      <w:rPr>
                        <w:lang w:val="ro-RO"/>
                      </w:rPr>
                    </w:pPr>
                    <w:r>
                      <w:rPr>
                        <w:lang w:val="ro-RO"/>
                      </w:rPr>
                      <w:t xml:space="preserve"> 6</w:t>
                    </w:r>
                  </w:p>
                </w:txbxContent>
              </v:textbox>
            </v:shape>
            <v:shape id="_x0000_s1209" type="#_x0000_t120" style="position:absolute;left:8013;top:12845;width:545;height:476" o:regroupid="1" fillcolor="#c2d69b [1942]" strokecolor="#9bbb59 [3206]" strokeweight="1pt">
              <v:fill color2="#9bbb59 [3206]" focus="50%" type="gradient"/>
              <v:shadow on="t" type="perspective" color="#4e6128 [1606]" offset="1pt" offset2="-3pt"/>
              <v:textbox>
                <w:txbxContent>
                  <w:p w:rsidR="00D53475" w:rsidRPr="00AF7A6E" w:rsidRDefault="00D53475" w:rsidP="00F461FE">
                    <w:pPr>
                      <w:ind w:firstLine="0"/>
                      <w:rPr>
                        <w:lang w:val="ro-RO"/>
                      </w:rPr>
                    </w:pPr>
                    <w:r>
                      <w:rPr>
                        <w:lang w:val="ro-RO"/>
                      </w:rPr>
                      <w:t xml:space="preserve"> 7</w:t>
                    </w:r>
                  </w:p>
                </w:txbxContent>
              </v:textbox>
            </v:shape>
            <v:shape id="_x0000_s1210" type="#_x0000_t32" style="position:absolute;left:5801;top:11637;width:695;height:454;flip:x" o:connectortype="straight">
              <v:stroke startarrow="block" endarrow="block"/>
            </v:shape>
            <v:shape id="_x0000_s1212" type="#_x0000_t32" style="position:absolute;left:4044;top:12362;width:1404;height:483;flip:x" o:connectortype="straight">
              <v:stroke startarrow="block" endarrow="block"/>
            </v:shape>
            <v:shape id="_x0000_s1213" type="#_x0000_t32" style="position:absolute;left:4044;top:13028;width:3969;height:111" o:connectortype="straight">
              <v:stroke startarrow="block" endarrow="block"/>
            </v:shape>
            <v:shape id="_x0000_s1214" type="#_x0000_t32" style="position:absolute;left:8367;top:11561;width:191;height:1284;flip:y" o:connectortype="straight">
              <v:stroke startarrow="block" endarrow="block"/>
            </v:shape>
            <v:shape id="_x0000_s1215" type="#_x0000_t32" style="position:absolute;left:5093;top:11350;width:3274;height:0;flip:x" o:connectortype="straight">
              <v:stroke startarrow="block" endarrow="block"/>
            </v:shape>
            <v:shape id="_x0000_s1216" type="#_x0000_t32" style="position:absolute;left:5093;top:11561;width:1577;height:914" o:connectortype="straight">
              <v:stroke startarrow="block" endarrow="block"/>
            </v:shape>
            <v:shape id="_x0000_s1217" type="#_x0000_t32" style="position:absolute;left:6670;top:11826;width:96;height:649;flip:y" o:connectortype="straight">
              <v:stroke startarrow="block" endarrow="block"/>
            </v:shape>
          </v:group>
        </w:pict>
      </w:r>
    </w:p>
    <w:p w:rsidR="000B3BD6" w:rsidRPr="00E16D1C" w:rsidRDefault="000B3BD6" w:rsidP="001D65B2">
      <w:pPr>
        <w:pStyle w:val="bulletitem"/>
        <w:numPr>
          <w:ilvl w:val="0"/>
          <w:numId w:val="0"/>
        </w:numPr>
        <w:ind w:left="227"/>
        <w:rPr>
          <w:lang w:val="ro-RO"/>
        </w:rPr>
      </w:pPr>
    </w:p>
    <w:p w:rsidR="000B3BD6" w:rsidRPr="00E16D1C" w:rsidRDefault="000B3BD6" w:rsidP="001D65B2">
      <w:pPr>
        <w:pStyle w:val="bulletitem"/>
        <w:numPr>
          <w:ilvl w:val="0"/>
          <w:numId w:val="0"/>
        </w:numPr>
        <w:ind w:left="227"/>
        <w:rPr>
          <w:lang w:val="ro-RO"/>
        </w:rPr>
      </w:pPr>
    </w:p>
    <w:p w:rsidR="000B3BD6" w:rsidRPr="00E16D1C" w:rsidRDefault="000B3BD6" w:rsidP="001D65B2">
      <w:pPr>
        <w:pStyle w:val="bulletitem"/>
        <w:numPr>
          <w:ilvl w:val="0"/>
          <w:numId w:val="0"/>
        </w:numPr>
        <w:ind w:left="227"/>
        <w:rPr>
          <w:lang w:val="ro-RO"/>
        </w:rPr>
      </w:pPr>
    </w:p>
    <w:p w:rsidR="000B3BD6" w:rsidRPr="00E16D1C" w:rsidRDefault="000B3BD6" w:rsidP="001D65B2">
      <w:pPr>
        <w:pStyle w:val="bulletitem"/>
        <w:numPr>
          <w:ilvl w:val="0"/>
          <w:numId w:val="0"/>
        </w:numPr>
        <w:ind w:left="227"/>
        <w:rPr>
          <w:lang w:val="ro-RO"/>
        </w:rPr>
      </w:pPr>
    </w:p>
    <w:p w:rsidR="000B3BD6" w:rsidRPr="00E16D1C" w:rsidRDefault="000B3BD6" w:rsidP="001D65B2">
      <w:pPr>
        <w:pStyle w:val="bulletitem"/>
        <w:numPr>
          <w:ilvl w:val="0"/>
          <w:numId w:val="0"/>
        </w:numPr>
        <w:ind w:left="227"/>
        <w:rPr>
          <w:lang w:val="ro-RO"/>
        </w:rPr>
      </w:pPr>
    </w:p>
    <w:p w:rsidR="000B3BD6" w:rsidRPr="00E16D1C" w:rsidRDefault="000B3BD6" w:rsidP="001D65B2">
      <w:pPr>
        <w:pStyle w:val="bulletitem"/>
        <w:numPr>
          <w:ilvl w:val="0"/>
          <w:numId w:val="0"/>
        </w:numPr>
        <w:ind w:left="227"/>
        <w:rPr>
          <w:lang w:val="ro-RO"/>
        </w:rPr>
      </w:pPr>
    </w:p>
    <w:p w:rsidR="000B3BD6" w:rsidRPr="00E16D1C" w:rsidRDefault="000B3BD6" w:rsidP="001D65B2">
      <w:pPr>
        <w:pStyle w:val="bulletitem"/>
        <w:numPr>
          <w:ilvl w:val="0"/>
          <w:numId w:val="0"/>
        </w:numPr>
        <w:ind w:left="227"/>
        <w:rPr>
          <w:lang w:val="ro-RO"/>
        </w:rPr>
      </w:pPr>
    </w:p>
    <w:p w:rsidR="000B3BD6" w:rsidRPr="00E16D1C" w:rsidRDefault="000B3BD6" w:rsidP="001D65B2">
      <w:pPr>
        <w:pStyle w:val="bulletitem"/>
        <w:numPr>
          <w:ilvl w:val="0"/>
          <w:numId w:val="0"/>
        </w:numPr>
        <w:ind w:left="227"/>
        <w:rPr>
          <w:lang w:val="ro-RO"/>
        </w:rPr>
      </w:pPr>
    </w:p>
    <w:p w:rsidR="00F461FE" w:rsidRPr="00E16D1C" w:rsidRDefault="00F461FE" w:rsidP="001D65B2">
      <w:pPr>
        <w:pStyle w:val="bulletitem"/>
        <w:numPr>
          <w:ilvl w:val="0"/>
          <w:numId w:val="0"/>
        </w:numPr>
        <w:ind w:left="227"/>
        <w:rPr>
          <w:lang w:val="ro-RO"/>
        </w:rPr>
      </w:pPr>
    </w:p>
    <w:p w:rsidR="00F461FE" w:rsidRPr="00E16D1C" w:rsidRDefault="00F461FE" w:rsidP="001D65B2">
      <w:pPr>
        <w:pStyle w:val="bulletitem"/>
        <w:numPr>
          <w:ilvl w:val="0"/>
          <w:numId w:val="0"/>
        </w:numPr>
        <w:ind w:left="227"/>
        <w:rPr>
          <w:lang w:val="ro-RO"/>
        </w:rPr>
      </w:pPr>
    </w:p>
    <w:p w:rsidR="0007732E" w:rsidRPr="00E16D1C" w:rsidRDefault="0007732E" w:rsidP="001D65B2">
      <w:pPr>
        <w:pStyle w:val="heading2"/>
        <w:rPr>
          <w:lang w:val="ro-RO"/>
        </w:rPr>
      </w:pPr>
      <w:bookmarkStart w:id="40" w:name="_Toc486451086"/>
      <w:r w:rsidRPr="00E16D1C">
        <w:rPr>
          <w:lang w:val="ro-RO"/>
        </w:rPr>
        <w:t>Implementarea clusterului de calculatoare</w:t>
      </w:r>
      <w:bookmarkEnd w:id="40"/>
    </w:p>
    <w:p w:rsidR="0061409D" w:rsidRPr="00E16D1C" w:rsidRDefault="003D5D65" w:rsidP="001D65B2">
      <w:pPr>
        <w:pStyle w:val="dashitem"/>
        <w:numPr>
          <w:ilvl w:val="0"/>
          <w:numId w:val="0"/>
        </w:numPr>
        <w:rPr>
          <w:lang w:val="ro-RO"/>
        </w:rPr>
      </w:pPr>
      <w:r w:rsidRPr="00E16D1C">
        <w:rPr>
          <w:lang w:val="ro-RO"/>
        </w:rPr>
        <w:t>Obiectivul clusterului este de a îmbunătăți performanța aplicației prin creșterea numărului de candidați  și prin variația lor. Cu cât există mai mulți candidați și cu cât aceștia sunt mai diferiți cu atât șansa ca soluția optimă să se regăsească printre ei este mai mare.</w:t>
      </w:r>
      <w:r w:rsidR="00046135" w:rsidRPr="00E16D1C">
        <w:rPr>
          <w:lang w:val="ro-RO"/>
        </w:rPr>
        <w:t xml:space="preserve"> Mai sus am prezentat că un individ are posibilitatea să migreze de pe un calculator pe altul. Pentru a realiza acest scop</w:t>
      </w:r>
      <w:r w:rsidR="00A35CB4" w:rsidRPr="00E16D1C">
        <w:rPr>
          <w:lang w:val="ro-RO"/>
        </w:rPr>
        <w:t>,</w:t>
      </w:r>
      <w:r w:rsidR="00046135" w:rsidRPr="00E16D1C">
        <w:rPr>
          <w:lang w:val="ro-RO"/>
        </w:rPr>
        <w:t xml:space="preserve"> pe lângă aplicația nucleu</w:t>
      </w:r>
      <w:r w:rsidR="00A35CB4" w:rsidRPr="00E16D1C">
        <w:rPr>
          <w:lang w:val="ro-RO"/>
        </w:rPr>
        <w:t>,</w:t>
      </w:r>
      <w:r w:rsidR="00046135" w:rsidRPr="00E16D1C">
        <w:rPr>
          <w:lang w:val="ro-RO"/>
        </w:rPr>
        <w:t xml:space="preserve"> mai apar două clase:</w:t>
      </w:r>
    </w:p>
    <w:p w:rsidR="00046135" w:rsidRPr="00E16D1C" w:rsidRDefault="00046135" w:rsidP="001D65B2">
      <w:pPr>
        <w:pStyle w:val="dashitem"/>
        <w:rPr>
          <w:lang w:val="ro-RO"/>
        </w:rPr>
      </w:pPr>
      <w:r w:rsidRPr="00E16D1C">
        <w:rPr>
          <w:lang w:val="ro-RO"/>
        </w:rPr>
        <w:lastRenderedPageBreak/>
        <w:t xml:space="preserve">Clasa </w:t>
      </w:r>
      <w:r w:rsidRPr="00E16D1C">
        <w:rPr>
          <w:b/>
          <w:lang w:val="ro-RO"/>
        </w:rPr>
        <w:t>Migration</w:t>
      </w:r>
      <w:r w:rsidRPr="00E16D1C">
        <w:rPr>
          <w:lang w:val="ro-RO"/>
        </w:rPr>
        <w:t xml:space="preserve"> are ca scop crearea legături cu calculatorul pe care </w:t>
      </w:r>
      <w:r w:rsidR="00A35CB4" w:rsidRPr="00E16D1C">
        <w:rPr>
          <w:lang w:val="ro-RO"/>
        </w:rPr>
        <w:t>un anumit i</w:t>
      </w:r>
      <w:r w:rsidRPr="00E16D1C">
        <w:rPr>
          <w:lang w:val="ro-RO"/>
        </w:rPr>
        <w:t>ndivi</w:t>
      </w:r>
      <w:r w:rsidR="00A35CB4" w:rsidRPr="00E16D1C">
        <w:rPr>
          <w:lang w:val="ro-RO"/>
        </w:rPr>
        <w:t xml:space="preserve">d </w:t>
      </w:r>
      <w:r w:rsidRPr="00E16D1C">
        <w:rPr>
          <w:lang w:val="ro-RO"/>
        </w:rPr>
        <w:t xml:space="preserve">urmează să ajungă. Această legătură se crează la apariția semnalului că un candidat dorește să părăsească populația natală. După </w:t>
      </w:r>
      <w:r w:rsidR="00A35CB4" w:rsidRPr="00E16D1C">
        <w:rPr>
          <w:lang w:val="ro-RO"/>
        </w:rPr>
        <w:t xml:space="preserve">ce </w:t>
      </w:r>
      <w:r w:rsidRPr="00E16D1C">
        <w:rPr>
          <w:lang w:val="ro-RO"/>
        </w:rPr>
        <w:t>legătura a fost realizată urmează transferul</w:t>
      </w:r>
      <w:r w:rsidR="00A35CB4" w:rsidRPr="00E16D1C">
        <w:rPr>
          <w:lang w:val="ro-RO"/>
        </w:rPr>
        <w:t xml:space="preserve"> propriu zis. În cele din urmă conexiunea este închisă.</w:t>
      </w:r>
    </w:p>
    <w:p w:rsidR="001A4779" w:rsidRPr="00E16D1C" w:rsidRDefault="00A35CB4" w:rsidP="001D65B2">
      <w:pPr>
        <w:pStyle w:val="dashitem"/>
        <w:rPr>
          <w:lang w:val="ro-RO"/>
        </w:rPr>
      </w:pPr>
      <w:r w:rsidRPr="00E16D1C">
        <w:rPr>
          <w:lang w:val="ro-RO"/>
        </w:rPr>
        <w:t xml:space="preserve">Clasa </w:t>
      </w:r>
      <w:r w:rsidRPr="00E16D1C">
        <w:rPr>
          <w:b/>
          <w:lang w:val="ro-RO"/>
        </w:rPr>
        <w:t>Boundary</w:t>
      </w:r>
      <w:r w:rsidRPr="00E16D1C">
        <w:rPr>
          <w:lang w:val="ro-RO"/>
        </w:rPr>
        <w:t xml:space="preserve"> care are ca scop interceptarea cererilor de migrare. Instanța acestei clase trebuie să lucreze în paralel cu algoritmul genetic. Odată ce un individ a fost recepționat algoritmul genetic trebuie anunțat pentru al integra în populația existentă. Pentru a realiza această paralelizare se vor utiliza fire de execuție.</w:t>
      </w:r>
    </w:p>
    <w:p w:rsidR="001A4779" w:rsidRPr="00E16D1C" w:rsidRDefault="00A53B87" w:rsidP="00B42F01">
      <w:pPr>
        <w:pStyle w:val="programcode"/>
        <w:rPr>
          <w:lang w:val="ro-RO"/>
        </w:rPr>
      </w:pPr>
      <w:r w:rsidRPr="00E16D1C">
        <w:rPr>
          <w:shd w:val="clear" w:color="auto" w:fill="E4E4FF"/>
          <w:lang w:val="ro-RO"/>
        </w:rPr>
        <w:t>DWORD</w:t>
      </w:r>
      <w:r w:rsidRPr="00E16D1C">
        <w:rPr>
          <w:lang w:val="ro-RO"/>
        </w:rPr>
        <w:t xml:space="preserve"> </w:t>
      </w:r>
      <w:r w:rsidRPr="00E16D1C">
        <w:rPr>
          <w:b/>
          <w:bCs/>
          <w:color w:val="1F542E"/>
          <w:lang w:val="ro-RO"/>
        </w:rPr>
        <w:t xml:space="preserve">WINAPI </w:t>
      </w:r>
      <w:r w:rsidRPr="00E16D1C">
        <w:rPr>
          <w:lang w:val="ro-RO"/>
        </w:rPr>
        <w:t xml:space="preserve">Thread_no_1( </w:t>
      </w:r>
      <w:r w:rsidRPr="00E16D1C">
        <w:rPr>
          <w:color w:val="371F80"/>
          <w:lang w:val="ro-RO"/>
        </w:rPr>
        <w:t xml:space="preserve">LPVOID </w:t>
      </w:r>
      <w:r w:rsidRPr="00E16D1C">
        <w:rPr>
          <w:lang w:val="ro-RO"/>
        </w:rPr>
        <w:t>lpParam)</w:t>
      </w:r>
      <w:r w:rsidRPr="00E16D1C">
        <w:rPr>
          <w:lang w:val="ro-RO"/>
        </w:rPr>
        <w:br/>
        <w:t>{</w:t>
      </w:r>
      <w:r w:rsidRPr="00E16D1C">
        <w:rPr>
          <w:lang w:val="ro-RO"/>
        </w:rPr>
        <w:br/>
        <w:t xml:space="preserve">    </w:t>
      </w:r>
      <w:r w:rsidRPr="00E16D1C">
        <w:rPr>
          <w:color w:val="008080"/>
          <w:lang w:val="ro-RO"/>
        </w:rPr>
        <w:t>Granita</w:t>
      </w:r>
      <w:r w:rsidRPr="00E16D1C">
        <w:rPr>
          <w:lang w:val="ro-RO"/>
        </w:rPr>
        <w:t>::connectionBetweenNode</w:t>
      </w:r>
      <w:r w:rsidR="001A4779" w:rsidRPr="00E16D1C">
        <w:rPr>
          <w:lang w:val="ro-RO"/>
        </w:rPr>
        <w:t>s</w:t>
      </w:r>
      <w:r w:rsidRPr="00E16D1C">
        <w:rPr>
          <w:lang w:val="ro-RO"/>
        </w:rPr>
        <w:t>();</w:t>
      </w:r>
      <w:r w:rsidRPr="00E16D1C">
        <w:rPr>
          <w:lang w:val="ro-RO"/>
        </w:rPr>
        <w:br/>
        <w:t xml:space="preserve">    </w:t>
      </w:r>
      <w:r w:rsidRPr="00E16D1C">
        <w:rPr>
          <w:b/>
          <w:bCs/>
          <w:color w:val="000080"/>
          <w:lang w:val="ro-RO"/>
        </w:rPr>
        <w:t xml:space="preserve">return </w:t>
      </w:r>
      <w:r w:rsidRPr="00E16D1C">
        <w:rPr>
          <w:color w:val="0000FF"/>
          <w:lang w:val="ro-RO"/>
        </w:rPr>
        <w:t>0</w:t>
      </w:r>
      <w:r w:rsidRPr="00E16D1C">
        <w:rPr>
          <w:lang w:val="ro-RO"/>
        </w:rPr>
        <w:t>;</w:t>
      </w:r>
      <w:r w:rsidRPr="00E16D1C">
        <w:rPr>
          <w:lang w:val="ro-RO"/>
        </w:rPr>
        <w:br/>
        <w:t>}</w:t>
      </w:r>
      <w:r w:rsidRPr="00E16D1C">
        <w:rPr>
          <w:lang w:val="ro-RO"/>
        </w:rPr>
        <w:br/>
      </w:r>
      <w:r w:rsidRPr="00E16D1C">
        <w:rPr>
          <w:lang w:val="ro-RO"/>
        </w:rPr>
        <w:br/>
      </w:r>
      <w:r w:rsidRPr="00E16D1C">
        <w:rPr>
          <w:b/>
          <w:bCs/>
          <w:color w:val="000080"/>
          <w:lang w:val="ro-RO"/>
        </w:rPr>
        <w:t xml:space="preserve">int </w:t>
      </w:r>
      <w:r w:rsidR="001A4779" w:rsidRPr="00E16D1C">
        <w:rPr>
          <w:lang w:val="ro-RO"/>
        </w:rPr>
        <w:t>main(){</w:t>
      </w:r>
    </w:p>
    <w:p w:rsidR="001A4779" w:rsidRPr="00E16D1C" w:rsidRDefault="001A4779" w:rsidP="00B42F01">
      <w:pPr>
        <w:pStyle w:val="programcode"/>
        <w:rPr>
          <w:lang w:val="ro-RO"/>
        </w:rPr>
      </w:pPr>
      <w:r w:rsidRPr="00E16D1C">
        <w:rPr>
          <w:lang w:val="ro-RO"/>
        </w:rPr>
        <w:tab/>
      </w:r>
      <w:r w:rsidRPr="00E16D1C">
        <w:rPr>
          <w:lang w:val="ro-RO"/>
        </w:rPr>
        <w:tab/>
      </w:r>
      <w:r w:rsidRPr="00E16D1C">
        <w:rPr>
          <w:i/>
          <w:iCs/>
          <w:color w:val="808080"/>
          <w:lang w:val="ro-RO"/>
        </w:rPr>
        <w:t>//adresă ip server</w:t>
      </w:r>
      <w:r w:rsidR="00A53B87" w:rsidRPr="00E16D1C">
        <w:rPr>
          <w:lang w:val="ro-RO"/>
        </w:rPr>
        <w:br/>
        <w:t xml:space="preserve">    </w:t>
      </w:r>
      <w:r w:rsidR="00A53B87" w:rsidRPr="00E16D1C">
        <w:rPr>
          <w:b/>
          <w:bCs/>
          <w:color w:val="000080"/>
          <w:lang w:val="ro-RO"/>
        </w:rPr>
        <w:t xml:space="preserve">char </w:t>
      </w:r>
      <w:r w:rsidR="00A53B87" w:rsidRPr="00E16D1C">
        <w:rPr>
          <w:lang w:val="ro-RO"/>
        </w:rPr>
        <w:t>ip[] = {</w:t>
      </w:r>
      <w:r w:rsidR="00A53B87" w:rsidRPr="00E16D1C">
        <w:rPr>
          <w:b/>
          <w:bCs/>
          <w:color w:val="008000"/>
          <w:lang w:val="ro-RO"/>
        </w:rPr>
        <w:t>"192.168.0.102"</w:t>
      </w:r>
      <w:r w:rsidR="00A53B87" w:rsidRPr="00E16D1C">
        <w:rPr>
          <w:lang w:val="ro-RO"/>
        </w:rPr>
        <w:t>};</w:t>
      </w:r>
      <w:r w:rsidR="00A53B87" w:rsidRPr="00E16D1C">
        <w:rPr>
          <w:lang w:val="ro-RO"/>
        </w:rPr>
        <w:br/>
        <w:t xml:space="preserve">    </w:t>
      </w:r>
      <w:r w:rsidR="00A53B87" w:rsidRPr="00E16D1C">
        <w:rPr>
          <w:color w:val="008080"/>
          <w:lang w:val="ro-RO"/>
        </w:rPr>
        <w:t xml:space="preserve">Node </w:t>
      </w:r>
      <w:r w:rsidR="00A53B87" w:rsidRPr="00E16D1C">
        <w:rPr>
          <w:lang w:val="ro-RO"/>
        </w:rPr>
        <w:t>*</w:t>
      </w:r>
      <w:r w:rsidRPr="00E16D1C">
        <w:rPr>
          <w:lang w:val="ro-RO"/>
        </w:rPr>
        <w:t>pcCluster</w:t>
      </w:r>
      <w:r w:rsidR="00A53B87" w:rsidRPr="00E16D1C">
        <w:rPr>
          <w:lang w:val="ro-RO"/>
        </w:rPr>
        <w:t xml:space="preserve"> = </w:t>
      </w:r>
      <w:r w:rsidR="00A53B87" w:rsidRPr="00E16D1C">
        <w:rPr>
          <w:b/>
          <w:bCs/>
          <w:color w:val="000080"/>
          <w:lang w:val="ro-RO"/>
        </w:rPr>
        <w:t xml:space="preserve">new </w:t>
      </w:r>
      <w:r w:rsidR="00A53B87" w:rsidRPr="00E16D1C">
        <w:rPr>
          <w:lang w:val="ro-RO"/>
        </w:rPr>
        <w:t>Node(</w:t>
      </w:r>
      <w:r w:rsidR="00A53B87" w:rsidRPr="00E16D1C">
        <w:rPr>
          <w:color w:val="0000FF"/>
          <w:lang w:val="ro-RO"/>
        </w:rPr>
        <w:t>7777</w:t>
      </w:r>
      <w:r w:rsidRPr="00E16D1C">
        <w:rPr>
          <w:lang w:val="ro-RO"/>
        </w:rPr>
        <w:t>,ip);</w:t>
      </w:r>
      <w:r w:rsidR="00A53B87" w:rsidRPr="00E16D1C">
        <w:rPr>
          <w:i/>
          <w:iCs/>
          <w:color w:val="808080"/>
          <w:lang w:val="ro-RO"/>
        </w:rPr>
        <w:br/>
      </w:r>
      <w:r w:rsidRPr="00E16D1C">
        <w:rPr>
          <w:i/>
          <w:iCs/>
          <w:color w:val="808080"/>
          <w:lang w:val="ro-RO"/>
        </w:rPr>
        <w:t xml:space="preserve">    //stabilirea conexiunii cu serverul</w:t>
      </w:r>
      <w:r w:rsidR="00A53B87" w:rsidRPr="00E16D1C">
        <w:rPr>
          <w:i/>
          <w:iCs/>
          <w:color w:val="808080"/>
          <w:lang w:val="ro-RO"/>
        </w:rPr>
        <w:br/>
        <w:t xml:space="preserve">    </w:t>
      </w:r>
      <w:r w:rsidR="00A53B87" w:rsidRPr="00E16D1C">
        <w:rPr>
          <w:b/>
          <w:bCs/>
          <w:color w:val="000080"/>
          <w:lang w:val="ro-RO"/>
        </w:rPr>
        <w:t>if</w:t>
      </w:r>
      <w:r w:rsidR="00A53B87" w:rsidRPr="00E16D1C">
        <w:rPr>
          <w:lang w:val="ro-RO"/>
        </w:rPr>
        <w:t>(</w:t>
      </w:r>
      <w:r w:rsidRPr="00E16D1C">
        <w:rPr>
          <w:lang w:val="ro-RO"/>
        </w:rPr>
        <w:t>pcCluster</w:t>
      </w:r>
      <w:r w:rsidR="00A53B87" w:rsidRPr="00E16D1C">
        <w:rPr>
          <w:lang w:val="ro-RO"/>
        </w:rPr>
        <w:t xml:space="preserve">-&gt;InitConnection() == </w:t>
      </w:r>
      <w:r w:rsidR="00A53B87" w:rsidRPr="00E16D1C">
        <w:rPr>
          <w:color w:val="0000FF"/>
          <w:lang w:val="ro-RO"/>
        </w:rPr>
        <w:t>1</w:t>
      </w:r>
      <w:r w:rsidR="00A53B87" w:rsidRPr="00E16D1C">
        <w:rPr>
          <w:lang w:val="ro-RO"/>
        </w:rPr>
        <w:t>){</w:t>
      </w:r>
      <w:r w:rsidR="00A53B87" w:rsidRPr="00E16D1C">
        <w:rPr>
          <w:lang w:val="ro-RO"/>
        </w:rPr>
        <w:br/>
        <w:t xml:space="preserve">        printf(</w:t>
      </w:r>
      <w:r w:rsidR="00A53B87" w:rsidRPr="00E16D1C">
        <w:rPr>
          <w:b/>
          <w:bCs/>
          <w:color w:val="008000"/>
          <w:lang w:val="ro-RO"/>
        </w:rPr>
        <w:t>"Crearea conexiunii a esuat!!!"</w:t>
      </w:r>
      <w:r w:rsidR="00A53B87" w:rsidRPr="00E16D1C">
        <w:rPr>
          <w:lang w:val="ro-RO"/>
        </w:rPr>
        <w:t>);</w:t>
      </w:r>
      <w:r w:rsidR="00A53B87" w:rsidRPr="00E16D1C">
        <w:rPr>
          <w:lang w:val="ro-RO"/>
        </w:rPr>
        <w:br/>
        <w:t xml:space="preserve">        exit(-</w:t>
      </w:r>
      <w:r w:rsidR="00A53B87" w:rsidRPr="00E16D1C">
        <w:rPr>
          <w:color w:val="0000FF"/>
          <w:lang w:val="ro-RO"/>
        </w:rPr>
        <w:t>1</w:t>
      </w:r>
      <w:r w:rsidR="00A53B87" w:rsidRPr="00E16D1C">
        <w:rPr>
          <w:lang w:val="ro-RO"/>
        </w:rPr>
        <w:t>);</w:t>
      </w:r>
      <w:r w:rsidR="00A53B87" w:rsidRPr="00E16D1C">
        <w:rPr>
          <w:lang w:val="ro-RO"/>
        </w:rPr>
        <w:br/>
      </w:r>
      <w:r w:rsidRPr="00E16D1C">
        <w:rPr>
          <w:lang w:val="ro-RO"/>
        </w:rPr>
        <w:t xml:space="preserve">    }</w:t>
      </w:r>
    </w:p>
    <w:p w:rsidR="00A53B87" w:rsidRPr="00E16D1C" w:rsidRDefault="001A4779" w:rsidP="00B42F01">
      <w:pPr>
        <w:pStyle w:val="programcode"/>
        <w:rPr>
          <w:lang w:val="ro-RO"/>
        </w:rPr>
      </w:pPr>
      <w:r w:rsidRPr="00E16D1C">
        <w:rPr>
          <w:i/>
          <w:iCs/>
          <w:color w:val="808080"/>
          <w:lang w:val="ro-RO"/>
        </w:rPr>
        <w:t>/*Dacă conexiunea a reusit se crează un thread care va aștepta conexiuni de la celelelalte calculatoare din cluster*/</w:t>
      </w:r>
      <w:r w:rsidRPr="00E16D1C">
        <w:rPr>
          <w:lang w:val="ro-RO"/>
        </w:rPr>
        <w:br/>
      </w:r>
      <w:r w:rsidR="00A53B87" w:rsidRPr="00E16D1C">
        <w:rPr>
          <w:lang w:val="ro-RO"/>
        </w:rPr>
        <w:t xml:space="preserve">CreateThread( </w:t>
      </w:r>
      <w:r w:rsidR="00A53B87" w:rsidRPr="00E16D1C">
        <w:rPr>
          <w:b/>
          <w:bCs/>
          <w:color w:val="1F542E"/>
          <w:lang w:val="ro-RO"/>
        </w:rPr>
        <w:t>NULL</w:t>
      </w:r>
      <w:r w:rsidR="00A53B87" w:rsidRPr="00E16D1C">
        <w:rPr>
          <w:lang w:val="ro-RO"/>
        </w:rPr>
        <w:t xml:space="preserve">, </w:t>
      </w:r>
      <w:r w:rsidR="00A53B87" w:rsidRPr="00E16D1C">
        <w:rPr>
          <w:color w:val="0000FF"/>
          <w:lang w:val="ro-RO"/>
        </w:rPr>
        <w:t>0</w:t>
      </w:r>
      <w:r w:rsidR="00A53B87" w:rsidRPr="00E16D1C">
        <w:rPr>
          <w:lang w:val="ro-RO"/>
        </w:rPr>
        <w:t xml:space="preserve">, Thread_no_1, </w:t>
      </w:r>
      <w:r w:rsidR="00A53B87" w:rsidRPr="00E16D1C">
        <w:rPr>
          <w:b/>
          <w:bCs/>
          <w:color w:val="000080"/>
          <w:lang w:val="ro-RO"/>
        </w:rPr>
        <w:t>reinterpret_cast</w:t>
      </w:r>
      <w:r w:rsidRPr="00E16D1C">
        <w:rPr>
          <w:b/>
          <w:bCs/>
          <w:color w:val="000080"/>
          <w:lang w:val="ro-RO"/>
        </w:rPr>
        <w:t xml:space="preserve"> </w:t>
      </w:r>
      <w:r w:rsidRPr="00E16D1C">
        <w:rPr>
          <w:b/>
          <w:bCs/>
          <w:color w:val="000080"/>
          <w:lang w:val="ro-RO"/>
        </w:rPr>
        <w:tab/>
      </w:r>
      <w:r w:rsidRPr="00E16D1C">
        <w:rPr>
          <w:b/>
          <w:bCs/>
          <w:color w:val="000080"/>
          <w:lang w:val="ro-RO"/>
        </w:rPr>
        <w:tab/>
      </w:r>
      <w:r w:rsidRPr="00E16D1C">
        <w:rPr>
          <w:b/>
          <w:bCs/>
          <w:color w:val="000080"/>
          <w:lang w:val="ro-RO"/>
        </w:rPr>
        <w:tab/>
        <w:t xml:space="preserve">         </w:t>
      </w:r>
      <w:r w:rsidR="00A53B87" w:rsidRPr="00E16D1C">
        <w:rPr>
          <w:lang w:val="ro-RO"/>
        </w:rPr>
        <w:t>&lt;</w:t>
      </w:r>
      <w:r w:rsidR="00A53B87" w:rsidRPr="00E16D1C">
        <w:rPr>
          <w:b/>
          <w:bCs/>
          <w:color w:val="000080"/>
          <w:lang w:val="ro-RO"/>
        </w:rPr>
        <w:t>void</w:t>
      </w:r>
      <w:r w:rsidR="00A53B87" w:rsidRPr="00E16D1C">
        <w:rPr>
          <w:lang w:val="ro-RO"/>
        </w:rPr>
        <w:t xml:space="preserve">*&gt;(client), </w:t>
      </w:r>
      <w:r w:rsidR="00A53B87" w:rsidRPr="00E16D1C">
        <w:rPr>
          <w:color w:val="0000FF"/>
          <w:lang w:val="ro-RO"/>
        </w:rPr>
        <w:t>0</w:t>
      </w:r>
      <w:r w:rsidR="00A53B87" w:rsidRPr="00E16D1C">
        <w:rPr>
          <w:lang w:val="ro-RO"/>
        </w:rPr>
        <w:t xml:space="preserve">, </w:t>
      </w:r>
      <w:r w:rsidR="00A53B87" w:rsidRPr="00E16D1C">
        <w:rPr>
          <w:b/>
          <w:bCs/>
          <w:color w:val="1F542E"/>
          <w:lang w:val="ro-RO"/>
        </w:rPr>
        <w:t>NULL</w:t>
      </w:r>
      <w:r w:rsidRPr="00E16D1C">
        <w:rPr>
          <w:lang w:val="ro-RO"/>
        </w:rPr>
        <w:t>);</w:t>
      </w:r>
      <w:r w:rsidRPr="00E16D1C">
        <w:rPr>
          <w:lang w:val="ro-RO"/>
        </w:rPr>
        <w:br/>
        <w:t>pcCluster</w:t>
      </w:r>
      <w:r w:rsidR="00A53B87" w:rsidRPr="00E16D1C">
        <w:rPr>
          <w:lang w:val="ro-RO"/>
        </w:rPr>
        <w:t>-&gt;Comunication();</w:t>
      </w:r>
      <w:r w:rsidR="00A53B87" w:rsidRPr="00E16D1C">
        <w:rPr>
          <w:lang w:val="ro-RO"/>
        </w:rPr>
        <w:br/>
        <w:t>}</w:t>
      </w:r>
    </w:p>
    <w:p w:rsidR="001155B7" w:rsidRPr="00E16D1C" w:rsidRDefault="001A4779" w:rsidP="001D65B2">
      <w:pPr>
        <w:pStyle w:val="p1a"/>
        <w:rPr>
          <w:lang w:val="ro-RO"/>
        </w:rPr>
      </w:pPr>
      <w:r w:rsidRPr="00E16D1C">
        <w:rPr>
          <w:lang w:val="ro-RO"/>
        </w:rPr>
        <w:t xml:space="preserve">Codul de mai sus indică faptul că odată cu stabilirea </w:t>
      </w:r>
      <w:r w:rsidR="00AE77E6" w:rsidRPr="00E16D1C">
        <w:rPr>
          <w:lang w:val="ro-RO"/>
        </w:rPr>
        <w:t xml:space="preserve">comunicării pc – server se crează un thread care </w:t>
      </w:r>
      <w:r w:rsidR="001155B7" w:rsidRPr="00E16D1C">
        <w:rPr>
          <w:lang w:val="ro-RO"/>
        </w:rPr>
        <w:t>are rolul de a așteapta</w:t>
      </w:r>
      <w:r w:rsidR="00AE77E6" w:rsidRPr="00E16D1C">
        <w:rPr>
          <w:lang w:val="ro-RO"/>
        </w:rPr>
        <w:t xml:space="preserve"> migranți.</w:t>
      </w:r>
    </w:p>
    <w:p w:rsidR="004D06A7" w:rsidRPr="00E16D1C" w:rsidRDefault="004D06A7" w:rsidP="001D65B2">
      <w:pPr>
        <w:pStyle w:val="heading2"/>
        <w:rPr>
          <w:lang w:val="ro-RO"/>
        </w:rPr>
      </w:pPr>
      <w:bookmarkStart w:id="41" w:name="_Toc486451087"/>
      <w:r w:rsidRPr="00E16D1C">
        <w:rPr>
          <w:lang w:val="ro-RO"/>
        </w:rPr>
        <w:lastRenderedPageBreak/>
        <w:t>Server</w:t>
      </w:r>
      <w:bookmarkEnd w:id="41"/>
    </w:p>
    <w:p w:rsidR="00A53B87" w:rsidRPr="00E16D1C" w:rsidRDefault="001155B7" w:rsidP="00C0086D">
      <w:pPr>
        <w:pStyle w:val="figurecaption"/>
        <w:rPr>
          <w:lang w:val="ro-RO"/>
        </w:rPr>
      </w:pPr>
      <w:r w:rsidRPr="00E16D1C">
        <w:rPr>
          <w:b/>
          <w:lang w:val="ro-RO"/>
        </w:rPr>
        <w:t xml:space="preserve">Fig. </w:t>
      </w:r>
      <w:r w:rsidR="00BD605B" w:rsidRPr="00BD605B">
        <w:rPr>
          <w:b/>
          <w:lang w:val="ro-RO"/>
        </w:rPr>
        <w:t>13</w:t>
      </w:r>
      <w:r w:rsidRPr="00E16D1C">
        <w:rPr>
          <w:b/>
          <w:lang w:val="ro-RO"/>
        </w:rPr>
        <w:t>.</w:t>
      </w:r>
      <w:r w:rsidRPr="00E16D1C">
        <w:rPr>
          <w:lang w:val="ro-RO"/>
        </w:rPr>
        <w:t xml:space="preserve"> Diagrama de clase pentru server</w:t>
      </w:r>
      <w:r w:rsidRPr="00E16D1C">
        <w:rPr>
          <w:noProof/>
          <w:lang w:eastAsia="en-US"/>
        </w:rPr>
        <w:drawing>
          <wp:inline distT="0" distB="0" distL="0" distR="0">
            <wp:extent cx="4391025" cy="4391025"/>
            <wp:effectExtent l="0" t="0" r="0" b="0"/>
            <wp:docPr id="13" name="Picture 3" descr="C:\Users\Geo\Documents\Licenta2017\Imagini Documentatie\ClassDiagram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Documents\Licenta2017\Imagini Documentatie\ClassDiagramServer.png"/>
                    <pic:cNvPicPr>
                      <a:picLocks noChangeAspect="1" noChangeArrowheads="1"/>
                    </pic:cNvPicPr>
                  </pic:nvPicPr>
                  <pic:blipFill>
                    <a:blip r:embed="rId20"/>
                    <a:srcRect/>
                    <a:stretch>
                      <a:fillRect/>
                    </a:stretch>
                  </pic:blipFill>
                  <pic:spPr bwMode="auto">
                    <a:xfrm>
                      <a:off x="0" y="0"/>
                      <a:ext cx="4391025" cy="4391025"/>
                    </a:xfrm>
                    <a:prstGeom prst="rect">
                      <a:avLst/>
                    </a:prstGeom>
                    <a:noFill/>
                    <a:ln w="9525">
                      <a:noFill/>
                      <a:miter lim="800000"/>
                      <a:headEnd/>
                      <a:tailEnd/>
                    </a:ln>
                  </pic:spPr>
                </pic:pic>
              </a:graphicData>
            </a:graphic>
          </wp:inline>
        </w:drawing>
      </w:r>
    </w:p>
    <w:p w:rsidR="001155B7" w:rsidRPr="00E16D1C" w:rsidRDefault="00604E14" w:rsidP="001D65B2">
      <w:pPr>
        <w:pStyle w:val="dashitem"/>
        <w:numPr>
          <w:ilvl w:val="0"/>
          <w:numId w:val="0"/>
        </w:numPr>
        <w:ind w:left="180" w:firstLine="528"/>
        <w:rPr>
          <w:lang w:val="ro-RO"/>
        </w:rPr>
      </w:pPr>
      <w:r w:rsidRPr="00E16D1C">
        <w:rPr>
          <w:lang w:val="ro-RO"/>
        </w:rPr>
        <w:t xml:space="preserve">Instanța clasei </w:t>
      </w:r>
      <w:r w:rsidRPr="00E16D1C">
        <w:rPr>
          <w:b/>
          <w:lang w:val="ro-RO"/>
        </w:rPr>
        <w:t>Server</w:t>
      </w:r>
      <w:r w:rsidRPr="00E16D1C">
        <w:rPr>
          <w:lang w:val="ro-RO"/>
        </w:rPr>
        <w:t xml:space="preserve"> și instanța clasei </w:t>
      </w:r>
      <w:r w:rsidRPr="00E16D1C">
        <w:rPr>
          <w:b/>
          <w:lang w:val="ro-RO"/>
        </w:rPr>
        <w:t>ServeClient</w:t>
      </w:r>
      <w:r w:rsidR="00A96EC3">
        <w:rPr>
          <w:lang w:val="ro-RO"/>
        </w:rPr>
        <w:t xml:space="preserve"> rulează în paralel</w:t>
      </w:r>
      <w:r w:rsidRPr="00E16D1C">
        <w:rPr>
          <w:lang w:val="ro-RO"/>
        </w:rPr>
        <w:t xml:space="preserve">, astfel se permite adăugarea de noi calculatoare la cluster în caz că este nevoie de mai multă putere computațională. Atributul </w:t>
      </w:r>
      <w:r w:rsidRPr="00E16D1C">
        <w:rPr>
          <w:b/>
          <w:lang w:val="ro-RO"/>
        </w:rPr>
        <w:t>clusterPCs</w:t>
      </w:r>
      <w:r w:rsidRPr="00E16D1C">
        <w:rPr>
          <w:lang w:val="ro-RO"/>
        </w:rPr>
        <w:t xml:space="preserve"> din clasa Server reține conexiunile cu calculatoarele din cluster. Instanța clasei ServeClient crează un thread care așteaptă conexiuni din partea clienților.</w:t>
      </w:r>
      <w:r w:rsidR="00D661FB" w:rsidRPr="00E16D1C">
        <w:rPr>
          <w:lang w:val="ro-RO"/>
        </w:rPr>
        <w:t xml:space="preserve"> Odată ce un utilizator accesează aplicația primește acces la instanța </w:t>
      </w:r>
      <w:r w:rsidR="00D661FB" w:rsidRPr="00E16D1C">
        <w:rPr>
          <w:b/>
          <w:lang w:val="ro-RO"/>
        </w:rPr>
        <w:t xml:space="preserve">ApplicationManager. </w:t>
      </w:r>
      <w:r w:rsidR="00D661FB" w:rsidRPr="00E16D1C">
        <w:rPr>
          <w:lang w:val="ro-RO"/>
        </w:rPr>
        <w:t>Prin intermediul metodelor puse la dispoziție de AppManager se pot transmite diverse acțiuni către cluster.</w:t>
      </w:r>
      <w:r w:rsidR="00C45062">
        <w:rPr>
          <w:lang w:val="ro-RO"/>
        </w:rPr>
        <w:t xml:space="preserve"> Pentru a evita apariț</w:t>
      </w:r>
      <w:r w:rsidR="005B6F26" w:rsidRPr="00E16D1C">
        <w:rPr>
          <w:lang w:val="ro-RO"/>
        </w:rPr>
        <w:t xml:space="preserve">ia unei erori în program, înainte ca </w:t>
      </w:r>
      <w:r w:rsidR="00487444">
        <w:rPr>
          <w:lang w:val="ro-RO"/>
        </w:rPr>
        <w:t>algoritmul să ruleze se verifică</w:t>
      </w:r>
      <w:r w:rsidR="005B6F26" w:rsidRPr="00E16D1C">
        <w:rPr>
          <w:lang w:val="ro-RO"/>
        </w:rPr>
        <w:t xml:space="preserve"> starea nodurilor din cluster. Daca un anumit nod nu mai raspunde acesta este eliminat. Uneori pot să apară situații speciale prin care conexiunile dintre noduri și se</w:t>
      </w:r>
      <w:r w:rsidR="00C31EDA" w:rsidRPr="00E16D1C">
        <w:rPr>
          <w:lang w:val="ro-RO"/>
        </w:rPr>
        <w:t>rver sunt întrerupte într-un mod nefiresc. Conex</w:t>
      </w:r>
      <w:r w:rsidR="005B6F26" w:rsidRPr="00E16D1C">
        <w:rPr>
          <w:lang w:val="ro-RO"/>
        </w:rPr>
        <w:t>iunile sunt reconstruite la un anumit interval. Acest lucru se realizează doar în cazul în care a</w:t>
      </w:r>
      <w:r w:rsidR="000A7C56">
        <w:rPr>
          <w:lang w:val="ro-RO"/>
        </w:rPr>
        <w:t>lgoritmul de rezolvare al probl</w:t>
      </w:r>
      <w:r w:rsidR="005B6F26" w:rsidRPr="00E16D1C">
        <w:rPr>
          <w:lang w:val="ro-RO"/>
        </w:rPr>
        <w:t>e</w:t>
      </w:r>
      <w:r w:rsidR="00AE1C44">
        <w:rPr>
          <w:lang w:val="ro-RO"/>
        </w:rPr>
        <w:t>me</w:t>
      </w:r>
      <w:r w:rsidR="005B6F26" w:rsidRPr="00E16D1C">
        <w:rPr>
          <w:lang w:val="ro-RO"/>
        </w:rPr>
        <w:t>lor nu este deja în funcțiune.</w:t>
      </w:r>
    </w:p>
    <w:p w:rsidR="00A53B87" w:rsidRPr="00E16D1C" w:rsidRDefault="00BB57BA" w:rsidP="001D65B2">
      <w:pPr>
        <w:pStyle w:val="heading1"/>
        <w:jc w:val="both"/>
        <w:rPr>
          <w:lang w:val="ro-RO"/>
        </w:rPr>
      </w:pPr>
      <w:bookmarkStart w:id="42" w:name="_Toc486451088"/>
      <w:r w:rsidRPr="00E16D1C">
        <w:rPr>
          <w:lang w:val="ro-RO"/>
        </w:rPr>
        <w:lastRenderedPageBreak/>
        <w:t>Performanțe obținute</w:t>
      </w:r>
      <w:bookmarkEnd w:id="42"/>
    </w:p>
    <w:p w:rsidR="00BB57BA" w:rsidRPr="00E16D1C" w:rsidRDefault="00030B36" w:rsidP="001D65B2">
      <w:pPr>
        <w:rPr>
          <w:lang w:val="ro-RO"/>
        </w:rPr>
      </w:pPr>
      <w:r w:rsidRPr="00E16D1C">
        <w:rPr>
          <w:lang w:val="ro-RO"/>
        </w:rPr>
        <w:t>În această secțiune voi</w:t>
      </w:r>
      <w:r w:rsidR="00CC733B" w:rsidRPr="00E16D1C">
        <w:rPr>
          <w:lang w:val="ro-RO"/>
        </w:rPr>
        <w:t xml:space="preserve"> prezenta performanțele obținute plecând de la versiunea de bază până la versiunea cea mai avansată</w:t>
      </w:r>
      <w:r w:rsidR="00432C93">
        <w:rPr>
          <w:lang w:val="ro-RO"/>
        </w:rPr>
        <w:t xml:space="preserve"> a aplicației</w:t>
      </w:r>
      <w:r w:rsidR="00CC733B" w:rsidRPr="00E16D1C">
        <w:rPr>
          <w:lang w:val="ro-RO"/>
        </w:rPr>
        <w:t xml:space="preserve">. Pentru fiecare </w:t>
      </w:r>
      <w:r w:rsidR="00EA5C58" w:rsidRPr="00E16D1C">
        <w:rPr>
          <w:lang w:val="ro-RO"/>
        </w:rPr>
        <w:t>variantă</w:t>
      </w:r>
      <w:r w:rsidR="00CC733B" w:rsidRPr="00E16D1C">
        <w:rPr>
          <w:lang w:val="ro-RO"/>
        </w:rPr>
        <w:t xml:space="preserve"> se va realiza câte o statistică</w:t>
      </w:r>
      <w:r w:rsidR="00EA5C58" w:rsidRPr="00E16D1C">
        <w:rPr>
          <w:lang w:val="ro-RO"/>
        </w:rPr>
        <w:t xml:space="preserve"> care va evidenția timpul în care algoritmul ajunge la soluție</w:t>
      </w:r>
      <w:r w:rsidR="00CC733B" w:rsidRPr="00E16D1C">
        <w:rPr>
          <w:lang w:val="ro-RO"/>
        </w:rPr>
        <w:t>.</w:t>
      </w:r>
      <w:r w:rsidR="00EA5C58" w:rsidRPr="00E16D1C">
        <w:rPr>
          <w:lang w:val="ro-RO"/>
        </w:rPr>
        <w:t xml:space="preserve"> Pentru statistici am folosit un set de date format din coordonatele capitalelor țărilor din US.</w:t>
      </w:r>
      <w:r w:rsidR="00CC733B" w:rsidRPr="00E16D1C">
        <w:rPr>
          <w:lang w:val="ro-RO"/>
        </w:rPr>
        <w:t xml:space="preserve"> </w:t>
      </w:r>
      <w:r w:rsidR="00432C93">
        <w:rPr>
          <w:lang w:val="ro-RO"/>
        </w:rPr>
        <w:t>Dimensiunea populației fiind de</w:t>
      </w:r>
      <w:r w:rsidR="00462D44" w:rsidRPr="00E16D1C">
        <w:rPr>
          <w:lang w:val="ro-RO"/>
        </w:rPr>
        <w:t xml:space="preserve"> </w:t>
      </w:r>
      <w:r w:rsidR="00432C93">
        <w:rPr>
          <w:lang w:val="ro-RO"/>
        </w:rPr>
        <w:t xml:space="preserve"> o sută de indivizi</w:t>
      </w:r>
      <w:r w:rsidR="00462D44" w:rsidRPr="00E16D1C">
        <w:rPr>
          <w:lang w:val="ro-RO"/>
        </w:rPr>
        <w:t>, iar numărul de generații 1500.</w:t>
      </w:r>
    </w:p>
    <w:p w:rsidR="00F54E45" w:rsidRPr="00E16D1C" w:rsidRDefault="00F54E45" w:rsidP="001D65B2">
      <w:pPr>
        <w:pStyle w:val="image"/>
        <w:jc w:val="both"/>
        <w:rPr>
          <w:lang w:val="ro-RO"/>
        </w:rPr>
      </w:pPr>
      <w:r w:rsidRPr="00E16D1C">
        <w:rPr>
          <w:noProof/>
          <w:lang w:eastAsia="en-US"/>
        </w:rPr>
        <w:drawing>
          <wp:inline distT="0" distB="0" distL="0" distR="0">
            <wp:extent cx="4382223" cy="2419350"/>
            <wp:effectExtent l="19050" t="0" r="0" b="0"/>
            <wp:docPr id="20" name="Picture 6" descr="C:\Users\Geo\Documents\Licenta2017\Traseu_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o\Documents\Licenta2017\Traseu_US.png"/>
                    <pic:cNvPicPr>
                      <a:picLocks noChangeAspect="1" noChangeArrowheads="1"/>
                    </pic:cNvPicPr>
                  </pic:nvPicPr>
                  <pic:blipFill>
                    <a:blip r:embed="rId21"/>
                    <a:srcRect/>
                    <a:stretch>
                      <a:fillRect/>
                    </a:stretch>
                  </pic:blipFill>
                  <pic:spPr bwMode="auto">
                    <a:xfrm>
                      <a:off x="0" y="0"/>
                      <a:ext cx="4391025" cy="2424210"/>
                    </a:xfrm>
                    <a:prstGeom prst="rect">
                      <a:avLst/>
                    </a:prstGeom>
                    <a:ln>
                      <a:noFill/>
                    </a:ln>
                    <a:effectLst>
                      <a:softEdge rad="112500"/>
                    </a:effectLst>
                  </pic:spPr>
                </pic:pic>
              </a:graphicData>
            </a:graphic>
          </wp:inline>
        </w:drawing>
      </w:r>
    </w:p>
    <w:p w:rsidR="00030B36" w:rsidRPr="00E16D1C" w:rsidRDefault="00030B36" w:rsidP="001D65B2">
      <w:pPr>
        <w:pStyle w:val="heading2"/>
        <w:rPr>
          <w:lang w:val="ro-RO"/>
        </w:rPr>
      </w:pPr>
      <w:bookmarkStart w:id="43" w:name="_Toc486451089"/>
      <w:r w:rsidRPr="00E16D1C">
        <w:rPr>
          <w:lang w:val="ro-RO"/>
        </w:rPr>
        <w:t>Rezolvarea problemei cu un algoritm genetic general</w:t>
      </w:r>
      <w:bookmarkEnd w:id="43"/>
    </w:p>
    <w:p w:rsidR="00030B36" w:rsidRPr="00E16D1C" w:rsidRDefault="00030B36" w:rsidP="001D65B2">
      <w:pPr>
        <w:rPr>
          <w:lang w:val="ro-RO"/>
        </w:rPr>
      </w:pPr>
      <w:r w:rsidRPr="00E16D1C">
        <w:rPr>
          <w:lang w:val="ro-RO"/>
        </w:rPr>
        <w:t>Prima versiune pe care am realizat conține un algoritm genetic care se pretează pe mai multe probleme.</w:t>
      </w:r>
    </w:p>
    <w:p w:rsidR="00462D44" w:rsidRPr="00E16D1C" w:rsidRDefault="00F54E45" w:rsidP="003A3558">
      <w:pPr>
        <w:ind w:firstLine="0"/>
        <w:rPr>
          <w:lang w:val="ro-RO"/>
        </w:rPr>
      </w:pPr>
      <w:r w:rsidRPr="00E16D1C">
        <w:rPr>
          <w:noProof/>
          <w:lang w:eastAsia="en-US"/>
        </w:rPr>
        <w:drawing>
          <wp:inline distT="0" distB="0" distL="0" distR="0">
            <wp:extent cx="4392930" cy="2221368"/>
            <wp:effectExtent l="19050" t="0" r="26670" b="7482"/>
            <wp:docPr id="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07550" w:rsidRPr="00E16D1C" w:rsidRDefault="00BB0835" w:rsidP="001D65B2">
      <w:pPr>
        <w:pStyle w:val="dashitem"/>
        <w:numPr>
          <w:ilvl w:val="0"/>
          <w:numId w:val="0"/>
        </w:numPr>
        <w:rPr>
          <w:lang w:val="ro-RO"/>
        </w:rPr>
      </w:pPr>
      <w:r w:rsidRPr="00E16D1C">
        <w:rPr>
          <w:noProof/>
          <w:lang w:eastAsia="en-US"/>
        </w:rPr>
        <w:lastRenderedPageBreak/>
        <w:drawing>
          <wp:anchor distT="0" distB="0" distL="114300" distR="114300" simplePos="0" relativeHeight="251697152" behindDoc="0" locked="0" layoutInCell="1" allowOverlap="1">
            <wp:simplePos x="0" y="0"/>
            <wp:positionH relativeFrom="column">
              <wp:posOffset>1031875</wp:posOffset>
            </wp:positionH>
            <wp:positionV relativeFrom="paragraph">
              <wp:posOffset>42545</wp:posOffset>
            </wp:positionV>
            <wp:extent cx="2432685" cy="525780"/>
            <wp:effectExtent l="19050" t="0" r="5715" b="0"/>
            <wp:wrapTopAndBottom/>
            <wp:docPr id="27" name="Picture 26" descr="Consola_GA_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a_GA_General.png"/>
                    <pic:cNvPicPr/>
                  </pic:nvPicPr>
                  <pic:blipFill>
                    <a:blip r:embed="rId23"/>
                    <a:stretch>
                      <a:fillRect/>
                    </a:stretch>
                  </pic:blipFill>
                  <pic:spPr>
                    <a:xfrm>
                      <a:off x="0" y="0"/>
                      <a:ext cx="2432685" cy="525780"/>
                    </a:xfrm>
                    <a:prstGeom prst="rect">
                      <a:avLst/>
                    </a:prstGeom>
                  </pic:spPr>
                </pic:pic>
              </a:graphicData>
            </a:graphic>
          </wp:anchor>
        </w:drawing>
      </w:r>
      <w:r w:rsidR="00F54E45" w:rsidRPr="00E16D1C">
        <w:rPr>
          <w:lang w:val="ro-RO"/>
        </w:rPr>
        <w:t xml:space="preserve">După cum se observă din grafic algoritmul se stabilizează cam pe la iterația </w:t>
      </w:r>
      <w:r w:rsidR="00F54E45" w:rsidRPr="00E16D1C">
        <w:rPr>
          <w:b/>
          <w:lang w:val="ro-RO"/>
        </w:rPr>
        <w:t>1100</w:t>
      </w:r>
      <w:r w:rsidR="00F54E45" w:rsidRPr="00E16D1C">
        <w:rPr>
          <w:lang w:val="ro-RO"/>
        </w:rPr>
        <w:t xml:space="preserve"> ce</w:t>
      </w:r>
      <w:r w:rsidR="00AE1C44">
        <w:rPr>
          <w:lang w:val="ro-RO"/>
        </w:rPr>
        <w:t>ea</w:t>
      </w:r>
      <w:r w:rsidR="00F54E45" w:rsidRPr="00E16D1C">
        <w:rPr>
          <w:lang w:val="ro-RO"/>
        </w:rPr>
        <w:t xml:space="preserve"> ce înseamnă că timpul total de executie ar fi în jur de </w:t>
      </w:r>
      <w:r w:rsidRPr="00E16D1C">
        <w:rPr>
          <w:b/>
          <w:lang w:val="ro-RO"/>
        </w:rPr>
        <w:t>100</w:t>
      </w:r>
      <w:r w:rsidR="00F54E45" w:rsidRPr="00E16D1C">
        <w:rPr>
          <w:b/>
          <w:lang w:val="ro-RO"/>
        </w:rPr>
        <w:t xml:space="preserve"> de secunde</w:t>
      </w:r>
      <w:r w:rsidR="00F54E45" w:rsidRPr="00E16D1C">
        <w:rPr>
          <w:lang w:val="ro-RO"/>
        </w:rPr>
        <w:t>.</w:t>
      </w:r>
    </w:p>
    <w:p w:rsidR="00F07550" w:rsidRPr="00E16D1C" w:rsidRDefault="00F07550" w:rsidP="001D65B2">
      <w:pPr>
        <w:pStyle w:val="heading2"/>
        <w:rPr>
          <w:lang w:val="ro-RO"/>
        </w:rPr>
      </w:pPr>
      <w:bookmarkStart w:id="44" w:name="_Toc486451090"/>
      <w:r w:rsidRPr="00E16D1C">
        <w:rPr>
          <w:lang w:val="ro-RO"/>
        </w:rPr>
        <w:t>Rezolvarea problemei utilizând un algoritm genetic specializat</w:t>
      </w:r>
      <w:bookmarkEnd w:id="44"/>
    </w:p>
    <w:p w:rsidR="00F07550" w:rsidRPr="00E16D1C" w:rsidRDefault="00F07550" w:rsidP="001D65B2">
      <w:pPr>
        <w:rPr>
          <w:lang w:val="ro-RO"/>
        </w:rPr>
      </w:pPr>
      <w:r w:rsidRPr="00E16D1C">
        <w:rPr>
          <w:lang w:val="ro-RO"/>
        </w:rPr>
        <w:t>Următorul pas spre îmbunătățire a fost adaptarea algoritmului genetic pentru problema Comisul Voiajor. Pentru aceasta s-a adăugat funcții noi de încrucișare și mutație. Aceste metode au fost descrise în secțiunile de mai sus. În plus, s-a optimizat structura aplicației astfel încât algoritmul să nu realizeze operații în plus. Orice operație care nu își are rostul înseamnă pierdere de timp. După aplicarea acestor tehnici de optimizare am obținut următoarele rezultate:</w:t>
      </w:r>
    </w:p>
    <w:p w:rsidR="00BB0835" w:rsidRPr="00E16D1C" w:rsidRDefault="00AE1C44" w:rsidP="00C73592">
      <w:pPr>
        <w:ind w:firstLine="0"/>
        <w:rPr>
          <w:lang w:val="ro-RO"/>
        </w:rPr>
      </w:pPr>
      <w:r w:rsidRPr="00E16D1C">
        <w:rPr>
          <w:noProof/>
          <w:lang w:eastAsia="en-US"/>
        </w:rPr>
        <w:drawing>
          <wp:inline distT="0" distB="0" distL="0" distR="0">
            <wp:extent cx="4387487" cy="2708366"/>
            <wp:effectExtent l="19050" t="0" r="13063" b="0"/>
            <wp:docPr id="1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BB0835" w:rsidRPr="00E16D1C">
        <w:rPr>
          <w:noProof/>
          <w:lang w:eastAsia="en-US"/>
        </w:rPr>
        <w:drawing>
          <wp:anchor distT="0" distB="0" distL="114300" distR="114300" simplePos="0" relativeHeight="251698176" behindDoc="0" locked="0" layoutInCell="1" allowOverlap="1">
            <wp:simplePos x="0" y="0"/>
            <wp:positionH relativeFrom="column">
              <wp:posOffset>1031875</wp:posOffset>
            </wp:positionH>
            <wp:positionV relativeFrom="paragraph">
              <wp:posOffset>2863850</wp:posOffset>
            </wp:positionV>
            <wp:extent cx="2529205" cy="508635"/>
            <wp:effectExtent l="19050" t="0" r="4445" b="0"/>
            <wp:wrapTopAndBottom/>
            <wp:docPr id="28" name="Picture 7" descr="C:\Users\Geo\Documents\Licenta2017\TSP_GA_S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o\Documents\Licenta2017\TSP_GA_STAT.png"/>
                    <pic:cNvPicPr>
                      <a:picLocks noChangeAspect="1" noChangeArrowheads="1"/>
                    </pic:cNvPicPr>
                  </pic:nvPicPr>
                  <pic:blipFill>
                    <a:blip r:embed="rId25"/>
                    <a:srcRect/>
                    <a:stretch>
                      <a:fillRect/>
                    </a:stretch>
                  </pic:blipFill>
                  <pic:spPr bwMode="auto">
                    <a:xfrm>
                      <a:off x="0" y="0"/>
                      <a:ext cx="2529205" cy="508635"/>
                    </a:xfrm>
                    <a:prstGeom prst="rect">
                      <a:avLst/>
                    </a:prstGeom>
                    <a:noFill/>
                    <a:ln w="9525">
                      <a:noFill/>
                      <a:miter lim="800000"/>
                      <a:headEnd/>
                      <a:tailEnd/>
                    </a:ln>
                  </pic:spPr>
                </pic:pic>
              </a:graphicData>
            </a:graphic>
          </wp:anchor>
        </w:drawing>
      </w:r>
    </w:p>
    <w:p w:rsidR="00A53B87" w:rsidRPr="00E16D1C" w:rsidRDefault="00A53B87" w:rsidP="001D65B2">
      <w:pPr>
        <w:pStyle w:val="dashitem"/>
        <w:numPr>
          <w:ilvl w:val="0"/>
          <w:numId w:val="0"/>
        </w:numPr>
        <w:rPr>
          <w:lang w:val="ro-RO"/>
        </w:rPr>
      </w:pPr>
    </w:p>
    <w:p w:rsidR="00462D44" w:rsidRPr="00E16D1C" w:rsidRDefault="00BB0835" w:rsidP="00BD605B">
      <w:pPr>
        <w:pStyle w:val="dashitem"/>
        <w:numPr>
          <w:ilvl w:val="0"/>
          <w:numId w:val="0"/>
        </w:numPr>
        <w:jc w:val="center"/>
        <w:rPr>
          <w:lang w:val="ro-RO"/>
        </w:rPr>
      </w:pPr>
      <w:r w:rsidRPr="00E16D1C">
        <w:rPr>
          <w:lang w:val="ro-RO"/>
        </w:rPr>
        <w:t xml:space="preserve">Se observă că am păstrat aceiași parametrii ca mai sus, dar de această dată algoritmul se stabilizează pe la </w:t>
      </w:r>
      <w:r w:rsidRPr="00E16D1C">
        <w:rPr>
          <w:b/>
          <w:lang w:val="ro-RO"/>
        </w:rPr>
        <w:t>iterația 200</w:t>
      </w:r>
      <w:r w:rsidRPr="00E16D1C">
        <w:rPr>
          <w:lang w:val="ro-RO"/>
        </w:rPr>
        <w:t xml:space="preserve">. Aplicând un calcul simplu deducem că se ajunge la o soluție optimă în jur de </w:t>
      </w:r>
      <w:r w:rsidRPr="00E16D1C">
        <w:rPr>
          <w:b/>
          <w:lang w:val="ro-RO"/>
        </w:rPr>
        <w:t>15 secunde</w:t>
      </w:r>
      <w:r w:rsidRPr="00E16D1C">
        <w:rPr>
          <w:lang w:val="ro-RO"/>
        </w:rPr>
        <w:t>.</w:t>
      </w:r>
      <w:r w:rsidR="00A30346" w:rsidRPr="00E16D1C">
        <w:rPr>
          <w:lang w:val="ro-RO"/>
        </w:rPr>
        <w:t xml:space="preserve"> În plus, față de versiunea anterioară se observă că soluția determinată este mult mai bună. D</w:t>
      </w:r>
      <w:r w:rsidR="00A17440">
        <w:rPr>
          <w:lang w:val="ro-RO"/>
        </w:rPr>
        <w:t>i</w:t>
      </w:r>
      <w:r w:rsidR="00A30346" w:rsidRPr="00E16D1C">
        <w:rPr>
          <w:lang w:val="ro-RO"/>
        </w:rPr>
        <w:t>ferența dintre traseul determinat anterior și traseul determinat acum fiind de 12551.</w:t>
      </w:r>
      <w:r w:rsidR="00621C4B" w:rsidRPr="00E16D1C">
        <w:rPr>
          <w:lang w:val="ro-RO"/>
        </w:rPr>
        <w:t xml:space="preserve"> Dacă am dori să ajungem la o soluție apropiată de cea returnată de prima variantă ace</w:t>
      </w:r>
      <w:r w:rsidR="00D71988">
        <w:rPr>
          <w:lang w:val="ro-RO"/>
        </w:rPr>
        <w:t>a</w:t>
      </w:r>
      <w:r w:rsidR="00621C4B" w:rsidRPr="00E16D1C">
        <w:rPr>
          <w:lang w:val="ro-RO"/>
        </w:rPr>
        <w:t>st</w:t>
      </w:r>
      <w:r w:rsidR="00D71988">
        <w:rPr>
          <w:lang w:val="ro-RO"/>
        </w:rPr>
        <w:t>ă</w:t>
      </w:r>
      <w:r w:rsidR="00621C4B" w:rsidRPr="00E16D1C">
        <w:rPr>
          <w:lang w:val="ro-RO"/>
        </w:rPr>
        <w:t xml:space="preserve"> nouă abordare ne-ar oferi-o într-</w:t>
      </w:r>
      <w:r w:rsidR="00621C4B" w:rsidRPr="00E16D1C">
        <w:rPr>
          <w:lang w:val="ro-RO"/>
        </w:rPr>
        <w:lastRenderedPageBreak/>
        <w:t xml:space="preserve">un timp de doar </w:t>
      </w:r>
      <w:r w:rsidR="00621C4B" w:rsidRPr="00E16D1C">
        <w:rPr>
          <w:b/>
          <w:lang w:val="ro-RO"/>
        </w:rPr>
        <w:t>4 secude</w:t>
      </w:r>
      <w:r w:rsidR="00621C4B" w:rsidRPr="00E16D1C">
        <w:rPr>
          <w:lang w:val="ro-RO"/>
        </w:rPr>
        <w:t>.</w:t>
      </w:r>
      <w:r w:rsidR="008731A5" w:rsidRPr="00E16D1C">
        <w:rPr>
          <w:lang w:val="ro-RO"/>
        </w:rPr>
        <w:t xml:space="preserve"> Așadar putem deduce că prin tehnicile aplicate am reușit să </w:t>
      </w:r>
      <w:r w:rsidR="008731A5" w:rsidRPr="00E16D1C">
        <w:rPr>
          <w:b/>
          <w:lang w:val="ro-RO"/>
        </w:rPr>
        <w:t>economisim</w:t>
      </w:r>
      <w:r w:rsidR="008731A5" w:rsidRPr="00E16D1C">
        <w:rPr>
          <w:lang w:val="ro-RO"/>
        </w:rPr>
        <w:t xml:space="preserve"> </w:t>
      </w:r>
      <w:r w:rsidR="008731A5" w:rsidRPr="00E16D1C">
        <w:rPr>
          <w:b/>
          <w:lang w:val="ro-RO"/>
        </w:rPr>
        <w:t>96 de secunde</w:t>
      </w:r>
      <w:r w:rsidR="008731A5" w:rsidRPr="00E16D1C">
        <w:rPr>
          <w:lang w:val="ro-RO"/>
        </w:rPr>
        <w:t>, un rezultat destul de bun.</w:t>
      </w:r>
      <w:r w:rsidR="008731A5" w:rsidRPr="00E16D1C">
        <w:rPr>
          <w:b/>
          <w:lang w:val="ro-RO"/>
        </w:rPr>
        <w:t xml:space="preserve"> </w:t>
      </w:r>
      <w:r w:rsidR="008731A5" w:rsidRPr="00E16D1C">
        <w:rPr>
          <w:lang w:val="ro-RO"/>
        </w:rPr>
        <w:t xml:space="preserve">Totuși pentru a obține o soluție </w:t>
      </w:r>
      <w:r w:rsidR="00AB3436" w:rsidRPr="00E16D1C">
        <w:rPr>
          <w:noProof/>
          <w:lang w:eastAsia="en-US"/>
        </w:rPr>
        <w:drawing>
          <wp:anchor distT="0" distB="0" distL="114300" distR="114300" simplePos="0" relativeHeight="251700224" behindDoc="0" locked="0" layoutInCell="1" allowOverlap="1">
            <wp:simplePos x="0" y="0"/>
            <wp:positionH relativeFrom="column">
              <wp:posOffset>-27940</wp:posOffset>
            </wp:positionH>
            <wp:positionV relativeFrom="paragraph">
              <wp:posOffset>596265</wp:posOffset>
            </wp:positionV>
            <wp:extent cx="2292350" cy="2139315"/>
            <wp:effectExtent l="19050" t="0" r="0" b="0"/>
            <wp:wrapTopAndBottom/>
            <wp:docPr id="96" name="Picture 8" descr="C:\Users\Geo\Documents\Licenta2017\GA_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o\Documents\Licenta2017\GA_General.png"/>
                    <pic:cNvPicPr>
                      <a:picLocks noChangeAspect="1" noChangeArrowheads="1"/>
                    </pic:cNvPicPr>
                  </pic:nvPicPr>
                  <pic:blipFill>
                    <a:blip r:embed="rId26" cstate="print"/>
                    <a:srcRect/>
                    <a:stretch>
                      <a:fillRect/>
                    </a:stretch>
                  </pic:blipFill>
                  <pic:spPr bwMode="auto">
                    <a:xfrm>
                      <a:off x="0" y="0"/>
                      <a:ext cx="2292350" cy="2139315"/>
                    </a:xfrm>
                    <a:prstGeom prst="rect">
                      <a:avLst/>
                    </a:prstGeom>
                    <a:ln>
                      <a:noFill/>
                    </a:ln>
                    <a:effectLst>
                      <a:softEdge rad="112500"/>
                    </a:effectLst>
                  </pic:spPr>
                </pic:pic>
              </a:graphicData>
            </a:graphic>
          </wp:anchor>
        </w:drawing>
      </w:r>
      <w:r w:rsidR="00AB3436" w:rsidRPr="00E16D1C">
        <w:rPr>
          <w:noProof/>
          <w:lang w:eastAsia="en-US"/>
        </w:rPr>
        <w:drawing>
          <wp:anchor distT="0" distB="0" distL="114300" distR="114300" simplePos="0" relativeHeight="251699200" behindDoc="0" locked="0" layoutInCell="1" allowOverlap="1">
            <wp:simplePos x="0" y="0"/>
            <wp:positionH relativeFrom="column">
              <wp:posOffset>2265045</wp:posOffset>
            </wp:positionH>
            <wp:positionV relativeFrom="paragraph">
              <wp:posOffset>594995</wp:posOffset>
            </wp:positionV>
            <wp:extent cx="2180590" cy="2139315"/>
            <wp:effectExtent l="19050" t="0" r="0" b="0"/>
            <wp:wrapTopAndBottom/>
            <wp:docPr id="31" name="Picture 30" descr="TSP_GA_STAT_Tras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P_GA_STAT_Traseu.png"/>
                    <pic:cNvPicPr/>
                  </pic:nvPicPr>
                  <pic:blipFill>
                    <a:blip r:embed="rId27" cstate="print"/>
                    <a:stretch>
                      <a:fillRect/>
                    </a:stretch>
                  </pic:blipFill>
                  <pic:spPr>
                    <a:xfrm>
                      <a:off x="0" y="0"/>
                      <a:ext cx="2180590" cy="2139315"/>
                    </a:xfrm>
                    <a:prstGeom prst="rect">
                      <a:avLst/>
                    </a:prstGeom>
                    <a:ln>
                      <a:noFill/>
                    </a:ln>
                    <a:effectLst>
                      <a:softEdge rad="112500"/>
                    </a:effectLst>
                  </pic:spPr>
                </pic:pic>
              </a:graphicData>
            </a:graphic>
          </wp:anchor>
        </w:drawing>
      </w:r>
      <w:r w:rsidR="008731A5" w:rsidRPr="00E16D1C">
        <w:rPr>
          <w:lang w:val="ro-RO"/>
        </w:rPr>
        <w:t xml:space="preserve">mai performantă algoritmul are nevoie de </w:t>
      </w:r>
      <w:r w:rsidR="008731A5" w:rsidRPr="00E16D1C">
        <w:rPr>
          <w:b/>
          <w:lang w:val="ro-RO"/>
        </w:rPr>
        <w:t>15 secunde</w:t>
      </w:r>
      <w:r w:rsidR="008731A5" w:rsidRPr="00E16D1C">
        <w:rPr>
          <w:lang w:val="ro-RO"/>
        </w:rPr>
        <w:t>.</w:t>
      </w:r>
    </w:p>
    <w:p w:rsidR="008731A5" w:rsidRPr="00E16D1C" w:rsidRDefault="00AB3436" w:rsidP="00BD605B">
      <w:pPr>
        <w:pStyle w:val="figurecaption"/>
        <w:rPr>
          <w:lang w:val="ro-RO"/>
        </w:rPr>
      </w:pPr>
      <w:r w:rsidRPr="00E16D1C">
        <w:rPr>
          <w:b/>
          <w:lang w:val="ro-RO"/>
        </w:rPr>
        <w:t xml:space="preserve">Fig. </w:t>
      </w:r>
      <w:r w:rsidR="00BD605B" w:rsidRPr="00BD605B">
        <w:rPr>
          <w:b/>
          <w:lang w:val="ro-RO"/>
        </w:rPr>
        <w:t>14</w:t>
      </w:r>
      <w:r w:rsidRPr="00E16D1C">
        <w:rPr>
          <w:b/>
          <w:lang w:val="ro-RO"/>
        </w:rPr>
        <w:t>.</w:t>
      </w:r>
      <w:r w:rsidRPr="00E16D1C">
        <w:rPr>
          <w:lang w:val="ro-RO"/>
        </w:rPr>
        <w:t xml:space="preserve"> Diferențe</w:t>
      </w:r>
    </w:p>
    <w:p w:rsidR="00AB3436" w:rsidRPr="00E16D1C" w:rsidRDefault="00AB3436" w:rsidP="001D65B2">
      <w:pPr>
        <w:rPr>
          <w:lang w:val="ro-RO"/>
        </w:rPr>
      </w:pPr>
      <w:r w:rsidRPr="00E16D1C">
        <w:rPr>
          <w:lang w:val="ro-RO"/>
        </w:rPr>
        <w:t>Fig. 20 pune în evidență calitatea algoritmului genetic specializat. Se observă cu ușurință că acesta este mult superior celui prezentat în secțiunea 9.1.</w:t>
      </w:r>
    </w:p>
    <w:p w:rsidR="00462D44" w:rsidRPr="00E16D1C" w:rsidRDefault="008731A5" w:rsidP="001D65B2">
      <w:pPr>
        <w:pStyle w:val="heading2"/>
        <w:rPr>
          <w:lang w:val="ro-RO"/>
        </w:rPr>
      </w:pPr>
      <w:bookmarkStart w:id="45" w:name="_Toc486451091"/>
      <w:r w:rsidRPr="00E16D1C">
        <w:rPr>
          <w:lang w:val="ro-RO"/>
        </w:rPr>
        <w:t>Algoritm genetic plus procesare pe nuclee</w:t>
      </w:r>
      <w:bookmarkEnd w:id="45"/>
    </w:p>
    <w:p w:rsidR="00462D44" w:rsidRPr="00E16D1C" w:rsidRDefault="00C73592" w:rsidP="00C73592">
      <w:pPr>
        <w:rPr>
          <w:lang w:val="ro-RO"/>
        </w:rPr>
      </w:pPr>
      <w:r>
        <w:rPr>
          <w:noProof/>
          <w:lang w:eastAsia="en-US"/>
        </w:rPr>
        <w:drawing>
          <wp:anchor distT="0" distB="0" distL="114300" distR="114300" simplePos="0" relativeHeight="251729920" behindDoc="0" locked="0" layoutInCell="1" allowOverlap="1">
            <wp:simplePos x="0" y="0"/>
            <wp:positionH relativeFrom="column">
              <wp:posOffset>1136650</wp:posOffset>
            </wp:positionH>
            <wp:positionV relativeFrom="paragraph">
              <wp:posOffset>1218565</wp:posOffset>
            </wp:positionV>
            <wp:extent cx="2553335" cy="544195"/>
            <wp:effectExtent l="38100" t="0" r="18415" b="160655"/>
            <wp:wrapTopAndBottom/>
            <wp:docPr id="11" name="Picture 1" descr="C:\Users\Geo\Documents\Licenta2017\timp_nucl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Documents\Licenta2017\timp_nuclee.png"/>
                    <pic:cNvPicPr>
                      <a:picLocks noChangeAspect="1" noChangeArrowheads="1"/>
                    </pic:cNvPicPr>
                  </pic:nvPicPr>
                  <pic:blipFill>
                    <a:blip r:embed="rId28"/>
                    <a:srcRect/>
                    <a:stretch>
                      <a:fillRect/>
                    </a:stretch>
                  </pic:blipFill>
                  <pic:spPr bwMode="auto">
                    <a:xfrm>
                      <a:off x="0" y="0"/>
                      <a:ext cx="2553335" cy="544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61647E" w:rsidRPr="00E16D1C">
        <w:rPr>
          <w:lang w:val="ro-RO"/>
        </w:rPr>
        <w:t>Chiar dacă am obținut un rezultat destul de bun am continuat optimizarea prin adăugarea tehnicilor de procesare pe nuclee la versiunea anterioară. Pentru a testa această eficentizare am folosit serviciul de computing oferit de Windows Azure.</w:t>
      </w:r>
      <w:r w:rsidR="00FD3704" w:rsidRPr="00E16D1C">
        <w:rPr>
          <w:lang w:val="ro-RO"/>
        </w:rPr>
        <w:t xml:space="preserve"> Am configurat o mașină virtuală cu patru nuclee pe care am rulat partea de rezolvare a </w:t>
      </w:r>
      <w:r w:rsidR="00A830D3">
        <w:rPr>
          <w:lang w:val="ro-RO"/>
        </w:rPr>
        <w:t>problemei. Graficul ob</w:t>
      </w:r>
      <w:r w:rsidR="00FD3704" w:rsidRPr="00E16D1C">
        <w:rPr>
          <w:lang w:val="ro-RO"/>
        </w:rPr>
        <w:t>ținut în urma procesării arată ca cel de la punctul 9.2 ceea ce este normal deoarece nu s-a realizat nici o modificare la algoritm. În plus, timpul de procesare scade considerabil.</w:t>
      </w:r>
    </w:p>
    <w:p w:rsidR="00A53B87" w:rsidRPr="00E16D1C" w:rsidRDefault="00FD3704" w:rsidP="001D65B2">
      <w:pPr>
        <w:pStyle w:val="dashitem"/>
        <w:numPr>
          <w:ilvl w:val="0"/>
          <w:numId w:val="0"/>
        </w:numPr>
        <w:ind w:firstLine="230"/>
        <w:rPr>
          <w:lang w:val="ro-RO"/>
        </w:rPr>
      </w:pPr>
      <w:r w:rsidRPr="00E16D1C">
        <w:rPr>
          <w:lang w:val="ro-RO"/>
        </w:rPr>
        <w:t xml:space="preserve">La versiunea fără procesare multicore timpul de procesare era de </w:t>
      </w:r>
      <w:r w:rsidRPr="00E16D1C">
        <w:rPr>
          <w:b/>
          <w:lang w:val="ro-RO"/>
        </w:rPr>
        <w:t>118.584 secude</w:t>
      </w:r>
      <w:r w:rsidRPr="00E16D1C">
        <w:rPr>
          <w:lang w:val="ro-RO"/>
        </w:rPr>
        <w:t xml:space="preserve">, iar acum a scăzut până la </w:t>
      </w:r>
      <w:r w:rsidRPr="00E16D1C">
        <w:rPr>
          <w:b/>
          <w:lang w:val="ro-RO"/>
        </w:rPr>
        <w:t xml:space="preserve">52.592 secude. </w:t>
      </w:r>
      <w:r w:rsidRPr="00E16D1C">
        <w:rPr>
          <w:lang w:val="ro-RO"/>
        </w:rPr>
        <w:t xml:space="preserve">Dacă luăm în calcul </w:t>
      </w:r>
      <w:r w:rsidR="005048A4" w:rsidRPr="00E16D1C">
        <w:rPr>
          <w:lang w:val="ro-RO"/>
        </w:rPr>
        <w:t xml:space="preserve">faptul </w:t>
      </w:r>
      <w:r w:rsidRPr="00E16D1C">
        <w:rPr>
          <w:lang w:val="ro-RO"/>
        </w:rPr>
        <w:t xml:space="preserve">că algoritmul s-a stabilizat la iterația </w:t>
      </w:r>
      <w:r w:rsidR="005048A4" w:rsidRPr="00E16D1C">
        <w:rPr>
          <w:lang w:val="ro-RO"/>
        </w:rPr>
        <w:t xml:space="preserve">200 observăm că obținem soluția optimă în aproximativ </w:t>
      </w:r>
      <w:r w:rsidR="005048A4" w:rsidRPr="00E16D1C">
        <w:rPr>
          <w:b/>
          <w:lang w:val="ro-RO"/>
        </w:rPr>
        <w:t>7 secunde.</w:t>
      </w:r>
    </w:p>
    <w:p w:rsidR="005048A4" w:rsidRPr="00E16D1C" w:rsidRDefault="005048A4" w:rsidP="001D65B2">
      <w:pPr>
        <w:pStyle w:val="dashitem"/>
        <w:numPr>
          <w:ilvl w:val="0"/>
          <w:numId w:val="0"/>
        </w:numPr>
        <w:ind w:firstLine="230"/>
        <w:rPr>
          <w:lang w:val="ro-RO"/>
        </w:rPr>
      </w:pPr>
      <w:r w:rsidRPr="00E16D1C">
        <w:rPr>
          <w:lang w:val="ro-RO"/>
        </w:rPr>
        <w:t xml:space="preserve">În concluzie, prin utilizarea procesării multicore am reușit să reducem timpul de procesare cu mai mult de 50%. Dacă înainte trebuia să pierdem </w:t>
      </w:r>
      <w:r w:rsidRPr="00E16D1C">
        <w:rPr>
          <w:b/>
          <w:lang w:val="ro-RO"/>
        </w:rPr>
        <w:t>15 secunde</w:t>
      </w:r>
      <w:r w:rsidRPr="00E16D1C">
        <w:rPr>
          <w:lang w:val="ro-RO"/>
        </w:rPr>
        <w:t xml:space="preserve"> pentru a obține o soluție bună, acum </w:t>
      </w:r>
      <w:r w:rsidRPr="00E16D1C">
        <w:rPr>
          <w:b/>
          <w:lang w:val="ro-RO"/>
        </w:rPr>
        <w:t>7 secunde</w:t>
      </w:r>
      <w:r w:rsidRPr="00E16D1C">
        <w:rPr>
          <w:lang w:val="ro-RO"/>
        </w:rPr>
        <w:t xml:space="preserve"> este mai mult decât suficient.</w:t>
      </w:r>
    </w:p>
    <w:p w:rsidR="00A53B87" w:rsidRPr="00E16D1C" w:rsidRDefault="005F3DED" w:rsidP="001D65B2">
      <w:pPr>
        <w:pStyle w:val="heading2"/>
        <w:rPr>
          <w:lang w:val="ro-RO"/>
        </w:rPr>
      </w:pPr>
      <w:bookmarkStart w:id="46" w:name="_Toc486451092"/>
      <w:r w:rsidRPr="00E16D1C">
        <w:rPr>
          <w:lang w:val="ro-RO"/>
        </w:rPr>
        <w:lastRenderedPageBreak/>
        <w:t>Implementarea pe un cluster de calculatoare</w:t>
      </w:r>
      <w:bookmarkEnd w:id="46"/>
    </w:p>
    <w:p w:rsidR="005F3DED" w:rsidRPr="00E16D1C" w:rsidRDefault="00A14F3C" w:rsidP="001D65B2">
      <w:pPr>
        <w:rPr>
          <w:lang w:val="ro-RO"/>
        </w:rPr>
      </w:pPr>
      <w:r w:rsidRPr="00E16D1C">
        <w:rPr>
          <w:lang w:val="ro-RO"/>
        </w:rPr>
        <w:t>Implementarea soluției pe un cluster de calculatoare reprezintă versiunea finală de optimizare. Prin intermediul clusterului am încercat să trec algo</w:t>
      </w:r>
      <w:r w:rsidR="007D3253" w:rsidRPr="00E16D1C">
        <w:rPr>
          <w:lang w:val="ro-RO"/>
        </w:rPr>
        <w:t>ritmul genetic la un alt nivel. Cu cât se utilizează mai multe calculatoare cu atât populația va fi mai diversifcată. Realizând această implementare am vrut să simulez cât mai bine modul în care funcționează viața reală.</w:t>
      </w:r>
      <w:r w:rsidR="00B36A72" w:rsidRPr="00E16D1C">
        <w:rPr>
          <w:lang w:val="ro-RO"/>
        </w:rPr>
        <w:t xml:space="preserve"> Un individ are posibilitatea să migreze către altă populație. Acest lucru înseamnă că el poate să aducă informație nouă în populația în care </w:t>
      </w:r>
      <w:r w:rsidR="00432C93">
        <w:rPr>
          <w:lang w:val="ro-RO"/>
        </w:rPr>
        <w:t xml:space="preserve">va </w:t>
      </w:r>
      <w:r w:rsidR="0046512C">
        <w:rPr>
          <w:lang w:val="ro-RO"/>
        </w:rPr>
        <w:t xml:space="preserve">ajunge. </w:t>
      </w:r>
      <w:r w:rsidR="00B36A72" w:rsidRPr="00E16D1C">
        <w:rPr>
          <w:lang w:val="ro-RO"/>
        </w:rPr>
        <w:t xml:space="preserve">Pentru testarea acestei versiuni am folosit serviciul de computing oferit de Amazon. Am configurat 6 mașini virtuale. </w:t>
      </w:r>
      <w:r w:rsidR="00B60358" w:rsidRPr="00E16D1C">
        <w:rPr>
          <w:lang w:val="ro-RO"/>
        </w:rPr>
        <w:t>Pe 5 dintre ele am instalat partea de noduri, iar pe un</w:t>
      </w:r>
      <w:r w:rsidR="001667D0" w:rsidRPr="00E16D1C">
        <w:rPr>
          <w:lang w:val="ro-RO"/>
        </w:rPr>
        <w:t>a</w:t>
      </w:r>
      <w:r w:rsidR="00B60358" w:rsidRPr="00E16D1C">
        <w:rPr>
          <w:lang w:val="ro-RO"/>
        </w:rPr>
        <w:t xml:space="preserve"> partea de server. În acest caz testarea performanței este mai greu de realizat deoarece mașinile virtuale la care am avut acces dețin doar un singur core. </w:t>
      </w:r>
      <w:r w:rsidR="001667D0" w:rsidRPr="00E16D1C">
        <w:rPr>
          <w:lang w:val="ro-RO"/>
        </w:rPr>
        <w:t>P</w:t>
      </w:r>
      <w:r w:rsidR="00B60358" w:rsidRPr="00E16D1C">
        <w:rPr>
          <w:lang w:val="ro-RO"/>
        </w:rPr>
        <w:t xml:space="preserve">rocesarea pe nuclee </w:t>
      </w:r>
      <w:r w:rsidR="001667D0" w:rsidRPr="00E16D1C">
        <w:rPr>
          <w:lang w:val="ro-RO"/>
        </w:rPr>
        <w:t>fiind, asadar,</w:t>
      </w:r>
      <w:r w:rsidR="00B60358" w:rsidRPr="00E16D1C">
        <w:rPr>
          <w:lang w:val="ro-RO"/>
        </w:rPr>
        <w:t xml:space="preserve"> inutilă.</w:t>
      </w:r>
    </w:p>
    <w:p w:rsidR="001667D0" w:rsidRPr="00E16D1C" w:rsidRDefault="001667D0" w:rsidP="00C73592">
      <w:pPr>
        <w:pStyle w:val="figurecaption"/>
        <w:rPr>
          <w:lang w:val="ro-RO"/>
        </w:rPr>
      </w:pPr>
      <w:r w:rsidRPr="00E16D1C">
        <w:rPr>
          <w:b/>
          <w:lang w:val="ro-RO"/>
        </w:rPr>
        <w:t xml:space="preserve">Fig. </w:t>
      </w:r>
      <w:r w:rsidR="00F12D6C" w:rsidRPr="00F12D6C">
        <w:rPr>
          <w:b/>
          <w:lang w:val="ro-RO"/>
        </w:rPr>
        <w:t>15</w:t>
      </w:r>
      <w:r w:rsidRPr="00E16D1C">
        <w:rPr>
          <w:b/>
          <w:lang w:val="ro-RO"/>
        </w:rPr>
        <w:t>.</w:t>
      </w:r>
      <w:r w:rsidRPr="00E16D1C">
        <w:rPr>
          <w:lang w:val="ro-RO"/>
        </w:rPr>
        <w:t xml:space="preserve"> Amazon Instaces</w:t>
      </w:r>
    </w:p>
    <w:p w:rsidR="001667D0" w:rsidRPr="00E16D1C" w:rsidRDefault="001667D0" w:rsidP="001D65B2">
      <w:pPr>
        <w:pStyle w:val="image"/>
        <w:jc w:val="both"/>
        <w:rPr>
          <w:lang w:val="ro-RO"/>
        </w:rPr>
      </w:pPr>
      <w:r w:rsidRPr="00E16D1C">
        <w:rPr>
          <w:noProof/>
          <w:lang w:eastAsia="en-US"/>
        </w:rPr>
        <w:drawing>
          <wp:inline distT="0" distB="0" distL="0" distR="0">
            <wp:extent cx="4391025" cy="1026795"/>
            <wp:effectExtent l="19050" t="0" r="9525" b="0"/>
            <wp:docPr id="16" name="Picture 2" descr="C:\Users\Geo\Documents\Licenta2017\A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o\Documents\Licenta2017\AWS.png"/>
                    <pic:cNvPicPr>
                      <a:picLocks noChangeAspect="1" noChangeArrowheads="1"/>
                    </pic:cNvPicPr>
                  </pic:nvPicPr>
                  <pic:blipFill>
                    <a:blip r:embed="rId29"/>
                    <a:srcRect/>
                    <a:stretch>
                      <a:fillRect/>
                    </a:stretch>
                  </pic:blipFill>
                  <pic:spPr bwMode="auto">
                    <a:xfrm>
                      <a:off x="0" y="0"/>
                      <a:ext cx="4391025" cy="1026795"/>
                    </a:xfrm>
                    <a:prstGeom prst="rect">
                      <a:avLst/>
                    </a:prstGeom>
                    <a:noFill/>
                    <a:ln w="9525">
                      <a:noFill/>
                      <a:miter lim="800000"/>
                      <a:headEnd/>
                      <a:tailEnd/>
                    </a:ln>
                  </pic:spPr>
                </pic:pic>
              </a:graphicData>
            </a:graphic>
          </wp:inline>
        </w:drawing>
      </w:r>
    </w:p>
    <w:p w:rsidR="001667D0" w:rsidRDefault="001667D0" w:rsidP="001D65B2">
      <w:pPr>
        <w:rPr>
          <w:lang w:val="ro-RO"/>
        </w:rPr>
      </w:pPr>
      <w:r w:rsidRPr="00E16D1C">
        <w:rPr>
          <w:lang w:val="ro-RO"/>
        </w:rPr>
        <w:t>În figura de mai sus apar toate instanțele configurate</w:t>
      </w:r>
      <w:r w:rsidR="0046512C">
        <w:rPr>
          <w:lang w:val="ro-RO"/>
        </w:rPr>
        <w:t xml:space="preserve"> corespunzător</w:t>
      </w:r>
      <w:r w:rsidRPr="00E16D1C">
        <w:rPr>
          <w:lang w:val="ro-RO"/>
        </w:rPr>
        <w:t xml:space="preserve">. </w:t>
      </w:r>
      <w:r w:rsidR="0046512C">
        <w:rPr>
          <w:lang w:val="ro-RO"/>
        </w:rPr>
        <w:t>După testele efectuate am ajuns la concluzia că procesarea pe cluster reprezintă un plus, dar nu suficient încât să depășească procesarea pe nuclee. Aici luăm în calcul și faptul că aplicația multicore poate fi utilizată pe un procesor ce deține mai multe nuclee.</w:t>
      </w:r>
    </w:p>
    <w:p w:rsidR="00513D64" w:rsidRDefault="00513D64" w:rsidP="001D65B2">
      <w:pPr>
        <w:pStyle w:val="heading2"/>
        <w:rPr>
          <w:lang w:val="ro-RO"/>
        </w:rPr>
      </w:pPr>
      <w:bookmarkStart w:id="47" w:name="_Toc486451093"/>
      <w:r>
        <w:rPr>
          <w:lang w:val="ro-RO"/>
        </w:rPr>
        <w:t>Evidențierea diferențelor dintre versiuni</w:t>
      </w:r>
      <w:bookmarkEnd w:id="47"/>
    </w:p>
    <w:p w:rsidR="00513D64" w:rsidRDefault="00513D64" w:rsidP="001D65B2">
      <w:pPr>
        <w:rPr>
          <w:lang w:val="ro-RO"/>
        </w:rPr>
      </w:pPr>
      <w:r>
        <w:rPr>
          <w:lang w:val="ro-RO"/>
        </w:rPr>
        <w:t>Pentru a evidenția cât mai bine diferențele dintre versiunile implementate cât și avan</w:t>
      </w:r>
      <w:r w:rsidR="00F10A28">
        <w:rPr>
          <w:lang w:val="ro-RO"/>
        </w:rPr>
        <w:t>tajele aduse de fiecare în parte am utilizat un set de date format</w:t>
      </w:r>
      <w:r w:rsidR="00884D5D">
        <w:rPr>
          <w:lang w:val="ro-RO"/>
        </w:rPr>
        <w:t xml:space="preserve"> din 14 tipuri de date de intrare. Am folosit atât inputuri de dimensiuni mici, dar și inputuri de dimensiuni mari. Astfel am testat modul de comportare al implementărilor în diferite situații. </w:t>
      </w:r>
      <w:r w:rsidR="00F10A28">
        <w:rPr>
          <w:lang w:val="ro-RO"/>
        </w:rPr>
        <w:t>Pentru fiecare input am contorizat timpul de rulare, numărul de iterații necesar</w:t>
      </w:r>
      <w:r w:rsidR="00902DEA">
        <w:rPr>
          <w:lang w:val="ro-RO"/>
        </w:rPr>
        <w:t>e</w:t>
      </w:r>
      <w:r w:rsidR="00F10A28">
        <w:rPr>
          <w:lang w:val="ro-RO"/>
        </w:rPr>
        <w:t xml:space="preserve"> pentru a se ajunge la soluția optimă, cât și distanța finală a traseului depistat.</w:t>
      </w:r>
      <w:r w:rsidR="00884D5D">
        <w:rPr>
          <w:lang w:val="ro-RO"/>
        </w:rPr>
        <w:t xml:space="preserve"> În graficele următoare am notat cu:</w:t>
      </w:r>
    </w:p>
    <w:p w:rsidR="00884D5D" w:rsidRDefault="00884D5D" w:rsidP="001D65B2">
      <w:pPr>
        <w:pStyle w:val="numitem"/>
        <w:numPr>
          <w:ilvl w:val="0"/>
          <w:numId w:val="0"/>
        </w:numPr>
        <w:ind w:left="227"/>
        <w:rPr>
          <w:lang w:val="ro-RO"/>
        </w:rPr>
      </w:pPr>
      <w:r>
        <w:rPr>
          <w:lang w:val="ro-RO"/>
        </w:rPr>
        <w:t>1. Implementarea algoritmului genetic general;</w:t>
      </w:r>
    </w:p>
    <w:p w:rsidR="00884D5D" w:rsidRDefault="00884D5D" w:rsidP="001D65B2">
      <w:pPr>
        <w:pStyle w:val="numitem"/>
        <w:numPr>
          <w:ilvl w:val="0"/>
          <w:numId w:val="0"/>
        </w:numPr>
        <w:ind w:left="227"/>
        <w:rPr>
          <w:lang w:val="ro-RO"/>
        </w:rPr>
      </w:pPr>
      <w:r>
        <w:rPr>
          <w:lang w:val="ro-RO"/>
        </w:rPr>
        <w:t>2. Implementarea algoritmului genetic care se pliază pe problema TSP;</w:t>
      </w:r>
    </w:p>
    <w:p w:rsidR="00884D5D" w:rsidRDefault="00884D5D" w:rsidP="001D65B2">
      <w:pPr>
        <w:pStyle w:val="numitem"/>
        <w:numPr>
          <w:ilvl w:val="0"/>
          <w:numId w:val="0"/>
        </w:numPr>
        <w:ind w:left="227"/>
        <w:rPr>
          <w:lang w:val="ro-RO"/>
        </w:rPr>
      </w:pPr>
      <w:r>
        <w:rPr>
          <w:lang w:val="ro-RO"/>
        </w:rPr>
        <w:t>3. Implementarea de la punctul doi plus procesare multicore;</w:t>
      </w:r>
    </w:p>
    <w:p w:rsidR="0027554F" w:rsidRDefault="00884D5D" w:rsidP="00C73592">
      <w:pPr>
        <w:pStyle w:val="numitem"/>
        <w:numPr>
          <w:ilvl w:val="0"/>
          <w:numId w:val="0"/>
        </w:numPr>
        <w:ind w:left="227"/>
        <w:rPr>
          <w:lang w:val="ro-RO"/>
        </w:rPr>
      </w:pPr>
      <w:r>
        <w:rPr>
          <w:lang w:val="ro-RO"/>
        </w:rPr>
        <w:t xml:space="preserve">4. Implementarea algoritmului genetic </w:t>
      </w:r>
      <w:r w:rsidR="00AB4D44">
        <w:rPr>
          <w:lang w:val="ro-RO"/>
        </w:rPr>
        <w:t xml:space="preserve">adaptat </w:t>
      </w:r>
      <w:r>
        <w:rPr>
          <w:lang w:val="ro-RO"/>
        </w:rPr>
        <w:t>pe un cluster de calculatoare;</w:t>
      </w:r>
    </w:p>
    <w:p w:rsidR="00C73592" w:rsidRDefault="00C73592" w:rsidP="00C73592">
      <w:pPr>
        <w:pStyle w:val="numitem"/>
        <w:numPr>
          <w:ilvl w:val="0"/>
          <w:numId w:val="0"/>
        </w:numPr>
        <w:ind w:left="227"/>
        <w:rPr>
          <w:lang w:val="ro-RO"/>
        </w:rPr>
      </w:pPr>
    </w:p>
    <w:p w:rsidR="00884D5D" w:rsidRDefault="0027554F" w:rsidP="00C73592">
      <w:pPr>
        <w:pStyle w:val="numitem"/>
        <w:numPr>
          <w:ilvl w:val="0"/>
          <w:numId w:val="0"/>
        </w:numPr>
        <w:ind w:firstLine="227"/>
        <w:rPr>
          <w:lang w:val="ro-RO"/>
        </w:rPr>
      </w:pPr>
      <w:r>
        <w:rPr>
          <w:lang w:val="ro-RO"/>
        </w:rPr>
        <w:t>În tabelul de mai jos se poate vizualiza rezultatul pentru fiecare test în parte. Astfel se poate crea o viziune mai amplă asupra optimizărilor realizate.</w:t>
      </w:r>
      <w:r w:rsidR="006C04D2">
        <w:rPr>
          <w:lang w:val="ro-RO"/>
        </w:rPr>
        <w:t xml:space="preserve"> Pentru o analiză mai ușoară am preferat să împart tabelul în două părți. Așadar, avem un tabel în care apare </w:t>
      </w:r>
      <w:r w:rsidR="006C04D2">
        <w:rPr>
          <w:lang w:val="ro-RO"/>
        </w:rPr>
        <w:lastRenderedPageBreak/>
        <w:t>algoritmul genetic general și algoritmul genetic adaptat și un tabel în care se prezintă rezultatele obținute pentru algoritmul genetic adaptat plus procesarea pe nuclee și algoritmul genetic adaptat plus procesarea pe cluster.</w:t>
      </w:r>
    </w:p>
    <w:p w:rsidR="00717FC6" w:rsidRPr="00AB4D44" w:rsidRDefault="00AB4D44" w:rsidP="00AB4D44">
      <w:pPr>
        <w:pStyle w:val="tablecaption"/>
      </w:pPr>
      <w:r>
        <w:rPr>
          <w:b/>
        </w:rPr>
        <w:t xml:space="preserve">Table </w:t>
      </w:r>
      <w:fldSimple w:instr=" SEQ &quot;Table&quot; \* MERGEFORMAT ">
        <w:r w:rsidR="0098110D" w:rsidRPr="0098110D">
          <w:rPr>
            <w:b/>
            <w:noProof/>
          </w:rPr>
          <w:t>1</w:t>
        </w:r>
      </w:fldSimple>
      <w:r>
        <w:rPr>
          <w:b/>
        </w:rPr>
        <w:t>.</w:t>
      </w:r>
      <w:r>
        <w:t xml:space="preserve"> Rezultate obținute I</w:t>
      </w:r>
    </w:p>
    <w:tbl>
      <w:tblPr>
        <w:tblStyle w:val="TableGrid"/>
        <w:tblW w:w="7020" w:type="dxa"/>
        <w:tblInd w:w="108" w:type="dxa"/>
        <w:tblLayout w:type="fixed"/>
        <w:tblLook w:val="04A0"/>
      </w:tblPr>
      <w:tblGrid>
        <w:gridCol w:w="450"/>
        <w:gridCol w:w="759"/>
        <w:gridCol w:w="900"/>
        <w:gridCol w:w="810"/>
        <w:gridCol w:w="956"/>
        <w:gridCol w:w="754"/>
        <w:gridCol w:w="861"/>
        <w:gridCol w:w="810"/>
        <w:gridCol w:w="720"/>
      </w:tblGrid>
      <w:tr w:rsidR="00717FC6" w:rsidRPr="001B5F31" w:rsidTr="006C04D2">
        <w:trPr>
          <w:trHeight w:val="260"/>
        </w:trPr>
        <w:tc>
          <w:tcPr>
            <w:tcW w:w="450" w:type="dxa"/>
            <w:tcBorders>
              <w:top w:val="single" w:sz="12" w:space="0" w:color="auto"/>
              <w:left w:val="single" w:sz="12" w:space="0" w:color="auto"/>
              <w:right w:val="single" w:sz="12" w:space="0" w:color="auto"/>
            </w:tcBorders>
            <w:shd w:val="clear" w:color="auto" w:fill="D9D9D9" w:themeFill="background1" w:themeFillShade="D9"/>
          </w:tcPr>
          <w:p w:rsidR="00717FC6" w:rsidRPr="001B5F31" w:rsidRDefault="00717FC6" w:rsidP="00717FC6">
            <w:pPr>
              <w:spacing w:before="100" w:beforeAutospacing="1" w:after="100" w:afterAutospacing="1" w:line="240" w:lineRule="auto"/>
              <w:ind w:firstLine="0"/>
              <w:jc w:val="center"/>
              <w:rPr>
                <w:rFonts w:ascii="Arial" w:hAnsi="Arial" w:cs="Arial"/>
                <w:b/>
                <w:sz w:val="16"/>
                <w:szCs w:val="16"/>
              </w:rPr>
            </w:pPr>
            <w:r>
              <w:rPr>
                <w:rFonts w:ascii="Arial" w:hAnsi="Arial" w:cs="Arial"/>
                <w:b/>
                <w:sz w:val="16"/>
                <w:szCs w:val="16"/>
              </w:rPr>
              <w:t>I</w:t>
            </w:r>
            <w:r w:rsidRPr="001B5F31">
              <w:rPr>
                <w:rFonts w:ascii="Arial" w:hAnsi="Arial" w:cs="Arial"/>
                <w:b/>
                <w:sz w:val="16"/>
                <w:szCs w:val="16"/>
              </w:rPr>
              <w:t>D</w:t>
            </w:r>
          </w:p>
        </w:tc>
        <w:tc>
          <w:tcPr>
            <w:tcW w:w="165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717FC6" w:rsidRPr="001B5F31" w:rsidRDefault="00717FC6" w:rsidP="00717FC6">
            <w:pPr>
              <w:spacing w:before="100" w:beforeAutospacing="1" w:after="100" w:afterAutospacing="1" w:line="240" w:lineRule="auto"/>
              <w:ind w:firstLine="0"/>
              <w:jc w:val="center"/>
              <w:rPr>
                <w:rFonts w:ascii="Arial" w:hAnsi="Arial" w:cs="Arial"/>
                <w:b/>
                <w:sz w:val="16"/>
                <w:szCs w:val="16"/>
              </w:rPr>
            </w:pPr>
            <w:r w:rsidRPr="001B5F31">
              <w:rPr>
                <w:rFonts w:ascii="Arial" w:hAnsi="Arial" w:cs="Arial"/>
                <w:b/>
                <w:sz w:val="16"/>
                <w:szCs w:val="16"/>
              </w:rPr>
              <w:t>Orase / Set</w:t>
            </w:r>
          </w:p>
        </w:tc>
        <w:tc>
          <w:tcPr>
            <w:tcW w:w="2520" w:type="dxa"/>
            <w:gridSpan w:val="3"/>
            <w:tcBorders>
              <w:top w:val="single" w:sz="12" w:space="0" w:color="auto"/>
              <w:left w:val="single" w:sz="12" w:space="0" w:color="auto"/>
              <w:bottom w:val="single" w:sz="12" w:space="0" w:color="auto"/>
              <w:right w:val="single" w:sz="12" w:space="0" w:color="auto"/>
            </w:tcBorders>
            <w:shd w:val="clear" w:color="auto" w:fill="244061" w:themeFill="accent1" w:themeFillShade="80"/>
          </w:tcPr>
          <w:p w:rsidR="00717FC6" w:rsidRPr="001B5F31" w:rsidRDefault="00717FC6" w:rsidP="00717FC6">
            <w:pPr>
              <w:spacing w:before="100" w:beforeAutospacing="1" w:after="100" w:afterAutospacing="1" w:line="240" w:lineRule="auto"/>
              <w:ind w:firstLine="0"/>
              <w:jc w:val="center"/>
              <w:rPr>
                <w:rFonts w:ascii="Arial" w:hAnsi="Arial" w:cs="Arial"/>
                <w:b/>
                <w:sz w:val="16"/>
                <w:szCs w:val="16"/>
              </w:rPr>
            </w:pPr>
            <w:r w:rsidRPr="001B5F31">
              <w:rPr>
                <w:rFonts w:ascii="Arial" w:hAnsi="Arial" w:cs="Arial"/>
                <w:b/>
                <w:sz w:val="16"/>
                <w:szCs w:val="16"/>
              </w:rPr>
              <w:t>AG General</w:t>
            </w:r>
          </w:p>
        </w:tc>
        <w:tc>
          <w:tcPr>
            <w:tcW w:w="2391" w:type="dxa"/>
            <w:gridSpan w:val="3"/>
            <w:tcBorders>
              <w:top w:val="single" w:sz="12" w:space="0" w:color="auto"/>
              <w:left w:val="single" w:sz="12" w:space="0" w:color="auto"/>
              <w:bottom w:val="single" w:sz="12" w:space="0" w:color="auto"/>
              <w:right w:val="single" w:sz="12" w:space="0" w:color="auto"/>
            </w:tcBorders>
            <w:shd w:val="clear" w:color="auto" w:fill="C0504D" w:themeFill="accent2"/>
          </w:tcPr>
          <w:p w:rsidR="00717FC6" w:rsidRPr="001B5F31" w:rsidRDefault="00717FC6" w:rsidP="00717FC6">
            <w:pPr>
              <w:spacing w:before="100" w:beforeAutospacing="1" w:after="100" w:afterAutospacing="1" w:line="240" w:lineRule="auto"/>
              <w:ind w:firstLine="0"/>
              <w:jc w:val="center"/>
              <w:rPr>
                <w:rFonts w:ascii="Arial" w:hAnsi="Arial" w:cs="Arial"/>
                <w:b/>
                <w:sz w:val="16"/>
                <w:szCs w:val="16"/>
              </w:rPr>
            </w:pPr>
            <w:r>
              <w:rPr>
                <w:rFonts w:ascii="Arial" w:hAnsi="Arial" w:cs="Arial"/>
                <w:b/>
                <w:sz w:val="16"/>
                <w:szCs w:val="16"/>
              </w:rPr>
              <w:t>AG A</w:t>
            </w:r>
            <w:r w:rsidRPr="001B5F31">
              <w:rPr>
                <w:rFonts w:ascii="Arial" w:hAnsi="Arial" w:cs="Arial"/>
                <w:b/>
                <w:sz w:val="16"/>
                <w:szCs w:val="16"/>
              </w:rPr>
              <w:t>daptat</w:t>
            </w:r>
          </w:p>
        </w:tc>
      </w:tr>
      <w:tr w:rsidR="00717FC6" w:rsidRPr="001B5F31" w:rsidTr="006C04D2">
        <w:trPr>
          <w:trHeight w:val="136"/>
        </w:trPr>
        <w:tc>
          <w:tcPr>
            <w:tcW w:w="450" w:type="dxa"/>
            <w:tcBorders>
              <w:left w:val="single" w:sz="12" w:space="0" w:color="auto"/>
              <w:right w:val="single" w:sz="12" w:space="0" w:color="auto"/>
            </w:tcBorders>
            <w:shd w:val="clear" w:color="auto" w:fill="D9D9D9" w:themeFill="background1" w:themeFillShade="D9"/>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p>
        </w:tc>
        <w:tc>
          <w:tcPr>
            <w:tcW w:w="759" w:type="dxa"/>
            <w:tcBorders>
              <w:top w:val="single" w:sz="12" w:space="0" w:color="auto"/>
              <w:left w:val="single" w:sz="12" w:space="0" w:color="auto"/>
              <w:bottom w:val="single" w:sz="12" w:space="0" w:color="auto"/>
              <w:right w:val="single" w:sz="4" w:space="0" w:color="auto"/>
            </w:tcBorders>
            <w:shd w:val="clear" w:color="auto" w:fill="DBE5F1" w:themeFill="accent1" w:themeFillTint="33"/>
          </w:tcPr>
          <w:p w:rsidR="00717FC6" w:rsidRPr="001B5F31" w:rsidRDefault="00717FC6" w:rsidP="00717FC6">
            <w:pPr>
              <w:spacing w:before="100" w:beforeAutospacing="1" w:after="100" w:afterAutospacing="1" w:line="240" w:lineRule="auto"/>
              <w:ind w:firstLine="0"/>
              <w:jc w:val="center"/>
              <w:rPr>
                <w:rFonts w:ascii="Arial" w:hAnsi="Arial" w:cs="Arial"/>
                <w:b/>
                <w:sz w:val="16"/>
                <w:szCs w:val="16"/>
              </w:rPr>
            </w:pPr>
            <w:r w:rsidRPr="001B5F31">
              <w:rPr>
                <w:rFonts w:ascii="Arial" w:hAnsi="Arial" w:cs="Arial"/>
                <w:b/>
                <w:sz w:val="16"/>
                <w:szCs w:val="16"/>
              </w:rPr>
              <w:t>Numar Orase</w:t>
            </w:r>
          </w:p>
        </w:tc>
        <w:tc>
          <w:tcPr>
            <w:tcW w:w="900" w:type="dxa"/>
            <w:tcBorders>
              <w:top w:val="single" w:sz="12" w:space="0" w:color="auto"/>
              <w:left w:val="single" w:sz="4" w:space="0" w:color="auto"/>
              <w:bottom w:val="single" w:sz="12" w:space="0" w:color="auto"/>
              <w:right w:val="single" w:sz="12" w:space="0" w:color="auto"/>
            </w:tcBorders>
            <w:shd w:val="clear" w:color="auto" w:fill="DBE5F1" w:themeFill="accent1" w:themeFillTint="33"/>
          </w:tcPr>
          <w:p w:rsidR="00717FC6" w:rsidRPr="001B5F31" w:rsidRDefault="00717FC6" w:rsidP="00717FC6">
            <w:pPr>
              <w:spacing w:before="100" w:beforeAutospacing="1" w:after="100" w:afterAutospacing="1" w:line="240" w:lineRule="auto"/>
              <w:ind w:firstLine="0"/>
              <w:jc w:val="center"/>
              <w:rPr>
                <w:rFonts w:ascii="Arial" w:hAnsi="Arial" w:cs="Arial"/>
                <w:b/>
                <w:sz w:val="16"/>
                <w:szCs w:val="16"/>
              </w:rPr>
            </w:pPr>
            <w:r w:rsidRPr="001B5F31">
              <w:rPr>
                <w:rFonts w:ascii="Arial" w:hAnsi="Arial" w:cs="Arial"/>
                <w:b/>
                <w:sz w:val="16"/>
                <w:szCs w:val="16"/>
              </w:rPr>
              <w:t>Distanta Initiala</w:t>
            </w:r>
          </w:p>
        </w:tc>
        <w:tc>
          <w:tcPr>
            <w:tcW w:w="810" w:type="dxa"/>
            <w:tcBorders>
              <w:top w:val="single" w:sz="12" w:space="0" w:color="auto"/>
              <w:left w:val="single" w:sz="12" w:space="0" w:color="auto"/>
              <w:bottom w:val="single" w:sz="12" w:space="0" w:color="auto"/>
              <w:right w:val="single" w:sz="4" w:space="0" w:color="auto"/>
            </w:tcBorders>
            <w:shd w:val="clear" w:color="auto" w:fill="92D050"/>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sidRPr="001B5F31">
              <w:rPr>
                <w:rFonts w:ascii="Arial" w:hAnsi="Arial" w:cs="Arial"/>
                <w:sz w:val="16"/>
                <w:szCs w:val="16"/>
              </w:rPr>
              <w:t>Timp rulare</w:t>
            </w:r>
          </w:p>
        </w:tc>
        <w:tc>
          <w:tcPr>
            <w:tcW w:w="956" w:type="dxa"/>
            <w:tcBorders>
              <w:top w:val="single" w:sz="12" w:space="0" w:color="auto"/>
              <w:left w:val="single" w:sz="4" w:space="0" w:color="auto"/>
              <w:bottom w:val="single" w:sz="12" w:space="0" w:color="auto"/>
              <w:right w:val="single" w:sz="4" w:space="0" w:color="auto"/>
            </w:tcBorders>
            <w:shd w:val="clear" w:color="auto" w:fill="FFFF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Distanta Solutie</w:t>
            </w:r>
          </w:p>
        </w:tc>
        <w:tc>
          <w:tcPr>
            <w:tcW w:w="754" w:type="dxa"/>
            <w:tcBorders>
              <w:top w:val="single" w:sz="12" w:space="0" w:color="auto"/>
              <w:left w:val="single" w:sz="4" w:space="0" w:color="auto"/>
              <w:bottom w:val="single" w:sz="12" w:space="0" w:color="auto"/>
              <w:right w:val="single" w:sz="12" w:space="0" w:color="auto"/>
            </w:tcBorders>
            <w:shd w:val="clear" w:color="auto" w:fill="8DB3E2" w:themeFill="text2" w:themeFillTint="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Numar Iteratii</w:t>
            </w:r>
          </w:p>
        </w:tc>
        <w:tc>
          <w:tcPr>
            <w:tcW w:w="861" w:type="dxa"/>
            <w:tcBorders>
              <w:top w:val="single" w:sz="12" w:space="0" w:color="auto"/>
              <w:left w:val="single" w:sz="12" w:space="0" w:color="auto"/>
              <w:bottom w:val="single" w:sz="12" w:space="0" w:color="auto"/>
              <w:right w:val="single" w:sz="4" w:space="0" w:color="auto"/>
            </w:tcBorders>
            <w:shd w:val="clear" w:color="auto" w:fill="92D050"/>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sidRPr="001B5F31">
              <w:rPr>
                <w:rFonts w:ascii="Arial" w:hAnsi="Arial" w:cs="Arial"/>
                <w:sz w:val="16"/>
                <w:szCs w:val="16"/>
              </w:rPr>
              <w:t>Timp rulare</w:t>
            </w:r>
          </w:p>
        </w:tc>
        <w:tc>
          <w:tcPr>
            <w:tcW w:w="810" w:type="dxa"/>
            <w:tcBorders>
              <w:top w:val="single" w:sz="12" w:space="0" w:color="auto"/>
              <w:left w:val="single" w:sz="4" w:space="0" w:color="auto"/>
              <w:bottom w:val="single" w:sz="12" w:space="0" w:color="auto"/>
              <w:right w:val="single" w:sz="4" w:space="0" w:color="auto"/>
            </w:tcBorders>
            <w:shd w:val="clear" w:color="auto" w:fill="FFFF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Distanta Solutie</w:t>
            </w:r>
          </w:p>
        </w:tc>
        <w:tc>
          <w:tcPr>
            <w:tcW w:w="720" w:type="dxa"/>
            <w:tcBorders>
              <w:top w:val="single" w:sz="12" w:space="0" w:color="auto"/>
              <w:left w:val="single" w:sz="4" w:space="0" w:color="auto"/>
              <w:bottom w:val="single" w:sz="12" w:space="0" w:color="auto"/>
              <w:right w:val="single" w:sz="12" w:space="0" w:color="auto"/>
            </w:tcBorders>
            <w:shd w:val="clear" w:color="auto" w:fill="8DB3E2" w:themeFill="text2" w:themeFillTint="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Numar Iteratii</w:t>
            </w:r>
          </w:p>
        </w:tc>
      </w:tr>
      <w:tr w:rsidR="00717FC6" w:rsidRPr="001B5F31" w:rsidTr="006C04D2">
        <w:tc>
          <w:tcPr>
            <w:tcW w:w="450" w:type="dxa"/>
            <w:tcBorders>
              <w:left w:val="single" w:sz="12" w:space="0" w:color="auto"/>
              <w:right w:val="single" w:sz="12" w:space="0" w:color="auto"/>
            </w:tcBorders>
            <w:shd w:val="clear" w:color="auto" w:fill="D9D9D9" w:themeFill="background1" w:themeFillShade="D9"/>
          </w:tcPr>
          <w:p w:rsidR="00717FC6" w:rsidRPr="008A4EBD" w:rsidRDefault="00717FC6" w:rsidP="00717FC6">
            <w:pPr>
              <w:spacing w:before="100" w:beforeAutospacing="1" w:after="100" w:afterAutospacing="1" w:line="240" w:lineRule="auto"/>
              <w:ind w:firstLine="0"/>
              <w:jc w:val="center"/>
              <w:rPr>
                <w:rFonts w:ascii="Arial" w:hAnsi="Arial" w:cs="Arial"/>
                <w:b/>
                <w:sz w:val="16"/>
                <w:szCs w:val="16"/>
              </w:rPr>
            </w:pPr>
            <w:r w:rsidRPr="008A4EBD">
              <w:rPr>
                <w:rFonts w:ascii="Arial" w:hAnsi="Arial" w:cs="Arial"/>
                <w:b/>
                <w:sz w:val="16"/>
                <w:szCs w:val="16"/>
              </w:rPr>
              <w:t>1</w:t>
            </w:r>
          </w:p>
        </w:tc>
        <w:tc>
          <w:tcPr>
            <w:tcW w:w="759" w:type="dxa"/>
            <w:tcBorders>
              <w:top w:val="single" w:sz="12" w:space="0" w:color="auto"/>
              <w:left w:val="single" w:sz="12" w:space="0" w:color="auto"/>
              <w:right w:val="single" w:sz="4" w:space="0" w:color="auto"/>
            </w:tcBorders>
            <w:shd w:val="clear" w:color="auto" w:fill="C6D9F1" w:themeFill="text2" w:themeFillTint="33"/>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sidRPr="001B5F31">
              <w:rPr>
                <w:rFonts w:ascii="Arial" w:hAnsi="Arial" w:cs="Arial"/>
                <w:sz w:val="16"/>
                <w:szCs w:val="16"/>
              </w:rPr>
              <w:t>5</w:t>
            </w:r>
          </w:p>
        </w:tc>
        <w:tc>
          <w:tcPr>
            <w:tcW w:w="900" w:type="dxa"/>
            <w:tcBorders>
              <w:top w:val="single" w:sz="12" w:space="0" w:color="auto"/>
              <w:left w:val="single" w:sz="4" w:space="0" w:color="auto"/>
              <w:right w:val="single" w:sz="12" w:space="0" w:color="auto"/>
            </w:tcBorders>
            <w:shd w:val="clear" w:color="auto" w:fill="C6D9F1" w:themeFill="text2" w:themeFillTint="33"/>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602.18</w:t>
            </w:r>
          </w:p>
        </w:tc>
        <w:tc>
          <w:tcPr>
            <w:tcW w:w="810" w:type="dxa"/>
            <w:tcBorders>
              <w:top w:val="single" w:sz="12" w:space="0" w:color="auto"/>
              <w:left w:val="single" w:sz="12" w:space="0" w:color="auto"/>
              <w:right w:val="single" w:sz="4" w:space="0" w:color="auto"/>
            </w:tcBorders>
            <w:shd w:val="clear" w:color="auto" w:fill="92D050"/>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0.013</w:t>
            </w:r>
          </w:p>
        </w:tc>
        <w:tc>
          <w:tcPr>
            <w:tcW w:w="956" w:type="dxa"/>
            <w:tcBorders>
              <w:top w:val="single" w:sz="12" w:space="0" w:color="auto"/>
              <w:left w:val="single" w:sz="4" w:space="0" w:color="auto"/>
              <w:right w:val="single" w:sz="4" w:space="0" w:color="auto"/>
            </w:tcBorders>
            <w:shd w:val="clear" w:color="auto" w:fill="FFFF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548.55</w:t>
            </w:r>
          </w:p>
        </w:tc>
        <w:tc>
          <w:tcPr>
            <w:tcW w:w="754" w:type="dxa"/>
            <w:tcBorders>
              <w:top w:val="single" w:sz="12" w:space="0" w:color="auto"/>
              <w:left w:val="single" w:sz="4" w:space="0" w:color="auto"/>
              <w:right w:val="single" w:sz="12" w:space="0" w:color="auto"/>
            </w:tcBorders>
            <w:shd w:val="clear" w:color="auto" w:fill="8DB3E2" w:themeFill="text2" w:themeFillTint="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1</w:t>
            </w:r>
          </w:p>
        </w:tc>
        <w:tc>
          <w:tcPr>
            <w:tcW w:w="861" w:type="dxa"/>
            <w:tcBorders>
              <w:top w:val="single" w:sz="12" w:space="0" w:color="auto"/>
              <w:left w:val="single" w:sz="12" w:space="0" w:color="auto"/>
              <w:right w:val="single" w:sz="4" w:space="0" w:color="auto"/>
            </w:tcBorders>
            <w:shd w:val="clear" w:color="auto" w:fill="92D050"/>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0.011</w:t>
            </w:r>
          </w:p>
        </w:tc>
        <w:tc>
          <w:tcPr>
            <w:tcW w:w="810" w:type="dxa"/>
            <w:tcBorders>
              <w:top w:val="single" w:sz="12" w:space="0" w:color="auto"/>
              <w:left w:val="single" w:sz="4" w:space="0" w:color="auto"/>
              <w:right w:val="single" w:sz="4" w:space="0" w:color="auto"/>
            </w:tcBorders>
            <w:shd w:val="clear" w:color="auto" w:fill="FFFF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548.55</w:t>
            </w:r>
          </w:p>
        </w:tc>
        <w:tc>
          <w:tcPr>
            <w:tcW w:w="720" w:type="dxa"/>
            <w:tcBorders>
              <w:top w:val="single" w:sz="12" w:space="0" w:color="auto"/>
              <w:left w:val="single" w:sz="4" w:space="0" w:color="auto"/>
              <w:right w:val="single" w:sz="12" w:space="0" w:color="auto"/>
            </w:tcBorders>
            <w:shd w:val="clear" w:color="auto" w:fill="8DB3E2" w:themeFill="text2" w:themeFillTint="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1</w:t>
            </w:r>
          </w:p>
        </w:tc>
      </w:tr>
      <w:tr w:rsidR="00717FC6" w:rsidRPr="001B5F31" w:rsidTr="006C04D2">
        <w:tc>
          <w:tcPr>
            <w:tcW w:w="450" w:type="dxa"/>
            <w:tcBorders>
              <w:left w:val="single" w:sz="12" w:space="0" w:color="auto"/>
              <w:right w:val="single" w:sz="12" w:space="0" w:color="auto"/>
            </w:tcBorders>
            <w:shd w:val="clear" w:color="auto" w:fill="D9D9D9" w:themeFill="background1" w:themeFillShade="D9"/>
          </w:tcPr>
          <w:p w:rsidR="00717FC6" w:rsidRPr="008A4EBD" w:rsidRDefault="00717FC6" w:rsidP="00717FC6">
            <w:pPr>
              <w:spacing w:before="100" w:beforeAutospacing="1" w:after="100" w:afterAutospacing="1" w:line="240" w:lineRule="auto"/>
              <w:ind w:firstLine="0"/>
              <w:jc w:val="center"/>
              <w:rPr>
                <w:rFonts w:ascii="Arial" w:hAnsi="Arial" w:cs="Arial"/>
                <w:b/>
                <w:sz w:val="16"/>
                <w:szCs w:val="16"/>
              </w:rPr>
            </w:pPr>
            <w:r w:rsidRPr="008A4EBD">
              <w:rPr>
                <w:rFonts w:ascii="Arial" w:hAnsi="Arial" w:cs="Arial"/>
                <w:b/>
                <w:sz w:val="16"/>
                <w:szCs w:val="16"/>
              </w:rPr>
              <w:t>2</w:t>
            </w:r>
          </w:p>
        </w:tc>
        <w:tc>
          <w:tcPr>
            <w:tcW w:w="759" w:type="dxa"/>
            <w:tcBorders>
              <w:left w:val="single" w:sz="12" w:space="0" w:color="auto"/>
              <w:right w:val="single" w:sz="4" w:space="0" w:color="auto"/>
            </w:tcBorders>
            <w:shd w:val="clear" w:color="auto" w:fill="C6D9F1" w:themeFill="text2" w:themeFillTint="33"/>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sidRPr="001B5F31">
              <w:rPr>
                <w:rFonts w:ascii="Arial" w:hAnsi="Arial" w:cs="Arial"/>
                <w:sz w:val="16"/>
                <w:szCs w:val="16"/>
              </w:rPr>
              <w:t>10</w:t>
            </w:r>
          </w:p>
        </w:tc>
        <w:tc>
          <w:tcPr>
            <w:tcW w:w="900" w:type="dxa"/>
            <w:tcBorders>
              <w:left w:val="single" w:sz="4" w:space="0" w:color="auto"/>
              <w:right w:val="single" w:sz="12" w:space="0" w:color="auto"/>
            </w:tcBorders>
            <w:shd w:val="clear" w:color="auto" w:fill="C6D9F1" w:themeFill="text2" w:themeFillTint="33"/>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1482.28</w:t>
            </w:r>
          </w:p>
        </w:tc>
        <w:tc>
          <w:tcPr>
            <w:tcW w:w="810" w:type="dxa"/>
            <w:tcBorders>
              <w:left w:val="single" w:sz="12" w:space="0" w:color="auto"/>
              <w:right w:val="single" w:sz="4" w:space="0" w:color="auto"/>
            </w:tcBorders>
            <w:shd w:val="clear" w:color="auto" w:fill="92D050"/>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0.275</w:t>
            </w:r>
          </w:p>
        </w:tc>
        <w:tc>
          <w:tcPr>
            <w:tcW w:w="956" w:type="dxa"/>
            <w:tcBorders>
              <w:left w:val="single" w:sz="4" w:space="0" w:color="auto"/>
              <w:right w:val="single" w:sz="4" w:space="0" w:color="auto"/>
            </w:tcBorders>
            <w:shd w:val="clear" w:color="auto" w:fill="FFFF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965.65</w:t>
            </w:r>
          </w:p>
        </w:tc>
        <w:tc>
          <w:tcPr>
            <w:tcW w:w="754" w:type="dxa"/>
            <w:tcBorders>
              <w:left w:val="single" w:sz="4" w:space="0" w:color="auto"/>
              <w:right w:val="single" w:sz="12" w:space="0" w:color="auto"/>
            </w:tcBorders>
            <w:shd w:val="clear" w:color="auto" w:fill="8DB3E2" w:themeFill="text2" w:themeFillTint="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16</w:t>
            </w:r>
          </w:p>
        </w:tc>
        <w:tc>
          <w:tcPr>
            <w:tcW w:w="861" w:type="dxa"/>
            <w:tcBorders>
              <w:left w:val="single" w:sz="12" w:space="0" w:color="auto"/>
              <w:right w:val="single" w:sz="4" w:space="0" w:color="auto"/>
            </w:tcBorders>
            <w:shd w:val="clear" w:color="auto" w:fill="92D050"/>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0.107</w:t>
            </w:r>
          </w:p>
        </w:tc>
        <w:tc>
          <w:tcPr>
            <w:tcW w:w="810" w:type="dxa"/>
            <w:tcBorders>
              <w:left w:val="single" w:sz="4" w:space="0" w:color="auto"/>
              <w:right w:val="single" w:sz="4" w:space="0" w:color="auto"/>
            </w:tcBorders>
            <w:shd w:val="clear" w:color="auto" w:fill="FFFF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965.65</w:t>
            </w:r>
          </w:p>
        </w:tc>
        <w:tc>
          <w:tcPr>
            <w:tcW w:w="720" w:type="dxa"/>
            <w:tcBorders>
              <w:left w:val="single" w:sz="4" w:space="0" w:color="auto"/>
              <w:right w:val="single" w:sz="12" w:space="0" w:color="auto"/>
            </w:tcBorders>
            <w:shd w:val="clear" w:color="auto" w:fill="8DB3E2" w:themeFill="text2" w:themeFillTint="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6</w:t>
            </w:r>
          </w:p>
        </w:tc>
      </w:tr>
      <w:tr w:rsidR="00717FC6" w:rsidRPr="001B5F31" w:rsidTr="006C04D2">
        <w:tc>
          <w:tcPr>
            <w:tcW w:w="450" w:type="dxa"/>
            <w:tcBorders>
              <w:left w:val="single" w:sz="12" w:space="0" w:color="auto"/>
              <w:right w:val="single" w:sz="12" w:space="0" w:color="auto"/>
            </w:tcBorders>
            <w:shd w:val="clear" w:color="auto" w:fill="D9D9D9" w:themeFill="background1" w:themeFillShade="D9"/>
          </w:tcPr>
          <w:p w:rsidR="00717FC6" w:rsidRPr="008A4EBD" w:rsidRDefault="00717FC6" w:rsidP="00717FC6">
            <w:pPr>
              <w:spacing w:before="100" w:beforeAutospacing="1" w:after="100" w:afterAutospacing="1" w:line="240" w:lineRule="auto"/>
              <w:ind w:firstLine="0"/>
              <w:jc w:val="center"/>
              <w:rPr>
                <w:rFonts w:ascii="Arial" w:hAnsi="Arial" w:cs="Arial"/>
                <w:b/>
                <w:sz w:val="16"/>
                <w:szCs w:val="16"/>
              </w:rPr>
            </w:pPr>
            <w:r w:rsidRPr="008A4EBD">
              <w:rPr>
                <w:rFonts w:ascii="Arial" w:hAnsi="Arial" w:cs="Arial"/>
                <w:b/>
                <w:sz w:val="16"/>
                <w:szCs w:val="16"/>
              </w:rPr>
              <w:t>3</w:t>
            </w:r>
          </w:p>
        </w:tc>
        <w:tc>
          <w:tcPr>
            <w:tcW w:w="759" w:type="dxa"/>
            <w:tcBorders>
              <w:left w:val="single" w:sz="12" w:space="0" w:color="auto"/>
              <w:right w:val="single" w:sz="4" w:space="0" w:color="auto"/>
            </w:tcBorders>
            <w:shd w:val="clear" w:color="auto" w:fill="C6D9F1" w:themeFill="text2" w:themeFillTint="33"/>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sidRPr="001B5F31">
              <w:rPr>
                <w:rFonts w:ascii="Arial" w:hAnsi="Arial" w:cs="Arial"/>
                <w:sz w:val="16"/>
                <w:szCs w:val="16"/>
              </w:rPr>
              <w:t>15</w:t>
            </w:r>
          </w:p>
        </w:tc>
        <w:tc>
          <w:tcPr>
            <w:tcW w:w="900" w:type="dxa"/>
            <w:tcBorders>
              <w:left w:val="single" w:sz="4" w:space="0" w:color="auto"/>
              <w:right w:val="single" w:sz="12" w:space="0" w:color="auto"/>
            </w:tcBorders>
            <w:shd w:val="clear" w:color="auto" w:fill="C6D9F1" w:themeFill="text2" w:themeFillTint="33"/>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1718.39</w:t>
            </w:r>
          </w:p>
        </w:tc>
        <w:tc>
          <w:tcPr>
            <w:tcW w:w="810" w:type="dxa"/>
            <w:tcBorders>
              <w:left w:val="single" w:sz="12" w:space="0" w:color="auto"/>
              <w:right w:val="single" w:sz="4" w:space="0" w:color="auto"/>
            </w:tcBorders>
            <w:shd w:val="clear" w:color="auto" w:fill="92D050"/>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1.477</w:t>
            </w:r>
          </w:p>
        </w:tc>
        <w:tc>
          <w:tcPr>
            <w:tcW w:w="956" w:type="dxa"/>
            <w:tcBorders>
              <w:left w:val="single" w:sz="4" w:space="0" w:color="auto"/>
              <w:right w:val="single" w:sz="4" w:space="0" w:color="auto"/>
            </w:tcBorders>
            <w:shd w:val="clear" w:color="auto" w:fill="FFFF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957.58</w:t>
            </w:r>
          </w:p>
        </w:tc>
        <w:tc>
          <w:tcPr>
            <w:tcW w:w="754" w:type="dxa"/>
            <w:tcBorders>
              <w:left w:val="single" w:sz="4" w:space="0" w:color="auto"/>
              <w:right w:val="single" w:sz="12" w:space="0" w:color="auto"/>
            </w:tcBorders>
            <w:shd w:val="clear" w:color="auto" w:fill="8DB3E2" w:themeFill="text2" w:themeFillTint="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83</w:t>
            </w:r>
          </w:p>
        </w:tc>
        <w:tc>
          <w:tcPr>
            <w:tcW w:w="861" w:type="dxa"/>
            <w:tcBorders>
              <w:left w:val="single" w:sz="12" w:space="0" w:color="auto"/>
              <w:right w:val="single" w:sz="4" w:space="0" w:color="auto"/>
            </w:tcBorders>
            <w:shd w:val="clear" w:color="auto" w:fill="92D050"/>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0.515</w:t>
            </w:r>
          </w:p>
        </w:tc>
        <w:tc>
          <w:tcPr>
            <w:tcW w:w="810" w:type="dxa"/>
            <w:tcBorders>
              <w:left w:val="single" w:sz="4" w:space="0" w:color="auto"/>
              <w:right w:val="single" w:sz="4" w:space="0" w:color="auto"/>
            </w:tcBorders>
            <w:shd w:val="clear" w:color="auto" w:fill="FFFF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957.58</w:t>
            </w:r>
          </w:p>
        </w:tc>
        <w:tc>
          <w:tcPr>
            <w:tcW w:w="720" w:type="dxa"/>
            <w:tcBorders>
              <w:left w:val="single" w:sz="4" w:space="0" w:color="auto"/>
              <w:right w:val="single" w:sz="12" w:space="0" w:color="auto"/>
            </w:tcBorders>
            <w:shd w:val="clear" w:color="auto" w:fill="8DB3E2" w:themeFill="text2" w:themeFillTint="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20</w:t>
            </w:r>
          </w:p>
        </w:tc>
      </w:tr>
      <w:tr w:rsidR="00717FC6" w:rsidRPr="001B5F31" w:rsidTr="006C04D2">
        <w:tc>
          <w:tcPr>
            <w:tcW w:w="450" w:type="dxa"/>
            <w:tcBorders>
              <w:left w:val="single" w:sz="12" w:space="0" w:color="auto"/>
              <w:right w:val="single" w:sz="12" w:space="0" w:color="auto"/>
            </w:tcBorders>
            <w:shd w:val="clear" w:color="auto" w:fill="D9D9D9" w:themeFill="background1" w:themeFillShade="D9"/>
          </w:tcPr>
          <w:p w:rsidR="00717FC6" w:rsidRPr="008A4EBD" w:rsidRDefault="00717FC6" w:rsidP="00717FC6">
            <w:pPr>
              <w:spacing w:before="100" w:beforeAutospacing="1" w:after="100" w:afterAutospacing="1" w:line="240" w:lineRule="auto"/>
              <w:ind w:firstLine="0"/>
              <w:jc w:val="center"/>
              <w:rPr>
                <w:rFonts w:ascii="Arial" w:hAnsi="Arial" w:cs="Arial"/>
                <w:b/>
                <w:sz w:val="16"/>
                <w:szCs w:val="16"/>
              </w:rPr>
            </w:pPr>
            <w:r w:rsidRPr="008A4EBD">
              <w:rPr>
                <w:rFonts w:ascii="Arial" w:hAnsi="Arial" w:cs="Arial"/>
                <w:b/>
                <w:sz w:val="16"/>
                <w:szCs w:val="16"/>
              </w:rPr>
              <w:t>4</w:t>
            </w:r>
          </w:p>
        </w:tc>
        <w:tc>
          <w:tcPr>
            <w:tcW w:w="759" w:type="dxa"/>
            <w:tcBorders>
              <w:left w:val="single" w:sz="12" w:space="0" w:color="auto"/>
              <w:right w:val="single" w:sz="4" w:space="0" w:color="auto"/>
            </w:tcBorders>
            <w:shd w:val="clear" w:color="auto" w:fill="C6D9F1" w:themeFill="text2" w:themeFillTint="33"/>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sidRPr="001B5F31">
              <w:rPr>
                <w:rFonts w:ascii="Arial" w:hAnsi="Arial" w:cs="Arial"/>
                <w:sz w:val="16"/>
                <w:szCs w:val="16"/>
              </w:rPr>
              <w:t>20</w:t>
            </w:r>
          </w:p>
        </w:tc>
        <w:tc>
          <w:tcPr>
            <w:tcW w:w="900" w:type="dxa"/>
            <w:tcBorders>
              <w:left w:val="single" w:sz="4" w:space="0" w:color="auto"/>
              <w:right w:val="single" w:sz="12" w:space="0" w:color="auto"/>
            </w:tcBorders>
            <w:shd w:val="clear" w:color="auto" w:fill="C6D9F1" w:themeFill="text2" w:themeFillTint="33"/>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3273.58</w:t>
            </w:r>
          </w:p>
        </w:tc>
        <w:tc>
          <w:tcPr>
            <w:tcW w:w="810" w:type="dxa"/>
            <w:tcBorders>
              <w:left w:val="single" w:sz="12" w:space="0" w:color="auto"/>
              <w:right w:val="single" w:sz="4" w:space="0" w:color="auto"/>
            </w:tcBorders>
            <w:shd w:val="clear" w:color="auto" w:fill="92D050"/>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12.4</w:t>
            </w:r>
          </w:p>
        </w:tc>
        <w:tc>
          <w:tcPr>
            <w:tcW w:w="956" w:type="dxa"/>
            <w:tcBorders>
              <w:left w:val="single" w:sz="4" w:space="0" w:color="auto"/>
              <w:right w:val="single" w:sz="4" w:space="0" w:color="auto"/>
            </w:tcBorders>
            <w:shd w:val="clear" w:color="auto" w:fill="FFFF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1271.01</w:t>
            </w:r>
          </w:p>
        </w:tc>
        <w:tc>
          <w:tcPr>
            <w:tcW w:w="754" w:type="dxa"/>
            <w:tcBorders>
              <w:left w:val="single" w:sz="4" w:space="0" w:color="auto"/>
              <w:right w:val="single" w:sz="12" w:space="0" w:color="auto"/>
            </w:tcBorders>
            <w:shd w:val="clear" w:color="auto" w:fill="8DB3E2" w:themeFill="text2" w:themeFillTint="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599</w:t>
            </w:r>
          </w:p>
        </w:tc>
        <w:tc>
          <w:tcPr>
            <w:tcW w:w="861" w:type="dxa"/>
            <w:tcBorders>
              <w:left w:val="single" w:sz="12" w:space="0" w:color="auto"/>
              <w:right w:val="single" w:sz="4" w:space="0" w:color="auto"/>
            </w:tcBorders>
            <w:shd w:val="clear" w:color="auto" w:fill="92D050"/>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0.716</w:t>
            </w:r>
          </w:p>
        </w:tc>
        <w:tc>
          <w:tcPr>
            <w:tcW w:w="810" w:type="dxa"/>
            <w:tcBorders>
              <w:left w:val="single" w:sz="4" w:space="0" w:color="auto"/>
              <w:right w:val="single" w:sz="4" w:space="0" w:color="auto"/>
            </w:tcBorders>
            <w:shd w:val="clear" w:color="auto" w:fill="FFFF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1132.14</w:t>
            </w:r>
          </w:p>
        </w:tc>
        <w:tc>
          <w:tcPr>
            <w:tcW w:w="720" w:type="dxa"/>
            <w:tcBorders>
              <w:left w:val="single" w:sz="4" w:space="0" w:color="auto"/>
              <w:right w:val="single" w:sz="12" w:space="0" w:color="auto"/>
            </w:tcBorders>
            <w:shd w:val="clear" w:color="auto" w:fill="8DB3E2" w:themeFill="text2" w:themeFillTint="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21</w:t>
            </w:r>
          </w:p>
        </w:tc>
      </w:tr>
      <w:tr w:rsidR="00717FC6" w:rsidRPr="001B5F31" w:rsidTr="006C04D2">
        <w:tc>
          <w:tcPr>
            <w:tcW w:w="450" w:type="dxa"/>
            <w:tcBorders>
              <w:left w:val="single" w:sz="12" w:space="0" w:color="auto"/>
              <w:right w:val="single" w:sz="12" w:space="0" w:color="auto"/>
            </w:tcBorders>
            <w:shd w:val="clear" w:color="auto" w:fill="D9D9D9" w:themeFill="background1" w:themeFillShade="D9"/>
          </w:tcPr>
          <w:p w:rsidR="00717FC6" w:rsidRPr="008A4EBD" w:rsidRDefault="00717FC6" w:rsidP="00717FC6">
            <w:pPr>
              <w:spacing w:before="100" w:beforeAutospacing="1" w:after="100" w:afterAutospacing="1" w:line="240" w:lineRule="auto"/>
              <w:ind w:firstLine="0"/>
              <w:jc w:val="center"/>
              <w:rPr>
                <w:rFonts w:ascii="Arial" w:hAnsi="Arial" w:cs="Arial"/>
                <w:b/>
                <w:sz w:val="16"/>
                <w:szCs w:val="16"/>
              </w:rPr>
            </w:pPr>
            <w:r w:rsidRPr="008A4EBD">
              <w:rPr>
                <w:rFonts w:ascii="Arial" w:hAnsi="Arial" w:cs="Arial"/>
                <w:b/>
                <w:sz w:val="16"/>
                <w:szCs w:val="16"/>
              </w:rPr>
              <w:t>5</w:t>
            </w:r>
          </w:p>
        </w:tc>
        <w:tc>
          <w:tcPr>
            <w:tcW w:w="759" w:type="dxa"/>
            <w:tcBorders>
              <w:left w:val="single" w:sz="12" w:space="0" w:color="auto"/>
              <w:right w:val="single" w:sz="4" w:space="0" w:color="auto"/>
            </w:tcBorders>
            <w:shd w:val="clear" w:color="auto" w:fill="C6D9F1" w:themeFill="text2" w:themeFillTint="33"/>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sidRPr="001B5F31">
              <w:rPr>
                <w:rFonts w:ascii="Arial" w:hAnsi="Arial" w:cs="Arial"/>
                <w:sz w:val="16"/>
                <w:szCs w:val="16"/>
              </w:rPr>
              <w:t>25</w:t>
            </w:r>
          </w:p>
        </w:tc>
        <w:tc>
          <w:tcPr>
            <w:tcW w:w="900" w:type="dxa"/>
            <w:tcBorders>
              <w:left w:val="single" w:sz="4" w:space="0" w:color="auto"/>
              <w:right w:val="single" w:sz="12" w:space="0" w:color="auto"/>
            </w:tcBorders>
            <w:shd w:val="clear" w:color="auto" w:fill="C6D9F1" w:themeFill="text2" w:themeFillTint="33"/>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3347.64</w:t>
            </w:r>
          </w:p>
        </w:tc>
        <w:tc>
          <w:tcPr>
            <w:tcW w:w="810" w:type="dxa"/>
            <w:tcBorders>
              <w:left w:val="single" w:sz="12" w:space="0" w:color="auto"/>
              <w:right w:val="single" w:sz="4" w:space="0" w:color="auto"/>
            </w:tcBorders>
            <w:shd w:val="clear" w:color="auto" w:fill="92D050"/>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11.32</w:t>
            </w:r>
          </w:p>
        </w:tc>
        <w:tc>
          <w:tcPr>
            <w:tcW w:w="956" w:type="dxa"/>
            <w:tcBorders>
              <w:left w:val="single" w:sz="4" w:space="0" w:color="auto"/>
              <w:right w:val="single" w:sz="4" w:space="0" w:color="auto"/>
            </w:tcBorders>
            <w:shd w:val="clear" w:color="auto" w:fill="FFFF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1664.21</w:t>
            </w:r>
          </w:p>
        </w:tc>
        <w:tc>
          <w:tcPr>
            <w:tcW w:w="754" w:type="dxa"/>
            <w:tcBorders>
              <w:left w:val="single" w:sz="4" w:space="0" w:color="auto"/>
              <w:right w:val="single" w:sz="12" w:space="0" w:color="auto"/>
            </w:tcBorders>
            <w:shd w:val="clear" w:color="auto" w:fill="8DB3E2" w:themeFill="text2" w:themeFillTint="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474</w:t>
            </w:r>
          </w:p>
        </w:tc>
        <w:tc>
          <w:tcPr>
            <w:tcW w:w="861" w:type="dxa"/>
            <w:tcBorders>
              <w:left w:val="single" w:sz="12" w:space="0" w:color="auto"/>
              <w:right w:val="single" w:sz="4" w:space="0" w:color="auto"/>
            </w:tcBorders>
            <w:shd w:val="clear" w:color="auto" w:fill="92D050"/>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6.75</w:t>
            </w:r>
          </w:p>
        </w:tc>
        <w:tc>
          <w:tcPr>
            <w:tcW w:w="810" w:type="dxa"/>
            <w:tcBorders>
              <w:left w:val="single" w:sz="4" w:space="0" w:color="auto"/>
              <w:right w:val="single" w:sz="4" w:space="0" w:color="auto"/>
            </w:tcBorders>
            <w:shd w:val="clear" w:color="auto" w:fill="FFFF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1349.50</w:t>
            </w:r>
          </w:p>
        </w:tc>
        <w:tc>
          <w:tcPr>
            <w:tcW w:w="720" w:type="dxa"/>
            <w:tcBorders>
              <w:left w:val="single" w:sz="4" w:space="0" w:color="auto"/>
              <w:right w:val="single" w:sz="12" w:space="0" w:color="auto"/>
            </w:tcBorders>
            <w:shd w:val="clear" w:color="auto" w:fill="8DB3E2" w:themeFill="text2" w:themeFillTint="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146</w:t>
            </w:r>
          </w:p>
        </w:tc>
      </w:tr>
      <w:tr w:rsidR="00717FC6" w:rsidRPr="001B5F31" w:rsidTr="006C04D2">
        <w:tc>
          <w:tcPr>
            <w:tcW w:w="450" w:type="dxa"/>
            <w:tcBorders>
              <w:left w:val="single" w:sz="12" w:space="0" w:color="auto"/>
              <w:right w:val="single" w:sz="12" w:space="0" w:color="auto"/>
            </w:tcBorders>
            <w:shd w:val="clear" w:color="auto" w:fill="D9D9D9" w:themeFill="background1" w:themeFillShade="D9"/>
          </w:tcPr>
          <w:p w:rsidR="00717FC6" w:rsidRPr="008A4EBD" w:rsidRDefault="00717FC6" w:rsidP="00717FC6">
            <w:pPr>
              <w:spacing w:before="100" w:beforeAutospacing="1" w:after="100" w:afterAutospacing="1" w:line="240" w:lineRule="auto"/>
              <w:ind w:firstLine="0"/>
              <w:jc w:val="center"/>
              <w:rPr>
                <w:rFonts w:ascii="Arial" w:hAnsi="Arial" w:cs="Arial"/>
                <w:b/>
                <w:sz w:val="16"/>
                <w:szCs w:val="16"/>
              </w:rPr>
            </w:pPr>
            <w:r w:rsidRPr="008A4EBD">
              <w:rPr>
                <w:rFonts w:ascii="Arial" w:hAnsi="Arial" w:cs="Arial"/>
                <w:b/>
                <w:sz w:val="16"/>
                <w:szCs w:val="16"/>
              </w:rPr>
              <w:t>6</w:t>
            </w:r>
          </w:p>
        </w:tc>
        <w:tc>
          <w:tcPr>
            <w:tcW w:w="759" w:type="dxa"/>
            <w:tcBorders>
              <w:left w:val="single" w:sz="12" w:space="0" w:color="auto"/>
              <w:right w:val="single" w:sz="4" w:space="0" w:color="auto"/>
            </w:tcBorders>
            <w:shd w:val="clear" w:color="auto" w:fill="C6D9F1" w:themeFill="text2" w:themeFillTint="33"/>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sidRPr="001B5F31">
              <w:rPr>
                <w:rFonts w:ascii="Arial" w:hAnsi="Arial" w:cs="Arial"/>
                <w:sz w:val="16"/>
                <w:szCs w:val="16"/>
              </w:rPr>
              <w:t>30</w:t>
            </w:r>
          </w:p>
        </w:tc>
        <w:tc>
          <w:tcPr>
            <w:tcW w:w="900" w:type="dxa"/>
            <w:tcBorders>
              <w:left w:val="single" w:sz="4" w:space="0" w:color="auto"/>
              <w:right w:val="single" w:sz="12" w:space="0" w:color="auto"/>
            </w:tcBorders>
            <w:shd w:val="clear" w:color="auto" w:fill="C6D9F1" w:themeFill="text2" w:themeFillTint="33"/>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5190.252</w:t>
            </w:r>
          </w:p>
        </w:tc>
        <w:tc>
          <w:tcPr>
            <w:tcW w:w="810" w:type="dxa"/>
            <w:tcBorders>
              <w:left w:val="single" w:sz="12" w:space="0" w:color="auto"/>
              <w:right w:val="single" w:sz="4" w:space="0" w:color="auto"/>
            </w:tcBorders>
            <w:shd w:val="clear" w:color="auto" w:fill="92D050"/>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15.21</w:t>
            </w:r>
          </w:p>
        </w:tc>
        <w:tc>
          <w:tcPr>
            <w:tcW w:w="956" w:type="dxa"/>
            <w:tcBorders>
              <w:left w:val="single" w:sz="4" w:space="0" w:color="auto"/>
              <w:right w:val="single" w:sz="4" w:space="0" w:color="auto"/>
            </w:tcBorders>
            <w:shd w:val="clear" w:color="auto" w:fill="FFFF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1721.74</w:t>
            </w:r>
          </w:p>
        </w:tc>
        <w:tc>
          <w:tcPr>
            <w:tcW w:w="754" w:type="dxa"/>
            <w:tcBorders>
              <w:left w:val="single" w:sz="4" w:space="0" w:color="auto"/>
              <w:right w:val="single" w:sz="12" w:space="0" w:color="auto"/>
            </w:tcBorders>
            <w:shd w:val="clear" w:color="auto" w:fill="8DB3E2" w:themeFill="text2" w:themeFillTint="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539</w:t>
            </w:r>
          </w:p>
        </w:tc>
        <w:tc>
          <w:tcPr>
            <w:tcW w:w="861" w:type="dxa"/>
            <w:tcBorders>
              <w:left w:val="single" w:sz="12" w:space="0" w:color="auto"/>
              <w:right w:val="single" w:sz="4" w:space="0" w:color="auto"/>
            </w:tcBorders>
            <w:shd w:val="clear" w:color="auto" w:fill="92D050"/>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5.295</w:t>
            </w:r>
          </w:p>
        </w:tc>
        <w:tc>
          <w:tcPr>
            <w:tcW w:w="810" w:type="dxa"/>
            <w:tcBorders>
              <w:left w:val="single" w:sz="4" w:space="0" w:color="auto"/>
              <w:right w:val="single" w:sz="4" w:space="0" w:color="auto"/>
            </w:tcBorders>
            <w:shd w:val="clear" w:color="auto" w:fill="FFFF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1342.61</w:t>
            </w:r>
          </w:p>
        </w:tc>
        <w:tc>
          <w:tcPr>
            <w:tcW w:w="720" w:type="dxa"/>
            <w:tcBorders>
              <w:left w:val="single" w:sz="4" w:space="0" w:color="auto"/>
              <w:right w:val="single" w:sz="12" w:space="0" w:color="auto"/>
            </w:tcBorders>
            <w:shd w:val="clear" w:color="auto" w:fill="8DB3E2" w:themeFill="text2" w:themeFillTint="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90</w:t>
            </w:r>
          </w:p>
        </w:tc>
      </w:tr>
      <w:tr w:rsidR="00717FC6" w:rsidRPr="001B5F31" w:rsidTr="006C04D2">
        <w:tc>
          <w:tcPr>
            <w:tcW w:w="450" w:type="dxa"/>
            <w:tcBorders>
              <w:left w:val="single" w:sz="12" w:space="0" w:color="auto"/>
              <w:right w:val="single" w:sz="12" w:space="0" w:color="auto"/>
            </w:tcBorders>
            <w:shd w:val="clear" w:color="auto" w:fill="D9D9D9" w:themeFill="background1" w:themeFillShade="D9"/>
          </w:tcPr>
          <w:p w:rsidR="00717FC6" w:rsidRPr="008A4EBD" w:rsidRDefault="00717FC6" w:rsidP="00717FC6">
            <w:pPr>
              <w:spacing w:before="100" w:beforeAutospacing="1" w:after="100" w:afterAutospacing="1" w:line="240" w:lineRule="auto"/>
              <w:ind w:firstLine="0"/>
              <w:jc w:val="center"/>
              <w:rPr>
                <w:rFonts w:ascii="Arial" w:hAnsi="Arial" w:cs="Arial"/>
                <w:b/>
                <w:sz w:val="16"/>
                <w:szCs w:val="16"/>
              </w:rPr>
            </w:pPr>
            <w:r w:rsidRPr="008A4EBD">
              <w:rPr>
                <w:rFonts w:ascii="Arial" w:hAnsi="Arial" w:cs="Arial"/>
                <w:b/>
                <w:sz w:val="16"/>
                <w:szCs w:val="16"/>
              </w:rPr>
              <w:t>7</w:t>
            </w:r>
          </w:p>
        </w:tc>
        <w:tc>
          <w:tcPr>
            <w:tcW w:w="759" w:type="dxa"/>
            <w:tcBorders>
              <w:left w:val="single" w:sz="12" w:space="0" w:color="auto"/>
              <w:right w:val="single" w:sz="4" w:space="0" w:color="auto"/>
            </w:tcBorders>
            <w:shd w:val="clear" w:color="auto" w:fill="C6D9F1" w:themeFill="text2" w:themeFillTint="33"/>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sidRPr="001B5F31">
              <w:rPr>
                <w:rFonts w:ascii="Arial" w:hAnsi="Arial" w:cs="Arial"/>
                <w:sz w:val="16"/>
                <w:szCs w:val="16"/>
              </w:rPr>
              <w:t>35</w:t>
            </w:r>
          </w:p>
        </w:tc>
        <w:tc>
          <w:tcPr>
            <w:tcW w:w="900" w:type="dxa"/>
            <w:tcBorders>
              <w:left w:val="single" w:sz="4" w:space="0" w:color="auto"/>
              <w:right w:val="single" w:sz="12" w:space="0" w:color="auto"/>
            </w:tcBorders>
            <w:shd w:val="clear" w:color="auto" w:fill="C6D9F1" w:themeFill="text2" w:themeFillTint="33"/>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56</w:t>
            </w:r>
            <w:r w:rsidRPr="001B5F31">
              <w:rPr>
                <w:rFonts w:ascii="Arial" w:hAnsi="Arial" w:cs="Arial"/>
                <w:sz w:val="16"/>
                <w:szCs w:val="16"/>
              </w:rPr>
              <w:t>15.57</w:t>
            </w:r>
          </w:p>
        </w:tc>
        <w:tc>
          <w:tcPr>
            <w:tcW w:w="810" w:type="dxa"/>
            <w:tcBorders>
              <w:left w:val="single" w:sz="12" w:space="0" w:color="auto"/>
              <w:right w:val="single" w:sz="4" w:space="0" w:color="auto"/>
            </w:tcBorders>
            <w:shd w:val="clear" w:color="auto" w:fill="92D050"/>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29.85</w:t>
            </w:r>
          </w:p>
        </w:tc>
        <w:tc>
          <w:tcPr>
            <w:tcW w:w="956" w:type="dxa"/>
            <w:tcBorders>
              <w:left w:val="single" w:sz="4" w:space="0" w:color="auto"/>
              <w:right w:val="single" w:sz="4" w:space="0" w:color="auto"/>
            </w:tcBorders>
            <w:shd w:val="clear" w:color="auto" w:fill="FFFF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1878.21</w:t>
            </w:r>
          </w:p>
        </w:tc>
        <w:tc>
          <w:tcPr>
            <w:tcW w:w="754" w:type="dxa"/>
            <w:tcBorders>
              <w:left w:val="single" w:sz="4" w:space="0" w:color="auto"/>
              <w:right w:val="single" w:sz="12" w:space="0" w:color="auto"/>
            </w:tcBorders>
            <w:shd w:val="clear" w:color="auto" w:fill="8DB3E2" w:themeFill="text2" w:themeFillTint="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888</w:t>
            </w:r>
          </w:p>
        </w:tc>
        <w:tc>
          <w:tcPr>
            <w:tcW w:w="861" w:type="dxa"/>
            <w:tcBorders>
              <w:left w:val="single" w:sz="12" w:space="0" w:color="auto"/>
              <w:right w:val="single" w:sz="4" w:space="0" w:color="auto"/>
            </w:tcBorders>
            <w:shd w:val="clear" w:color="auto" w:fill="92D050"/>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9.566</w:t>
            </w:r>
          </w:p>
        </w:tc>
        <w:tc>
          <w:tcPr>
            <w:tcW w:w="810" w:type="dxa"/>
            <w:tcBorders>
              <w:left w:val="single" w:sz="4" w:space="0" w:color="auto"/>
              <w:right w:val="single" w:sz="4" w:space="0" w:color="auto"/>
            </w:tcBorders>
            <w:shd w:val="clear" w:color="auto" w:fill="FFFF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1619.28</w:t>
            </w:r>
          </w:p>
        </w:tc>
        <w:tc>
          <w:tcPr>
            <w:tcW w:w="720" w:type="dxa"/>
            <w:tcBorders>
              <w:left w:val="single" w:sz="4" w:space="0" w:color="auto"/>
              <w:right w:val="single" w:sz="12" w:space="0" w:color="auto"/>
            </w:tcBorders>
            <w:shd w:val="clear" w:color="auto" w:fill="8DB3E2" w:themeFill="text2" w:themeFillTint="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134</w:t>
            </w:r>
          </w:p>
        </w:tc>
      </w:tr>
      <w:tr w:rsidR="00717FC6" w:rsidRPr="001B5F31" w:rsidTr="006C04D2">
        <w:tc>
          <w:tcPr>
            <w:tcW w:w="450" w:type="dxa"/>
            <w:tcBorders>
              <w:left w:val="single" w:sz="12" w:space="0" w:color="auto"/>
              <w:right w:val="single" w:sz="12" w:space="0" w:color="auto"/>
            </w:tcBorders>
            <w:shd w:val="clear" w:color="auto" w:fill="D9D9D9" w:themeFill="background1" w:themeFillShade="D9"/>
          </w:tcPr>
          <w:p w:rsidR="00717FC6" w:rsidRPr="008A4EBD" w:rsidRDefault="00717FC6" w:rsidP="00717FC6">
            <w:pPr>
              <w:spacing w:before="100" w:beforeAutospacing="1" w:after="100" w:afterAutospacing="1" w:line="240" w:lineRule="auto"/>
              <w:ind w:firstLine="0"/>
              <w:jc w:val="center"/>
              <w:rPr>
                <w:rFonts w:ascii="Arial" w:hAnsi="Arial" w:cs="Arial"/>
                <w:b/>
                <w:sz w:val="16"/>
                <w:szCs w:val="16"/>
              </w:rPr>
            </w:pPr>
            <w:r w:rsidRPr="008A4EBD">
              <w:rPr>
                <w:rFonts w:ascii="Arial" w:hAnsi="Arial" w:cs="Arial"/>
                <w:b/>
                <w:sz w:val="16"/>
                <w:szCs w:val="16"/>
              </w:rPr>
              <w:t>8</w:t>
            </w:r>
          </w:p>
        </w:tc>
        <w:tc>
          <w:tcPr>
            <w:tcW w:w="759" w:type="dxa"/>
            <w:tcBorders>
              <w:left w:val="single" w:sz="12" w:space="0" w:color="auto"/>
              <w:right w:val="single" w:sz="4" w:space="0" w:color="auto"/>
            </w:tcBorders>
            <w:shd w:val="clear" w:color="auto" w:fill="C6D9F1" w:themeFill="text2" w:themeFillTint="33"/>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sidRPr="001B5F31">
              <w:rPr>
                <w:rFonts w:ascii="Arial" w:hAnsi="Arial" w:cs="Arial"/>
                <w:sz w:val="16"/>
                <w:szCs w:val="16"/>
              </w:rPr>
              <w:t>40</w:t>
            </w:r>
          </w:p>
        </w:tc>
        <w:tc>
          <w:tcPr>
            <w:tcW w:w="900" w:type="dxa"/>
            <w:tcBorders>
              <w:left w:val="single" w:sz="4" w:space="0" w:color="auto"/>
              <w:right w:val="single" w:sz="12" w:space="0" w:color="auto"/>
            </w:tcBorders>
            <w:shd w:val="clear" w:color="auto" w:fill="C6D9F1" w:themeFill="text2" w:themeFillTint="33"/>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5901.33</w:t>
            </w:r>
          </w:p>
        </w:tc>
        <w:tc>
          <w:tcPr>
            <w:tcW w:w="810" w:type="dxa"/>
            <w:tcBorders>
              <w:left w:val="single" w:sz="12" w:space="0" w:color="auto"/>
              <w:right w:val="single" w:sz="4" w:space="0" w:color="auto"/>
            </w:tcBorders>
            <w:shd w:val="clear" w:color="auto" w:fill="92D050"/>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36.28</w:t>
            </w:r>
          </w:p>
        </w:tc>
        <w:tc>
          <w:tcPr>
            <w:tcW w:w="956" w:type="dxa"/>
            <w:tcBorders>
              <w:left w:val="single" w:sz="4" w:space="0" w:color="auto"/>
              <w:right w:val="single" w:sz="4" w:space="0" w:color="auto"/>
            </w:tcBorders>
            <w:shd w:val="clear" w:color="auto" w:fill="FFFF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2073.32</w:t>
            </w:r>
          </w:p>
        </w:tc>
        <w:tc>
          <w:tcPr>
            <w:tcW w:w="754" w:type="dxa"/>
            <w:tcBorders>
              <w:left w:val="single" w:sz="4" w:space="0" w:color="auto"/>
              <w:right w:val="single" w:sz="12" w:space="0" w:color="auto"/>
            </w:tcBorders>
            <w:shd w:val="clear" w:color="auto" w:fill="8DB3E2" w:themeFill="text2" w:themeFillTint="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986</w:t>
            </w:r>
          </w:p>
        </w:tc>
        <w:tc>
          <w:tcPr>
            <w:tcW w:w="861" w:type="dxa"/>
            <w:tcBorders>
              <w:left w:val="single" w:sz="12" w:space="0" w:color="auto"/>
              <w:right w:val="single" w:sz="4" w:space="0" w:color="auto"/>
            </w:tcBorders>
            <w:shd w:val="clear" w:color="auto" w:fill="92D050"/>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37.39</w:t>
            </w:r>
          </w:p>
        </w:tc>
        <w:tc>
          <w:tcPr>
            <w:tcW w:w="810" w:type="dxa"/>
            <w:tcBorders>
              <w:left w:val="single" w:sz="4" w:space="0" w:color="auto"/>
              <w:right w:val="single" w:sz="4" w:space="0" w:color="auto"/>
            </w:tcBorders>
            <w:shd w:val="clear" w:color="auto" w:fill="FFFF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1615.03</w:t>
            </w:r>
          </w:p>
        </w:tc>
        <w:tc>
          <w:tcPr>
            <w:tcW w:w="720" w:type="dxa"/>
            <w:tcBorders>
              <w:left w:val="single" w:sz="4" w:space="0" w:color="auto"/>
              <w:right w:val="single" w:sz="12" w:space="0" w:color="auto"/>
            </w:tcBorders>
            <w:shd w:val="clear" w:color="auto" w:fill="8DB3E2" w:themeFill="text2" w:themeFillTint="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441</w:t>
            </w:r>
          </w:p>
        </w:tc>
      </w:tr>
      <w:tr w:rsidR="00717FC6" w:rsidRPr="001B5F31" w:rsidTr="006C04D2">
        <w:tc>
          <w:tcPr>
            <w:tcW w:w="450" w:type="dxa"/>
            <w:tcBorders>
              <w:left w:val="single" w:sz="12" w:space="0" w:color="auto"/>
              <w:right w:val="single" w:sz="12" w:space="0" w:color="auto"/>
            </w:tcBorders>
            <w:shd w:val="clear" w:color="auto" w:fill="D9D9D9" w:themeFill="background1" w:themeFillShade="D9"/>
          </w:tcPr>
          <w:p w:rsidR="00717FC6" w:rsidRPr="008A4EBD" w:rsidRDefault="00717FC6" w:rsidP="00717FC6">
            <w:pPr>
              <w:spacing w:before="100" w:beforeAutospacing="1" w:after="100" w:afterAutospacing="1" w:line="240" w:lineRule="auto"/>
              <w:ind w:firstLine="0"/>
              <w:jc w:val="center"/>
              <w:rPr>
                <w:rFonts w:ascii="Arial" w:hAnsi="Arial" w:cs="Arial"/>
                <w:b/>
                <w:sz w:val="16"/>
                <w:szCs w:val="16"/>
              </w:rPr>
            </w:pPr>
            <w:r w:rsidRPr="008A4EBD">
              <w:rPr>
                <w:rFonts w:ascii="Arial" w:hAnsi="Arial" w:cs="Arial"/>
                <w:b/>
                <w:sz w:val="16"/>
                <w:szCs w:val="16"/>
              </w:rPr>
              <w:t>9</w:t>
            </w:r>
          </w:p>
        </w:tc>
        <w:tc>
          <w:tcPr>
            <w:tcW w:w="759" w:type="dxa"/>
            <w:tcBorders>
              <w:left w:val="single" w:sz="12" w:space="0" w:color="auto"/>
              <w:right w:val="single" w:sz="4" w:space="0" w:color="auto"/>
            </w:tcBorders>
            <w:shd w:val="clear" w:color="auto" w:fill="C6D9F1" w:themeFill="text2" w:themeFillTint="33"/>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sidRPr="001B5F31">
              <w:rPr>
                <w:rFonts w:ascii="Arial" w:hAnsi="Arial" w:cs="Arial"/>
                <w:sz w:val="16"/>
                <w:szCs w:val="16"/>
              </w:rPr>
              <w:t>45</w:t>
            </w:r>
          </w:p>
        </w:tc>
        <w:tc>
          <w:tcPr>
            <w:tcW w:w="900" w:type="dxa"/>
            <w:tcBorders>
              <w:left w:val="single" w:sz="4" w:space="0" w:color="auto"/>
              <w:right w:val="single" w:sz="12" w:space="0" w:color="auto"/>
            </w:tcBorders>
            <w:shd w:val="clear" w:color="auto" w:fill="C6D9F1" w:themeFill="text2" w:themeFillTint="33"/>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7059.06</w:t>
            </w:r>
          </w:p>
        </w:tc>
        <w:tc>
          <w:tcPr>
            <w:tcW w:w="810" w:type="dxa"/>
            <w:tcBorders>
              <w:left w:val="single" w:sz="12" w:space="0" w:color="auto"/>
              <w:right w:val="single" w:sz="4" w:space="0" w:color="auto"/>
            </w:tcBorders>
            <w:shd w:val="clear" w:color="auto" w:fill="92D050"/>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40.79</w:t>
            </w:r>
          </w:p>
        </w:tc>
        <w:tc>
          <w:tcPr>
            <w:tcW w:w="956" w:type="dxa"/>
            <w:tcBorders>
              <w:left w:val="single" w:sz="4" w:space="0" w:color="auto"/>
              <w:right w:val="single" w:sz="4" w:space="0" w:color="auto"/>
            </w:tcBorders>
            <w:shd w:val="clear" w:color="auto" w:fill="FFFF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2252.78</w:t>
            </w:r>
          </w:p>
        </w:tc>
        <w:tc>
          <w:tcPr>
            <w:tcW w:w="754" w:type="dxa"/>
            <w:tcBorders>
              <w:left w:val="single" w:sz="4" w:space="0" w:color="auto"/>
              <w:right w:val="single" w:sz="12" w:space="0" w:color="auto"/>
            </w:tcBorders>
            <w:shd w:val="clear" w:color="auto" w:fill="8DB3E2" w:themeFill="text2" w:themeFillTint="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995</w:t>
            </w:r>
          </w:p>
        </w:tc>
        <w:tc>
          <w:tcPr>
            <w:tcW w:w="861" w:type="dxa"/>
            <w:tcBorders>
              <w:left w:val="single" w:sz="12" w:space="0" w:color="auto"/>
              <w:right w:val="single" w:sz="4" w:space="0" w:color="auto"/>
            </w:tcBorders>
            <w:shd w:val="clear" w:color="auto" w:fill="92D050"/>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23.27</w:t>
            </w:r>
          </w:p>
        </w:tc>
        <w:tc>
          <w:tcPr>
            <w:tcW w:w="810" w:type="dxa"/>
            <w:tcBorders>
              <w:left w:val="single" w:sz="4" w:space="0" w:color="auto"/>
              <w:right w:val="single" w:sz="4" w:space="0" w:color="auto"/>
            </w:tcBorders>
            <w:shd w:val="clear" w:color="auto" w:fill="FFFF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1866.85</w:t>
            </w:r>
          </w:p>
        </w:tc>
        <w:tc>
          <w:tcPr>
            <w:tcW w:w="720" w:type="dxa"/>
            <w:tcBorders>
              <w:left w:val="single" w:sz="4" w:space="0" w:color="auto"/>
              <w:right w:val="single" w:sz="12" w:space="0" w:color="auto"/>
            </w:tcBorders>
            <w:shd w:val="clear" w:color="auto" w:fill="8DB3E2" w:themeFill="text2" w:themeFillTint="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230</w:t>
            </w:r>
          </w:p>
        </w:tc>
      </w:tr>
      <w:tr w:rsidR="00717FC6" w:rsidRPr="001B5F31" w:rsidTr="006C04D2">
        <w:tc>
          <w:tcPr>
            <w:tcW w:w="450" w:type="dxa"/>
            <w:tcBorders>
              <w:left w:val="single" w:sz="12" w:space="0" w:color="auto"/>
              <w:right w:val="single" w:sz="12" w:space="0" w:color="auto"/>
            </w:tcBorders>
            <w:shd w:val="clear" w:color="auto" w:fill="D9D9D9" w:themeFill="background1" w:themeFillShade="D9"/>
          </w:tcPr>
          <w:p w:rsidR="00717FC6" w:rsidRPr="008A4EBD" w:rsidRDefault="00717FC6" w:rsidP="00717FC6">
            <w:pPr>
              <w:spacing w:before="100" w:beforeAutospacing="1" w:after="100" w:afterAutospacing="1" w:line="240" w:lineRule="auto"/>
              <w:ind w:firstLine="0"/>
              <w:jc w:val="center"/>
              <w:rPr>
                <w:rFonts w:ascii="Arial" w:hAnsi="Arial" w:cs="Arial"/>
                <w:b/>
                <w:sz w:val="16"/>
                <w:szCs w:val="16"/>
              </w:rPr>
            </w:pPr>
            <w:r w:rsidRPr="008A4EBD">
              <w:rPr>
                <w:rFonts w:ascii="Arial" w:hAnsi="Arial" w:cs="Arial"/>
                <w:b/>
                <w:sz w:val="16"/>
                <w:szCs w:val="16"/>
              </w:rPr>
              <w:t>10</w:t>
            </w:r>
          </w:p>
        </w:tc>
        <w:tc>
          <w:tcPr>
            <w:tcW w:w="759" w:type="dxa"/>
            <w:tcBorders>
              <w:left w:val="single" w:sz="12" w:space="0" w:color="auto"/>
              <w:right w:val="single" w:sz="4" w:space="0" w:color="auto"/>
            </w:tcBorders>
            <w:shd w:val="clear" w:color="auto" w:fill="C6D9F1" w:themeFill="text2" w:themeFillTint="33"/>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sidRPr="001B5F31">
              <w:rPr>
                <w:rFonts w:ascii="Arial" w:hAnsi="Arial" w:cs="Arial"/>
                <w:sz w:val="16"/>
                <w:szCs w:val="16"/>
              </w:rPr>
              <w:t>50</w:t>
            </w:r>
          </w:p>
        </w:tc>
        <w:tc>
          <w:tcPr>
            <w:tcW w:w="900" w:type="dxa"/>
            <w:tcBorders>
              <w:left w:val="single" w:sz="4" w:space="0" w:color="auto"/>
              <w:right w:val="single" w:sz="12" w:space="0" w:color="auto"/>
            </w:tcBorders>
            <w:shd w:val="clear" w:color="auto" w:fill="C6D9F1" w:themeFill="text2" w:themeFillTint="33"/>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7985.34</w:t>
            </w:r>
          </w:p>
        </w:tc>
        <w:tc>
          <w:tcPr>
            <w:tcW w:w="810" w:type="dxa"/>
            <w:tcBorders>
              <w:left w:val="single" w:sz="12" w:space="0" w:color="auto"/>
              <w:right w:val="single" w:sz="4" w:space="0" w:color="auto"/>
            </w:tcBorders>
            <w:shd w:val="clear" w:color="auto" w:fill="92D050"/>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81.14</w:t>
            </w:r>
          </w:p>
        </w:tc>
        <w:tc>
          <w:tcPr>
            <w:tcW w:w="956" w:type="dxa"/>
            <w:tcBorders>
              <w:left w:val="single" w:sz="4" w:space="0" w:color="auto"/>
              <w:right w:val="single" w:sz="4" w:space="0" w:color="auto"/>
            </w:tcBorders>
            <w:shd w:val="clear" w:color="auto" w:fill="FFFF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2661.43</w:t>
            </w:r>
          </w:p>
        </w:tc>
        <w:tc>
          <w:tcPr>
            <w:tcW w:w="754" w:type="dxa"/>
            <w:tcBorders>
              <w:left w:val="single" w:sz="4" w:space="0" w:color="auto"/>
              <w:right w:val="single" w:sz="12" w:space="0" w:color="auto"/>
            </w:tcBorders>
            <w:shd w:val="clear" w:color="auto" w:fill="8DB3E2" w:themeFill="text2" w:themeFillTint="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894</w:t>
            </w:r>
          </w:p>
        </w:tc>
        <w:tc>
          <w:tcPr>
            <w:tcW w:w="861" w:type="dxa"/>
            <w:tcBorders>
              <w:left w:val="single" w:sz="12" w:space="0" w:color="auto"/>
              <w:right w:val="single" w:sz="4" w:space="0" w:color="auto"/>
            </w:tcBorders>
            <w:shd w:val="clear" w:color="auto" w:fill="92D050"/>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70.03</w:t>
            </w:r>
          </w:p>
        </w:tc>
        <w:tc>
          <w:tcPr>
            <w:tcW w:w="810" w:type="dxa"/>
            <w:tcBorders>
              <w:left w:val="single" w:sz="4" w:space="0" w:color="auto"/>
              <w:right w:val="single" w:sz="4" w:space="0" w:color="auto"/>
            </w:tcBorders>
            <w:shd w:val="clear" w:color="auto" w:fill="FFFF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1787.02</w:t>
            </w:r>
          </w:p>
        </w:tc>
        <w:tc>
          <w:tcPr>
            <w:tcW w:w="720" w:type="dxa"/>
            <w:tcBorders>
              <w:left w:val="single" w:sz="4" w:space="0" w:color="auto"/>
              <w:right w:val="single" w:sz="12" w:space="0" w:color="auto"/>
            </w:tcBorders>
            <w:shd w:val="clear" w:color="auto" w:fill="8DB3E2" w:themeFill="text2" w:themeFillTint="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599</w:t>
            </w:r>
          </w:p>
        </w:tc>
      </w:tr>
      <w:tr w:rsidR="00717FC6" w:rsidRPr="001B5F31" w:rsidTr="006C04D2">
        <w:tc>
          <w:tcPr>
            <w:tcW w:w="450" w:type="dxa"/>
            <w:tcBorders>
              <w:left w:val="single" w:sz="12" w:space="0" w:color="auto"/>
              <w:right w:val="single" w:sz="12" w:space="0" w:color="auto"/>
            </w:tcBorders>
            <w:shd w:val="clear" w:color="auto" w:fill="D9D9D9" w:themeFill="background1" w:themeFillShade="D9"/>
          </w:tcPr>
          <w:p w:rsidR="00717FC6" w:rsidRPr="008A4EBD" w:rsidRDefault="00717FC6" w:rsidP="00717FC6">
            <w:pPr>
              <w:spacing w:before="100" w:beforeAutospacing="1" w:after="100" w:afterAutospacing="1" w:line="240" w:lineRule="auto"/>
              <w:ind w:firstLine="0"/>
              <w:jc w:val="center"/>
              <w:rPr>
                <w:rFonts w:ascii="Arial" w:hAnsi="Arial" w:cs="Arial"/>
                <w:b/>
                <w:sz w:val="16"/>
                <w:szCs w:val="16"/>
              </w:rPr>
            </w:pPr>
            <w:r w:rsidRPr="008A4EBD">
              <w:rPr>
                <w:rFonts w:ascii="Arial" w:hAnsi="Arial" w:cs="Arial"/>
                <w:b/>
                <w:sz w:val="16"/>
                <w:szCs w:val="16"/>
              </w:rPr>
              <w:t>11</w:t>
            </w:r>
          </w:p>
        </w:tc>
        <w:tc>
          <w:tcPr>
            <w:tcW w:w="759" w:type="dxa"/>
            <w:tcBorders>
              <w:left w:val="single" w:sz="12" w:space="0" w:color="auto"/>
              <w:right w:val="single" w:sz="4" w:space="0" w:color="auto"/>
            </w:tcBorders>
            <w:shd w:val="clear" w:color="auto" w:fill="C6D9F1" w:themeFill="text2" w:themeFillTint="33"/>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sidRPr="001B5F31">
              <w:rPr>
                <w:rFonts w:ascii="Arial" w:hAnsi="Arial" w:cs="Arial"/>
                <w:sz w:val="16"/>
                <w:szCs w:val="16"/>
              </w:rPr>
              <w:t>55</w:t>
            </w:r>
          </w:p>
        </w:tc>
        <w:tc>
          <w:tcPr>
            <w:tcW w:w="900" w:type="dxa"/>
            <w:tcBorders>
              <w:left w:val="single" w:sz="4" w:space="0" w:color="auto"/>
              <w:right w:val="single" w:sz="12" w:space="0" w:color="auto"/>
            </w:tcBorders>
            <w:shd w:val="clear" w:color="auto" w:fill="C6D9F1" w:themeFill="text2" w:themeFillTint="33"/>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7869.78</w:t>
            </w:r>
          </w:p>
        </w:tc>
        <w:tc>
          <w:tcPr>
            <w:tcW w:w="810" w:type="dxa"/>
            <w:tcBorders>
              <w:left w:val="single" w:sz="12" w:space="0" w:color="auto"/>
              <w:right w:val="single" w:sz="4" w:space="0" w:color="auto"/>
            </w:tcBorders>
            <w:shd w:val="clear" w:color="auto" w:fill="92D050"/>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93.53</w:t>
            </w:r>
          </w:p>
        </w:tc>
        <w:tc>
          <w:tcPr>
            <w:tcW w:w="956" w:type="dxa"/>
            <w:tcBorders>
              <w:left w:val="single" w:sz="4" w:space="0" w:color="auto"/>
              <w:right w:val="single" w:sz="4" w:space="0" w:color="auto"/>
            </w:tcBorders>
            <w:shd w:val="clear" w:color="auto" w:fill="FFFF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2871.12</w:t>
            </w:r>
          </w:p>
        </w:tc>
        <w:tc>
          <w:tcPr>
            <w:tcW w:w="754" w:type="dxa"/>
            <w:tcBorders>
              <w:left w:val="single" w:sz="4" w:space="0" w:color="auto"/>
              <w:right w:val="single" w:sz="12" w:space="0" w:color="auto"/>
            </w:tcBorders>
            <w:shd w:val="clear" w:color="auto" w:fill="8DB3E2" w:themeFill="text2" w:themeFillTint="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853</w:t>
            </w:r>
          </w:p>
        </w:tc>
        <w:tc>
          <w:tcPr>
            <w:tcW w:w="861" w:type="dxa"/>
            <w:tcBorders>
              <w:left w:val="single" w:sz="12" w:space="0" w:color="auto"/>
              <w:right w:val="single" w:sz="4" w:space="0" w:color="auto"/>
            </w:tcBorders>
            <w:shd w:val="clear" w:color="auto" w:fill="92D050"/>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72.47</w:t>
            </w:r>
          </w:p>
        </w:tc>
        <w:tc>
          <w:tcPr>
            <w:tcW w:w="810" w:type="dxa"/>
            <w:tcBorders>
              <w:left w:val="single" w:sz="4" w:space="0" w:color="auto"/>
              <w:right w:val="single" w:sz="4" w:space="0" w:color="auto"/>
            </w:tcBorders>
            <w:shd w:val="clear" w:color="auto" w:fill="FFFF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2000.59</w:t>
            </w:r>
          </w:p>
        </w:tc>
        <w:tc>
          <w:tcPr>
            <w:tcW w:w="720" w:type="dxa"/>
            <w:tcBorders>
              <w:left w:val="single" w:sz="4" w:space="0" w:color="auto"/>
              <w:right w:val="single" w:sz="12" w:space="0" w:color="auto"/>
            </w:tcBorders>
            <w:shd w:val="clear" w:color="auto" w:fill="8DB3E2" w:themeFill="text2" w:themeFillTint="66"/>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540</w:t>
            </w:r>
          </w:p>
        </w:tc>
      </w:tr>
      <w:tr w:rsidR="00717FC6" w:rsidTr="006C04D2">
        <w:tc>
          <w:tcPr>
            <w:tcW w:w="450" w:type="dxa"/>
            <w:tcBorders>
              <w:left w:val="single" w:sz="12" w:space="0" w:color="auto"/>
              <w:right w:val="single" w:sz="12" w:space="0" w:color="auto"/>
            </w:tcBorders>
            <w:shd w:val="clear" w:color="auto" w:fill="D9D9D9" w:themeFill="background1" w:themeFillShade="D9"/>
          </w:tcPr>
          <w:p w:rsidR="00717FC6" w:rsidRPr="008A4EBD" w:rsidRDefault="00717FC6" w:rsidP="00717FC6">
            <w:pPr>
              <w:spacing w:before="100" w:beforeAutospacing="1" w:after="100" w:afterAutospacing="1" w:line="240" w:lineRule="auto"/>
              <w:ind w:firstLine="0"/>
              <w:jc w:val="center"/>
              <w:rPr>
                <w:rFonts w:ascii="Arial" w:hAnsi="Arial" w:cs="Arial"/>
                <w:b/>
                <w:sz w:val="16"/>
                <w:szCs w:val="16"/>
              </w:rPr>
            </w:pPr>
            <w:r>
              <w:rPr>
                <w:rFonts w:ascii="Arial" w:hAnsi="Arial" w:cs="Arial"/>
                <w:b/>
                <w:sz w:val="16"/>
                <w:szCs w:val="16"/>
              </w:rPr>
              <w:t>12</w:t>
            </w:r>
          </w:p>
        </w:tc>
        <w:tc>
          <w:tcPr>
            <w:tcW w:w="759" w:type="dxa"/>
            <w:tcBorders>
              <w:left w:val="single" w:sz="12" w:space="0" w:color="auto"/>
              <w:right w:val="single" w:sz="4" w:space="0" w:color="auto"/>
            </w:tcBorders>
            <w:shd w:val="clear" w:color="auto" w:fill="C6D9F1" w:themeFill="text2" w:themeFillTint="33"/>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60</w:t>
            </w:r>
          </w:p>
        </w:tc>
        <w:tc>
          <w:tcPr>
            <w:tcW w:w="900" w:type="dxa"/>
            <w:tcBorders>
              <w:left w:val="single" w:sz="4" w:space="0" w:color="auto"/>
              <w:right w:val="single" w:sz="12" w:space="0" w:color="auto"/>
            </w:tcBorders>
            <w:shd w:val="clear" w:color="auto" w:fill="C6D9F1" w:themeFill="text2" w:themeFillTint="33"/>
          </w:tcPr>
          <w:p w:rsidR="00717FC6"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9422.61</w:t>
            </w:r>
          </w:p>
        </w:tc>
        <w:tc>
          <w:tcPr>
            <w:tcW w:w="810" w:type="dxa"/>
            <w:tcBorders>
              <w:left w:val="single" w:sz="12" w:space="0" w:color="auto"/>
              <w:right w:val="single" w:sz="4" w:space="0" w:color="auto"/>
            </w:tcBorders>
            <w:shd w:val="clear" w:color="auto" w:fill="92D050"/>
          </w:tcPr>
          <w:p w:rsidR="00717FC6"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101.27</w:t>
            </w:r>
          </w:p>
        </w:tc>
        <w:tc>
          <w:tcPr>
            <w:tcW w:w="956" w:type="dxa"/>
            <w:tcBorders>
              <w:left w:val="single" w:sz="4" w:space="0" w:color="auto"/>
              <w:right w:val="single" w:sz="4" w:space="0" w:color="auto"/>
            </w:tcBorders>
            <w:shd w:val="clear" w:color="auto" w:fill="FFFF66"/>
          </w:tcPr>
          <w:p w:rsidR="00717FC6"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3005.54</w:t>
            </w:r>
          </w:p>
        </w:tc>
        <w:tc>
          <w:tcPr>
            <w:tcW w:w="754" w:type="dxa"/>
            <w:tcBorders>
              <w:left w:val="single" w:sz="4" w:space="0" w:color="auto"/>
              <w:right w:val="single" w:sz="12" w:space="0" w:color="auto"/>
            </w:tcBorders>
            <w:shd w:val="clear" w:color="auto" w:fill="8DB3E2" w:themeFill="text2" w:themeFillTint="66"/>
          </w:tcPr>
          <w:p w:rsidR="00717FC6"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999</w:t>
            </w:r>
          </w:p>
        </w:tc>
        <w:tc>
          <w:tcPr>
            <w:tcW w:w="861" w:type="dxa"/>
            <w:tcBorders>
              <w:left w:val="single" w:sz="12" w:space="0" w:color="auto"/>
              <w:right w:val="single" w:sz="4" w:space="0" w:color="auto"/>
            </w:tcBorders>
            <w:shd w:val="clear" w:color="auto" w:fill="92D050"/>
          </w:tcPr>
          <w:p w:rsidR="00717FC6"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110.23</w:t>
            </w:r>
          </w:p>
        </w:tc>
        <w:tc>
          <w:tcPr>
            <w:tcW w:w="810" w:type="dxa"/>
            <w:tcBorders>
              <w:left w:val="single" w:sz="4" w:space="0" w:color="auto"/>
              <w:right w:val="single" w:sz="4" w:space="0" w:color="auto"/>
            </w:tcBorders>
            <w:shd w:val="clear" w:color="auto" w:fill="FFFF66"/>
          </w:tcPr>
          <w:p w:rsidR="00717FC6"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1977.84</w:t>
            </w:r>
          </w:p>
        </w:tc>
        <w:tc>
          <w:tcPr>
            <w:tcW w:w="720" w:type="dxa"/>
            <w:tcBorders>
              <w:left w:val="single" w:sz="4" w:space="0" w:color="auto"/>
              <w:right w:val="single" w:sz="12" w:space="0" w:color="auto"/>
            </w:tcBorders>
            <w:shd w:val="clear" w:color="auto" w:fill="8DB3E2" w:themeFill="text2" w:themeFillTint="66"/>
          </w:tcPr>
          <w:p w:rsidR="00717FC6"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916</w:t>
            </w:r>
          </w:p>
        </w:tc>
      </w:tr>
      <w:tr w:rsidR="00717FC6" w:rsidTr="006C04D2">
        <w:tc>
          <w:tcPr>
            <w:tcW w:w="450" w:type="dxa"/>
            <w:tcBorders>
              <w:left w:val="single" w:sz="12" w:space="0" w:color="auto"/>
              <w:right w:val="single" w:sz="12" w:space="0" w:color="auto"/>
            </w:tcBorders>
            <w:shd w:val="clear" w:color="auto" w:fill="D9D9D9" w:themeFill="background1" w:themeFillShade="D9"/>
          </w:tcPr>
          <w:p w:rsidR="00717FC6" w:rsidRPr="008A4EBD" w:rsidRDefault="00717FC6" w:rsidP="00717FC6">
            <w:pPr>
              <w:spacing w:before="100" w:beforeAutospacing="1" w:after="100" w:afterAutospacing="1" w:line="240" w:lineRule="auto"/>
              <w:ind w:firstLine="0"/>
              <w:jc w:val="center"/>
              <w:rPr>
                <w:rFonts w:ascii="Arial" w:hAnsi="Arial" w:cs="Arial"/>
                <w:b/>
                <w:sz w:val="16"/>
                <w:szCs w:val="16"/>
              </w:rPr>
            </w:pPr>
            <w:r>
              <w:rPr>
                <w:rFonts w:ascii="Arial" w:hAnsi="Arial" w:cs="Arial"/>
                <w:b/>
                <w:sz w:val="16"/>
                <w:szCs w:val="16"/>
              </w:rPr>
              <w:t>13</w:t>
            </w:r>
          </w:p>
        </w:tc>
        <w:tc>
          <w:tcPr>
            <w:tcW w:w="759" w:type="dxa"/>
            <w:tcBorders>
              <w:left w:val="single" w:sz="12" w:space="0" w:color="auto"/>
              <w:right w:val="single" w:sz="4" w:space="0" w:color="auto"/>
            </w:tcBorders>
            <w:shd w:val="clear" w:color="auto" w:fill="C6D9F1" w:themeFill="text2" w:themeFillTint="33"/>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65</w:t>
            </w:r>
          </w:p>
        </w:tc>
        <w:tc>
          <w:tcPr>
            <w:tcW w:w="900" w:type="dxa"/>
            <w:tcBorders>
              <w:left w:val="single" w:sz="4" w:space="0" w:color="auto"/>
              <w:right w:val="single" w:sz="12" w:space="0" w:color="auto"/>
            </w:tcBorders>
            <w:shd w:val="clear" w:color="auto" w:fill="C6D9F1" w:themeFill="text2" w:themeFillTint="33"/>
          </w:tcPr>
          <w:p w:rsidR="00717FC6"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9627.68</w:t>
            </w:r>
          </w:p>
        </w:tc>
        <w:tc>
          <w:tcPr>
            <w:tcW w:w="810" w:type="dxa"/>
            <w:tcBorders>
              <w:left w:val="single" w:sz="12" w:space="0" w:color="auto"/>
              <w:right w:val="single" w:sz="4" w:space="0" w:color="auto"/>
            </w:tcBorders>
            <w:shd w:val="clear" w:color="auto" w:fill="92D050"/>
          </w:tcPr>
          <w:p w:rsidR="00717FC6"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131.81</w:t>
            </w:r>
          </w:p>
        </w:tc>
        <w:tc>
          <w:tcPr>
            <w:tcW w:w="956" w:type="dxa"/>
            <w:tcBorders>
              <w:left w:val="single" w:sz="4" w:space="0" w:color="auto"/>
              <w:right w:val="single" w:sz="4" w:space="0" w:color="auto"/>
            </w:tcBorders>
            <w:shd w:val="clear" w:color="auto" w:fill="FFFF66"/>
          </w:tcPr>
          <w:p w:rsidR="00717FC6"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2948</w:t>
            </w:r>
          </w:p>
        </w:tc>
        <w:tc>
          <w:tcPr>
            <w:tcW w:w="754" w:type="dxa"/>
            <w:tcBorders>
              <w:left w:val="single" w:sz="4" w:space="0" w:color="auto"/>
              <w:right w:val="single" w:sz="12" w:space="0" w:color="auto"/>
            </w:tcBorders>
            <w:shd w:val="clear" w:color="auto" w:fill="8DB3E2" w:themeFill="text2" w:themeFillTint="66"/>
          </w:tcPr>
          <w:p w:rsidR="00717FC6"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987</w:t>
            </w:r>
          </w:p>
        </w:tc>
        <w:tc>
          <w:tcPr>
            <w:tcW w:w="861" w:type="dxa"/>
            <w:tcBorders>
              <w:left w:val="single" w:sz="12" w:space="0" w:color="auto"/>
              <w:right w:val="single" w:sz="4" w:space="0" w:color="auto"/>
            </w:tcBorders>
            <w:shd w:val="clear" w:color="auto" w:fill="92D050"/>
          </w:tcPr>
          <w:p w:rsidR="00717FC6"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135.11</w:t>
            </w:r>
          </w:p>
        </w:tc>
        <w:tc>
          <w:tcPr>
            <w:tcW w:w="810" w:type="dxa"/>
            <w:tcBorders>
              <w:left w:val="single" w:sz="4" w:space="0" w:color="auto"/>
              <w:right w:val="single" w:sz="4" w:space="0" w:color="auto"/>
            </w:tcBorders>
            <w:shd w:val="clear" w:color="auto" w:fill="FFFF66"/>
          </w:tcPr>
          <w:p w:rsidR="00717FC6"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1937.53</w:t>
            </w:r>
          </w:p>
        </w:tc>
        <w:tc>
          <w:tcPr>
            <w:tcW w:w="720" w:type="dxa"/>
            <w:tcBorders>
              <w:left w:val="single" w:sz="4" w:space="0" w:color="auto"/>
              <w:right w:val="single" w:sz="12" w:space="0" w:color="auto"/>
            </w:tcBorders>
            <w:shd w:val="clear" w:color="auto" w:fill="8DB3E2" w:themeFill="text2" w:themeFillTint="66"/>
          </w:tcPr>
          <w:p w:rsidR="00717FC6"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860</w:t>
            </w:r>
          </w:p>
        </w:tc>
      </w:tr>
      <w:tr w:rsidR="00717FC6" w:rsidTr="006C04D2">
        <w:tc>
          <w:tcPr>
            <w:tcW w:w="450" w:type="dxa"/>
            <w:tcBorders>
              <w:left w:val="single" w:sz="12" w:space="0" w:color="auto"/>
              <w:right w:val="single" w:sz="12" w:space="0" w:color="auto"/>
            </w:tcBorders>
            <w:shd w:val="clear" w:color="auto" w:fill="D9D9D9" w:themeFill="background1" w:themeFillShade="D9"/>
          </w:tcPr>
          <w:p w:rsidR="00717FC6" w:rsidRPr="008A4EBD" w:rsidRDefault="00717FC6" w:rsidP="00717FC6">
            <w:pPr>
              <w:spacing w:before="100" w:beforeAutospacing="1" w:after="100" w:afterAutospacing="1" w:line="240" w:lineRule="auto"/>
              <w:ind w:firstLine="0"/>
              <w:jc w:val="center"/>
              <w:rPr>
                <w:rFonts w:ascii="Arial" w:hAnsi="Arial" w:cs="Arial"/>
                <w:b/>
                <w:sz w:val="16"/>
                <w:szCs w:val="16"/>
              </w:rPr>
            </w:pPr>
            <w:r>
              <w:rPr>
                <w:rFonts w:ascii="Arial" w:hAnsi="Arial" w:cs="Arial"/>
                <w:b/>
                <w:sz w:val="16"/>
                <w:szCs w:val="16"/>
              </w:rPr>
              <w:t>14</w:t>
            </w:r>
          </w:p>
        </w:tc>
        <w:tc>
          <w:tcPr>
            <w:tcW w:w="759" w:type="dxa"/>
            <w:tcBorders>
              <w:left w:val="single" w:sz="12" w:space="0" w:color="auto"/>
              <w:right w:val="single" w:sz="4" w:space="0" w:color="auto"/>
            </w:tcBorders>
            <w:shd w:val="clear" w:color="auto" w:fill="C6D9F1" w:themeFill="text2" w:themeFillTint="33"/>
          </w:tcPr>
          <w:p w:rsidR="00717FC6" w:rsidRPr="001B5F31"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70</w:t>
            </w:r>
          </w:p>
        </w:tc>
        <w:tc>
          <w:tcPr>
            <w:tcW w:w="900" w:type="dxa"/>
            <w:tcBorders>
              <w:left w:val="single" w:sz="4" w:space="0" w:color="auto"/>
              <w:right w:val="single" w:sz="12" w:space="0" w:color="auto"/>
            </w:tcBorders>
            <w:shd w:val="clear" w:color="auto" w:fill="C6D9F1" w:themeFill="text2" w:themeFillTint="33"/>
          </w:tcPr>
          <w:p w:rsidR="00717FC6"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10231.09</w:t>
            </w:r>
          </w:p>
        </w:tc>
        <w:tc>
          <w:tcPr>
            <w:tcW w:w="810" w:type="dxa"/>
            <w:tcBorders>
              <w:left w:val="single" w:sz="12" w:space="0" w:color="auto"/>
              <w:right w:val="single" w:sz="4" w:space="0" w:color="auto"/>
            </w:tcBorders>
            <w:shd w:val="clear" w:color="auto" w:fill="92D050"/>
          </w:tcPr>
          <w:p w:rsidR="00717FC6"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127.55</w:t>
            </w:r>
          </w:p>
        </w:tc>
        <w:tc>
          <w:tcPr>
            <w:tcW w:w="956" w:type="dxa"/>
            <w:tcBorders>
              <w:left w:val="single" w:sz="4" w:space="0" w:color="auto"/>
              <w:right w:val="single" w:sz="4" w:space="0" w:color="auto"/>
            </w:tcBorders>
            <w:shd w:val="clear" w:color="auto" w:fill="FFFF66"/>
          </w:tcPr>
          <w:p w:rsidR="00717FC6"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3650</w:t>
            </w:r>
          </w:p>
        </w:tc>
        <w:tc>
          <w:tcPr>
            <w:tcW w:w="754" w:type="dxa"/>
            <w:tcBorders>
              <w:left w:val="single" w:sz="4" w:space="0" w:color="auto"/>
              <w:right w:val="single" w:sz="12" w:space="0" w:color="auto"/>
            </w:tcBorders>
            <w:shd w:val="clear" w:color="auto" w:fill="8DB3E2" w:themeFill="text2" w:themeFillTint="66"/>
          </w:tcPr>
          <w:p w:rsidR="00717FC6"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955</w:t>
            </w:r>
          </w:p>
        </w:tc>
        <w:tc>
          <w:tcPr>
            <w:tcW w:w="861" w:type="dxa"/>
            <w:tcBorders>
              <w:left w:val="single" w:sz="12" w:space="0" w:color="auto"/>
              <w:right w:val="single" w:sz="4" w:space="0" w:color="auto"/>
            </w:tcBorders>
            <w:shd w:val="clear" w:color="auto" w:fill="92D050"/>
          </w:tcPr>
          <w:p w:rsidR="00717FC6"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99.71</w:t>
            </w:r>
          </w:p>
        </w:tc>
        <w:tc>
          <w:tcPr>
            <w:tcW w:w="810" w:type="dxa"/>
            <w:tcBorders>
              <w:left w:val="single" w:sz="4" w:space="0" w:color="auto"/>
              <w:right w:val="single" w:sz="4" w:space="0" w:color="auto"/>
            </w:tcBorders>
            <w:shd w:val="clear" w:color="auto" w:fill="FFFF66"/>
          </w:tcPr>
          <w:p w:rsidR="00717FC6"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2248.00</w:t>
            </w:r>
          </w:p>
        </w:tc>
        <w:tc>
          <w:tcPr>
            <w:tcW w:w="720" w:type="dxa"/>
            <w:tcBorders>
              <w:left w:val="single" w:sz="4" w:space="0" w:color="auto"/>
              <w:right w:val="single" w:sz="12" w:space="0" w:color="auto"/>
            </w:tcBorders>
            <w:shd w:val="clear" w:color="auto" w:fill="8DB3E2" w:themeFill="text2" w:themeFillTint="66"/>
          </w:tcPr>
          <w:p w:rsidR="00717FC6" w:rsidRDefault="00717FC6" w:rsidP="00717FC6">
            <w:pPr>
              <w:spacing w:before="100" w:beforeAutospacing="1" w:after="100" w:afterAutospacing="1" w:line="240" w:lineRule="auto"/>
              <w:ind w:firstLine="0"/>
              <w:jc w:val="center"/>
              <w:rPr>
                <w:rFonts w:ascii="Arial" w:hAnsi="Arial" w:cs="Arial"/>
                <w:sz w:val="16"/>
                <w:szCs w:val="16"/>
              </w:rPr>
            </w:pPr>
            <w:r>
              <w:rPr>
                <w:rFonts w:ascii="Arial" w:hAnsi="Arial" w:cs="Arial"/>
                <w:sz w:val="16"/>
                <w:szCs w:val="16"/>
              </w:rPr>
              <w:t>445</w:t>
            </w:r>
          </w:p>
        </w:tc>
      </w:tr>
    </w:tbl>
    <w:p w:rsidR="00717FC6" w:rsidRPr="00C73592" w:rsidRDefault="00C73592" w:rsidP="00C73592">
      <w:pPr>
        <w:pStyle w:val="tablecaption"/>
      </w:pPr>
      <w:r>
        <w:rPr>
          <w:b/>
        </w:rPr>
        <w:t xml:space="preserve">Table </w:t>
      </w:r>
      <w:fldSimple w:instr=" SEQ &quot;Table&quot; \* MERGEFORMAT ">
        <w:r w:rsidR="0098110D" w:rsidRPr="0098110D">
          <w:rPr>
            <w:b/>
            <w:noProof/>
          </w:rPr>
          <w:t>2</w:t>
        </w:r>
      </w:fldSimple>
      <w:r>
        <w:rPr>
          <w:b/>
        </w:rPr>
        <w:t>.</w:t>
      </w:r>
      <w:r>
        <w:t xml:space="preserve"> Rezultate obținute II</w:t>
      </w:r>
    </w:p>
    <w:tbl>
      <w:tblPr>
        <w:tblStyle w:val="TableGrid"/>
        <w:tblW w:w="7020" w:type="dxa"/>
        <w:tblInd w:w="108" w:type="dxa"/>
        <w:tblLook w:val="04A0"/>
      </w:tblPr>
      <w:tblGrid>
        <w:gridCol w:w="450"/>
        <w:gridCol w:w="723"/>
        <w:gridCol w:w="897"/>
        <w:gridCol w:w="845"/>
        <w:gridCol w:w="955"/>
        <w:gridCol w:w="810"/>
        <w:gridCol w:w="810"/>
        <w:gridCol w:w="810"/>
        <w:gridCol w:w="720"/>
      </w:tblGrid>
      <w:tr w:rsidR="00AB4D44" w:rsidTr="00C73592">
        <w:trPr>
          <w:trHeight w:val="260"/>
        </w:trPr>
        <w:tc>
          <w:tcPr>
            <w:tcW w:w="450" w:type="dxa"/>
            <w:tcBorders>
              <w:top w:val="single" w:sz="12" w:space="0" w:color="auto"/>
              <w:left w:val="single" w:sz="12" w:space="0" w:color="auto"/>
              <w:right w:val="single" w:sz="12" w:space="0" w:color="auto"/>
            </w:tcBorders>
            <w:shd w:val="clear" w:color="auto" w:fill="D9D9D9" w:themeFill="background1" w:themeFillShade="D9"/>
          </w:tcPr>
          <w:p w:rsidR="00AB4D44" w:rsidRPr="001B5F31" w:rsidRDefault="00AB4D44" w:rsidP="00C73592">
            <w:pPr>
              <w:spacing w:before="100" w:beforeAutospacing="1" w:after="100" w:afterAutospacing="1" w:line="0" w:lineRule="atLeast"/>
              <w:ind w:firstLine="0"/>
              <w:jc w:val="center"/>
              <w:rPr>
                <w:rFonts w:ascii="Arial" w:hAnsi="Arial" w:cs="Arial"/>
                <w:b/>
                <w:sz w:val="16"/>
                <w:szCs w:val="16"/>
              </w:rPr>
            </w:pPr>
            <w:r>
              <w:rPr>
                <w:rFonts w:ascii="Arial" w:hAnsi="Arial" w:cs="Arial"/>
                <w:b/>
                <w:sz w:val="16"/>
                <w:szCs w:val="16"/>
              </w:rPr>
              <w:t>I</w:t>
            </w:r>
            <w:r w:rsidRPr="001B5F31">
              <w:rPr>
                <w:rFonts w:ascii="Arial" w:hAnsi="Arial" w:cs="Arial"/>
                <w:b/>
                <w:sz w:val="16"/>
                <w:szCs w:val="16"/>
              </w:rPr>
              <w:t xml:space="preserve">D </w:t>
            </w:r>
          </w:p>
        </w:tc>
        <w:tc>
          <w:tcPr>
            <w:tcW w:w="1620"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AB4D44" w:rsidRPr="001B5F31" w:rsidRDefault="00AB4D44" w:rsidP="00C73592">
            <w:pPr>
              <w:spacing w:before="100" w:beforeAutospacing="1" w:after="100" w:afterAutospacing="1" w:line="0" w:lineRule="atLeast"/>
              <w:ind w:firstLine="0"/>
              <w:jc w:val="center"/>
              <w:rPr>
                <w:rFonts w:ascii="Arial" w:hAnsi="Arial" w:cs="Arial"/>
                <w:b/>
                <w:sz w:val="16"/>
                <w:szCs w:val="16"/>
              </w:rPr>
            </w:pPr>
            <w:r w:rsidRPr="001B5F31">
              <w:rPr>
                <w:rFonts w:ascii="Arial" w:hAnsi="Arial" w:cs="Arial"/>
                <w:b/>
                <w:sz w:val="16"/>
                <w:szCs w:val="16"/>
              </w:rPr>
              <w:t>Orase / Set</w:t>
            </w:r>
          </w:p>
        </w:tc>
        <w:tc>
          <w:tcPr>
            <w:tcW w:w="2610" w:type="dxa"/>
            <w:gridSpan w:val="3"/>
            <w:tcBorders>
              <w:top w:val="single" w:sz="12" w:space="0" w:color="auto"/>
              <w:left w:val="single" w:sz="12" w:space="0" w:color="auto"/>
              <w:bottom w:val="single" w:sz="12" w:space="0" w:color="auto"/>
              <w:right w:val="single" w:sz="12" w:space="0" w:color="auto"/>
            </w:tcBorders>
            <w:shd w:val="clear" w:color="auto" w:fill="B2A1C7" w:themeFill="accent4" w:themeFillTint="99"/>
          </w:tcPr>
          <w:p w:rsidR="00AB4D44" w:rsidRPr="001B5F31" w:rsidRDefault="00AB4D44" w:rsidP="00C73592">
            <w:pPr>
              <w:spacing w:before="100" w:beforeAutospacing="1" w:after="100" w:afterAutospacing="1" w:line="0" w:lineRule="atLeast"/>
              <w:ind w:firstLine="0"/>
              <w:jc w:val="center"/>
              <w:rPr>
                <w:rFonts w:ascii="Arial" w:hAnsi="Arial" w:cs="Arial"/>
                <w:b/>
                <w:sz w:val="16"/>
                <w:szCs w:val="16"/>
              </w:rPr>
            </w:pPr>
            <w:r w:rsidRPr="001B5F31">
              <w:rPr>
                <w:rFonts w:ascii="Arial" w:hAnsi="Arial" w:cs="Arial"/>
                <w:b/>
                <w:sz w:val="16"/>
                <w:szCs w:val="16"/>
              </w:rPr>
              <w:t>AGA + Procesare Nuclee</w:t>
            </w:r>
          </w:p>
        </w:tc>
        <w:tc>
          <w:tcPr>
            <w:tcW w:w="2340" w:type="dxa"/>
            <w:gridSpan w:val="3"/>
            <w:tcBorders>
              <w:top w:val="single" w:sz="12" w:space="0" w:color="auto"/>
              <w:left w:val="single" w:sz="12" w:space="0" w:color="auto"/>
              <w:bottom w:val="single" w:sz="12" w:space="0" w:color="auto"/>
              <w:right w:val="single" w:sz="12" w:space="0" w:color="auto"/>
            </w:tcBorders>
            <w:shd w:val="clear" w:color="auto" w:fill="948A54" w:themeFill="background2" w:themeFillShade="80"/>
          </w:tcPr>
          <w:p w:rsidR="00AB4D44" w:rsidRPr="001B5F31" w:rsidRDefault="00AB4D44" w:rsidP="00C73592">
            <w:pPr>
              <w:spacing w:before="100" w:beforeAutospacing="1" w:after="100" w:afterAutospacing="1" w:line="0" w:lineRule="atLeast"/>
              <w:ind w:firstLine="0"/>
              <w:rPr>
                <w:rFonts w:ascii="Arial" w:hAnsi="Arial" w:cs="Arial"/>
                <w:b/>
                <w:sz w:val="16"/>
                <w:szCs w:val="16"/>
              </w:rPr>
            </w:pPr>
            <w:r w:rsidRPr="001B5F31">
              <w:rPr>
                <w:rFonts w:ascii="Arial" w:hAnsi="Arial" w:cs="Arial"/>
                <w:b/>
                <w:sz w:val="16"/>
                <w:szCs w:val="16"/>
              </w:rPr>
              <w:t>AGA + Procesare Cluster</w:t>
            </w:r>
          </w:p>
        </w:tc>
      </w:tr>
      <w:tr w:rsidR="00AB4D44" w:rsidTr="00C73592">
        <w:trPr>
          <w:trHeight w:val="136"/>
        </w:trPr>
        <w:tc>
          <w:tcPr>
            <w:tcW w:w="450" w:type="dxa"/>
            <w:tcBorders>
              <w:left w:val="single" w:sz="12" w:space="0" w:color="auto"/>
              <w:right w:val="single" w:sz="12" w:space="0" w:color="auto"/>
            </w:tcBorders>
            <w:shd w:val="clear" w:color="auto" w:fill="D9D9D9" w:themeFill="background1" w:themeFillShade="D9"/>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p>
        </w:tc>
        <w:tc>
          <w:tcPr>
            <w:tcW w:w="723" w:type="dxa"/>
            <w:tcBorders>
              <w:top w:val="single" w:sz="12" w:space="0" w:color="auto"/>
              <w:left w:val="single" w:sz="12" w:space="0" w:color="auto"/>
              <w:bottom w:val="single" w:sz="12" w:space="0" w:color="auto"/>
              <w:right w:val="single" w:sz="4" w:space="0" w:color="auto"/>
            </w:tcBorders>
            <w:shd w:val="clear" w:color="auto" w:fill="DBE5F1" w:themeFill="accent1" w:themeFillTint="33"/>
          </w:tcPr>
          <w:p w:rsidR="00AB4D44" w:rsidRPr="001B5F31" w:rsidRDefault="00AB4D44" w:rsidP="00C73592">
            <w:pPr>
              <w:spacing w:before="100" w:beforeAutospacing="1" w:after="100" w:afterAutospacing="1" w:line="0" w:lineRule="atLeast"/>
              <w:ind w:firstLine="0"/>
              <w:jc w:val="center"/>
              <w:rPr>
                <w:rFonts w:ascii="Arial" w:hAnsi="Arial" w:cs="Arial"/>
                <w:b/>
                <w:sz w:val="16"/>
                <w:szCs w:val="16"/>
              </w:rPr>
            </w:pPr>
            <w:r w:rsidRPr="001B5F31">
              <w:rPr>
                <w:rFonts w:ascii="Arial" w:hAnsi="Arial" w:cs="Arial"/>
                <w:b/>
                <w:sz w:val="16"/>
                <w:szCs w:val="16"/>
              </w:rPr>
              <w:t>Numar Orase</w:t>
            </w:r>
          </w:p>
        </w:tc>
        <w:tc>
          <w:tcPr>
            <w:tcW w:w="897" w:type="dxa"/>
            <w:tcBorders>
              <w:top w:val="single" w:sz="12" w:space="0" w:color="auto"/>
              <w:left w:val="single" w:sz="4" w:space="0" w:color="auto"/>
              <w:bottom w:val="single" w:sz="12" w:space="0" w:color="auto"/>
              <w:right w:val="single" w:sz="12" w:space="0" w:color="auto"/>
            </w:tcBorders>
            <w:shd w:val="clear" w:color="auto" w:fill="DBE5F1" w:themeFill="accent1" w:themeFillTint="33"/>
          </w:tcPr>
          <w:p w:rsidR="00AB4D44" w:rsidRPr="001B5F31" w:rsidRDefault="00AB4D44" w:rsidP="00C73592">
            <w:pPr>
              <w:spacing w:before="100" w:beforeAutospacing="1" w:after="100" w:afterAutospacing="1" w:line="0" w:lineRule="atLeast"/>
              <w:ind w:firstLine="0"/>
              <w:jc w:val="center"/>
              <w:rPr>
                <w:rFonts w:ascii="Arial" w:hAnsi="Arial" w:cs="Arial"/>
                <w:b/>
                <w:sz w:val="16"/>
                <w:szCs w:val="16"/>
              </w:rPr>
            </w:pPr>
            <w:r w:rsidRPr="001B5F31">
              <w:rPr>
                <w:rFonts w:ascii="Arial" w:hAnsi="Arial" w:cs="Arial"/>
                <w:b/>
                <w:sz w:val="16"/>
                <w:szCs w:val="16"/>
              </w:rPr>
              <w:t>Distanta Initiala</w:t>
            </w:r>
          </w:p>
        </w:tc>
        <w:tc>
          <w:tcPr>
            <w:tcW w:w="845" w:type="dxa"/>
            <w:tcBorders>
              <w:top w:val="single" w:sz="12" w:space="0" w:color="auto"/>
              <w:left w:val="single" w:sz="12" w:space="0" w:color="auto"/>
              <w:bottom w:val="single" w:sz="12" w:space="0" w:color="auto"/>
              <w:right w:val="single" w:sz="4" w:space="0" w:color="auto"/>
            </w:tcBorders>
            <w:shd w:val="clear" w:color="auto" w:fill="92D050"/>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r w:rsidRPr="001B5F31">
              <w:rPr>
                <w:rFonts w:ascii="Arial" w:hAnsi="Arial" w:cs="Arial"/>
                <w:sz w:val="16"/>
                <w:szCs w:val="16"/>
              </w:rPr>
              <w:t>Timp rulare</w:t>
            </w:r>
          </w:p>
        </w:tc>
        <w:tc>
          <w:tcPr>
            <w:tcW w:w="955" w:type="dxa"/>
            <w:tcBorders>
              <w:top w:val="single" w:sz="12" w:space="0" w:color="auto"/>
              <w:left w:val="single" w:sz="4" w:space="0" w:color="auto"/>
              <w:bottom w:val="single" w:sz="12" w:space="0" w:color="auto"/>
              <w:right w:val="single" w:sz="4" w:space="0" w:color="auto"/>
            </w:tcBorders>
            <w:shd w:val="clear" w:color="auto" w:fill="FFFF66"/>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r>
              <w:rPr>
                <w:rFonts w:ascii="Arial" w:hAnsi="Arial" w:cs="Arial"/>
                <w:sz w:val="16"/>
                <w:szCs w:val="16"/>
              </w:rPr>
              <w:t>Distanta Solutie</w:t>
            </w:r>
          </w:p>
        </w:tc>
        <w:tc>
          <w:tcPr>
            <w:tcW w:w="810" w:type="dxa"/>
            <w:tcBorders>
              <w:top w:val="single" w:sz="12" w:space="0" w:color="auto"/>
              <w:left w:val="single" w:sz="4" w:space="0" w:color="auto"/>
              <w:bottom w:val="single" w:sz="12" w:space="0" w:color="auto"/>
              <w:right w:val="single" w:sz="12" w:space="0" w:color="auto"/>
            </w:tcBorders>
            <w:shd w:val="clear" w:color="auto" w:fill="8DB3E2" w:themeFill="text2" w:themeFillTint="66"/>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r>
              <w:rPr>
                <w:rFonts w:ascii="Arial" w:hAnsi="Arial" w:cs="Arial"/>
                <w:sz w:val="16"/>
                <w:szCs w:val="16"/>
              </w:rPr>
              <w:t>Numar Iteratii</w:t>
            </w:r>
          </w:p>
        </w:tc>
        <w:tc>
          <w:tcPr>
            <w:tcW w:w="810" w:type="dxa"/>
            <w:tcBorders>
              <w:top w:val="single" w:sz="12" w:space="0" w:color="auto"/>
              <w:left w:val="single" w:sz="12" w:space="0" w:color="auto"/>
              <w:bottom w:val="single" w:sz="12" w:space="0" w:color="auto"/>
              <w:right w:val="single" w:sz="4" w:space="0" w:color="auto"/>
            </w:tcBorders>
            <w:shd w:val="clear" w:color="auto" w:fill="92D050"/>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r w:rsidRPr="001B5F31">
              <w:rPr>
                <w:rFonts w:ascii="Arial" w:hAnsi="Arial" w:cs="Arial"/>
                <w:sz w:val="16"/>
                <w:szCs w:val="16"/>
              </w:rPr>
              <w:t>Timp rulare</w:t>
            </w:r>
          </w:p>
        </w:tc>
        <w:tc>
          <w:tcPr>
            <w:tcW w:w="810" w:type="dxa"/>
            <w:tcBorders>
              <w:top w:val="single" w:sz="12" w:space="0" w:color="auto"/>
              <w:left w:val="single" w:sz="4" w:space="0" w:color="auto"/>
              <w:bottom w:val="single" w:sz="12" w:space="0" w:color="auto"/>
              <w:right w:val="single" w:sz="4" w:space="0" w:color="auto"/>
            </w:tcBorders>
            <w:shd w:val="clear" w:color="auto" w:fill="FFFF66"/>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r>
              <w:rPr>
                <w:rFonts w:ascii="Arial" w:hAnsi="Arial" w:cs="Arial"/>
                <w:sz w:val="16"/>
                <w:szCs w:val="16"/>
              </w:rPr>
              <w:t>Distanta Solutie</w:t>
            </w:r>
          </w:p>
        </w:tc>
        <w:tc>
          <w:tcPr>
            <w:tcW w:w="720" w:type="dxa"/>
            <w:tcBorders>
              <w:top w:val="single" w:sz="12" w:space="0" w:color="auto"/>
              <w:left w:val="single" w:sz="4" w:space="0" w:color="auto"/>
              <w:bottom w:val="single" w:sz="12" w:space="0" w:color="auto"/>
              <w:right w:val="single" w:sz="12" w:space="0" w:color="auto"/>
            </w:tcBorders>
            <w:shd w:val="clear" w:color="auto" w:fill="8DB3E2" w:themeFill="text2" w:themeFillTint="66"/>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r>
              <w:rPr>
                <w:rFonts w:ascii="Arial" w:hAnsi="Arial" w:cs="Arial"/>
                <w:sz w:val="16"/>
                <w:szCs w:val="16"/>
              </w:rPr>
              <w:t>Numar Iteratii</w:t>
            </w:r>
          </w:p>
        </w:tc>
      </w:tr>
      <w:tr w:rsidR="00AB4D44" w:rsidTr="00C73592">
        <w:tc>
          <w:tcPr>
            <w:tcW w:w="450" w:type="dxa"/>
            <w:tcBorders>
              <w:left w:val="single" w:sz="12" w:space="0" w:color="auto"/>
              <w:right w:val="single" w:sz="12" w:space="0" w:color="auto"/>
            </w:tcBorders>
            <w:shd w:val="clear" w:color="auto" w:fill="D9D9D9" w:themeFill="background1" w:themeFillShade="D9"/>
          </w:tcPr>
          <w:p w:rsidR="00AB4D44" w:rsidRPr="008A4EBD" w:rsidRDefault="00AB4D44" w:rsidP="00C73592">
            <w:pPr>
              <w:spacing w:before="100" w:beforeAutospacing="1" w:after="100" w:afterAutospacing="1" w:line="0" w:lineRule="atLeast"/>
              <w:ind w:firstLine="0"/>
              <w:jc w:val="center"/>
              <w:rPr>
                <w:rFonts w:ascii="Arial" w:hAnsi="Arial" w:cs="Arial"/>
                <w:b/>
                <w:sz w:val="16"/>
                <w:szCs w:val="16"/>
              </w:rPr>
            </w:pPr>
            <w:r w:rsidRPr="008A4EBD">
              <w:rPr>
                <w:rFonts w:ascii="Arial" w:hAnsi="Arial" w:cs="Arial"/>
                <w:b/>
                <w:sz w:val="16"/>
                <w:szCs w:val="16"/>
              </w:rPr>
              <w:t>1</w:t>
            </w:r>
          </w:p>
        </w:tc>
        <w:tc>
          <w:tcPr>
            <w:tcW w:w="723" w:type="dxa"/>
            <w:tcBorders>
              <w:top w:val="single" w:sz="12" w:space="0" w:color="auto"/>
              <w:left w:val="single" w:sz="12" w:space="0" w:color="auto"/>
              <w:right w:val="single" w:sz="4" w:space="0" w:color="auto"/>
            </w:tcBorders>
            <w:shd w:val="clear" w:color="auto" w:fill="C6D9F1" w:themeFill="text2" w:themeFillTint="33"/>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r w:rsidRPr="001B5F31">
              <w:rPr>
                <w:rFonts w:ascii="Arial" w:hAnsi="Arial" w:cs="Arial"/>
                <w:sz w:val="16"/>
                <w:szCs w:val="16"/>
              </w:rPr>
              <w:t>5</w:t>
            </w:r>
          </w:p>
        </w:tc>
        <w:tc>
          <w:tcPr>
            <w:tcW w:w="897" w:type="dxa"/>
            <w:tcBorders>
              <w:top w:val="single" w:sz="12" w:space="0" w:color="auto"/>
              <w:left w:val="single" w:sz="4" w:space="0" w:color="auto"/>
              <w:right w:val="single" w:sz="12" w:space="0" w:color="auto"/>
            </w:tcBorders>
            <w:shd w:val="clear" w:color="auto" w:fill="C6D9F1" w:themeFill="text2" w:themeFillTint="33"/>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r>
              <w:rPr>
                <w:rFonts w:ascii="Arial" w:hAnsi="Arial" w:cs="Arial"/>
                <w:sz w:val="16"/>
                <w:szCs w:val="16"/>
              </w:rPr>
              <w:t>602.18</w:t>
            </w:r>
          </w:p>
        </w:tc>
        <w:tc>
          <w:tcPr>
            <w:tcW w:w="845" w:type="dxa"/>
            <w:tcBorders>
              <w:top w:val="single" w:sz="12" w:space="0" w:color="auto"/>
              <w:left w:val="single" w:sz="12" w:space="0" w:color="auto"/>
              <w:right w:val="single" w:sz="4" w:space="0" w:color="auto"/>
            </w:tcBorders>
            <w:shd w:val="clear" w:color="auto" w:fill="92D050"/>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0.0049</w:t>
            </w:r>
          </w:p>
        </w:tc>
        <w:tc>
          <w:tcPr>
            <w:tcW w:w="955" w:type="dxa"/>
            <w:tcBorders>
              <w:top w:val="single" w:sz="12" w:space="0" w:color="auto"/>
              <w:left w:val="single" w:sz="4" w:space="0" w:color="auto"/>
              <w:right w:val="single" w:sz="4" w:space="0" w:color="auto"/>
            </w:tcBorders>
            <w:shd w:val="clear" w:color="auto" w:fill="FFFF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548.55</w:t>
            </w:r>
          </w:p>
        </w:tc>
        <w:tc>
          <w:tcPr>
            <w:tcW w:w="810" w:type="dxa"/>
            <w:tcBorders>
              <w:top w:val="single" w:sz="12" w:space="0" w:color="auto"/>
              <w:left w:val="single" w:sz="4" w:space="0" w:color="auto"/>
              <w:right w:val="single" w:sz="12" w:space="0" w:color="auto"/>
            </w:tcBorders>
            <w:shd w:val="clear" w:color="auto" w:fill="8DB3E2" w:themeFill="text2" w:themeFillTint="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1</w:t>
            </w:r>
          </w:p>
        </w:tc>
        <w:tc>
          <w:tcPr>
            <w:tcW w:w="810" w:type="dxa"/>
            <w:tcBorders>
              <w:top w:val="single" w:sz="12" w:space="0" w:color="auto"/>
              <w:left w:val="single" w:sz="12" w:space="0" w:color="auto"/>
              <w:right w:val="single" w:sz="4" w:space="0" w:color="auto"/>
            </w:tcBorders>
            <w:shd w:val="clear" w:color="auto" w:fill="92D050"/>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1.713</w:t>
            </w:r>
          </w:p>
        </w:tc>
        <w:tc>
          <w:tcPr>
            <w:tcW w:w="810" w:type="dxa"/>
            <w:tcBorders>
              <w:top w:val="single" w:sz="12" w:space="0" w:color="auto"/>
              <w:left w:val="single" w:sz="4" w:space="0" w:color="auto"/>
              <w:right w:val="single" w:sz="4" w:space="0" w:color="auto"/>
            </w:tcBorders>
            <w:shd w:val="clear" w:color="auto" w:fill="FFFF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548.55</w:t>
            </w:r>
          </w:p>
        </w:tc>
        <w:tc>
          <w:tcPr>
            <w:tcW w:w="720" w:type="dxa"/>
            <w:tcBorders>
              <w:top w:val="single" w:sz="12" w:space="0" w:color="auto"/>
              <w:left w:val="single" w:sz="4" w:space="0" w:color="auto"/>
              <w:right w:val="single" w:sz="12" w:space="0" w:color="auto"/>
            </w:tcBorders>
            <w:shd w:val="clear" w:color="auto" w:fill="8DB3E2" w:themeFill="text2" w:themeFillTint="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1</w:t>
            </w:r>
          </w:p>
        </w:tc>
      </w:tr>
      <w:tr w:rsidR="00AB4D44" w:rsidTr="00C73592">
        <w:tc>
          <w:tcPr>
            <w:tcW w:w="450" w:type="dxa"/>
            <w:tcBorders>
              <w:left w:val="single" w:sz="12" w:space="0" w:color="auto"/>
              <w:right w:val="single" w:sz="12" w:space="0" w:color="auto"/>
            </w:tcBorders>
            <w:shd w:val="clear" w:color="auto" w:fill="D9D9D9" w:themeFill="background1" w:themeFillShade="D9"/>
          </w:tcPr>
          <w:p w:rsidR="00AB4D44" w:rsidRPr="008A4EBD" w:rsidRDefault="00AB4D44" w:rsidP="00C73592">
            <w:pPr>
              <w:spacing w:before="100" w:beforeAutospacing="1" w:after="100" w:afterAutospacing="1" w:line="0" w:lineRule="atLeast"/>
              <w:ind w:firstLine="0"/>
              <w:jc w:val="center"/>
              <w:rPr>
                <w:rFonts w:ascii="Arial" w:hAnsi="Arial" w:cs="Arial"/>
                <w:b/>
                <w:sz w:val="16"/>
                <w:szCs w:val="16"/>
              </w:rPr>
            </w:pPr>
            <w:r w:rsidRPr="008A4EBD">
              <w:rPr>
                <w:rFonts w:ascii="Arial" w:hAnsi="Arial" w:cs="Arial"/>
                <w:b/>
                <w:sz w:val="16"/>
                <w:szCs w:val="16"/>
              </w:rPr>
              <w:t>2</w:t>
            </w:r>
          </w:p>
        </w:tc>
        <w:tc>
          <w:tcPr>
            <w:tcW w:w="723" w:type="dxa"/>
            <w:tcBorders>
              <w:left w:val="single" w:sz="12" w:space="0" w:color="auto"/>
              <w:right w:val="single" w:sz="4" w:space="0" w:color="auto"/>
            </w:tcBorders>
            <w:shd w:val="clear" w:color="auto" w:fill="C6D9F1" w:themeFill="text2" w:themeFillTint="33"/>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r w:rsidRPr="001B5F31">
              <w:rPr>
                <w:rFonts w:ascii="Arial" w:hAnsi="Arial" w:cs="Arial"/>
                <w:sz w:val="16"/>
                <w:szCs w:val="16"/>
              </w:rPr>
              <w:t>10</w:t>
            </w:r>
          </w:p>
        </w:tc>
        <w:tc>
          <w:tcPr>
            <w:tcW w:w="897" w:type="dxa"/>
            <w:tcBorders>
              <w:left w:val="single" w:sz="4" w:space="0" w:color="auto"/>
              <w:right w:val="single" w:sz="12" w:space="0" w:color="auto"/>
            </w:tcBorders>
            <w:shd w:val="clear" w:color="auto" w:fill="C6D9F1" w:themeFill="text2" w:themeFillTint="33"/>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r>
              <w:rPr>
                <w:rFonts w:ascii="Arial" w:hAnsi="Arial" w:cs="Arial"/>
                <w:sz w:val="16"/>
                <w:szCs w:val="16"/>
              </w:rPr>
              <w:t>1482.28</w:t>
            </w:r>
          </w:p>
        </w:tc>
        <w:tc>
          <w:tcPr>
            <w:tcW w:w="845" w:type="dxa"/>
            <w:tcBorders>
              <w:left w:val="single" w:sz="12" w:space="0" w:color="auto"/>
              <w:right w:val="single" w:sz="4" w:space="0" w:color="auto"/>
            </w:tcBorders>
            <w:shd w:val="clear" w:color="auto" w:fill="92D050"/>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0.078</w:t>
            </w:r>
          </w:p>
        </w:tc>
        <w:tc>
          <w:tcPr>
            <w:tcW w:w="955" w:type="dxa"/>
            <w:tcBorders>
              <w:left w:val="single" w:sz="4" w:space="0" w:color="auto"/>
              <w:right w:val="single" w:sz="4" w:space="0" w:color="auto"/>
            </w:tcBorders>
            <w:shd w:val="clear" w:color="auto" w:fill="FFFF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965.65</w:t>
            </w:r>
          </w:p>
        </w:tc>
        <w:tc>
          <w:tcPr>
            <w:tcW w:w="810" w:type="dxa"/>
            <w:tcBorders>
              <w:left w:val="single" w:sz="4" w:space="0" w:color="auto"/>
              <w:right w:val="single" w:sz="12" w:space="0" w:color="auto"/>
            </w:tcBorders>
            <w:shd w:val="clear" w:color="auto" w:fill="8DB3E2" w:themeFill="text2" w:themeFillTint="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8</w:t>
            </w:r>
          </w:p>
        </w:tc>
        <w:tc>
          <w:tcPr>
            <w:tcW w:w="810" w:type="dxa"/>
            <w:tcBorders>
              <w:left w:val="single" w:sz="12" w:space="0" w:color="auto"/>
              <w:right w:val="single" w:sz="4" w:space="0" w:color="auto"/>
            </w:tcBorders>
            <w:shd w:val="clear" w:color="auto" w:fill="92D050"/>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1.623</w:t>
            </w:r>
          </w:p>
        </w:tc>
        <w:tc>
          <w:tcPr>
            <w:tcW w:w="810" w:type="dxa"/>
            <w:tcBorders>
              <w:left w:val="single" w:sz="4" w:space="0" w:color="auto"/>
              <w:right w:val="single" w:sz="4" w:space="0" w:color="auto"/>
            </w:tcBorders>
            <w:shd w:val="clear" w:color="auto" w:fill="FFFF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965.65</w:t>
            </w:r>
          </w:p>
        </w:tc>
        <w:tc>
          <w:tcPr>
            <w:tcW w:w="720" w:type="dxa"/>
            <w:tcBorders>
              <w:left w:val="single" w:sz="4" w:space="0" w:color="auto"/>
              <w:right w:val="single" w:sz="12" w:space="0" w:color="auto"/>
            </w:tcBorders>
            <w:shd w:val="clear" w:color="auto" w:fill="8DB3E2" w:themeFill="text2" w:themeFillTint="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7</w:t>
            </w:r>
          </w:p>
        </w:tc>
      </w:tr>
      <w:tr w:rsidR="00AB4D44" w:rsidTr="00C73592">
        <w:tc>
          <w:tcPr>
            <w:tcW w:w="450" w:type="dxa"/>
            <w:tcBorders>
              <w:left w:val="single" w:sz="12" w:space="0" w:color="auto"/>
              <w:right w:val="single" w:sz="12" w:space="0" w:color="auto"/>
            </w:tcBorders>
            <w:shd w:val="clear" w:color="auto" w:fill="D9D9D9" w:themeFill="background1" w:themeFillShade="D9"/>
          </w:tcPr>
          <w:p w:rsidR="00AB4D44" w:rsidRPr="008A4EBD" w:rsidRDefault="00AB4D44" w:rsidP="00C73592">
            <w:pPr>
              <w:spacing w:before="100" w:beforeAutospacing="1" w:after="100" w:afterAutospacing="1" w:line="0" w:lineRule="atLeast"/>
              <w:ind w:firstLine="0"/>
              <w:jc w:val="center"/>
              <w:rPr>
                <w:rFonts w:ascii="Arial" w:hAnsi="Arial" w:cs="Arial"/>
                <w:b/>
                <w:sz w:val="16"/>
                <w:szCs w:val="16"/>
              </w:rPr>
            </w:pPr>
            <w:r w:rsidRPr="008A4EBD">
              <w:rPr>
                <w:rFonts w:ascii="Arial" w:hAnsi="Arial" w:cs="Arial"/>
                <w:b/>
                <w:sz w:val="16"/>
                <w:szCs w:val="16"/>
              </w:rPr>
              <w:t>3</w:t>
            </w:r>
          </w:p>
        </w:tc>
        <w:tc>
          <w:tcPr>
            <w:tcW w:w="723" w:type="dxa"/>
            <w:tcBorders>
              <w:left w:val="single" w:sz="12" w:space="0" w:color="auto"/>
              <w:right w:val="single" w:sz="4" w:space="0" w:color="auto"/>
            </w:tcBorders>
            <w:shd w:val="clear" w:color="auto" w:fill="C6D9F1" w:themeFill="text2" w:themeFillTint="33"/>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r w:rsidRPr="001B5F31">
              <w:rPr>
                <w:rFonts w:ascii="Arial" w:hAnsi="Arial" w:cs="Arial"/>
                <w:sz w:val="16"/>
                <w:szCs w:val="16"/>
              </w:rPr>
              <w:t>15</w:t>
            </w:r>
          </w:p>
        </w:tc>
        <w:tc>
          <w:tcPr>
            <w:tcW w:w="897" w:type="dxa"/>
            <w:tcBorders>
              <w:left w:val="single" w:sz="4" w:space="0" w:color="auto"/>
              <w:right w:val="single" w:sz="12" w:space="0" w:color="auto"/>
            </w:tcBorders>
            <w:shd w:val="clear" w:color="auto" w:fill="C6D9F1" w:themeFill="text2" w:themeFillTint="33"/>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r>
              <w:rPr>
                <w:rFonts w:ascii="Arial" w:hAnsi="Arial" w:cs="Arial"/>
                <w:sz w:val="16"/>
                <w:szCs w:val="16"/>
              </w:rPr>
              <w:t>1718.39</w:t>
            </w:r>
          </w:p>
        </w:tc>
        <w:tc>
          <w:tcPr>
            <w:tcW w:w="845" w:type="dxa"/>
            <w:tcBorders>
              <w:left w:val="single" w:sz="12" w:space="0" w:color="auto"/>
              <w:right w:val="single" w:sz="4" w:space="0" w:color="auto"/>
            </w:tcBorders>
            <w:shd w:val="clear" w:color="auto" w:fill="92D050"/>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0.230</w:t>
            </w:r>
          </w:p>
        </w:tc>
        <w:tc>
          <w:tcPr>
            <w:tcW w:w="955" w:type="dxa"/>
            <w:tcBorders>
              <w:left w:val="single" w:sz="4" w:space="0" w:color="auto"/>
              <w:right w:val="single" w:sz="4" w:space="0" w:color="auto"/>
            </w:tcBorders>
            <w:shd w:val="clear" w:color="auto" w:fill="FFFF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957.58</w:t>
            </w:r>
          </w:p>
        </w:tc>
        <w:tc>
          <w:tcPr>
            <w:tcW w:w="810" w:type="dxa"/>
            <w:tcBorders>
              <w:left w:val="single" w:sz="4" w:space="0" w:color="auto"/>
              <w:right w:val="single" w:sz="12" w:space="0" w:color="auto"/>
            </w:tcBorders>
            <w:shd w:val="clear" w:color="auto" w:fill="8DB3E2" w:themeFill="text2" w:themeFillTint="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18</w:t>
            </w:r>
          </w:p>
        </w:tc>
        <w:tc>
          <w:tcPr>
            <w:tcW w:w="810" w:type="dxa"/>
            <w:tcBorders>
              <w:left w:val="single" w:sz="12" w:space="0" w:color="auto"/>
              <w:right w:val="single" w:sz="4" w:space="0" w:color="auto"/>
            </w:tcBorders>
            <w:shd w:val="clear" w:color="auto" w:fill="92D050"/>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2.932</w:t>
            </w:r>
          </w:p>
        </w:tc>
        <w:tc>
          <w:tcPr>
            <w:tcW w:w="810" w:type="dxa"/>
            <w:tcBorders>
              <w:left w:val="single" w:sz="4" w:space="0" w:color="auto"/>
              <w:right w:val="single" w:sz="4" w:space="0" w:color="auto"/>
            </w:tcBorders>
            <w:shd w:val="clear" w:color="auto" w:fill="FFFF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957.58</w:t>
            </w:r>
          </w:p>
        </w:tc>
        <w:tc>
          <w:tcPr>
            <w:tcW w:w="720" w:type="dxa"/>
            <w:tcBorders>
              <w:left w:val="single" w:sz="4" w:space="0" w:color="auto"/>
              <w:right w:val="single" w:sz="12" w:space="0" w:color="auto"/>
            </w:tcBorders>
            <w:shd w:val="clear" w:color="auto" w:fill="8DB3E2" w:themeFill="text2" w:themeFillTint="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142</w:t>
            </w:r>
          </w:p>
        </w:tc>
      </w:tr>
      <w:tr w:rsidR="00AB4D44" w:rsidTr="00C73592">
        <w:tc>
          <w:tcPr>
            <w:tcW w:w="450" w:type="dxa"/>
            <w:tcBorders>
              <w:left w:val="single" w:sz="12" w:space="0" w:color="auto"/>
              <w:right w:val="single" w:sz="12" w:space="0" w:color="auto"/>
            </w:tcBorders>
            <w:shd w:val="clear" w:color="auto" w:fill="D9D9D9" w:themeFill="background1" w:themeFillShade="D9"/>
          </w:tcPr>
          <w:p w:rsidR="00AB4D44" w:rsidRPr="008A4EBD" w:rsidRDefault="00AB4D44" w:rsidP="00C73592">
            <w:pPr>
              <w:spacing w:before="100" w:beforeAutospacing="1" w:after="100" w:afterAutospacing="1" w:line="0" w:lineRule="atLeast"/>
              <w:ind w:firstLine="0"/>
              <w:jc w:val="center"/>
              <w:rPr>
                <w:rFonts w:ascii="Arial" w:hAnsi="Arial" w:cs="Arial"/>
                <w:b/>
                <w:sz w:val="16"/>
                <w:szCs w:val="16"/>
              </w:rPr>
            </w:pPr>
            <w:r w:rsidRPr="008A4EBD">
              <w:rPr>
                <w:rFonts w:ascii="Arial" w:hAnsi="Arial" w:cs="Arial"/>
                <w:b/>
                <w:sz w:val="16"/>
                <w:szCs w:val="16"/>
              </w:rPr>
              <w:t>4</w:t>
            </w:r>
          </w:p>
        </w:tc>
        <w:tc>
          <w:tcPr>
            <w:tcW w:w="723" w:type="dxa"/>
            <w:tcBorders>
              <w:left w:val="single" w:sz="12" w:space="0" w:color="auto"/>
              <w:right w:val="single" w:sz="4" w:space="0" w:color="auto"/>
            </w:tcBorders>
            <w:shd w:val="clear" w:color="auto" w:fill="C6D9F1" w:themeFill="text2" w:themeFillTint="33"/>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r w:rsidRPr="001B5F31">
              <w:rPr>
                <w:rFonts w:ascii="Arial" w:hAnsi="Arial" w:cs="Arial"/>
                <w:sz w:val="16"/>
                <w:szCs w:val="16"/>
              </w:rPr>
              <w:t>20</w:t>
            </w:r>
          </w:p>
        </w:tc>
        <w:tc>
          <w:tcPr>
            <w:tcW w:w="897" w:type="dxa"/>
            <w:tcBorders>
              <w:left w:val="single" w:sz="4" w:space="0" w:color="auto"/>
              <w:right w:val="single" w:sz="12" w:space="0" w:color="auto"/>
            </w:tcBorders>
            <w:shd w:val="clear" w:color="auto" w:fill="C6D9F1" w:themeFill="text2" w:themeFillTint="33"/>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r>
              <w:rPr>
                <w:rFonts w:ascii="Arial" w:hAnsi="Arial" w:cs="Arial"/>
                <w:sz w:val="16"/>
                <w:szCs w:val="16"/>
              </w:rPr>
              <w:t>3273.58</w:t>
            </w:r>
          </w:p>
        </w:tc>
        <w:tc>
          <w:tcPr>
            <w:tcW w:w="845" w:type="dxa"/>
            <w:tcBorders>
              <w:left w:val="single" w:sz="12" w:space="0" w:color="auto"/>
              <w:right w:val="single" w:sz="4" w:space="0" w:color="auto"/>
            </w:tcBorders>
            <w:shd w:val="clear" w:color="auto" w:fill="92D050"/>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1.008</w:t>
            </w:r>
          </w:p>
        </w:tc>
        <w:tc>
          <w:tcPr>
            <w:tcW w:w="955" w:type="dxa"/>
            <w:tcBorders>
              <w:left w:val="single" w:sz="4" w:space="0" w:color="auto"/>
              <w:right w:val="single" w:sz="4" w:space="0" w:color="auto"/>
            </w:tcBorders>
            <w:shd w:val="clear" w:color="auto" w:fill="FFFF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1132.14</w:t>
            </w:r>
          </w:p>
        </w:tc>
        <w:tc>
          <w:tcPr>
            <w:tcW w:w="810" w:type="dxa"/>
            <w:tcBorders>
              <w:left w:val="single" w:sz="4" w:space="0" w:color="auto"/>
              <w:right w:val="single" w:sz="12" w:space="0" w:color="auto"/>
            </w:tcBorders>
            <w:shd w:val="clear" w:color="auto" w:fill="8DB3E2" w:themeFill="text2" w:themeFillTint="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71</w:t>
            </w:r>
          </w:p>
        </w:tc>
        <w:tc>
          <w:tcPr>
            <w:tcW w:w="810" w:type="dxa"/>
            <w:tcBorders>
              <w:left w:val="single" w:sz="12" w:space="0" w:color="auto"/>
              <w:right w:val="single" w:sz="4" w:space="0" w:color="auto"/>
            </w:tcBorders>
            <w:shd w:val="clear" w:color="auto" w:fill="92D050"/>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4.138</w:t>
            </w:r>
          </w:p>
        </w:tc>
        <w:tc>
          <w:tcPr>
            <w:tcW w:w="810" w:type="dxa"/>
            <w:tcBorders>
              <w:left w:val="single" w:sz="4" w:space="0" w:color="auto"/>
              <w:right w:val="single" w:sz="4" w:space="0" w:color="auto"/>
            </w:tcBorders>
            <w:shd w:val="clear" w:color="auto" w:fill="FFFF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1132.14</w:t>
            </w:r>
          </w:p>
        </w:tc>
        <w:tc>
          <w:tcPr>
            <w:tcW w:w="720" w:type="dxa"/>
            <w:tcBorders>
              <w:left w:val="single" w:sz="4" w:space="0" w:color="auto"/>
              <w:right w:val="single" w:sz="12" w:space="0" w:color="auto"/>
            </w:tcBorders>
            <w:shd w:val="clear" w:color="auto" w:fill="8DB3E2" w:themeFill="text2" w:themeFillTint="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194</w:t>
            </w:r>
          </w:p>
        </w:tc>
      </w:tr>
      <w:tr w:rsidR="00AB4D44" w:rsidTr="00C73592">
        <w:tc>
          <w:tcPr>
            <w:tcW w:w="450" w:type="dxa"/>
            <w:tcBorders>
              <w:left w:val="single" w:sz="12" w:space="0" w:color="auto"/>
              <w:right w:val="single" w:sz="12" w:space="0" w:color="auto"/>
            </w:tcBorders>
            <w:shd w:val="clear" w:color="auto" w:fill="D9D9D9" w:themeFill="background1" w:themeFillShade="D9"/>
          </w:tcPr>
          <w:p w:rsidR="00AB4D44" w:rsidRPr="008A4EBD" w:rsidRDefault="00AB4D44" w:rsidP="00C73592">
            <w:pPr>
              <w:spacing w:before="100" w:beforeAutospacing="1" w:after="100" w:afterAutospacing="1" w:line="0" w:lineRule="atLeast"/>
              <w:ind w:firstLine="0"/>
              <w:jc w:val="center"/>
              <w:rPr>
                <w:rFonts w:ascii="Arial" w:hAnsi="Arial" w:cs="Arial"/>
                <w:b/>
                <w:sz w:val="16"/>
                <w:szCs w:val="16"/>
              </w:rPr>
            </w:pPr>
            <w:r w:rsidRPr="008A4EBD">
              <w:rPr>
                <w:rFonts w:ascii="Arial" w:hAnsi="Arial" w:cs="Arial"/>
                <w:b/>
                <w:sz w:val="16"/>
                <w:szCs w:val="16"/>
              </w:rPr>
              <w:t>5</w:t>
            </w:r>
          </w:p>
        </w:tc>
        <w:tc>
          <w:tcPr>
            <w:tcW w:w="723" w:type="dxa"/>
            <w:tcBorders>
              <w:left w:val="single" w:sz="12" w:space="0" w:color="auto"/>
              <w:right w:val="single" w:sz="4" w:space="0" w:color="auto"/>
            </w:tcBorders>
            <w:shd w:val="clear" w:color="auto" w:fill="C6D9F1" w:themeFill="text2" w:themeFillTint="33"/>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r w:rsidRPr="001B5F31">
              <w:rPr>
                <w:rFonts w:ascii="Arial" w:hAnsi="Arial" w:cs="Arial"/>
                <w:sz w:val="16"/>
                <w:szCs w:val="16"/>
              </w:rPr>
              <w:t>25</w:t>
            </w:r>
          </w:p>
        </w:tc>
        <w:tc>
          <w:tcPr>
            <w:tcW w:w="897" w:type="dxa"/>
            <w:tcBorders>
              <w:left w:val="single" w:sz="4" w:space="0" w:color="auto"/>
              <w:right w:val="single" w:sz="12" w:space="0" w:color="auto"/>
            </w:tcBorders>
            <w:shd w:val="clear" w:color="auto" w:fill="C6D9F1" w:themeFill="text2" w:themeFillTint="33"/>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r>
              <w:rPr>
                <w:rFonts w:ascii="Arial" w:hAnsi="Arial" w:cs="Arial"/>
                <w:sz w:val="16"/>
                <w:szCs w:val="16"/>
              </w:rPr>
              <w:t>3347.64</w:t>
            </w:r>
          </w:p>
        </w:tc>
        <w:tc>
          <w:tcPr>
            <w:tcW w:w="845" w:type="dxa"/>
            <w:tcBorders>
              <w:left w:val="single" w:sz="12" w:space="0" w:color="auto"/>
              <w:right w:val="single" w:sz="4" w:space="0" w:color="auto"/>
            </w:tcBorders>
            <w:shd w:val="clear" w:color="auto" w:fill="92D050"/>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2.093</w:t>
            </w:r>
          </w:p>
        </w:tc>
        <w:tc>
          <w:tcPr>
            <w:tcW w:w="955" w:type="dxa"/>
            <w:tcBorders>
              <w:left w:val="single" w:sz="4" w:space="0" w:color="auto"/>
              <w:right w:val="single" w:sz="4" w:space="0" w:color="auto"/>
            </w:tcBorders>
            <w:shd w:val="clear" w:color="auto" w:fill="FFFF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1323.70</w:t>
            </w:r>
          </w:p>
        </w:tc>
        <w:tc>
          <w:tcPr>
            <w:tcW w:w="810" w:type="dxa"/>
            <w:tcBorders>
              <w:left w:val="single" w:sz="4" w:space="0" w:color="auto"/>
              <w:right w:val="single" w:sz="12" w:space="0" w:color="auto"/>
            </w:tcBorders>
            <w:shd w:val="clear" w:color="auto" w:fill="8DB3E2" w:themeFill="text2" w:themeFillTint="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99</w:t>
            </w:r>
          </w:p>
        </w:tc>
        <w:tc>
          <w:tcPr>
            <w:tcW w:w="810" w:type="dxa"/>
            <w:tcBorders>
              <w:left w:val="single" w:sz="12" w:space="0" w:color="auto"/>
              <w:right w:val="single" w:sz="4" w:space="0" w:color="auto"/>
            </w:tcBorders>
            <w:shd w:val="clear" w:color="auto" w:fill="92D050"/>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6.809</w:t>
            </w:r>
          </w:p>
        </w:tc>
        <w:tc>
          <w:tcPr>
            <w:tcW w:w="810" w:type="dxa"/>
            <w:tcBorders>
              <w:left w:val="single" w:sz="4" w:space="0" w:color="auto"/>
              <w:right w:val="single" w:sz="4" w:space="0" w:color="auto"/>
            </w:tcBorders>
            <w:shd w:val="clear" w:color="auto" w:fill="FFFF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1297.33</w:t>
            </w:r>
          </w:p>
        </w:tc>
        <w:tc>
          <w:tcPr>
            <w:tcW w:w="720" w:type="dxa"/>
            <w:tcBorders>
              <w:left w:val="single" w:sz="4" w:space="0" w:color="auto"/>
              <w:right w:val="single" w:sz="12" w:space="0" w:color="auto"/>
            </w:tcBorders>
            <w:shd w:val="clear" w:color="auto" w:fill="8DB3E2" w:themeFill="text2" w:themeFillTint="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361</w:t>
            </w:r>
          </w:p>
        </w:tc>
      </w:tr>
      <w:tr w:rsidR="00AB4D44" w:rsidTr="00C73592">
        <w:tc>
          <w:tcPr>
            <w:tcW w:w="450" w:type="dxa"/>
            <w:tcBorders>
              <w:left w:val="single" w:sz="12" w:space="0" w:color="auto"/>
              <w:right w:val="single" w:sz="12" w:space="0" w:color="auto"/>
            </w:tcBorders>
            <w:shd w:val="clear" w:color="auto" w:fill="D9D9D9" w:themeFill="background1" w:themeFillShade="D9"/>
          </w:tcPr>
          <w:p w:rsidR="00AB4D44" w:rsidRPr="008A4EBD" w:rsidRDefault="00AB4D44" w:rsidP="00C73592">
            <w:pPr>
              <w:spacing w:before="100" w:beforeAutospacing="1" w:after="100" w:afterAutospacing="1" w:line="0" w:lineRule="atLeast"/>
              <w:ind w:firstLine="0"/>
              <w:jc w:val="center"/>
              <w:rPr>
                <w:rFonts w:ascii="Arial" w:hAnsi="Arial" w:cs="Arial"/>
                <w:b/>
                <w:sz w:val="16"/>
                <w:szCs w:val="16"/>
              </w:rPr>
            </w:pPr>
            <w:r w:rsidRPr="008A4EBD">
              <w:rPr>
                <w:rFonts w:ascii="Arial" w:hAnsi="Arial" w:cs="Arial"/>
                <w:b/>
                <w:sz w:val="16"/>
                <w:szCs w:val="16"/>
              </w:rPr>
              <w:t>6</w:t>
            </w:r>
          </w:p>
        </w:tc>
        <w:tc>
          <w:tcPr>
            <w:tcW w:w="723" w:type="dxa"/>
            <w:tcBorders>
              <w:left w:val="single" w:sz="12" w:space="0" w:color="auto"/>
              <w:right w:val="single" w:sz="4" w:space="0" w:color="auto"/>
            </w:tcBorders>
            <w:shd w:val="clear" w:color="auto" w:fill="C6D9F1" w:themeFill="text2" w:themeFillTint="33"/>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r w:rsidRPr="001B5F31">
              <w:rPr>
                <w:rFonts w:ascii="Arial" w:hAnsi="Arial" w:cs="Arial"/>
                <w:sz w:val="16"/>
                <w:szCs w:val="16"/>
              </w:rPr>
              <w:t>30</w:t>
            </w:r>
          </w:p>
        </w:tc>
        <w:tc>
          <w:tcPr>
            <w:tcW w:w="897" w:type="dxa"/>
            <w:tcBorders>
              <w:left w:val="single" w:sz="4" w:space="0" w:color="auto"/>
              <w:right w:val="single" w:sz="12" w:space="0" w:color="auto"/>
            </w:tcBorders>
            <w:shd w:val="clear" w:color="auto" w:fill="C6D9F1" w:themeFill="text2" w:themeFillTint="33"/>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r>
              <w:rPr>
                <w:rFonts w:ascii="Arial" w:hAnsi="Arial" w:cs="Arial"/>
                <w:sz w:val="16"/>
                <w:szCs w:val="16"/>
              </w:rPr>
              <w:t>5190.252</w:t>
            </w:r>
          </w:p>
        </w:tc>
        <w:tc>
          <w:tcPr>
            <w:tcW w:w="845" w:type="dxa"/>
            <w:tcBorders>
              <w:left w:val="single" w:sz="12" w:space="0" w:color="auto"/>
              <w:right w:val="single" w:sz="4" w:space="0" w:color="auto"/>
            </w:tcBorders>
            <w:shd w:val="clear" w:color="auto" w:fill="92D050"/>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1.012</w:t>
            </w:r>
          </w:p>
        </w:tc>
        <w:tc>
          <w:tcPr>
            <w:tcW w:w="955" w:type="dxa"/>
            <w:tcBorders>
              <w:left w:val="single" w:sz="4" w:space="0" w:color="auto"/>
              <w:right w:val="single" w:sz="4" w:space="0" w:color="auto"/>
            </w:tcBorders>
            <w:shd w:val="clear" w:color="auto" w:fill="FFFF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1332.77</w:t>
            </w:r>
          </w:p>
        </w:tc>
        <w:tc>
          <w:tcPr>
            <w:tcW w:w="810" w:type="dxa"/>
            <w:tcBorders>
              <w:left w:val="single" w:sz="4" w:space="0" w:color="auto"/>
              <w:right w:val="single" w:sz="12" w:space="0" w:color="auto"/>
            </w:tcBorders>
            <w:shd w:val="clear" w:color="auto" w:fill="8DB3E2" w:themeFill="text2" w:themeFillTint="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39</w:t>
            </w:r>
          </w:p>
        </w:tc>
        <w:tc>
          <w:tcPr>
            <w:tcW w:w="810" w:type="dxa"/>
            <w:tcBorders>
              <w:left w:val="single" w:sz="12" w:space="0" w:color="auto"/>
              <w:right w:val="single" w:sz="4" w:space="0" w:color="auto"/>
            </w:tcBorders>
            <w:shd w:val="clear" w:color="auto" w:fill="92D050"/>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11.10</w:t>
            </w:r>
          </w:p>
        </w:tc>
        <w:tc>
          <w:tcPr>
            <w:tcW w:w="810" w:type="dxa"/>
            <w:tcBorders>
              <w:left w:val="single" w:sz="4" w:space="0" w:color="auto"/>
              <w:right w:val="single" w:sz="4" w:space="0" w:color="auto"/>
            </w:tcBorders>
            <w:shd w:val="clear" w:color="auto" w:fill="FFFF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1332.35</w:t>
            </w:r>
          </w:p>
        </w:tc>
        <w:tc>
          <w:tcPr>
            <w:tcW w:w="720" w:type="dxa"/>
            <w:tcBorders>
              <w:left w:val="single" w:sz="4" w:space="0" w:color="auto"/>
              <w:right w:val="single" w:sz="12" w:space="0" w:color="auto"/>
            </w:tcBorders>
            <w:shd w:val="clear" w:color="auto" w:fill="8DB3E2" w:themeFill="text2" w:themeFillTint="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419</w:t>
            </w:r>
          </w:p>
        </w:tc>
      </w:tr>
      <w:tr w:rsidR="00AB4D44" w:rsidTr="00C73592">
        <w:tc>
          <w:tcPr>
            <w:tcW w:w="450" w:type="dxa"/>
            <w:tcBorders>
              <w:left w:val="single" w:sz="12" w:space="0" w:color="auto"/>
              <w:right w:val="single" w:sz="12" w:space="0" w:color="auto"/>
            </w:tcBorders>
            <w:shd w:val="clear" w:color="auto" w:fill="D9D9D9" w:themeFill="background1" w:themeFillShade="D9"/>
          </w:tcPr>
          <w:p w:rsidR="00AB4D44" w:rsidRPr="008A4EBD" w:rsidRDefault="00AB4D44" w:rsidP="00C73592">
            <w:pPr>
              <w:spacing w:before="100" w:beforeAutospacing="1" w:after="100" w:afterAutospacing="1" w:line="0" w:lineRule="atLeast"/>
              <w:ind w:firstLine="0"/>
              <w:jc w:val="center"/>
              <w:rPr>
                <w:rFonts w:ascii="Arial" w:hAnsi="Arial" w:cs="Arial"/>
                <w:b/>
                <w:sz w:val="16"/>
                <w:szCs w:val="16"/>
              </w:rPr>
            </w:pPr>
            <w:r w:rsidRPr="008A4EBD">
              <w:rPr>
                <w:rFonts w:ascii="Arial" w:hAnsi="Arial" w:cs="Arial"/>
                <w:b/>
                <w:sz w:val="16"/>
                <w:szCs w:val="16"/>
              </w:rPr>
              <w:t>7</w:t>
            </w:r>
          </w:p>
        </w:tc>
        <w:tc>
          <w:tcPr>
            <w:tcW w:w="723" w:type="dxa"/>
            <w:tcBorders>
              <w:left w:val="single" w:sz="12" w:space="0" w:color="auto"/>
              <w:right w:val="single" w:sz="4" w:space="0" w:color="auto"/>
            </w:tcBorders>
            <w:shd w:val="clear" w:color="auto" w:fill="C6D9F1" w:themeFill="text2" w:themeFillTint="33"/>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r w:rsidRPr="001B5F31">
              <w:rPr>
                <w:rFonts w:ascii="Arial" w:hAnsi="Arial" w:cs="Arial"/>
                <w:sz w:val="16"/>
                <w:szCs w:val="16"/>
              </w:rPr>
              <w:t>35</w:t>
            </w:r>
          </w:p>
        </w:tc>
        <w:tc>
          <w:tcPr>
            <w:tcW w:w="897" w:type="dxa"/>
            <w:tcBorders>
              <w:left w:val="single" w:sz="4" w:space="0" w:color="auto"/>
              <w:right w:val="single" w:sz="12" w:space="0" w:color="auto"/>
            </w:tcBorders>
            <w:shd w:val="clear" w:color="auto" w:fill="C6D9F1" w:themeFill="text2" w:themeFillTint="33"/>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r>
              <w:rPr>
                <w:rFonts w:ascii="Arial" w:hAnsi="Arial" w:cs="Arial"/>
                <w:sz w:val="16"/>
                <w:szCs w:val="16"/>
              </w:rPr>
              <w:t>56</w:t>
            </w:r>
            <w:r w:rsidRPr="001B5F31">
              <w:rPr>
                <w:rFonts w:ascii="Arial" w:hAnsi="Arial" w:cs="Arial"/>
                <w:sz w:val="16"/>
                <w:szCs w:val="16"/>
              </w:rPr>
              <w:t>15.57</w:t>
            </w:r>
          </w:p>
        </w:tc>
        <w:tc>
          <w:tcPr>
            <w:tcW w:w="845" w:type="dxa"/>
            <w:tcBorders>
              <w:left w:val="single" w:sz="12" w:space="0" w:color="auto"/>
              <w:right w:val="single" w:sz="4" w:space="0" w:color="auto"/>
            </w:tcBorders>
            <w:shd w:val="clear" w:color="auto" w:fill="92D050"/>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6.52</w:t>
            </w:r>
          </w:p>
        </w:tc>
        <w:tc>
          <w:tcPr>
            <w:tcW w:w="955" w:type="dxa"/>
            <w:tcBorders>
              <w:left w:val="single" w:sz="4" w:space="0" w:color="auto"/>
              <w:right w:val="single" w:sz="4" w:space="0" w:color="auto"/>
            </w:tcBorders>
            <w:shd w:val="clear" w:color="auto" w:fill="FFFF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1509.20</w:t>
            </w:r>
          </w:p>
        </w:tc>
        <w:tc>
          <w:tcPr>
            <w:tcW w:w="810" w:type="dxa"/>
            <w:tcBorders>
              <w:left w:val="single" w:sz="4" w:space="0" w:color="auto"/>
              <w:right w:val="single" w:sz="12" w:space="0" w:color="auto"/>
            </w:tcBorders>
            <w:shd w:val="clear" w:color="auto" w:fill="8DB3E2" w:themeFill="text2" w:themeFillTint="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188</w:t>
            </w:r>
          </w:p>
        </w:tc>
        <w:tc>
          <w:tcPr>
            <w:tcW w:w="810" w:type="dxa"/>
            <w:tcBorders>
              <w:left w:val="single" w:sz="12" w:space="0" w:color="auto"/>
              <w:right w:val="single" w:sz="4" w:space="0" w:color="auto"/>
            </w:tcBorders>
            <w:shd w:val="clear" w:color="auto" w:fill="92D050"/>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13.34</w:t>
            </w:r>
          </w:p>
        </w:tc>
        <w:tc>
          <w:tcPr>
            <w:tcW w:w="810" w:type="dxa"/>
            <w:tcBorders>
              <w:left w:val="single" w:sz="4" w:space="0" w:color="auto"/>
              <w:right w:val="single" w:sz="4" w:space="0" w:color="auto"/>
            </w:tcBorders>
            <w:shd w:val="clear" w:color="auto" w:fill="FFFF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1521.75</w:t>
            </w:r>
          </w:p>
        </w:tc>
        <w:tc>
          <w:tcPr>
            <w:tcW w:w="720" w:type="dxa"/>
            <w:tcBorders>
              <w:left w:val="single" w:sz="4" w:space="0" w:color="auto"/>
              <w:right w:val="single" w:sz="12" w:space="0" w:color="auto"/>
            </w:tcBorders>
            <w:shd w:val="clear" w:color="auto" w:fill="8DB3E2" w:themeFill="text2" w:themeFillTint="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576</w:t>
            </w:r>
          </w:p>
        </w:tc>
      </w:tr>
      <w:tr w:rsidR="00AB4D44" w:rsidTr="00C73592">
        <w:tc>
          <w:tcPr>
            <w:tcW w:w="450" w:type="dxa"/>
            <w:tcBorders>
              <w:left w:val="single" w:sz="12" w:space="0" w:color="auto"/>
              <w:right w:val="single" w:sz="12" w:space="0" w:color="auto"/>
            </w:tcBorders>
            <w:shd w:val="clear" w:color="auto" w:fill="D9D9D9" w:themeFill="background1" w:themeFillShade="D9"/>
          </w:tcPr>
          <w:p w:rsidR="00AB4D44" w:rsidRPr="008A4EBD" w:rsidRDefault="00AB4D44" w:rsidP="00C73592">
            <w:pPr>
              <w:spacing w:before="100" w:beforeAutospacing="1" w:after="100" w:afterAutospacing="1" w:line="0" w:lineRule="atLeast"/>
              <w:ind w:firstLine="0"/>
              <w:jc w:val="center"/>
              <w:rPr>
                <w:rFonts w:ascii="Arial" w:hAnsi="Arial" w:cs="Arial"/>
                <w:b/>
                <w:sz w:val="16"/>
                <w:szCs w:val="16"/>
              </w:rPr>
            </w:pPr>
            <w:r w:rsidRPr="008A4EBD">
              <w:rPr>
                <w:rFonts w:ascii="Arial" w:hAnsi="Arial" w:cs="Arial"/>
                <w:b/>
                <w:sz w:val="16"/>
                <w:szCs w:val="16"/>
              </w:rPr>
              <w:t>8</w:t>
            </w:r>
          </w:p>
        </w:tc>
        <w:tc>
          <w:tcPr>
            <w:tcW w:w="723" w:type="dxa"/>
            <w:tcBorders>
              <w:left w:val="single" w:sz="12" w:space="0" w:color="auto"/>
              <w:right w:val="single" w:sz="4" w:space="0" w:color="auto"/>
            </w:tcBorders>
            <w:shd w:val="clear" w:color="auto" w:fill="C6D9F1" w:themeFill="text2" w:themeFillTint="33"/>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r w:rsidRPr="001B5F31">
              <w:rPr>
                <w:rFonts w:ascii="Arial" w:hAnsi="Arial" w:cs="Arial"/>
                <w:sz w:val="16"/>
                <w:szCs w:val="16"/>
              </w:rPr>
              <w:t>40</w:t>
            </w:r>
          </w:p>
        </w:tc>
        <w:tc>
          <w:tcPr>
            <w:tcW w:w="897" w:type="dxa"/>
            <w:tcBorders>
              <w:left w:val="single" w:sz="4" w:space="0" w:color="auto"/>
              <w:right w:val="single" w:sz="12" w:space="0" w:color="auto"/>
            </w:tcBorders>
            <w:shd w:val="clear" w:color="auto" w:fill="C6D9F1" w:themeFill="text2" w:themeFillTint="33"/>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r>
              <w:rPr>
                <w:rFonts w:ascii="Arial" w:hAnsi="Arial" w:cs="Arial"/>
                <w:sz w:val="16"/>
                <w:szCs w:val="16"/>
              </w:rPr>
              <w:t>5901.33</w:t>
            </w:r>
          </w:p>
        </w:tc>
        <w:tc>
          <w:tcPr>
            <w:tcW w:w="845" w:type="dxa"/>
            <w:tcBorders>
              <w:left w:val="single" w:sz="12" w:space="0" w:color="auto"/>
              <w:right w:val="single" w:sz="4" w:space="0" w:color="auto"/>
            </w:tcBorders>
            <w:shd w:val="clear" w:color="auto" w:fill="92D050"/>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16.942</w:t>
            </w:r>
          </w:p>
        </w:tc>
        <w:tc>
          <w:tcPr>
            <w:tcW w:w="955" w:type="dxa"/>
            <w:tcBorders>
              <w:left w:val="single" w:sz="4" w:space="0" w:color="auto"/>
              <w:right w:val="single" w:sz="4" w:space="0" w:color="auto"/>
            </w:tcBorders>
            <w:shd w:val="clear" w:color="auto" w:fill="FFFF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1592.22</w:t>
            </w:r>
          </w:p>
        </w:tc>
        <w:tc>
          <w:tcPr>
            <w:tcW w:w="810" w:type="dxa"/>
            <w:tcBorders>
              <w:left w:val="single" w:sz="4" w:space="0" w:color="auto"/>
              <w:right w:val="single" w:sz="12" w:space="0" w:color="auto"/>
            </w:tcBorders>
            <w:shd w:val="clear" w:color="auto" w:fill="8DB3E2" w:themeFill="text2" w:themeFillTint="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479</w:t>
            </w:r>
          </w:p>
        </w:tc>
        <w:tc>
          <w:tcPr>
            <w:tcW w:w="810" w:type="dxa"/>
            <w:tcBorders>
              <w:left w:val="single" w:sz="12" w:space="0" w:color="auto"/>
              <w:right w:val="single" w:sz="4" w:space="0" w:color="auto"/>
            </w:tcBorders>
            <w:shd w:val="clear" w:color="auto" w:fill="92D050"/>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19.04</w:t>
            </w:r>
          </w:p>
        </w:tc>
        <w:tc>
          <w:tcPr>
            <w:tcW w:w="810" w:type="dxa"/>
            <w:tcBorders>
              <w:left w:val="single" w:sz="4" w:space="0" w:color="auto"/>
              <w:right w:val="single" w:sz="4" w:space="0" w:color="auto"/>
            </w:tcBorders>
            <w:shd w:val="clear" w:color="auto" w:fill="FFFF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1619.25</w:t>
            </w:r>
          </w:p>
        </w:tc>
        <w:tc>
          <w:tcPr>
            <w:tcW w:w="720" w:type="dxa"/>
            <w:tcBorders>
              <w:left w:val="single" w:sz="4" w:space="0" w:color="auto"/>
              <w:right w:val="single" w:sz="12" w:space="0" w:color="auto"/>
            </w:tcBorders>
            <w:shd w:val="clear" w:color="auto" w:fill="8DB3E2" w:themeFill="text2" w:themeFillTint="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596</w:t>
            </w:r>
          </w:p>
        </w:tc>
      </w:tr>
      <w:tr w:rsidR="00AB4D44" w:rsidTr="00C73592">
        <w:tc>
          <w:tcPr>
            <w:tcW w:w="450" w:type="dxa"/>
            <w:tcBorders>
              <w:left w:val="single" w:sz="12" w:space="0" w:color="auto"/>
              <w:right w:val="single" w:sz="12" w:space="0" w:color="auto"/>
            </w:tcBorders>
            <w:shd w:val="clear" w:color="auto" w:fill="D9D9D9" w:themeFill="background1" w:themeFillShade="D9"/>
          </w:tcPr>
          <w:p w:rsidR="00AB4D44" w:rsidRPr="008A4EBD" w:rsidRDefault="00AB4D44" w:rsidP="00C73592">
            <w:pPr>
              <w:spacing w:before="100" w:beforeAutospacing="1" w:after="100" w:afterAutospacing="1" w:line="0" w:lineRule="atLeast"/>
              <w:ind w:firstLine="0"/>
              <w:jc w:val="center"/>
              <w:rPr>
                <w:rFonts w:ascii="Arial" w:hAnsi="Arial" w:cs="Arial"/>
                <w:b/>
                <w:sz w:val="16"/>
                <w:szCs w:val="16"/>
              </w:rPr>
            </w:pPr>
            <w:r w:rsidRPr="008A4EBD">
              <w:rPr>
                <w:rFonts w:ascii="Arial" w:hAnsi="Arial" w:cs="Arial"/>
                <w:b/>
                <w:sz w:val="16"/>
                <w:szCs w:val="16"/>
              </w:rPr>
              <w:t>9</w:t>
            </w:r>
          </w:p>
        </w:tc>
        <w:tc>
          <w:tcPr>
            <w:tcW w:w="723" w:type="dxa"/>
            <w:tcBorders>
              <w:left w:val="single" w:sz="12" w:space="0" w:color="auto"/>
              <w:right w:val="single" w:sz="4" w:space="0" w:color="auto"/>
            </w:tcBorders>
            <w:shd w:val="clear" w:color="auto" w:fill="C6D9F1" w:themeFill="text2" w:themeFillTint="33"/>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r w:rsidRPr="001B5F31">
              <w:rPr>
                <w:rFonts w:ascii="Arial" w:hAnsi="Arial" w:cs="Arial"/>
                <w:sz w:val="16"/>
                <w:szCs w:val="16"/>
              </w:rPr>
              <w:t>45</w:t>
            </w:r>
          </w:p>
        </w:tc>
        <w:tc>
          <w:tcPr>
            <w:tcW w:w="897" w:type="dxa"/>
            <w:tcBorders>
              <w:left w:val="single" w:sz="4" w:space="0" w:color="auto"/>
              <w:right w:val="single" w:sz="12" w:space="0" w:color="auto"/>
            </w:tcBorders>
            <w:shd w:val="clear" w:color="auto" w:fill="C6D9F1" w:themeFill="text2" w:themeFillTint="33"/>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r>
              <w:rPr>
                <w:rFonts w:ascii="Arial" w:hAnsi="Arial" w:cs="Arial"/>
                <w:sz w:val="16"/>
                <w:szCs w:val="16"/>
              </w:rPr>
              <w:t>7059.06</w:t>
            </w:r>
          </w:p>
        </w:tc>
        <w:tc>
          <w:tcPr>
            <w:tcW w:w="845" w:type="dxa"/>
            <w:tcBorders>
              <w:left w:val="single" w:sz="12" w:space="0" w:color="auto"/>
              <w:right w:val="single" w:sz="4" w:space="0" w:color="auto"/>
            </w:tcBorders>
            <w:shd w:val="clear" w:color="auto" w:fill="92D050"/>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9.40</w:t>
            </w:r>
          </w:p>
        </w:tc>
        <w:tc>
          <w:tcPr>
            <w:tcW w:w="955" w:type="dxa"/>
            <w:tcBorders>
              <w:left w:val="single" w:sz="4" w:space="0" w:color="auto"/>
              <w:right w:val="single" w:sz="4" w:space="0" w:color="auto"/>
            </w:tcBorders>
            <w:shd w:val="clear" w:color="auto" w:fill="FFFF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1770.85</w:t>
            </w:r>
          </w:p>
        </w:tc>
        <w:tc>
          <w:tcPr>
            <w:tcW w:w="810" w:type="dxa"/>
            <w:tcBorders>
              <w:left w:val="single" w:sz="4" w:space="0" w:color="auto"/>
              <w:right w:val="single" w:sz="12" w:space="0" w:color="auto"/>
            </w:tcBorders>
            <w:shd w:val="clear" w:color="auto" w:fill="8DB3E2" w:themeFill="text2" w:themeFillTint="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230</w:t>
            </w:r>
          </w:p>
        </w:tc>
        <w:tc>
          <w:tcPr>
            <w:tcW w:w="810" w:type="dxa"/>
            <w:tcBorders>
              <w:left w:val="single" w:sz="12" w:space="0" w:color="auto"/>
              <w:right w:val="single" w:sz="4" w:space="0" w:color="auto"/>
            </w:tcBorders>
            <w:shd w:val="clear" w:color="auto" w:fill="92D050"/>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21.33</w:t>
            </w:r>
          </w:p>
        </w:tc>
        <w:tc>
          <w:tcPr>
            <w:tcW w:w="810" w:type="dxa"/>
            <w:tcBorders>
              <w:left w:val="single" w:sz="4" w:space="0" w:color="auto"/>
              <w:right w:val="single" w:sz="4" w:space="0" w:color="auto"/>
            </w:tcBorders>
            <w:shd w:val="clear" w:color="auto" w:fill="FFFF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1775.84</w:t>
            </w:r>
          </w:p>
        </w:tc>
        <w:tc>
          <w:tcPr>
            <w:tcW w:w="720" w:type="dxa"/>
            <w:tcBorders>
              <w:left w:val="single" w:sz="4" w:space="0" w:color="auto"/>
              <w:right w:val="single" w:sz="12" w:space="0" w:color="auto"/>
            </w:tcBorders>
            <w:shd w:val="clear" w:color="auto" w:fill="8DB3E2" w:themeFill="text2" w:themeFillTint="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642</w:t>
            </w:r>
          </w:p>
        </w:tc>
      </w:tr>
      <w:tr w:rsidR="00AB4D44" w:rsidTr="00C73592">
        <w:tc>
          <w:tcPr>
            <w:tcW w:w="450" w:type="dxa"/>
            <w:tcBorders>
              <w:left w:val="single" w:sz="12" w:space="0" w:color="auto"/>
              <w:right w:val="single" w:sz="12" w:space="0" w:color="auto"/>
            </w:tcBorders>
            <w:shd w:val="clear" w:color="auto" w:fill="D9D9D9" w:themeFill="background1" w:themeFillShade="D9"/>
          </w:tcPr>
          <w:p w:rsidR="00AB4D44" w:rsidRPr="008A4EBD" w:rsidRDefault="00AB4D44" w:rsidP="00C73592">
            <w:pPr>
              <w:spacing w:before="100" w:beforeAutospacing="1" w:after="100" w:afterAutospacing="1" w:line="0" w:lineRule="atLeast"/>
              <w:ind w:firstLine="0"/>
              <w:jc w:val="center"/>
              <w:rPr>
                <w:rFonts w:ascii="Arial" w:hAnsi="Arial" w:cs="Arial"/>
                <w:b/>
                <w:sz w:val="16"/>
                <w:szCs w:val="16"/>
              </w:rPr>
            </w:pPr>
            <w:r w:rsidRPr="008A4EBD">
              <w:rPr>
                <w:rFonts w:ascii="Arial" w:hAnsi="Arial" w:cs="Arial"/>
                <w:b/>
                <w:sz w:val="16"/>
                <w:szCs w:val="16"/>
              </w:rPr>
              <w:t>10</w:t>
            </w:r>
          </w:p>
        </w:tc>
        <w:tc>
          <w:tcPr>
            <w:tcW w:w="723" w:type="dxa"/>
            <w:tcBorders>
              <w:left w:val="single" w:sz="12" w:space="0" w:color="auto"/>
              <w:right w:val="single" w:sz="4" w:space="0" w:color="auto"/>
            </w:tcBorders>
            <w:shd w:val="clear" w:color="auto" w:fill="C6D9F1" w:themeFill="text2" w:themeFillTint="33"/>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r w:rsidRPr="001B5F31">
              <w:rPr>
                <w:rFonts w:ascii="Arial" w:hAnsi="Arial" w:cs="Arial"/>
                <w:sz w:val="16"/>
                <w:szCs w:val="16"/>
              </w:rPr>
              <w:t>50</w:t>
            </w:r>
          </w:p>
        </w:tc>
        <w:tc>
          <w:tcPr>
            <w:tcW w:w="897" w:type="dxa"/>
            <w:tcBorders>
              <w:left w:val="single" w:sz="4" w:space="0" w:color="auto"/>
              <w:right w:val="single" w:sz="12" w:space="0" w:color="auto"/>
            </w:tcBorders>
            <w:shd w:val="clear" w:color="auto" w:fill="C6D9F1" w:themeFill="text2" w:themeFillTint="33"/>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r>
              <w:rPr>
                <w:rFonts w:ascii="Arial" w:hAnsi="Arial" w:cs="Arial"/>
                <w:sz w:val="16"/>
                <w:szCs w:val="16"/>
              </w:rPr>
              <w:t>7985.34</w:t>
            </w:r>
          </w:p>
        </w:tc>
        <w:tc>
          <w:tcPr>
            <w:tcW w:w="845" w:type="dxa"/>
            <w:tcBorders>
              <w:left w:val="single" w:sz="12" w:space="0" w:color="auto"/>
              <w:right w:val="single" w:sz="4" w:space="0" w:color="auto"/>
            </w:tcBorders>
            <w:shd w:val="clear" w:color="auto" w:fill="92D050"/>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17.56</w:t>
            </w:r>
          </w:p>
        </w:tc>
        <w:tc>
          <w:tcPr>
            <w:tcW w:w="955" w:type="dxa"/>
            <w:tcBorders>
              <w:left w:val="single" w:sz="4" w:space="0" w:color="auto"/>
              <w:right w:val="single" w:sz="4" w:space="0" w:color="auto"/>
            </w:tcBorders>
            <w:shd w:val="clear" w:color="auto" w:fill="FFFF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1796.07</w:t>
            </w:r>
          </w:p>
        </w:tc>
        <w:tc>
          <w:tcPr>
            <w:tcW w:w="810" w:type="dxa"/>
            <w:tcBorders>
              <w:left w:val="single" w:sz="4" w:space="0" w:color="auto"/>
              <w:right w:val="single" w:sz="12" w:space="0" w:color="auto"/>
            </w:tcBorders>
            <w:shd w:val="clear" w:color="auto" w:fill="8DB3E2" w:themeFill="text2" w:themeFillTint="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374</w:t>
            </w:r>
          </w:p>
        </w:tc>
        <w:tc>
          <w:tcPr>
            <w:tcW w:w="810" w:type="dxa"/>
            <w:tcBorders>
              <w:left w:val="single" w:sz="12" w:space="0" w:color="auto"/>
              <w:right w:val="single" w:sz="4" w:space="0" w:color="auto"/>
            </w:tcBorders>
            <w:shd w:val="clear" w:color="auto" w:fill="92D050"/>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29.25</w:t>
            </w:r>
          </w:p>
        </w:tc>
        <w:tc>
          <w:tcPr>
            <w:tcW w:w="810" w:type="dxa"/>
            <w:tcBorders>
              <w:left w:val="single" w:sz="4" w:space="0" w:color="auto"/>
              <w:right w:val="single" w:sz="4" w:space="0" w:color="auto"/>
            </w:tcBorders>
            <w:shd w:val="clear" w:color="auto" w:fill="FFFF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1819.99</w:t>
            </w:r>
          </w:p>
        </w:tc>
        <w:tc>
          <w:tcPr>
            <w:tcW w:w="720" w:type="dxa"/>
            <w:tcBorders>
              <w:left w:val="single" w:sz="4" w:space="0" w:color="auto"/>
              <w:right w:val="single" w:sz="12" w:space="0" w:color="auto"/>
            </w:tcBorders>
            <w:shd w:val="clear" w:color="auto" w:fill="8DB3E2" w:themeFill="text2" w:themeFillTint="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664</w:t>
            </w:r>
          </w:p>
        </w:tc>
      </w:tr>
      <w:tr w:rsidR="00AB4D44" w:rsidTr="00C73592">
        <w:tc>
          <w:tcPr>
            <w:tcW w:w="450" w:type="dxa"/>
            <w:tcBorders>
              <w:left w:val="single" w:sz="12" w:space="0" w:color="auto"/>
              <w:right w:val="single" w:sz="12" w:space="0" w:color="auto"/>
            </w:tcBorders>
            <w:shd w:val="clear" w:color="auto" w:fill="D9D9D9" w:themeFill="background1" w:themeFillShade="D9"/>
          </w:tcPr>
          <w:p w:rsidR="00AB4D44" w:rsidRPr="008A4EBD" w:rsidRDefault="00AB4D44" w:rsidP="00C73592">
            <w:pPr>
              <w:spacing w:before="100" w:beforeAutospacing="1" w:after="100" w:afterAutospacing="1" w:line="0" w:lineRule="atLeast"/>
              <w:ind w:firstLine="0"/>
              <w:jc w:val="center"/>
              <w:rPr>
                <w:rFonts w:ascii="Arial" w:hAnsi="Arial" w:cs="Arial"/>
                <w:b/>
                <w:sz w:val="16"/>
                <w:szCs w:val="16"/>
              </w:rPr>
            </w:pPr>
            <w:r w:rsidRPr="008A4EBD">
              <w:rPr>
                <w:rFonts w:ascii="Arial" w:hAnsi="Arial" w:cs="Arial"/>
                <w:b/>
                <w:sz w:val="16"/>
                <w:szCs w:val="16"/>
              </w:rPr>
              <w:t>11</w:t>
            </w:r>
          </w:p>
        </w:tc>
        <w:tc>
          <w:tcPr>
            <w:tcW w:w="723" w:type="dxa"/>
            <w:tcBorders>
              <w:left w:val="single" w:sz="12" w:space="0" w:color="auto"/>
              <w:right w:val="single" w:sz="4" w:space="0" w:color="auto"/>
            </w:tcBorders>
            <w:shd w:val="clear" w:color="auto" w:fill="C6D9F1" w:themeFill="text2" w:themeFillTint="33"/>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r w:rsidRPr="001B5F31">
              <w:rPr>
                <w:rFonts w:ascii="Arial" w:hAnsi="Arial" w:cs="Arial"/>
                <w:sz w:val="16"/>
                <w:szCs w:val="16"/>
              </w:rPr>
              <w:t>55</w:t>
            </w:r>
          </w:p>
        </w:tc>
        <w:tc>
          <w:tcPr>
            <w:tcW w:w="897" w:type="dxa"/>
            <w:tcBorders>
              <w:left w:val="single" w:sz="4" w:space="0" w:color="auto"/>
              <w:right w:val="single" w:sz="12" w:space="0" w:color="auto"/>
            </w:tcBorders>
            <w:shd w:val="clear" w:color="auto" w:fill="C6D9F1" w:themeFill="text2" w:themeFillTint="33"/>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r>
              <w:rPr>
                <w:rFonts w:ascii="Arial" w:hAnsi="Arial" w:cs="Arial"/>
                <w:sz w:val="16"/>
                <w:szCs w:val="16"/>
              </w:rPr>
              <w:t>7869.78</w:t>
            </w:r>
          </w:p>
        </w:tc>
        <w:tc>
          <w:tcPr>
            <w:tcW w:w="845" w:type="dxa"/>
            <w:tcBorders>
              <w:left w:val="single" w:sz="12" w:space="0" w:color="auto"/>
              <w:right w:val="single" w:sz="4" w:space="0" w:color="auto"/>
            </w:tcBorders>
            <w:shd w:val="clear" w:color="auto" w:fill="92D050"/>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43.62</w:t>
            </w:r>
          </w:p>
        </w:tc>
        <w:tc>
          <w:tcPr>
            <w:tcW w:w="955" w:type="dxa"/>
            <w:tcBorders>
              <w:left w:val="single" w:sz="4" w:space="0" w:color="auto"/>
              <w:right w:val="single" w:sz="4" w:space="0" w:color="auto"/>
            </w:tcBorders>
            <w:shd w:val="clear" w:color="auto" w:fill="FFFF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1993.05</w:t>
            </w:r>
          </w:p>
        </w:tc>
        <w:tc>
          <w:tcPr>
            <w:tcW w:w="810" w:type="dxa"/>
            <w:tcBorders>
              <w:left w:val="single" w:sz="4" w:space="0" w:color="auto"/>
              <w:right w:val="single" w:sz="12" w:space="0" w:color="auto"/>
            </w:tcBorders>
            <w:shd w:val="clear" w:color="auto" w:fill="8DB3E2" w:themeFill="text2" w:themeFillTint="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799</w:t>
            </w:r>
          </w:p>
        </w:tc>
        <w:tc>
          <w:tcPr>
            <w:tcW w:w="810" w:type="dxa"/>
            <w:tcBorders>
              <w:left w:val="single" w:sz="12" w:space="0" w:color="auto"/>
              <w:right w:val="single" w:sz="4" w:space="0" w:color="auto"/>
            </w:tcBorders>
            <w:shd w:val="clear" w:color="auto" w:fill="92D050"/>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30.81</w:t>
            </w:r>
          </w:p>
        </w:tc>
        <w:tc>
          <w:tcPr>
            <w:tcW w:w="810" w:type="dxa"/>
            <w:tcBorders>
              <w:left w:val="single" w:sz="4" w:space="0" w:color="auto"/>
              <w:right w:val="single" w:sz="4" w:space="0" w:color="auto"/>
            </w:tcBorders>
            <w:shd w:val="clear" w:color="auto" w:fill="FFFF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2072.18</w:t>
            </w:r>
          </w:p>
        </w:tc>
        <w:tc>
          <w:tcPr>
            <w:tcW w:w="720" w:type="dxa"/>
            <w:tcBorders>
              <w:left w:val="single" w:sz="4" w:space="0" w:color="auto"/>
              <w:right w:val="single" w:sz="12" w:space="0" w:color="auto"/>
            </w:tcBorders>
            <w:shd w:val="clear" w:color="auto" w:fill="8DB3E2" w:themeFill="text2" w:themeFillTint="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735</w:t>
            </w:r>
          </w:p>
        </w:tc>
      </w:tr>
      <w:tr w:rsidR="00AB4D44" w:rsidTr="00C73592">
        <w:tc>
          <w:tcPr>
            <w:tcW w:w="450" w:type="dxa"/>
            <w:tcBorders>
              <w:left w:val="single" w:sz="12" w:space="0" w:color="auto"/>
              <w:right w:val="single" w:sz="12" w:space="0" w:color="auto"/>
            </w:tcBorders>
            <w:shd w:val="clear" w:color="auto" w:fill="D9D9D9" w:themeFill="background1" w:themeFillShade="D9"/>
          </w:tcPr>
          <w:p w:rsidR="00AB4D44" w:rsidRPr="008A4EBD" w:rsidRDefault="00AB4D44" w:rsidP="00C73592">
            <w:pPr>
              <w:spacing w:before="100" w:beforeAutospacing="1" w:after="100" w:afterAutospacing="1" w:line="0" w:lineRule="atLeast"/>
              <w:ind w:firstLine="0"/>
              <w:jc w:val="center"/>
              <w:rPr>
                <w:rFonts w:ascii="Arial" w:hAnsi="Arial" w:cs="Arial"/>
                <w:b/>
                <w:sz w:val="16"/>
                <w:szCs w:val="16"/>
              </w:rPr>
            </w:pPr>
            <w:r>
              <w:rPr>
                <w:rFonts w:ascii="Arial" w:hAnsi="Arial" w:cs="Arial"/>
                <w:b/>
                <w:sz w:val="16"/>
                <w:szCs w:val="16"/>
              </w:rPr>
              <w:t>12</w:t>
            </w:r>
          </w:p>
        </w:tc>
        <w:tc>
          <w:tcPr>
            <w:tcW w:w="723" w:type="dxa"/>
            <w:tcBorders>
              <w:left w:val="single" w:sz="12" w:space="0" w:color="auto"/>
              <w:right w:val="single" w:sz="4" w:space="0" w:color="auto"/>
            </w:tcBorders>
            <w:shd w:val="clear" w:color="auto" w:fill="C6D9F1" w:themeFill="text2" w:themeFillTint="33"/>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r>
              <w:rPr>
                <w:rFonts w:ascii="Arial" w:hAnsi="Arial" w:cs="Arial"/>
                <w:sz w:val="16"/>
                <w:szCs w:val="16"/>
              </w:rPr>
              <w:t>60</w:t>
            </w:r>
          </w:p>
        </w:tc>
        <w:tc>
          <w:tcPr>
            <w:tcW w:w="897" w:type="dxa"/>
            <w:tcBorders>
              <w:left w:val="single" w:sz="4" w:space="0" w:color="auto"/>
              <w:right w:val="single" w:sz="12" w:space="0" w:color="auto"/>
            </w:tcBorders>
            <w:shd w:val="clear" w:color="auto" w:fill="C6D9F1" w:themeFill="text2" w:themeFillTint="33"/>
          </w:tcPr>
          <w:p w:rsidR="00AB4D44" w:rsidRDefault="00AB4D44" w:rsidP="00C73592">
            <w:pPr>
              <w:spacing w:before="100" w:beforeAutospacing="1" w:after="100" w:afterAutospacing="1" w:line="0" w:lineRule="atLeast"/>
              <w:ind w:firstLine="0"/>
              <w:jc w:val="center"/>
              <w:rPr>
                <w:rFonts w:ascii="Arial" w:hAnsi="Arial" w:cs="Arial"/>
                <w:sz w:val="16"/>
                <w:szCs w:val="16"/>
              </w:rPr>
            </w:pPr>
            <w:r>
              <w:rPr>
                <w:rFonts w:ascii="Arial" w:hAnsi="Arial" w:cs="Arial"/>
                <w:sz w:val="16"/>
                <w:szCs w:val="16"/>
              </w:rPr>
              <w:t>9422.61</w:t>
            </w:r>
          </w:p>
        </w:tc>
        <w:tc>
          <w:tcPr>
            <w:tcW w:w="845" w:type="dxa"/>
            <w:tcBorders>
              <w:left w:val="single" w:sz="12" w:space="0" w:color="auto"/>
              <w:right w:val="single" w:sz="4" w:space="0" w:color="auto"/>
            </w:tcBorders>
            <w:shd w:val="clear" w:color="auto" w:fill="92D050"/>
          </w:tcPr>
          <w:p w:rsidR="00AB4D44"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37.89</w:t>
            </w:r>
          </w:p>
        </w:tc>
        <w:tc>
          <w:tcPr>
            <w:tcW w:w="955" w:type="dxa"/>
            <w:tcBorders>
              <w:left w:val="single" w:sz="4" w:space="0" w:color="auto"/>
              <w:right w:val="single" w:sz="4" w:space="0" w:color="auto"/>
            </w:tcBorders>
            <w:shd w:val="clear" w:color="auto" w:fill="FFFF66"/>
          </w:tcPr>
          <w:p w:rsidR="00AB4D44"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2119.76</w:t>
            </w:r>
          </w:p>
        </w:tc>
        <w:tc>
          <w:tcPr>
            <w:tcW w:w="810" w:type="dxa"/>
            <w:tcBorders>
              <w:left w:val="single" w:sz="4" w:space="0" w:color="auto"/>
              <w:right w:val="single" w:sz="12" w:space="0" w:color="auto"/>
            </w:tcBorders>
            <w:shd w:val="clear" w:color="auto" w:fill="8DB3E2" w:themeFill="text2" w:themeFillTint="66"/>
          </w:tcPr>
          <w:p w:rsidR="00AB4D44"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721</w:t>
            </w:r>
          </w:p>
        </w:tc>
        <w:tc>
          <w:tcPr>
            <w:tcW w:w="810" w:type="dxa"/>
            <w:tcBorders>
              <w:left w:val="single" w:sz="12" w:space="0" w:color="auto"/>
              <w:right w:val="single" w:sz="4" w:space="0" w:color="auto"/>
            </w:tcBorders>
            <w:shd w:val="clear" w:color="auto" w:fill="92D050"/>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41.17</w:t>
            </w:r>
          </w:p>
        </w:tc>
        <w:tc>
          <w:tcPr>
            <w:tcW w:w="810" w:type="dxa"/>
            <w:tcBorders>
              <w:left w:val="single" w:sz="4" w:space="0" w:color="auto"/>
              <w:right w:val="single" w:sz="4" w:space="0" w:color="auto"/>
            </w:tcBorders>
            <w:shd w:val="clear" w:color="auto" w:fill="FFFF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2136.39</w:t>
            </w:r>
          </w:p>
        </w:tc>
        <w:tc>
          <w:tcPr>
            <w:tcW w:w="720" w:type="dxa"/>
            <w:tcBorders>
              <w:left w:val="single" w:sz="4" w:space="0" w:color="auto"/>
              <w:right w:val="single" w:sz="12" w:space="0" w:color="auto"/>
            </w:tcBorders>
            <w:shd w:val="clear" w:color="auto" w:fill="8DB3E2" w:themeFill="text2" w:themeFillTint="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827</w:t>
            </w:r>
          </w:p>
        </w:tc>
      </w:tr>
      <w:tr w:rsidR="00C73592" w:rsidRPr="00C73592" w:rsidTr="00C73592">
        <w:tc>
          <w:tcPr>
            <w:tcW w:w="450" w:type="dxa"/>
            <w:tcBorders>
              <w:left w:val="single" w:sz="12" w:space="0" w:color="auto"/>
              <w:right w:val="single" w:sz="12" w:space="0" w:color="auto"/>
            </w:tcBorders>
            <w:shd w:val="clear" w:color="auto" w:fill="D9D9D9" w:themeFill="background1" w:themeFillShade="D9"/>
          </w:tcPr>
          <w:p w:rsidR="00AB4D44" w:rsidRPr="008A4EBD" w:rsidRDefault="00AB4D44" w:rsidP="00C73592">
            <w:pPr>
              <w:spacing w:before="100" w:beforeAutospacing="1" w:after="100" w:afterAutospacing="1" w:line="0" w:lineRule="atLeast"/>
              <w:ind w:firstLine="0"/>
              <w:jc w:val="center"/>
              <w:rPr>
                <w:rFonts w:ascii="Arial" w:hAnsi="Arial" w:cs="Arial"/>
                <w:b/>
                <w:sz w:val="16"/>
                <w:szCs w:val="16"/>
              </w:rPr>
            </w:pPr>
            <w:r>
              <w:rPr>
                <w:rFonts w:ascii="Arial" w:hAnsi="Arial" w:cs="Arial"/>
                <w:b/>
                <w:sz w:val="16"/>
                <w:szCs w:val="16"/>
              </w:rPr>
              <w:t>13</w:t>
            </w:r>
          </w:p>
        </w:tc>
        <w:tc>
          <w:tcPr>
            <w:tcW w:w="723" w:type="dxa"/>
            <w:tcBorders>
              <w:left w:val="single" w:sz="12" w:space="0" w:color="auto"/>
              <w:right w:val="single" w:sz="4" w:space="0" w:color="auto"/>
            </w:tcBorders>
            <w:shd w:val="clear" w:color="auto" w:fill="C6D9F1" w:themeFill="text2" w:themeFillTint="33"/>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r>
              <w:rPr>
                <w:rFonts w:ascii="Arial" w:hAnsi="Arial" w:cs="Arial"/>
                <w:sz w:val="16"/>
                <w:szCs w:val="16"/>
              </w:rPr>
              <w:t>65</w:t>
            </w:r>
          </w:p>
        </w:tc>
        <w:tc>
          <w:tcPr>
            <w:tcW w:w="897" w:type="dxa"/>
            <w:tcBorders>
              <w:left w:val="single" w:sz="4" w:space="0" w:color="auto"/>
              <w:right w:val="single" w:sz="12" w:space="0" w:color="auto"/>
            </w:tcBorders>
            <w:shd w:val="clear" w:color="auto" w:fill="C6D9F1" w:themeFill="text2" w:themeFillTint="33"/>
          </w:tcPr>
          <w:p w:rsidR="00AB4D44" w:rsidRDefault="00AB4D44" w:rsidP="00C73592">
            <w:pPr>
              <w:spacing w:before="100" w:beforeAutospacing="1" w:after="100" w:afterAutospacing="1" w:line="0" w:lineRule="atLeast"/>
              <w:ind w:firstLine="0"/>
              <w:jc w:val="center"/>
              <w:rPr>
                <w:rFonts w:ascii="Arial" w:hAnsi="Arial" w:cs="Arial"/>
                <w:sz w:val="16"/>
                <w:szCs w:val="16"/>
              </w:rPr>
            </w:pPr>
            <w:r>
              <w:rPr>
                <w:rFonts w:ascii="Arial" w:hAnsi="Arial" w:cs="Arial"/>
                <w:sz w:val="16"/>
                <w:szCs w:val="16"/>
              </w:rPr>
              <w:t>9627.68</w:t>
            </w:r>
          </w:p>
        </w:tc>
        <w:tc>
          <w:tcPr>
            <w:tcW w:w="845" w:type="dxa"/>
            <w:tcBorders>
              <w:left w:val="single" w:sz="12" w:space="0" w:color="auto"/>
              <w:right w:val="single" w:sz="4" w:space="0" w:color="auto"/>
            </w:tcBorders>
            <w:shd w:val="clear" w:color="auto" w:fill="92D050"/>
          </w:tcPr>
          <w:p w:rsidR="00AB4D44"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49.84</w:t>
            </w:r>
          </w:p>
        </w:tc>
        <w:tc>
          <w:tcPr>
            <w:tcW w:w="955" w:type="dxa"/>
            <w:tcBorders>
              <w:left w:val="single" w:sz="4" w:space="0" w:color="auto"/>
              <w:right w:val="single" w:sz="4" w:space="0" w:color="auto"/>
            </w:tcBorders>
            <w:shd w:val="clear" w:color="auto" w:fill="FFFF66"/>
          </w:tcPr>
          <w:p w:rsidR="00AB4D44"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2058.20</w:t>
            </w:r>
          </w:p>
        </w:tc>
        <w:tc>
          <w:tcPr>
            <w:tcW w:w="810" w:type="dxa"/>
            <w:tcBorders>
              <w:left w:val="single" w:sz="4" w:space="0" w:color="auto"/>
              <w:right w:val="single" w:sz="12" w:space="0" w:color="auto"/>
            </w:tcBorders>
            <w:shd w:val="clear" w:color="auto" w:fill="8DB3E2" w:themeFill="text2" w:themeFillTint="66"/>
          </w:tcPr>
          <w:p w:rsidR="00AB4D44"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717</w:t>
            </w:r>
          </w:p>
        </w:tc>
        <w:tc>
          <w:tcPr>
            <w:tcW w:w="810" w:type="dxa"/>
            <w:tcBorders>
              <w:left w:val="single" w:sz="12" w:space="0" w:color="auto"/>
              <w:right w:val="single" w:sz="4" w:space="0" w:color="auto"/>
            </w:tcBorders>
            <w:shd w:val="clear" w:color="auto" w:fill="92D050"/>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53.16</w:t>
            </w:r>
          </w:p>
        </w:tc>
        <w:tc>
          <w:tcPr>
            <w:tcW w:w="810" w:type="dxa"/>
            <w:tcBorders>
              <w:left w:val="single" w:sz="4" w:space="0" w:color="auto"/>
              <w:right w:val="single" w:sz="4" w:space="0" w:color="auto"/>
            </w:tcBorders>
            <w:shd w:val="clear" w:color="auto" w:fill="FFFF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2158.59</w:t>
            </w:r>
          </w:p>
        </w:tc>
        <w:tc>
          <w:tcPr>
            <w:tcW w:w="720" w:type="dxa"/>
            <w:tcBorders>
              <w:left w:val="single" w:sz="4" w:space="0" w:color="auto"/>
              <w:right w:val="single" w:sz="12" w:space="0" w:color="auto"/>
            </w:tcBorders>
            <w:shd w:val="clear" w:color="auto" w:fill="8DB3E2" w:themeFill="text2" w:themeFillTint="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792</w:t>
            </w:r>
          </w:p>
        </w:tc>
      </w:tr>
      <w:tr w:rsidR="00AB4D44" w:rsidTr="00C73592">
        <w:tc>
          <w:tcPr>
            <w:tcW w:w="450" w:type="dxa"/>
            <w:tcBorders>
              <w:left w:val="single" w:sz="12" w:space="0" w:color="auto"/>
              <w:right w:val="single" w:sz="12" w:space="0" w:color="auto"/>
            </w:tcBorders>
            <w:shd w:val="clear" w:color="auto" w:fill="D9D9D9" w:themeFill="background1" w:themeFillShade="D9"/>
          </w:tcPr>
          <w:p w:rsidR="00AB4D44" w:rsidRPr="008A4EBD" w:rsidRDefault="00AB4D44" w:rsidP="00C73592">
            <w:pPr>
              <w:spacing w:before="100" w:beforeAutospacing="1" w:after="100" w:afterAutospacing="1" w:line="0" w:lineRule="atLeast"/>
              <w:ind w:firstLine="0"/>
              <w:rPr>
                <w:rFonts w:ascii="Arial" w:hAnsi="Arial" w:cs="Arial"/>
                <w:b/>
                <w:sz w:val="16"/>
                <w:szCs w:val="16"/>
              </w:rPr>
            </w:pPr>
            <w:r>
              <w:rPr>
                <w:rFonts w:ascii="Arial" w:hAnsi="Arial" w:cs="Arial"/>
                <w:b/>
                <w:sz w:val="16"/>
                <w:szCs w:val="16"/>
              </w:rPr>
              <w:t>14</w:t>
            </w:r>
          </w:p>
        </w:tc>
        <w:tc>
          <w:tcPr>
            <w:tcW w:w="723" w:type="dxa"/>
            <w:tcBorders>
              <w:left w:val="single" w:sz="12" w:space="0" w:color="auto"/>
              <w:right w:val="single" w:sz="4" w:space="0" w:color="auto"/>
            </w:tcBorders>
            <w:shd w:val="clear" w:color="auto" w:fill="C6D9F1" w:themeFill="text2" w:themeFillTint="33"/>
          </w:tcPr>
          <w:p w:rsidR="00AB4D44" w:rsidRPr="001B5F31" w:rsidRDefault="00AB4D44" w:rsidP="00C73592">
            <w:pPr>
              <w:spacing w:before="100" w:beforeAutospacing="1" w:after="100" w:afterAutospacing="1" w:line="0" w:lineRule="atLeast"/>
              <w:ind w:firstLine="0"/>
              <w:jc w:val="center"/>
              <w:rPr>
                <w:rFonts w:ascii="Arial" w:hAnsi="Arial" w:cs="Arial"/>
                <w:sz w:val="16"/>
                <w:szCs w:val="16"/>
              </w:rPr>
            </w:pPr>
            <w:r>
              <w:rPr>
                <w:rFonts w:ascii="Arial" w:hAnsi="Arial" w:cs="Arial"/>
                <w:sz w:val="16"/>
                <w:szCs w:val="16"/>
              </w:rPr>
              <w:t>70</w:t>
            </w:r>
          </w:p>
        </w:tc>
        <w:tc>
          <w:tcPr>
            <w:tcW w:w="897" w:type="dxa"/>
            <w:tcBorders>
              <w:left w:val="single" w:sz="4" w:space="0" w:color="auto"/>
              <w:right w:val="single" w:sz="12" w:space="0" w:color="auto"/>
            </w:tcBorders>
            <w:shd w:val="clear" w:color="auto" w:fill="C6D9F1" w:themeFill="text2" w:themeFillTint="33"/>
          </w:tcPr>
          <w:p w:rsidR="00AB4D44" w:rsidRDefault="00AB4D44" w:rsidP="00C73592">
            <w:pPr>
              <w:spacing w:before="100" w:beforeAutospacing="1" w:after="100" w:afterAutospacing="1" w:line="0" w:lineRule="atLeast"/>
              <w:ind w:firstLine="0"/>
              <w:jc w:val="center"/>
              <w:rPr>
                <w:rFonts w:ascii="Arial" w:hAnsi="Arial" w:cs="Arial"/>
                <w:sz w:val="16"/>
                <w:szCs w:val="16"/>
              </w:rPr>
            </w:pPr>
            <w:r>
              <w:rPr>
                <w:rFonts w:ascii="Arial" w:hAnsi="Arial" w:cs="Arial"/>
                <w:sz w:val="16"/>
                <w:szCs w:val="16"/>
              </w:rPr>
              <w:t>10231.09</w:t>
            </w:r>
          </w:p>
        </w:tc>
        <w:tc>
          <w:tcPr>
            <w:tcW w:w="845" w:type="dxa"/>
            <w:tcBorders>
              <w:left w:val="single" w:sz="12" w:space="0" w:color="auto"/>
              <w:right w:val="single" w:sz="4" w:space="0" w:color="auto"/>
            </w:tcBorders>
            <w:shd w:val="clear" w:color="auto" w:fill="92D050"/>
          </w:tcPr>
          <w:p w:rsidR="00AB4D44"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42.26</w:t>
            </w:r>
          </w:p>
        </w:tc>
        <w:tc>
          <w:tcPr>
            <w:tcW w:w="955" w:type="dxa"/>
            <w:tcBorders>
              <w:left w:val="single" w:sz="4" w:space="0" w:color="auto"/>
              <w:right w:val="single" w:sz="4" w:space="0" w:color="auto"/>
            </w:tcBorders>
            <w:shd w:val="clear" w:color="auto" w:fill="FFFF66"/>
          </w:tcPr>
          <w:p w:rsidR="00AB4D44"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2371.11</w:t>
            </w:r>
          </w:p>
        </w:tc>
        <w:tc>
          <w:tcPr>
            <w:tcW w:w="810" w:type="dxa"/>
            <w:tcBorders>
              <w:left w:val="single" w:sz="4" w:space="0" w:color="auto"/>
              <w:right w:val="single" w:sz="12" w:space="0" w:color="auto"/>
            </w:tcBorders>
            <w:shd w:val="clear" w:color="auto" w:fill="8DB3E2" w:themeFill="text2" w:themeFillTint="66"/>
          </w:tcPr>
          <w:p w:rsidR="00AB4D44"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546</w:t>
            </w:r>
          </w:p>
        </w:tc>
        <w:tc>
          <w:tcPr>
            <w:tcW w:w="810" w:type="dxa"/>
            <w:tcBorders>
              <w:left w:val="single" w:sz="12" w:space="0" w:color="auto"/>
              <w:right w:val="single" w:sz="4" w:space="0" w:color="auto"/>
            </w:tcBorders>
            <w:shd w:val="clear" w:color="auto" w:fill="92D050"/>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57.20</w:t>
            </w:r>
          </w:p>
        </w:tc>
        <w:tc>
          <w:tcPr>
            <w:tcW w:w="810" w:type="dxa"/>
            <w:tcBorders>
              <w:left w:val="single" w:sz="4" w:space="0" w:color="auto"/>
              <w:right w:val="single" w:sz="4" w:space="0" w:color="auto"/>
            </w:tcBorders>
            <w:shd w:val="clear" w:color="auto" w:fill="FFFF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2249</w:t>
            </w:r>
          </w:p>
        </w:tc>
        <w:tc>
          <w:tcPr>
            <w:tcW w:w="720" w:type="dxa"/>
            <w:tcBorders>
              <w:left w:val="single" w:sz="4" w:space="0" w:color="auto"/>
              <w:right w:val="single" w:sz="12" w:space="0" w:color="auto"/>
            </w:tcBorders>
            <w:shd w:val="clear" w:color="auto" w:fill="8DB3E2" w:themeFill="text2" w:themeFillTint="66"/>
          </w:tcPr>
          <w:p w:rsidR="00AB4D44" w:rsidRPr="001B5F31" w:rsidRDefault="00AB4D44" w:rsidP="00C73592">
            <w:pPr>
              <w:spacing w:before="100" w:beforeAutospacing="1" w:after="100" w:afterAutospacing="1" w:line="0" w:lineRule="atLeast"/>
              <w:ind w:firstLine="0"/>
              <w:rPr>
                <w:rFonts w:ascii="Arial" w:hAnsi="Arial" w:cs="Arial"/>
                <w:sz w:val="16"/>
                <w:szCs w:val="16"/>
              </w:rPr>
            </w:pPr>
            <w:r>
              <w:rPr>
                <w:rFonts w:ascii="Arial" w:hAnsi="Arial" w:cs="Arial"/>
                <w:sz w:val="16"/>
                <w:szCs w:val="16"/>
              </w:rPr>
              <w:t>933</w:t>
            </w:r>
          </w:p>
        </w:tc>
      </w:tr>
    </w:tbl>
    <w:p w:rsidR="00AB4D44" w:rsidRDefault="00C73592" w:rsidP="0027554F">
      <w:pPr>
        <w:pStyle w:val="numitem"/>
        <w:numPr>
          <w:ilvl w:val="0"/>
          <w:numId w:val="0"/>
        </w:numPr>
        <w:rPr>
          <w:lang w:val="ro-RO"/>
        </w:rPr>
      </w:pPr>
      <w:r>
        <w:rPr>
          <w:lang w:val="ro-RO"/>
        </w:rPr>
        <w:t>Graficile de mai jos au fost create peste informațiile de mai sus. Scopul graficelor este de a evidenția optimzările aduse.</w:t>
      </w:r>
    </w:p>
    <w:p w:rsidR="00AB4D44" w:rsidRDefault="00AB4D44" w:rsidP="0027554F">
      <w:pPr>
        <w:pStyle w:val="numitem"/>
        <w:numPr>
          <w:ilvl w:val="0"/>
          <w:numId w:val="0"/>
        </w:numPr>
        <w:rPr>
          <w:lang w:val="ro-RO"/>
        </w:rPr>
      </w:pPr>
    </w:p>
    <w:p w:rsidR="00AB4D44" w:rsidRDefault="00AB4D44" w:rsidP="0027554F">
      <w:pPr>
        <w:pStyle w:val="numitem"/>
        <w:numPr>
          <w:ilvl w:val="0"/>
          <w:numId w:val="0"/>
        </w:numPr>
        <w:rPr>
          <w:lang w:val="ro-RO"/>
        </w:rPr>
      </w:pPr>
    </w:p>
    <w:p w:rsidR="00AB4D44" w:rsidRDefault="00AB4D44" w:rsidP="0027554F">
      <w:pPr>
        <w:pStyle w:val="numitem"/>
        <w:numPr>
          <w:ilvl w:val="0"/>
          <w:numId w:val="0"/>
        </w:numPr>
        <w:rPr>
          <w:lang w:val="ro-RO"/>
        </w:rPr>
      </w:pPr>
    </w:p>
    <w:p w:rsidR="00AB4D44" w:rsidRDefault="00AB4D44" w:rsidP="0027554F">
      <w:pPr>
        <w:pStyle w:val="numitem"/>
        <w:numPr>
          <w:ilvl w:val="0"/>
          <w:numId w:val="0"/>
        </w:numPr>
        <w:rPr>
          <w:lang w:val="ro-RO"/>
        </w:rPr>
      </w:pPr>
    </w:p>
    <w:p w:rsidR="00884D5D" w:rsidRDefault="00884D5D" w:rsidP="001D65B2">
      <w:pPr>
        <w:pStyle w:val="numitem"/>
        <w:numPr>
          <w:ilvl w:val="0"/>
          <w:numId w:val="0"/>
        </w:numPr>
        <w:ind w:left="227"/>
        <w:rPr>
          <w:lang w:val="ro-RO"/>
        </w:rPr>
      </w:pPr>
    </w:p>
    <w:p w:rsidR="00884D5D" w:rsidRDefault="003140AF" w:rsidP="00C73592">
      <w:pPr>
        <w:pStyle w:val="numitem"/>
        <w:numPr>
          <w:ilvl w:val="0"/>
          <w:numId w:val="0"/>
        </w:numPr>
        <w:rPr>
          <w:lang w:val="ro-RO"/>
        </w:rPr>
      </w:pPr>
      <w:r w:rsidRPr="003140AF">
        <w:rPr>
          <w:noProof/>
          <w:lang w:eastAsia="en-US"/>
        </w:rPr>
        <w:lastRenderedPageBreak/>
        <w:drawing>
          <wp:inline distT="0" distB="0" distL="0" distR="0">
            <wp:extent cx="4390299" cy="2511697"/>
            <wp:effectExtent l="19050" t="0" r="10251" b="2903"/>
            <wp:docPr id="1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84D5D" w:rsidRDefault="000B65ED" w:rsidP="001D65B2">
      <w:pPr>
        <w:rPr>
          <w:lang w:val="ro-RO"/>
        </w:rPr>
      </w:pPr>
      <w:r>
        <w:rPr>
          <w:lang w:val="ro-RO"/>
        </w:rPr>
        <w:t>Din graficul de mai sus se observă ușor faptul că algoritmul genetic specializat peste care s-a adăugat procesarea pe nuclee este net superior, în special,</w:t>
      </w:r>
      <w:r w:rsidR="00CC0665">
        <w:rPr>
          <w:lang w:val="ro-RO"/>
        </w:rPr>
        <w:t>față de primele</w:t>
      </w:r>
      <w:r>
        <w:rPr>
          <w:lang w:val="ro-RO"/>
        </w:rPr>
        <w:t xml:space="preserve"> două variante. Doar varianta care rulează pe un cluster de calculatoare reușește să se apropie </w:t>
      </w:r>
      <w:r w:rsidR="00CC0665">
        <w:rPr>
          <w:lang w:val="ro-RO"/>
        </w:rPr>
        <w:t>de performanțele maxime.</w:t>
      </w:r>
    </w:p>
    <w:p w:rsidR="00616F09" w:rsidRDefault="00616F09" w:rsidP="00C73592">
      <w:pPr>
        <w:ind w:firstLine="0"/>
        <w:rPr>
          <w:lang w:val="ro-RO"/>
        </w:rPr>
      </w:pPr>
      <w:r w:rsidRPr="00616F09">
        <w:rPr>
          <w:noProof/>
          <w:lang w:eastAsia="en-US"/>
        </w:rPr>
        <w:drawing>
          <wp:inline distT="0" distB="0" distL="0" distR="0">
            <wp:extent cx="4385854" cy="2577737"/>
            <wp:effectExtent l="19050" t="0" r="14696" b="0"/>
            <wp:docPr id="1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CB6A42" w:rsidRPr="00513D64" w:rsidRDefault="00CB6A42" w:rsidP="001D65B2">
      <w:pPr>
        <w:rPr>
          <w:lang w:val="ro-RO"/>
        </w:rPr>
      </w:pPr>
    </w:p>
    <w:p w:rsidR="001667D0" w:rsidRDefault="00616F09" w:rsidP="001D65B2">
      <w:pPr>
        <w:rPr>
          <w:lang w:val="ro-RO"/>
        </w:rPr>
      </w:pPr>
      <w:r>
        <w:rPr>
          <w:lang w:val="ro-RO"/>
        </w:rPr>
        <w:t>În cazul în care comparația se realizează după numărul de iterație până ce algoritmul converge situația se schimbă puțin. Este normal ca implementarea doi să se apropie de implementarea trei. În esență, algoritmii sunt aceeași, doar că cel de la trei beneficiază de procesare multicore</w:t>
      </w:r>
      <w:r w:rsidR="00B73E56">
        <w:rPr>
          <w:lang w:val="ro-RO"/>
        </w:rPr>
        <w:t xml:space="preserve">, ceea ce înseamnă că iterațiile se execută mai rapid. În plus, observăm că aplicația patru pierde la acest capitol. Acest fapt se </w:t>
      </w:r>
      <w:r w:rsidR="00B73E56">
        <w:rPr>
          <w:lang w:val="ro-RO"/>
        </w:rPr>
        <w:lastRenderedPageBreak/>
        <w:t>datorează împărțirii populației pe mai multe calculatoar</w:t>
      </w:r>
      <w:r w:rsidR="00011C22">
        <w:rPr>
          <w:lang w:val="ro-RO"/>
        </w:rPr>
        <w:t>e. Pentru a compensa acest lucru</w:t>
      </w:r>
      <w:r w:rsidR="00B73E56">
        <w:rPr>
          <w:lang w:val="ro-RO"/>
        </w:rPr>
        <w:t xml:space="preserve"> se necesită mai multe iterații.</w:t>
      </w:r>
    </w:p>
    <w:p w:rsidR="00B1556C" w:rsidRPr="00E16D1C" w:rsidRDefault="00B1556C" w:rsidP="00C73592">
      <w:pPr>
        <w:ind w:firstLine="0"/>
        <w:rPr>
          <w:lang w:val="ro-RO"/>
        </w:rPr>
      </w:pPr>
      <w:r w:rsidRPr="00B1556C">
        <w:rPr>
          <w:noProof/>
          <w:lang w:eastAsia="en-US"/>
        </w:rPr>
        <w:drawing>
          <wp:inline distT="0" distB="0" distL="0" distR="0">
            <wp:extent cx="4387487" cy="2864938"/>
            <wp:effectExtent l="19050" t="0" r="13063" b="0"/>
            <wp:docPr id="23"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D4A83" w:rsidRDefault="003D4A83" w:rsidP="001D65B2">
      <w:pPr>
        <w:pStyle w:val="dashitem"/>
        <w:numPr>
          <w:ilvl w:val="0"/>
          <w:numId w:val="0"/>
        </w:numPr>
        <w:ind w:left="407" w:hanging="227"/>
        <w:rPr>
          <w:lang w:val="ro-RO"/>
        </w:rPr>
      </w:pPr>
    </w:p>
    <w:p w:rsidR="003D4A83" w:rsidRDefault="00B1556C" w:rsidP="001D65B2">
      <w:pPr>
        <w:pStyle w:val="dashitem"/>
        <w:numPr>
          <w:ilvl w:val="0"/>
          <w:numId w:val="0"/>
        </w:numPr>
        <w:ind w:firstLine="230"/>
        <w:rPr>
          <w:lang w:val="ro-RO"/>
        </w:rPr>
      </w:pPr>
      <w:r>
        <w:rPr>
          <w:lang w:val="ro-RO"/>
        </w:rPr>
        <w:t xml:space="preserve">Din graficul de deasupra se obsevă clar că soluțiile oferite de algoritmul genetic general nu se ridică la nivelul </w:t>
      </w:r>
      <w:r w:rsidR="003D4A83">
        <w:rPr>
          <w:lang w:val="ro-RO"/>
        </w:rPr>
        <w:t>soluțiilor oferite de restul implementărilor. În rest, celelalte versiuni determină cam aceeași calitate a soluției.</w:t>
      </w:r>
    </w:p>
    <w:p w:rsidR="003D4A83" w:rsidRPr="00E16D1C" w:rsidRDefault="003D4A83" w:rsidP="001D65B2">
      <w:pPr>
        <w:pStyle w:val="dashitem"/>
        <w:numPr>
          <w:ilvl w:val="0"/>
          <w:numId w:val="0"/>
        </w:numPr>
        <w:ind w:firstLine="230"/>
        <w:rPr>
          <w:lang w:val="ro-RO"/>
        </w:rPr>
      </w:pPr>
      <w:r>
        <w:rPr>
          <w:lang w:val="ro-RO"/>
        </w:rPr>
        <w:t>După analizarea amănunțită a tuturor acestor grafice concluzionăm că implementarea algorimului genetic specializat  pe problema Comisul Voiajor care utilizează procesare pe nuclee este alegerea perfectă. Acesta este capabil să determine o soluție bună într-un timp scurt. În plus, dacă ace</w:t>
      </w:r>
      <w:r w:rsidR="002F3B4E">
        <w:rPr>
          <w:lang w:val="ro-RO"/>
        </w:rPr>
        <w:t>astă</w:t>
      </w:r>
      <w:r>
        <w:rPr>
          <w:lang w:val="ro-RO"/>
        </w:rPr>
        <w:t xml:space="preserve"> aplicație va rula pe o mașină puternică va conduce la descoperirea so</w:t>
      </w:r>
      <w:r w:rsidR="00AD1EF7">
        <w:rPr>
          <w:lang w:val="ro-RO"/>
        </w:rPr>
        <w:t>luției într-un timp și mai rezonabil</w:t>
      </w:r>
      <w:r>
        <w:rPr>
          <w:lang w:val="ro-RO"/>
        </w:rPr>
        <w:t>.</w:t>
      </w:r>
      <w:r w:rsidR="00AD1EF7">
        <w:rPr>
          <w:lang w:val="ro-RO"/>
        </w:rPr>
        <w:t xml:space="preserve"> Dacă avem acces la un cluster de calculatoare putem să alegem aplicația care a fost special creată să utilizeze mai mul</w:t>
      </w:r>
      <w:r w:rsidR="00DF2957">
        <w:rPr>
          <w:lang w:val="ro-RO"/>
        </w:rPr>
        <w:t>te unități de procesare. Aceasta</w:t>
      </w:r>
      <w:r w:rsidR="00AD1EF7">
        <w:rPr>
          <w:lang w:val="ro-RO"/>
        </w:rPr>
        <w:t xml:space="preserve"> va utiliza puțin mai mult timp pentru a determina rezultatul.</w:t>
      </w:r>
    </w:p>
    <w:p w:rsidR="00155885" w:rsidRPr="00E16D1C" w:rsidRDefault="00155885" w:rsidP="001D65B2">
      <w:pPr>
        <w:pStyle w:val="p1a"/>
        <w:ind w:firstLine="230"/>
        <w:rPr>
          <w:lang w:val="ro-RO"/>
        </w:rPr>
      </w:pPr>
    </w:p>
    <w:p w:rsidR="00C536AD" w:rsidRPr="00E16D1C" w:rsidRDefault="00C536AD" w:rsidP="001D65B2">
      <w:pPr>
        <w:pStyle w:val="p1a"/>
        <w:ind w:firstLine="230"/>
        <w:rPr>
          <w:lang w:val="ro-RO"/>
        </w:rPr>
      </w:pPr>
    </w:p>
    <w:p w:rsidR="00C536AD" w:rsidRPr="00E16D1C" w:rsidRDefault="00C536AD" w:rsidP="001D65B2">
      <w:pPr>
        <w:pStyle w:val="p1a"/>
        <w:ind w:firstLine="230"/>
        <w:rPr>
          <w:lang w:val="ro-RO"/>
        </w:rPr>
      </w:pPr>
    </w:p>
    <w:p w:rsidR="00C536AD" w:rsidRPr="00E16D1C" w:rsidRDefault="00C536AD" w:rsidP="001D65B2">
      <w:pPr>
        <w:pStyle w:val="p1a"/>
        <w:ind w:firstLine="230"/>
        <w:rPr>
          <w:lang w:val="ro-RO"/>
        </w:rPr>
      </w:pPr>
    </w:p>
    <w:p w:rsidR="00C536AD" w:rsidRPr="00E16D1C" w:rsidRDefault="00C536AD" w:rsidP="001D65B2">
      <w:pPr>
        <w:pStyle w:val="p1a"/>
        <w:ind w:firstLine="230"/>
        <w:rPr>
          <w:lang w:val="ro-RO"/>
        </w:rPr>
      </w:pPr>
    </w:p>
    <w:p w:rsidR="00C536AD" w:rsidRPr="00E16D1C" w:rsidRDefault="00C536AD" w:rsidP="001D65B2">
      <w:pPr>
        <w:pStyle w:val="p1a"/>
        <w:ind w:firstLine="230"/>
        <w:rPr>
          <w:lang w:val="ro-RO"/>
        </w:rPr>
      </w:pPr>
    </w:p>
    <w:p w:rsidR="00C536AD" w:rsidRPr="00E16D1C" w:rsidRDefault="00C536AD" w:rsidP="001D65B2">
      <w:pPr>
        <w:pStyle w:val="p1a"/>
        <w:ind w:firstLine="230"/>
        <w:rPr>
          <w:lang w:val="ro-RO"/>
        </w:rPr>
      </w:pPr>
    </w:p>
    <w:p w:rsidR="00C536AD" w:rsidRPr="00E16D1C" w:rsidRDefault="00C536AD" w:rsidP="001D65B2">
      <w:pPr>
        <w:pStyle w:val="p1a"/>
        <w:ind w:firstLine="230"/>
        <w:rPr>
          <w:lang w:val="ro-RO"/>
        </w:rPr>
      </w:pPr>
    </w:p>
    <w:p w:rsidR="003A3258" w:rsidRPr="00E16D1C" w:rsidRDefault="003A3258" w:rsidP="004F1D95">
      <w:pPr>
        <w:ind w:firstLine="0"/>
        <w:rPr>
          <w:lang w:val="ro-RO"/>
        </w:rPr>
      </w:pPr>
    </w:p>
    <w:p w:rsidR="003A3258" w:rsidRPr="00E16D1C" w:rsidRDefault="003A3258" w:rsidP="00F12D6C">
      <w:pPr>
        <w:pStyle w:val="heading1"/>
        <w:numPr>
          <w:ilvl w:val="0"/>
          <w:numId w:val="0"/>
        </w:numPr>
        <w:ind w:left="567" w:hanging="567"/>
        <w:jc w:val="both"/>
        <w:rPr>
          <w:lang w:val="ro-RO"/>
        </w:rPr>
      </w:pPr>
      <w:bookmarkStart w:id="48" w:name="_Toc486451094"/>
      <w:r w:rsidRPr="00E16D1C">
        <w:rPr>
          <w:lang w:val="ro-RO"/>
        </w:rPr>
        <w:lastRenderedPageBreak/>
        <w:t>Concluzii</w:t>
      </w:r>
      <w:bookmarkEnd w:id="48"/>
    </w:p>
    <w:p w:rsidR="00777A22" w:rsidRPr="00E16D1C" w:rsidRDefault="00970F9D" w:rsidP="001D65B2">
      <w:pPr>
        <w:rPr>
          <w:lang w:val="ro-RO"/>
        </w:rPr>
      </w:pPr>
      <w:r w:rsidRPr="00E16D1C">
        <w:rPr>
          <w:lang w:val="ro-RO"/>
        </w:rPr>
        <w:t>Consider c</w:t>
      </w:r>
      <w:r w:rsidR="00E85026">
        <w:rPr>
          <w:lang w:val="ro-RO"/>
        </w:rPr>
        <w:t>ă prin intermediul acestei lucră</w:t>
      </w:r>
      <w:r w:rsidRPr="00E16D1C">
        <w:rPr>
          <w:lang w:val="ro-RO"/>
        </w:rPr>
        <w:t>ri am reușit să pun în evidență</w:t>
      </w:r>
      <w:r w:rsidR="00F50ED6" w:rsidRPr="00E16D1C">
        <w:rPr>
          <w:lang w:val="ro-RO"/>
        </w:rPr>
        <w:t xml:space="preserve"> impactul imens al </w:t>
      </w:r>
      <w:r w:rsidRPr="00E16D1C">
        <w:rPr>
          <w:lang w:val="ro-RO"/>
        </w:rPr>
        <w:t>optimizării</w:t>
      </w:r>
      <w:r w:rsidR="00F50ED6" w:rsidRPr="00E16D1C">
        <w:rPr>
          <w:lang w:val="ro-RO"/>
        </w:rPr>
        <w:t xml:space="preserve"> cât și</w:t>
      </w:r>
      <w:r w:rsidR="00FB7329" w:rsidRPr="00E16D1C">
        <w:rPr>
          <w:lang w:val="ro-RO"/>
        </w:rPr>
        <w:t xml:space="preserve"> </w:t>
      </w:r>
      <w:r w:rsidR="00F50ED6" w:rsidRPr="00E16D1C">
        <w:rPr>
          <w:lang w:val="ro-RO"/>
        </w:rPr>
        <w:t>importanța</w:t>
      </w:r>
      <w:r w:rsidR="00FB7329" w:rsidRPr="00E16D1C">
        <w:rPr>
          <w:lang w:val="ro-RO"/>
        </w:rPr>
        <w:t xml:space="preserve"> unei arhitec</w:t>
      </w:r>
      <w:r w:rsidR="00F50ED6" w:rsidRPr="00E16D1C">
        <w:rPr>
          <w:lang w:val="ro-RO"/>
        </w:rPr>
        <w:t>turi bine definite în construirea unei aplicații puternice, robuste, fiabile și performante.</w:t>
      </w:r>
      <w:r w:rsidR="005B14BA" w:rsidRPr="00E16D1C">
        <w:rPr>
          <w:lang w:val="ro-RO"/>
        </w:rPr>
        <w:t xml:space="preserve"> Prin tehnicile descrise </w:t>
      </w:r>
      <w:r w:rsidR="00235AA2" w:rsidRPr="00E16D1C">
        <w:rPr>
          <w:lang w:val="ro-RO"/>
        </w:rPr>
        <w:t>în capitolele anterioare</w:t>
      </w:r>
      <w:r w:rsidR="005B14BA" w:rsidRPr="00E16D1C">
        <w:rPr>
          <w:lang w:val="ro-RO"/>
        </w:rPr>
        <w:t xml:space="preserve"> am reușit să obținem o optimi</w:t>
      </w:r>
      <w:r w:rsidR="00235AA2" w:rsidRPr="00E16D1C">
        <w:rPr>
          <w:lang w:val="ro-RO"/>
        </w:rPr>
        <w:t xml:space="preserve">zare a timpului cu peste  </w:t>
      </w:r>
      <w:r w:rsidR="00235AA2" w:rsidRPr="00E16D1C">
        <w:rPr>
          <w:b/>
          <w:lang w:val="ro-RO"/>
        </w:rPr>
        <w:t>90 de procente</w:t>
      </w:r>
      <w:r w:rsidR="005B14BA" w:rsidRPr="00E16D1C">
        <w:rPr>
          <w:lang w:val="ro-RO"/>
        </w:rPr>
        <w:t>. Dacă în primă fază</w:t>
      </w:r>
      <w:r w:rsidR="00235AA2" w:rsidRPr="00E16D1C">
        <w:rPr>
          <w:lang w:val="ro-RO"/>
        </w:rPr>
        <w:t>,</w:t>
      </w:r>
      <w:r w:rsidR="005B14BA" w:rsidRPr="00E16D1C">
        <w:rPr>
          <w:lang w:val="ro-RO"/>
        </w:rPr>
        <w:t xml:space="preserve"> </w:t>
      </w:r>
      <w:r w:rsidR="00F50ED6" w:rsidRPr="00E16D1C">
        <w:rPr>
          <w:lang w:val="ro-RO"/>
        </w:rPr>
        <w:t>pentru setul de intrare testat</w:t>
      </w:r>
      <w:r w:rsidR="00235AA2" w:rsidRPr="00E16D1C">
        <w:rPr>
          <w:lang w:val="ro-RO"/>
        </w:rPr>
        <w:t>,</w:t>
      </w:r>
      <w:r w:rsidR="00F50ED6" w:rsidRPr="00E16D1C">
        <w:rPr>
          <w:lang w:val="ro-RO"/>
        </w:rPr>
        <w:t xml:space="preserve"> </w:t>
      </w:r>
      <w:r w:rsidR="009D221F" w:rsidRPr="00E16D1C">
        <w:rPr>
          <w:lang w:val="ro-RO"/>
        </w:rPr>
        <w:t>aplicația a return</w:t>
      </w:r>
      <w:r w:rsidR="00F50ED6" w:rsidRPr="00E16D1C">
        <w:rPr>
          <w:lang w:val="ro-RO"/>
        </w:rPr>
        <w:t xml:space="preserve">at soluția optimă în timp de </w:t>
      </w:r>
      <w:r w:rsidR="00F50ED6" w:rsidRPr="00E16D1C">
        <w:rPr>
          <w:b/>
          <w:lang w:val="ro-RO"/>
        </w:rPr>
        <w:t xml:space="preserve">150 de secunde, </w:t>
      </w:r>
      <w:r w:rsidR="00F50ED6" w:rsidRPr="00E16D1C">
        <w:rPr>
          <w:lang w:val="ro-RO"/>
        </w:rPr>
        <w:t xml:space="preserve">după optimizare soluția a fost determinat în mai puțin de </w:t>
      </w:r>
      <w:r w:rsidR="00F50ED6" w:rsidRPr="00E16D1C">
        <w:rPr>
          <w:b/>
          <w:lang w:val="ro-RO"/>
        </w:rPr>
        <w:t>5 secunde</w:t>
      </w:r>
      <w:r w:rsidR="00F50ED6" w:rsidRPr="00E16D1C">
        <w:rPr>
          <w:lang w:val="ro-RO"/>
        </w:rPr>
        <w:t>.</w:t>
      </w:r>
      <w:r w:rsidR="00235AA2" w:rsidRPr="00E16D1C">
        <w:rPr>
          <w:lang w:val="ro-RO"/>
        </w:rPr>
        <w:t xml:space="preserve"> Acest rezultat ar fi fost și mai satisfăcător dacă aplicația ar fi fost rulată pe o unitate de procesare</w:t>
      </w:r>
      <w:r w:rsidR="00856AD1" w:rsidRPr="00E16D1C">
        <w:rPr>
          <w:lang w:val="ro-RO"/>
        </w:rPr>
        <w:t xml:space="preserve"> care deține mai mult de patru nuclee</w:t>
      </w:r>
      <w:r w:rsidR="00235AA2" w:rsidRPr="00E16D1C">
        <w:rPr>
          <w:lang w:val="ro-RO"/>
        </w:rPr>
        <w:t>. Totodată, au fost prezentate și anumite metode de optimizare care pot fi aplicate pe aproape orice tip de aplicație.</w:t>
      </w:r>
      <w:r w:rsidR="00777A22" w:rsidRPr="00E16D1C">
        <w:rPr>
          <w:lang w:val="ro-RO"/>
        </w:rPr>
        <w:t xml:space="preserve"> Cea mai importantă fiind optimizarea prin procesare multicore. Acest tip de procesare a adus o îmbunătățire considerabilă.</w:t>
      </w:r>
      <w:r w:rsidR="00941110" w:rsidRPr="00E16D1C">
        <w:rPr>
          <w:lang w:val="ro-RO"/>
        </w:rPr>
        <w:t xml:space="preserve"> </w:t>
      </w:r>
      <w:r w:rsidR="00235AA2" w:rsidRPr="00E16D1C">
        <w:rPr>
          <w:lang w:val="ro-RO"/>
        </w:rPr>
        <w:t xml:space="preserve"> </w:t>
      </w:r>
    </w:p>
    <w:p w:rsidR="00777A22" w:rsidRPr="00E16D1C" w:rsidRDefault="00777A22" w:rsidP="001D65B2">
      <w:pPr>
        <w:rPr>
          <w:lang w:val="ro-RO"/>
        </w:rPr>
      </w:pPr>
      <w:r w:rsidRPr="00E16D1C">
        <w:rPr>
          <w:lang w:val="ro-RO"/>
        </w:rPr>
        <w:t xml:space="preserve">În urma acestei lucrări am ajuns la concluzia că nu este suficient faptul că stim să programăm. Programarea poate fi văzută ca fiind partea cea mai ușoară din </w:t>
      </w:r>
      <w:r w:rsidR="009D221F" w:rsidRPr="00E16D1C">
        <w:rPr>
          <w:lang w:val="ro-RO"/>
        </w:rPr>
        <w:t xml:space="preserve">întreg </w:t>
      </w:r>
      <w:r w:rsidRPr="00E16D1C">
        <w:rPr>
          <w:lang w:val="ro-RO"/>
        </w:rPr>
        <w:t xml:space="preserve">procesul de construire al aplicației. Etapa cea mai notabilă fiind faza de proiectare a </w:t>
      </w:r>
      <w:r w:rsidR="00DB0538" w:rsidRPr="00E16D1C">
        <w:rPr>
          <w:lang w:val="ro-RO"/>
        </w:rPr>
        <w:t>modelului</w:t>
      </w:r>
      <w:r w:rsidRPr="00E16D1C">
        <w:rPr>
          <w:lang w:val="ro-RO"/>
        </w:rPr>
        <w:t>. O aplicație cu o structură stabilă și bine definită conduce la un produs software de calitate.</w:t>
      </w:r>
      <w:r w:rsidR="009D221F" w:rsidRPr="00E16D1C">
        <w:rPr>
          <w:lang w:val="ro-RO"/>
        </w:rPr>
        <w:t xml:space="preserve"> Este foarte important să se realizeze o analiză amplă asupra viziunii proiectului ce urmează a fi construit. Mai bine se pierde ceva timp la construirea arhitecturi decât să se depisteze ulterior că nu au fost cuprinse toate cerințele necesare. </w:t>
      </w:r>
    </w:p>
    <w:p w:rsidR="003A3258" w:rsidRPr="00E16D1C" w:rsidRDefault="00DB0538" w:rsidP="001D65B2">
      <w:pPr>
        <w:rPr>
          <w:lang w:val="ro-RO"/>
        </w:rPr>
      </w:pPr>
      <w:r w:rsidRPr="00E16D1C">
        <w:rPr>
          <w:lang w:val="ro-RO"/>
        </w:rPr>
        <w:t>În plus,</w:t>
      </w:r>
      <w:r w:rsidR="00235AA2" w:rsidRPr="00E16D1C">
        <w:rPr>
          <w:lang w:val="ro-RO"/>
        </w:rPr>
        <w:t xml:space="preserve"> am dobândit noi cunoștințe </w:t>
      </w:r>
      <w:r w:rsidR="00777A22" w:rsidRPr="00E16D1C">
        <w:rPr>
          <w:lang w:val="ro-RO"/>
        </w:rPr>
        <w:t xml:space="preserve">importante </w:t>
      </w:r>
      <w:r w:rsidR="00235AA2" w:rsidRPr="00E16D1C">
        <w:rPr>
          <w:lang w:val="ro-RO"/>
        </w:rPr>
        <w:t>care cu siguranță le voi aplica în ceea ce urmează să realizez.</w:t>
      </w:r>
      <w:r w:rsidRPr="00E16D1C">
        <w:rPr>
          <w:lang w:val="ro-RO"/>
        </w:rPr>
        <w:t xml:space="preserve"> Sunt de părere că faza de optimizare trebuie să aibă un loc bine definit în orice model de proiectare. Un produs software care nu a trecut prin faza de optimizare nu poate fi considerat ca fiind realizat profesionist.</w:t>
      </w:r>
    </w:p>
    <w:p w:rsidR="00DB0538" w:rsidRPr="00E16D1C" w:rsidRDefault="00DB0538" w:rsidP="001D65B2">
      <w:pPr>
        <w:rPr>
          <w:lang w:val="ro-RO"/>
        </w:rPr>
      </w:pPr>
    </w:p>
    <w:p w:rsidR="00C47B25" w:rsidRPr="00E16D1C" w:rsidRDefault="00C47B25" w:rsidP="001D65B2">
      <w:pPr>
        <w:rPr>
          <w:lang w:val="ro-RO"/>
        </w:rPr>
      </w:pPr>
    </w:p>
    <w:p w:rsidR="00C47B25" w:rsidRPr="00E16D1C" w:rsidRDefault="00C47B25" w:rsidP="001D65B2">
      <w:pPr>
        <w:rPr>
          <w:lang w:val="ro-RO"/>
        </w:rPr>
      </w:pPr>
    </w:p>
    <w:p w:rsidR="00C47B25" w:rsidRPr="00E16D1C" w:rsidRDefault="00C47B25" w:rsidP="001D65B2">
      <w:pPr>
        <w:rPr>
          <w:lang w:val="ro-RO"/>
        </w:rPr>
      </w:pPr>
    </w:p>
    <w:p w:rsidR="00C47B25" w:rsidRPr="00E16D1C" w:rsidRDefault="00C47B25" w:rsidP="001D65B2">
      <w:pPr>
        <w:rPr>
          <w:lang w:val="ro-RO"/>
        </w:rPr>
      </w:pPr>
    </w:p>
    <w:p w:rsidR="00C47B25" w:rsidRPr="00E16D1C" w:rsidRDefault="00C47B25" w:rsidP="001D65B2">
      <w:pPr>
        <w:rPr>
          <w:lang w:val="ro-RO"/>
        </w:rPr>
      </w:pPr>
    </w:p>
    <w:p w:rsidR="00C47B25" w:rsidRPr="00E16D1C" w:rsidRDefault="00C47B25" w:rsidP="001D65B2">
      <w:pPr>
        <w:rPr>
          <w:lang w:val="ro-RO"/>
        </w:rPr>
      </w:pPr>
    </w:p>
    <w:p w:rsidR="00C47B25" w:rsidRPr="00E16D1C" w:rsidRDefault="00C47B25" w:rsidP="001D65B2">
      <w:pPr>
        <w:rPr>
          <w:lang w:val="ro-RO"/>
        </w:rPr>
      </w:pPr>
    </w:p>
    <w:p w:rsidR="00C47B25" w:rsidRPr="00E16D1C" w:rsidRDefault="00C47B25" w:rsidP="001D65B2">
      <w:pPr>
        <w:rPr>
          <w:lang w:val="ro-RO"/>
        </w:rPr>
      </w:pPr>
    </w:p>
    <w:p w:rsidR="00C47B25" w:rsidRPr="00E16D1C" w:rsidRDefault="00C47B25" w:rsidP="001D65B2">
      <w:pPr>
        <w:rPr>
          <w:lang w:val="ro-RO"/>
        </w:rPr>
      </w:pPr>
    </w:p>
    <w:p w:rsidR="00C47B25" w:rsidRPr="00E16D1C" w:rsidRDefault="00C47B25" w:rsidP="001D65B2">
      <w:pPr>
        <w:rPr>
          <w:lang w:val="ro-RO"/>
        </w:rPr>
      </w:pPr>
    </w:p>
    <w:p w:rsidR="00C47B25" w:rsidRPr="00E16D1C" w:rsidRDefault="00C47B25" w:rsidP="001D65B2">
      <w:pPr>
        <w:rPr>
          <w:lang w:val="ro-RO"/>
        </w:rPr>
      </w:pPr>
    </w:p>
    <w:p w:rsidR="00C47B25" w:rsidRPr="00E16D1C" w:rsidRDefault="00C47B25" w:rsidP="001D65B2">
      <w:pPr>
        <w:rPr>
          <w:lang w:val="ro-RO"/>
        </w:rPr>
      </w:pPr>
    </w:p>
    <w:p w:rsidR="00C47B25" w:rsidRPr="00E16D1C" w:rsidRDefault="00C47B25" w:rsidP="001D65B2">
      <w:pPr>
        <w:rPr>
          <w:lang w:val="ro-RO"/>
        </w:rPr>
      </w:pPr>
    </w:p>
    <w:p w:rsidR="00C47B25" w:rsidRPr="00E16D1C" w:rsidRDefault="00C47B25" w:rsidP="001D65B2">
      <w:pPr>
        <w:rPr>
          <w:lang w:val="ro-RO"/>
        </w:rPr>
      </w:pPr>
    </w:p>
    <w:p w:rsidR="00C47B25" w:rsidRDefault="00C47B25" w:rsidP="001D65B2">
      <w:pPr>
        <w:rPr>
          <w:lang w:val="ro-RO"/>
        </w:rPr>
      </w:pPr>
    </w:p>
    <w:p w:rsidR="004F1D95" w:rsidRDefault="004F1D95" w:rsidP="001D65B2">
      <w:pPr>
        <w:rPr>
          <w:lang w:val="ro-RO"/>
        </w:rPr>
      </w:pPr>
    </w:p>
    <w:p w:rsidR="004F1D95" w:rsidRDefault="004F1D95" w:rsidP="001D65B2">
      <w:pPr>
        <w:rPr>
          <w:lang w:val="ro-RO"/>
        </w:rPr>
      </w:pPr>
    </w:p>
    <w:p w:rsidR="004F1D95" w:rsidRDefault="004F1D95" w:rsidP="001D65B2">
      <w:pPr>
        <w:rPr>
          <w:lang w:val="ro-RO"/>
        </w:rPr>
      </w:pPr>
    </w:p>
    <w:p w:rsidR="004F1D95" w:rsidRDefault="004F1D95" w:rsidP="001D65B2">
      <w:pPr>
        <w:rPr>
          <w:lang w:val="ro-RO"/>
        </w:rPr>
      </w:pPr>
    </w:p>
    <w:p w:rsidR="004F1D95" w:rsidRPr="00E16D1C" w:rsidRDefault="004F1D95" w:rsidP="00F12D6C">
      <w:pPr>
        <w:pStyle w:val="heading1"/>
        <w:numPr>
          <w:ilvl w:val="0"/>
          <w:numId w:val="0"/>
        </w:numPr>
        <w:ind w:left="567" w:hanging="567"/>
        <w:jc w:val="both"/>
        <w:rPr>
          <w:lang w:val="ro-RO"/>
        </w:rPr>
      </w:pPr>
      <w:bookmarkStart w:id="49" w:name="_Toc486451095"/>
      <w:r w:rsidRPr="00E16D1C">
        <w:rPr>
          <w:lang w:val="ro-RO"/>
        </w:rPr>
        <w:lastRenderedPageBreak/>
        <w:t>Direcții de dezvoltare</w:t>
      </w:r>
      <w:bookmarkEnd w:id="49"/>
    </w:p>
    <w:p w:rsidR="004F1D95" w:rsidRPr="00E16D1C" w:rsidRDefault="004F1D95" w:rsidP="004F1D95">
      <w:pPr>
        <w:rPr>
          <w:lang w:val="ro-RO"/>
        </w:rPr>
      </w:pPr>
      <w:r w:rsidRPr="00E16D1C">
        <w:rPr>
          <w:lang w:val="ro-RO"/>
        </w:rPr>
        <w:t xml:space="preserve">Cu toate că rezultatul obținut în urma optimizării este destul de bun acesta încă mai poate fi îmbunătățit. Un următor pas spre eficientizare ar fi realizarea unei implementări utilizând CUDA. Compute Unified Device Architecture este o platformă pentru calcul paralel ce a fost inventată de către NVIDIA. Această platformă poate crește performanța aplicației foarte mult deoarece utilizează puterea oferită de placa video (GPU).  Spre deosebire de CPU, unitatea de procesare GPU deține o arhitectură paralelă destul de puternică formată din mii de minicoruri eficiente create special pentru a rezolva probleme simultan. </w:t>
      </w:r>
    </w:p>
    <w:p w:rsidR="004F1D95" w:rsidRPr="00E16D1C" w:rsidRDefault="004F1D95" w:rsidP="004F1D95">
      <w:pPr>
        <w:rPr>
          <w:lang w:val="ro-RO"/>
        </w:rPr>
      </w:pPr>
      <w:r w:rsidRPr="00E16D1C">
        <w:rPr>
          <w:lang w:val="ro-RO"/>
        </w:rPr>
        <w:t xml:space="preserve">O altă cale spre îmbunătățire poate fi reprezentată de combinarea soluției actuale cu o altă abordare de rezolvare a problemei. De exemplu, algoritmul genetic actual construiește populația inițială folosind factorul random. Am putea să introducem tehnica greedy combinată cu o anumită probabilitate de inserare a unor gene. </w:t>
      </w:r>
    </w:p>
    <w:p w:rsidR="004F1D95" w:rsidRPr="00E16D1C" w:rsidRDefault="004F1D95" w:rsidP="004F1D95">
      <w:pPr>
        <w:rPr>
          <w:lang w:val="ro-RO"/>
        </w:rPr>
      </w:pPr>
      <w:r w:rsidRPr="00E16D1C">
        <w:rPr>
          <w:lang w:val="ro-RO"/>
        </w:rPr>
        <w:t>O abordare mai profesionistă și mai interesantă, care se aseamănă dintr-un anumit punct de vedere cu algoritmul genetic, poate fi utilizarea retelelor neuronale. O rețea neuronală artificială este o metodă de procesare a informației ce a fost creată prin încercarea de simulare a modului de funcționare a creierului uman. Acest model funcționează având la bază două tehnici: partea de antrenare și partea de testare. La partea de antrenare se asimil</w:t>
      </w:r>
      <w:r>
        <w:rPr>
          <w:lang w:val="ro-RO"/>
        </w:rPr>
        <w:t>ează modul de funcționare prin î</w:t>
      </w:r>
      <w:r w:rsidRPr="00E16D1C">
        <w:rPr>
          <w:lang w:val="ro-RO"/>
        </w:rPr>
        <w:t>ncercarea de rezolvare a unui set de date. Acest set de date conține un anumit număr de date de intrare și soluția corectă pentru fiecare input în parte. O rețea neuronală antrenată poate fi vazută ca un expert ce știe să rezolve probleme de tipul celor existente în setul de date.</w:t>
      </w:r>
    </w:p>
    <w:p w:rsidR="004F1D95" w:rsidRPr="00E16D1C" w:rsidRDefault="004F1D95" w:rsidP="004F1D95">
      <w:pPr>
        <w:rPr>
          <w:lang w:val="ro-RO"/>
        </w:rPr>
      </w:pPr>
      <w:r w:rsidRPr="00E16D1C">
        <w:rPr>
          <w:lang w:val="ro-RO"/>
        </w:rPr>
        <w:t>Mai există o abordare interesantă ce poate fi folosit pentru îmbunătățirea acestei probleme, și anume o</w:t>
      </w:r>
      <w:r>
        <w:rPr>
          <w:lang w:val="ro-RO"/>
        </w:rPr>
        <w:t>p</w:t>
      </w:r>
      <w:r w:rsidRPr="00E16D1C">
        <w:rPr>
          <w:lang w:val="ro-RO"/>
        </w:rPr>
        <w:t>timizarea cu colonii de furnici. Această tehnică a fost descoperită prin analiza modului în care o familie de furnici își caută hrana. S-a realizat un experiment în care furnicile aveau acces la mancare prin intermediul a două trasee. Un anumit traseu având distanța mai mică. În urma acestui experiment s-a concluzionat că furnicile tind să meargă pe calea mai redusă. Pentru a determina drumul minim furnicile comunică folosind o substanță denumită feromon. Mai întâi furnicile se deplasează aleator și la fiecare pas lasă această substană în urmă. În funcție de diferența de feromon produsă pe trasee diferite, furnicile decid care este cea mai bună rută.</w:t>
      </w:r>
    </w:p>
    <w:p w:rsidR="004F1D95" w:rsidRDefault="004F1D95" w:rsidP="001D65B2">
      <w:pPr>
        <w:rPr>
          <w:lang w:val="ro-RO"/>
        </w:rPr>
      </w:pPr>
    </w:p>
    <w:p w:rsidR="004F1D95" w:rsidRPr="00E16D1C" w:rsidRDefault="004F1D95" w:rsidP="001D65B2">
      <w:pPr>
        <w:rPr>
          <w:lang w:val="ro-RO"/>
        </w:rPr>
      </w:pPr>
    </w:p>
    <w:p w:rsidR="00C47B25" w:rsidRPr="00E16D1C" w:rsidRDefault="00C47B25" w:rsidP="001D65B2">
      <w:pPr>
        <w:rPr>
          <w:lang w:val="ro-RO"/>
        </w:rPr>
      </w:pPr>
    </w:p>
    <w:p w:rsidR="00EF243C" w:rsidRDefault="00EF243C" w:rsidP="001D65B2">
      <w:pPr>
        <w:pStyle w:val="bulletitem"/>
        <w:numPr>
          <w:ilvl w:val="0"/>
          <w:numId w:val="0"/>
        </w:numPr>
        <w:rPr>
          <w:lang w:val="ro-RO"/>
        </w:rPr>
      </w:pPr>
    </w:p>
    <w:p w:rsidR="00EF243C" w:rsidRDefault="00EF243C" w:rsidP="001D65B2">
      <w:pPr>
        <w:pStyle w:val="bulletitem"/>
        <w:numPr>
          <w:ilvl w:val="0"/>
          <w:numId w:val="0"/>
        </w:numPr>
        <w:rPr>
          <w:lang w:val="ro-RO"/>
        </w:rPr>
      </w:pPr>
    </w:p>
    <w:sdt>
      <w:sdtPr>
        <w:rPr>
          <w:b w:val="0"/>
          <w:sz w:val="20"/>
        </w:rPr>
        <w:id w:val="6298634"/>
        <w:docPartObj>
          <w:docPartGallery w:val="Bibliographies"/>
          <w:docPartUnique/>
        </w:docPartObj>
      </w:sdtPr>
      <w:sdtContent>
        <w:bookmarkStart w:id="50" w:name="_Toc486451096" w:displacedByCustomXml="prev"/>
        <w:p w:rsidR="00EF243C" w:rsidRDefault="00EF243C" w:rsidP="001D65B2">
          <w:pPr>
            <w:pStyle w:val="Heading10"/>
          </w:pPr>
          <w:r>
            <w:t>Bibliografie</w:t>
          </w:r>
          <w:bookmarkEnd w:id="50"/>
        </w:p>
        <w:sdt>
          <w:sdtPr>
            <w:id w:val="111145805"/>
            <w:bibliography/>
          </w:sdtPr>
          <w:sdtContent>
            <w:p w:rsidR="00B42F01" w:rsidRDefault="00AA3486" w:rsidP="00B42F01">
              <w:pPr>
                <w:pStyle w:val="Bibliography"/>
                <w:rPr>
                  <w:noProof/>
                </w:rPr>
              </w:pPr>
              <w:r>
                <w:fldChar w:fldCharType="begin"/>
              </w:r>
              <w:r w:rsidR="00EF243C">
                <w:instrText xml:space="preserve"> BIBLIOGRAPHY </w:instrText>
              </w:r>
              <w:r>
                <w:fldChar w:fldCharType="separate"/>
              </w:r>
              <w:r w:rsidR="00B42F01">
                <w:rPr>
                  <w:noProof/>
                </w:rPr>
                <w:t>Akhter, Shameem, and Jason Roberts. "Multi-Core Programming: Increasing Performance through Software Multi-threading." 2006.</w:t>
              </w:r>
            </w:p>
            <w:p w:rsidR="00B42F01" w:rsidRDefault="00B42F01" w:rsidP="00B42F01">
              <w:pPr>
                <w:pStyle w:val="Bibliography"/>
                <w:rPr>
                  <w:noProof/>
                </w:rPr>
              </w:pPr>
              <w:r>
                <w:rPr>
                  <w:noProof/>
                </w:rPr>
                <w:t xml:space="preserve">Amazon. </w:t>
              </w:r>
              <w:r>
                <w:rPr>
                  <w:i/>
                  <w:iCs/>
                  <w:noProof/>
                </w:rPr>
                <w:t>AWS Documentation.</w:t>
              </w:r>
              <w:r>
                <w:rPr>
                  <w:noProof/>
                </w:rPr>
                <w:t xml:space="preserve"> 2017. https://aws.amazon.com/documentation/.</w:t>
              </w:r>
            </w:p>
            <w:p w:rsidR="00B42F01" w:rsidRDefault="00B42F01" w:rsidP="00B42F01">
              <w:pPr>
                <w:pStyle w:val="Bibliography"/>
                <w:rPr>
                  <w:noProof/>
                </w:rPr>
              </w:pPr>
              <w:r>
                <w:rPr>
                  <w:noProof/>
                </w:rPr>
                <w:t xml:space="preserve">Barney, Blaise. </w:t>
              </w:r>
              <w:r>
                <w:rPr>
                  <w:i/>
                  <w:iCs/>
                  <w:noProof/>
                </w:rPr>
                <w:t>OpenMP Documentation.</w:t>
              </w:r>
              <w:r>
                <w:rPr>
                  <w:noProof/>
                </w:rPr>
                <w:t xml:space="preserve"> </w:t>
              </w:r>
            </w:p>
            <w:p w:rsidR="00B42F01" w:rsidRDefault="00B42F01" w:rsidP="00B42F01">
              <w:pPr>
                <w:pStyle w:val="Bibliography"/>
                <w:rPr>
                  <w:noProof/>
                </w:rPr>
              </w:pPr>
              <w:r>
                <w:rPr>
                  <w:noProof/>
                </w:rPr>
                <w:t xml:space="preserve">Breabăn, Mihaela Elena. </w:t>
              </w:r>
              <w:r>
                <w:rPr>
                  <w:i/>
                  <w:iCs/>
                  <w:noProof/>
                </w:rPr>
                <w:t>Algoritmi Genetici.</w:t>
              </w:r>
              <w:r>
                <w:rPr>
                  <w:noProof/>
                </w:rPr>
                <w:t xml:space="preserve"> 2004.</w:t>
              </w:r>
            </w:p>
            <w:p w:rsidR="00B42F01" w:rsidRDefault="00B42F01" w:rsidP="00B42F01">
              <w:pPr>
                <w:pStyle w:val="Bibliography"/>
                <w:rPr>
                  <w:noProof/>
                </w:rPr>
              </w:pPr>
              <w:r>
                <w:rPr>
                  <w:noProof/>
                </w:rPr>
                <w:t>Laporte, Gilbert. "The Travelling Salesman Problem: An Overview of exact and aproximate algorithms." 1991.</w:t>
              </w:r>
            </w:p>
            <w:p w:rsidR="00B42F01" w:rsidRDefault="00B42F01" w:rsidP="00B42F01">
              <w:pPr>
                <w:pStyle w:val="Bibliography"/>
                <w:rPr>
                  <w:noProof/>
                </w:rPr>
              </w:pPr>
              <w:r>
                <w:rPr>
                  <w:noProof/>
                </w:rPr>
                <w:t>Larranaga, P, C, M, H Kuijpers, R, H Murga, I Inza, and S Dizdaveric. "Genetic Algorithm for the Travelling Salesman Problem: A Review of Representatios and Operators." 1999.</w:t>
              </w:r>
            </w:p>
            <w:p w:rsidR="00B42F01" w:rsidRDefault="00B42F01" w:rsidP="00B42F01">
              <w:pPr>
                <w:pStyle w:val="Bibliography"/>
                <w:rPr>
                  <w:noProof/>
                </w:rPr>
              </w:pPr>
              <w:r>
                <w:rPr>
                  <w:noProof/>
                </w:rPr>
                <w:t xml:space="preserve">Lenuța, Alboaie. </w:t>
              </w:r>
              <w:r>
                <w:rPr>
                  <w:i/>
                  <w:iCs/>
                  <w:noProof/>
                </w:rPr>
                <w:t>Cloud Computing.</w:t>
              </w:r>
              <w:r>
                <w:rPr>
                  <w:noProof/>
                </w:rPr>
                <w:t xml:space="preserve"> 2017.</w:t>
              </w:r>
            </w:p>
            <w:p w:rsidR="00B42F01" w:rsidRDefault="00B42F01" w:rsidP="00B42F01">
              <w:pPr>
                <w:pStyle w:val="Bibliography"/>
                <w:rPr>
                  <w:noProof/>
                </w:rPr>
              </w:pPr>
              <w:r>
                <w:rPr>
                  <w:noProof/>
                </w:rPr>
                <w:t>Melanie, Mitchell. "An Introduction to Genetic Algorithm." 1999.</w:t>
              </w:r>
            </w:p>
            <w:p w:rsidR="00B42F01" w:rsidRDefault="00B42F01" w:rsidP="00B42F01">
              <w:pPr>
                <w:pStyle w:val="Bibliography"/>
                <w:rPr>
                  <w:noProof/>
                </w:rPr>
              </w:pPr>
              <w:r>
                <w:rPr>
                  <w:noProof/>
                </w:rPr>
                <w:t xml:space="preserve">Rabbah, Rodric, and Saman Amarasinghe. </w:t>
              </w:r>
              <w:r>
                <w:rPr>
                  <w:i/>
                  <w:iCs/>
                  <w:noProof/>
                </w:rPr>
                <w:t>MIT Course: Multicore Programming Primer.</w:t>
              </w:r>
              <w:r>
                <w:rPr>
                  <w:noProof/>
                </w:rPr>
                <w:t xml:space="preserve"> January 2007.</w:t>
              </w:r>
            </w:p>
            <w:p w:rsidR="00B42F01" w:rsidRDefault="00B42F01" w:rsidP="00B42F01">
              <w:pPr>
                <w:pStyle w:val="Bibliography"/>
                <w:rPr>
                  <w:noProof/>
                </w:rPr>
              </w:pPr>
              <w:r>
                <w:rPr>
                  <w:noProof/>
                </w:rPr>
                <w:t>Rai, Kartik, Lokesh Madan, and Kislay Anand. " Resarch Paper on Travelling Salesman Problem and it’s Solution Using Genetic Algorithm." 2014.</w:t>
              </w:r>
            </w:p>
            <w:p w:rsidR="00B42F01" w:rsidRDefault="00B42F01" w:rsidP="00B42F01">
              <w:pPr>
                <w:pStyle w:val="Bibliography"/>
                <w:rPr>
                  <w:noProof/>
                </w:rPr>
              </w:pPr>
              <w:r>
                <w:rPr>
                  <w:noProof/>
                </w:rPr>
                <w:t>Sadiq, Sabah. " The Traveling Salesman Problem: Optimizing Delivery Routes Using Genetic Algorithms." 2012.</w:t>
              </w:r>
            </w:p>
            <w:p w:rsidR="00B42F01" w:rsidRDefault="00B42F01" w:rsidP="00B42F01">
              <w:pPr>
                <w:pStyle w:val="Bibliography"/>
                <w:rPr>
                  <w:noProof/>
                </w:rPr>
              </w:pPr>
              <w:r>
                <w:rPr>
                  <w:noProof/>
                </w:rPr>
                <w:t>Sub, Michael, and Claudia Leopold. "Common Mistake in OpenMP and How to Avoid Them. A Collection of Best Practices."</w:t>
              </w:r>
            </w:p>
            <w:p w:rsidR="00B42F01" w:rsidRDefault="00B42F01" w:rsidP="00B42F01">
              <w:pPr>
                <w:pStyle w:val="Bibliography"/>
                <w:rPr>
                  <w:noProof/>
                </w:rPr>
              </w:pPr>
              <w:r>
                <w:rPr>
                  <w:noProof/>
                </w:rPr>
                <w:t xml:space="preserve">Winston, Patrick H. </w:t>
              </w:r>
              <w:r>
                <w:rPr>
                  <w:i/>
                  <w:iCs/>
                  <w:noProof/>
                </w:rPr>
                <w:t>MIT Opencourseware. Lecture 13 Learning Genetic Algorithms.</w:t>
              </w:r>
              <w:r>
                <w:rPr>
                  <w:noProof/>
                </w:rPr>
                <w:t xml:space="preserve"> 2010.</w:t>
              </w:r>
            </w:p>
            <w:p w:rsidR="00EF243C" w:rsidRDefault="00AA3486" w:rsidP="00B42F01">
              <w:pPr>
                <w:jc w:val="left"/>
              </w:pPr>
              <w:r>
                <w:fldChar w:fldCharType="end"/>
              </w:r>
            </w:p>
          </w:sdtContent>
        </w:sdt>
      </w:sdtContent>
    </w:sdt>
    <w:p w:rsidR="00EF243C" w:rsidRPr="00E16D1C" w:rsidRDefault="00EF243C" w:rsidP="001D65B2">
      <w:pPr>
        <w:pStyle w:val="bulletitem"/>
        <w:numPr>
          <w:ilvl w:val="0"/>
          <w:numId w:val="0"/>
        </w:numPr>
        <w:rPr>
          <w:lang w:val="ro-RO"/>
        </w:rPr>
      </w:pPr>
    </w:p>
    <w:sectPr w:rsidR="00EF243C" w:rsidRPr="00E16D1C" w:rsidSect="00107014">
      <w:footerReference w:type="even" r:id="rId33"/>
      <w:footerReference w:type="default" r:id="rId34"/>
      <w:pgSz w:w="11906" w:h="16838" w:code="9"/>
      <w:pgMar w:top="2948" w:right="2494" w:bottom="2948" w:left="2494" w:header="2381" w:footer="2324" w:gutter="0"/>
      <w:pgNumType w:fmt="numberInDash" w:start="0" w:chapStyle="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3825" w:rsidRDefault="00B63825">
      <w:r>
        <w:separator/>
      </w:r>
    </w:p>
  </w:endnote>
  <w:endnote w:type="continuationSeparator" w:id="1">
    <w:p w:rsidR="00B63825" w:rsidRDefault="00B638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98849"/>
      <w:docPartObj>
        <w:docPartGallery w:val="Page Numbers (Bottom of Page)"/>
        <w:docPartUnique/>
      </w:docPartObj>
    </w:sdtPr>
    <w:sdtContent>
      <w:p w:rsidR="00107014" w:rsidRDefault="00AA3486" w:rsidP="00107014">
        <w:pPr>
          <w:pStyle w:val="Footer"/>
          <w:jc w:val="center"/>
        </w:pPr>
        <w:fldSimple w:instr=" PAGE   \* MERGEFORMAT ">
          <w:r w:rsidR="0098110D">
            <w:rPr>
              <w:noProof/>
            </w:rPr>
            <w:t>- 4 -</w:t>
          </w:r>
        </w:fldSimple>
      </w:p>
    </w:sdtContent>
  </w:sdt>
  <w:p w:rsidR="00107014" w:rsidRDefault="001070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98853"/>
      <w:docPartObj>
        <w:docPartGallery w:val="Page Numbers (Bottom of Page)"/>
        <w:docPartUnique/>
      </w:docPartObj>
    </w:sdtPr>
    <w:sdtContent>
      <w:p w:rsidR="00107014" w:rsidRDefault="00AA3486">
        <w:pPr>
          <w:pStyle w:val="Footer"/>
          <w:jc w:val="center"/>
        </w:pPr>
        <w:fldSimple w:instr=" PAGE   \* MERGEFORMAT ">
          <w:r w:rsidR="0098110D">
            <w:rPr>
              <w:noProof/>
            </w:rPr>
            <w:t>- 5 -</w:t>
          </w:r>
        </w:fldSimple>
      </w:p>
    </w:sdtContent>
  </w:sdt>
  <w:p w:rsidR="00107014" w:rsidRDefault="001070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3825" w:rsidRDefault="00B63825" w:rsidP="009A40EA">
      <w:r>
        <w:separator/>
      </w:r>
    </w:p>
  </w:footnote>
  <w:footnote w:type="continuationSeparator" w:id="1">
    <w:p w:rsidR="00B63825" w:rsidRPr="009A40EA" w:rsidRDefault="00B63825" w:rsidP="009A40EA">
      <w:r>
        <w:separator/>
      </w:r>
    </w:p>
  </w:footnote>
  <w:footnote w:type="continuationNotice" w:id="2">
    <w:p w:rsidR="00B63825" w:rsidRPr="00C26F77" w:rsidRDefault="00B63825" w:rsidP="005B21D1">
      <w:pPr>
        <w:spacing w:line="20" w:lineRule="exact"/>
        <w:rPr>
          <w:lang w:val="de-DE"/>
        </w:rPr>
      </w:pPr>
    </w:p>
  </w:footnote>
  <w:footnote w:id="3">
    <w:p w:rsidR="00D53475" w:rsidRPr="0053097E" w:rsidRDefault="00D53475" w:rsidP="00D66038">
      <w:pPr>
        <w:pStyle w:val="FootnoteText"/>
        <w:rPr>
          <w:lang w:val="ro-RO"/>
        </w:rPr>
      </w:pPr>
      <w:r>
        <w:rPr>
          <w:rStyle w:val="FootnoteReference"/>
        </w:rPr>
        <w:footnoteRef/>
      </w:r>
      <w:r>
        <w:t xml:space="preserve"> </w:t>
      </w:r>
      <w:r>
        <w:rPr>
          <w:lang w:val="ro-RO"/>
        </w:rPr>
        <w:tab/>
      </w:r>
      <w:r>
        <w:t xml:space="preserve">Clasa problemelor care pot fi rezolvate de algoritmi nedeterministi in timp polinomial - </w:t>
      </w:r>
      <w:r w:rsidRPr="0053097E">
        <w:t>https://fmse.info.uaic.ro/getpagefile/14/np-completitudine.pdf/</w:t>
      </w:r>
    </w:p>
  </w:footnote>
  <w:footnote w:id="4">
    <w:p w:rsidR="00D53475" w:rsidRPr="004A54BD" w:rsidRDefault="00D53475" w:rsidP="00D66038">
      <w:pPr>
        <w:pStyle w:val="FootnoteText"/>
        <w:rPr>
          <w:lang w:val="ro-RO"/>
        </w:rPr>
      </w:pPr>
      <w:r>
        <w:rPr>
          <w:rStyle w:val="FootnoteReference"/>
        </w:rPr>
        <w:footnoteRef/>
      </w:r>
      <w:r>
        <w:t xml:space="preserve"> </w:t>
      </w:r>
      <w:r>
        <w:rPr>
          <w:lang w:val="ro-RO"/>
        </w:rPr>
        <w:tab/>
        <w:t>Un framework este o platforma folosită pentru dezvoltarea aplicațiilor software. Acesta oferă o baza pe care dezvoltatorii software pot construi programe.</w:t>
      </w:r>
    </w:p>
  </w:footnote>
  <w:footnote w:id="5">
    <w:p w:rsidR="00D53475" w:rsidRPr="000003A6" w:rsidRDefault="00D53475" w:rsidP="00D66038">
      <w:pPr>
        <w:pStyle w:val="FootnoteText"/>
        <w:rPr>
          <w:lang w:val="ro-RO"/>
        </w:rPr>
      </w:pPr>
      <w:r>
        <w:rPr>
          <w:rStyle w:val="FootnoteReference"/>
        </w:rPr>
        <w:footnoteRef/>
      </w:r>
      <w:r>
        <w:t xml:space="preserve"> </w:t>
      </w:r>
      <w:r>
        <w:rPr>
          <w:lang w:val="ro-RO"/>
        </w:rPr>
        <w:tab/>
        <w:t xml:space="preserve">Un nucleu este o unitate de procesare care citește  anumite instrucțiuni. În funcție de instrucțiunea citită se realizează o acțiune specifică. Un procesor deține mai multe nuclee. În procesarea paralelă fiecare nucleu realizează o acțiune simultan, iar apoi, dacă este necesar, acțiunile sunt combinate pentru a se ajunge la rezultatul final. </w:t>
      </w:r>
    </w:p>
  </w:footnote>
  <w:footnote w:id="6">
    <w:p w:rsidR="00D53475" w:rsidRPr="00E2160E" w:rsidRDefault="00D53475">
      <w:pPr>
        <w:pStyle w:val="FootnoteText"/>
        <w:rPr>
          <w:lang w:val="ro-RO"/>
        </w:rPr>
      </w:pPr>
      <w:r>
        <w:rPr>
          <w:rStyle w:val="FootnoteReference"/>
        </w:rPr>
        <w:footnoteRef/>
      </w:r>
      <w:r>
        <w:t xml:space="preserve"> </w:t>
      </w:r>
      <w:r>
        <w:rPr>
          <w:lang w:val="ro-RO"/>
        </w:rPr>
        <w:tab/>
        <w:t>Arhitectura master/slave este formată din mai multe unități de procesare. Dintre toate aceste unități de procesare doar una are rol de master. Scopul master-ului este de a coordona activitatea celorlalte componente (slave). Cu alte cuvinte, există cineva care comandă și cineva care execută.</w:t>
      </w:r>
    </w:p>
  </w:footnote>
  <w:footnote w:id="7">
    <w:p w:rsidR="00D53475" w:rsidRPr="00C35FC3" w:rsidRDefault="00D53475">
      <w:pPr>
        <w:pStyle w:val="FootnoteText"/>
        <w:rPr>
          <w:lang w:val="ro-RO"/>
        </w:rPr>
      </w:pPr>
      <w:r>
        <w:rPr>
          <w:rStyle w:val="FootnoteReference"/>
        </w:rPr>
        <w:footnoteRef/>
      </w:r>
      <w:r>
        <w:t xml:space="preserve"> </w:t>
      </w:r>
      <w:r>
        <w:rPr>
          <w:lang w:val="ro-RO"/>
        </w:rPr>
        <w:tab/>
        <w:t>Prin interfață user-friendly se înțelege faptul că aceasta este ușor de utilizat și de înțeles. Utilizatorul trebuie să folosească aplicația cu plăcere.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6F404C9F"/>
    <w:multiLevelType w:val="multilevel"/>
    <w:tmpl w:val="BEDA5F46"/>
    <w:styleLink w:val="itemization2"/>
    <w:lvl w:ilvl="0">
      <w:start w:val="1"/>
      <w:numFmt w:val="bullet"/>
      <w:pStyle w:val="dashitem"/>
      <w:lvlText w:val="─"/>
      <w:lvlJc w:val="left"/>
      <w:pPr>
        <w:tabs>
          <w:tab w:val="num" w:pos="407"/>
        </w:tabs>
        <w:ind w:left="40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nsid w:val="7BCD3B00"/>
    <w:multiLevelType w:val="hybridMultilevel"/>
    <w:tmpl w:val="4E765A0C"/>
    <w:lvl w:ilvl="0" w:tplc="04090009">
      <w:start w:val="1"/>
      <w:numFmt w:val="bullet"/>
      <w:lvlText w:val=""/>
      <w:lvlJc w:val="left"/>
      <w:pPr>
        <w:ind w:left="1670" w:hanging="360"/>
      </w:pPr>
      <w:rPr>
        <w:rFonts w:ascii="Wingdings" w:hAnsi="Wingdings" w:hint="default"/>
      </w:rPr>
    </w:lvl>
    <w:lvl w:ilvl="1" w:tplc="04090003" w:tentative="1">
      <w:start w:val="1"/>
      <w:numFmt w:val="bullet"/>
      <w:lvlText w:val="o"/>
      <w:lvlJc w:val="left"/>
      <w:pPr>
        <w:ind w:left="2390" w:hanging="360"/>
      </w:pPr>
      <w:rPr>
        <w:rFonts w:ascii="Courier New" w:hAnsi="Courier New" w:cs="Courier New" w:hint="default"/>
      </w:rPr>
    </w:lvl>
    <w:lvl w:ilvl="2" w:tplc="04090005" w:tentative="1">
      <w:start w:val="1"/>
      <w:numFmt w:val="bullet"/>
      <w:lvlText w:val=""/>
      <w:lvlJc w:val="left"/>
      <w:pPr>
        <w:ind w:left="3110" w:hanging="360"/>
      </w:pPr>
      <w:rPr>
        <w:rFonts w:ascii="Wingdings" w:hAnsi="Wingdings" w:hint="default"/>
      </w:rPr>
    </w:lvl>
    <w:lvl w:ilvl="3" w:tplc="04090001" w:tentative="1">
      <w:start w:val="1"/>
      <w:numFmt w:val="bullet"/>
      <w:lvlText w:val=""/>
      <w:lvlJc w:val="left"/>
      <w:pPr>
        <w:ind w:left="3830" w:hanging="360"/>
      </w:pPr>
      <w:rPr>
        <w:rFonts w:ascii="Symbol" w:hAnsi="Symbol" w:hint="default"/>
      </w:rPr>
    </w:lvl>
    <w:lvl w:ilvl="4" w:tplc="04090003" w:tentative="1">
      <w:start w:val="1"/>
      <w:numFmt w:val="bullet"/>
      <w:lvlText w:val="o"/>
      <w:lvlJc w:val="left"/>
      <w:pPr>
        <w:ind w:left="4550" w:hanging="360"/>
      </w:pPr>
      <w:rPr>
        <w:rFonts w:ascii="Courier New" w:hAnsi="Courier New" w:cs="Courier New" w:hint="default"/>
      </w:rPr>
    </w:lvl>
    <w:lvl w:ilvl="5" w:tplc="04090005" w:tentative="1">
      <w:start w:val="1"/>
      <w:numFmt w:val="bullet"/>
      <w:lvlText w:val=""/>
      <w:lvlJc w:val="left"/>
      <w:pPr>
        <w:ind w:left="5270" w:hanging="360"/>
      </w:pPr>
      <w:rPr>
        <w:rFonts w:ascii="Wingdings" w:hAnsi="Wingdings" w:hint="default"/>
      </w:rPr>
    </w:lvl>
    <w:lvl w:ilvl="6" w:tplc="04090001" w:tentative="1">
      <w:start w:val="1"/>
      <w:numFmt w:val="bullet"/>
      <w:lvlText w:val=""/>
      <w:lvlJc w:val="left"/>
      <w:pPr>
        <w:ind w:left="5990" w:hanging="360"/>
      </w:pPr>
      <w:rPr>
        <w:rFonts w:ascii="Symbol" w:hAnsi="Symbol" w:hint="default"/>
      </w:rPr>
    </w:lvl>
    <w:lvl w:ilvl="7" w:tplc="04090003" w:tentative="1">
      <w:start w:val="1"/>
      <w:numFmt w:val="bullet"/>
      <w:lvlText w:val="o"/>
      <w:lvlJc w:val="left"/>
      <w:pPr>
        <w:ind w:left="6710" w:hanging="360"/>
      </w:pPr>
      <w:rPr>
        <w:rFonts w:ascii="Courier New" w:hAnsi="Courier New" w:cs="Courier New" w:hint="default"/>
      </w:rPr>
    </w:lvl>
    <w:lvl w:ilvl="8" w:tplc="04090005" w:tentative="1">
      <w:start w:val="1"/>
      <w:numFmt w:val="bullet"/>
      <w:lvlText w:val=""/>
      <w:lvlJc w:val="left"/>
      <w:pPr>
        <w:ind w:left="7430" w:hanging="360"/>
      </w:pPr>
      <w:rPr>
        <w:rFonts w:ascii="Wingdings" w:hAnsi="Wingdings" w:hint="default"/>
      </w:rPr>
    </w:lvl>
  </w:abstractNum>
  <w:abstractNum w:abstractNumId="12">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9"/>
  </w:num>
  <w:num w:numId="3">
    <w:abstractNumId w:val="12"/>
  </w:num>
  <w:num w:numId="4">
    <w:abstractNumId w:val="5"/>
  </w:num>
  <w:num w:numId="5">
    <w:abstractNumId w:val="4"/>
  </w:num>
  <w:num w:numId="6">
    <w:abstractNumId w:val="7"/>
  </w:num>
  <w:num w:numId="7">
    <w:abstractNumId w:val="8"/>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7"/>
  </w:num>
  <w:num w:numId="23">
    <w:abstractNumId w:val="7"/>
  </w:num>
  <w:num w:numId="24">
    <w:abstractNumId w:val="7"/>
  </w:num>
  <w:num w:numId="25">
    <w:abstractNumId w:val="7"/>
  </w:num>
  <w:num w:numId="26">
    <w:abstractNumId w:val="7"/>
  </w:num>
  <w:num w:numId="27">
    <w:abstractNumId w:val="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activeWritingStyle w:appName="MSWord" w:lang="de-DE" w:vendorID="64" w:dllVersion="131078" w:nlCheck="1" w:checkStyle="1"/>
  <w:activeWritingStyle w:appName="MSWord" w:lang="en-US" w:vendorID="64" w:dllVersion="131078" w:nlCheck="1" w:checkStyle="1"/>
  <w:attachedTemplate r:id="rId1"/>
  <w:stylePaneFormatFilter w:val="0004"/>
  <w:defaultTabStop w:val="708"/>
  <w:autoHyphenation/>
  <w:hyphenationZone w:val="400"/>
  <w:doNotHyphenateCaps/>
  <w:evenAndOddHeaders/>
  <w:drawingGridHorizontalSpacing w:val="100"/>
  <w:displayHorizontalDrawingGridEvery w:val="2"/>
  <w:characterSpacingControl w:val="doNotCompress"/>
  <w:hdrShapeDefaults>
    <o:shapedefaults v:ext="edit" spidmax="73730">
      <o:colormru v:ext="edit" colors="#9a9ae6,#9fc"/>
      <o:colormenu v:ext="edit" fillcolor="none [1300]" strokecolor="none [1300]" shadowcolor="none"/>
    </o:shapedefaults>
  </w:hdrShapeDefaults>
  <w:footnotePr>
    <w:footnote w:id="0"/>
    <w:footnote w:id="1"/>
    <w:footnote w:id="2"/>
  </w:footnotePr>
  <w:endnotePr>
    <w:endnote w:id="0"/>
    <w:endnote w:id="1"/>
  </w:endnotePr>
  <w:compat/>
  <w:rsids>
    <w:rsidRoot w:val="001B44F2"/>
    <w:rsid w:val="0000048D"/>
    <w:rsid w:val="000110D3"/>
    <w:rsid w:val="00011C22"/>
    <w:rsid w:val="0001283B"/>
    <w:rsid w:val="00016C76"/>
    <w:rsid w:val="00020934"/>
    <w:rsid w:val="000209FE"/>
    <w:rsid w:val="00020D47"/>
    <w:rsid w:val="00030B36"/>
    <w:rsid w:val="000310FD"/>
    <w:rsid w:val="00035058"/>
    <w:rsid w:val="00036071"/>
    <w:rsid w:val="00037B36"/>
    <w:rsid w:val="0004486C"/>
    <w:rsid w:val="00044B21"/>
    <w:rsid w:val="00046135"/>
    <w:rsid w:val="00052B81"/>
    <w:rsid w:val="00061F2A"/>
    <w:rsid w:val="00073264"/>
    <w:rsid w:val="0007732E"/>
    <w:rsid w:val="00083617"/>
    <w:rsid w:val="0008711C"/>
    <w:rsid w:val="00095F4F"/>
    <w:rsid w:val="000A7C56"/>
    <w:rsid w:val="000B3BD6"/>
    <w:rsid w:val="000B553B"/>
    <w:rsid w:val="000B65ED"/>
    <w:rsid w:val="000C1161"/>
    <w:rsid w:val="000C5BDE"/>
    <w:rsid w:val="000D0BFA"/>
    <w:rsid w:val="000D63D0"/>
    <w:rsid w:val="000E6DFE"/>
    <w:rsid w:val="000F273E"/>
    <w:rsid w:val="000F328B"/>
    <w:rsid w:val="00104DE0"/>
    <w:rsid w:val="00107014"/>
    <w:rsid w:val="001106A4"/>
    <w:rsid w:val="001155B7"/>
    <w:rsid w:val="0014129F"/>
    <w:rsid w:val="00151772"/>
    <w:rsid w:val="00152753"/>
    <w:rsid w:val="00155885"/>
    <w:rsid w:val="00155D11"/>
    <w:rsid w:val="0015721A"/>
    <w:rsid w:val="0016340C"/>
    <w:rsid w:val="00166009"/>
    <w:rsid w:val="001667D0"/>
    <w:rsid w:val="00171521"/>
    <w:rsid w:val="00173DB1"/>
    <w:rsid w:val="00176368"/>
    <w:rsid w:val="00177C92"/>
    <w:rsid w:val="001903D0"/>
    <w:rsid w:val="00191F31"/>
    <w:rsid w:val="00195587"/>
    <w:rsid w:val="001A34CD"/>
    <w:rsid w:val="001A4455"/>
    <w:rsid w:val="001A4779"/>
    <w:rsid w:val="001B2D30"/>
    <w:rsid w:val="001B44F2"/>
    <w:rsid w:val="001B6D3C"/>
    <w:rsid w:val="001C02CA"/>
    <w:rsid w:val="001C362D"/>
    <w:rsid w:val="001D545F"/>
    <w:rsid w:val="001D65B2"/>
    <w:rsid w:val="001D7B52"/>
    <w:rsid w:val="001E3431"/>
    <w:rsid w:val="001E62A6"/>
    <w:rsid w:val="001F17E9"/>
    <w:rsid w:val="001F6FC0"/>
    <w:rsid w:val="001F7036"/>
    <w:rsid w:val="002036A7"/>
    <w:rsid w:val="00203963"/>
    <w:rsid w:val="00205B9D"/>
    <w:rsid w:val="002060A7"/>
    <w:rsid w:val="00217118"/>
    <w:rsid w:val="00223838"/>
    <w:rsid w:val="00224F23"/>
    <w:rsid w:val="002323E0"/>
    <w:rsid w:val="00234EFD"/>
    <w:rsid w:val="00235564"/>
    <w:rsid w:val="00235AA2"/>
    <w:rsid w:val="00243F19"/>
    <w:rsid w:val="00250774"/>
    <w:rsid w:val="002534C9"/>
    <w:rsid w:val="00260473"/>
    <w:rsid w:val="00260ABE"/>
    <w:rsid w:val="00263F5C"/>
    <w:rsid w:val="002641EF"/>
    <w:rsid w:val="002664DC"/>
    <w:rsid w:val="00266838"/>
    <w:rsid w:val="00270100"/>
    <w:rsid w:val="00272D44"/>
    <w:rsid w:val="0027554F"/>
    <w:rsid w:val="00276B4D"/>
    <w:rsid w:val="00277590"/>
    <w:rsid w:val="00285EEF"/>
    <w:rsid w:val="00293B8A"/>
    <w:rsid w:val="00294524"/>
    <w:rsid w:val="002B15BE"/>
    <w:rsid w:val="002C118F"/>
    <w:rsid w:val="002C6653"/>
    <w:rsid w:val="002D20E2"/>
    <w:rsid w:val="002D6DD0"/>
    <w:rsid w:val="002E597F"/>
    <w:rsid w:val="002F3086"/>
    <w:rsid w:val="002F3B4E"/>
    <w:rsid w:val="002F5A33"/>
    <w:rsid w:val="00307478"/>
    <w:rsid w:val="00312412"/>
    <w:rsid w:val="00313797"/>
    <w:rsid w:val="003140AF"/>
    <w:rsid w:val="0031500A"/>
    <w:rsid w:val="0031559D"/>
    <w:rsid w:val="003167D9"/>
    <w:rsid w:val="0032094C"/>
    <w:rsid w:val="00325433"/>
    <w:rsid w:val="00326742"/>
    <w:rsid w:val="0033074D"/>
    <w:rsid w:val="0033724C"/>
    <w:rsid w:val="00350B43"/>
    <w:rsid w:val="00354C81"/>
    <w:rsid w:val="0035505F"/>
    <w:rsid w:val="0035641D"/>
    <w:rsid w:val="00357F5C"/>
    <w:rsid w:val="003753BE"/>
    <w:rsid w:val="003778EA"/>
    <w:rsid w:val="00377C44"/>
    <w:rsid w:val="00381C60"/>
    <w:rsid w:val="00383BBE"/>
    <w:rsid w:val="003911B6"/>
    <w:rsid w:val="00393199"/>
    <w:rsid w:val="003A3258"/>
    <w:rsid w:val="003A3558"/>
    <w:rsid w:val="003B3B8C"/>
    <w:rsid w:val="003B417C"/>
    <w:rsid w:val="003C5A6B"/>
    <w:rsid w:val="003C632C"/>
    <w:rsid w:val="003D2B61"/>
    <w:rsid w:val="003D4A83"/>
    <w:rsid w:val="003D5D65"/>
    <w:rsid w:val="003D75EF"/>
    <w:rsid w:val="003E18D7"/>
    <w:rsid w:val="003F00C7"/>
    <w:rsid w:val="003F423B"/>
    <w:rsid w:val="00400021"/>
    <w:rsid w:val="00402D23"/>
    <w:rsid w:val="00410277"/>
    <w:rsid w:val="0041449A"/>
    <w:rsid w:val="00415D80"/>
    <w:rsid w:val="00432C93"/>
    <w:rsid w:val="00434415"/>
    <w:rsid w:val="00446F0E"/>
    <w:rsid w:val="0044743E"/>
    <w:rsid w:val="00456BDD"/>
    <w:rsid w:val="00461E3B"/>
    <w:rsid w:val="00462D44"/>
    <w:rsid w:val="0046512C"/>
    <w:rsid w:val="004751B7"/>
    <w:rsid w:val="00487444"/>
    <w:rsid w:val="00495C43"/>
    <w:rsid w:val="00496044"/>
    <w:rsid w:val="004B55D2"/>
    <w:rsid w:val="004B6B06"/>
    <w:rsid w:val="004C13F4"/>
    <w:rsid w:val="004C7E13"/>
    <w:rsid w:val="004D06A7"/>
    <w:rsid w:val="004D1D15"/>
    <w:rsid w:val="004E42EA"/>
    <w:rsid w:val="004F1D95"/>
    <w:rsid w:val="004F4A36"/>
    <w:rsid w:val="005048A4"/>
    <w:rsid w:val="00513D64"/>
    <w:rsid w:val="00527DE7"/>
    <w:rsid w:val="00531EEA"/>
    <w:rsid w:val="00544CE9"/>
    <w:rsid w:val="0054613F"/>
    <w:rsid w:val="00550530"/>
    <w:rsid w:val="00563933"/>
    <w:rsid w:val="00566BCD"/>
    <w:rsid w:val="0058168B"/>
    <w:rsid w:val="0058482F"/>
    <w:rsid w:val="00590615"/>
    <w:rsid w:val="00596272"/>
    <w:rsid w:val="005B0819"/>
    <w:rsid w:val="005B14BA"/>
    <w:rsid w:val="005B21D1"/>
    <w:rsid w:val="005B5A42"/>
    <w:rsid w:val="005B6F26"/>
    <w:rsid w:val="005B7AA3"/>
    <w:rsid w:val="005C091A"/>
    <w:rsid w:val="005C263B"/>
    <w:rsid w:val="005C3D24"/>
    <w:rsid w:val="005D5992"/>
    <w:rsid w:val="005D5B5A"/>
    <w:rsid w:val="005E24E1"/>
    <w:rsid w:val="005E464F"/>
    <w:rsid w:val="005E48C3"/>
    <w:rsid w:val="005F3DED"/>
    <w:rsid w:val="005F7FAC"/>
    <w:rsid w:val="006030DE"/>
    <w:rsid w:val="006047C4"/>
    <w:rsid w:val="0060481B"/>
    <w:rsid w:val="00604E14"/>
    <w:rsid w:val="00610C79"/>
    <w:rsid w:val="00612056"/>
    <w:rsid w:val="006137BC"/>
    <w:rsid w:val="0061409D"/>
    <w:rsid w:val="0061647E"/>
    <w:rsid w:val="00616E9C"/>
    <w:rsid w:val="00616F09"/>
    <w:rsid w:val="00621C4B"/>
    <w:rsid w:val="00623DA8"/>
    <w:rsid w:val="00624AD7"/>
    <w:rsid w:val="0062629C"/>
    <w:rsid w:val="00631833"/>
    <w:rsid w:val="00631C4A"/>
    <w:rsid w:val="00636A67"/>
    <w:rsid w:val="00637352"/>
    <w:rsid w:val="006444A9"/>
    <w:rsid w:val="00646263"/>
    <w:rsid w:val="00650B04"/>
    <w:rsid w:val="0065153E"/>
    <w:rsid w:val="0065419A"/>
    <w:rsid w:val="00662811"/>
    <w:rsid w:val="006664D3"/>
    <w:rsid w:val="006704F3"/>
    <w:rsid w:val="0067582D"/>
    <w:rsid w:val="00683327"/>
    <w:rsid w:val="00685452"/>
    <w:rsid w:val="00693FDB"/>
    <w:rsid w:val="0069757F"/>
    <w:rsid w:val="006A0A6F"/>
    <w:rsid w:val="006B0CBA"/>
    <w:rsid w:val="006B168A"/>
    <w:rsid w:val="006B6B20"/>
    <w:rsid w:val="006C04D2"/>
    <w:rsid w:val="006C69F6"/>
    <w:rsid w:val="006D1F41"/>
    <w:rsid w:val="006D3BD7"/>
    <w:rsid w:val="006D49F3"/>
    <w:rsid w:val="006D5EA6"/>
    <w:rsid w:val="006D691F"/>
    <w:rsid w:val="006E17E4"/>
    <w:rsid w:val="006E292B"/>
    <w:rsid w:val="006F1F64"/>
    <w:rsid w:val="006F602B"/>
    <w:rsid w:val="006F652A"/>
    <w:rsid w:val="00701753"/>
    <w:rsid w:val="0070690C"/>
    <w:rsid w:val="00712B78"/>
    <w:rsid w:val="00715651"/>
    <w:rsid w:val="00717C49"/>
    <w:rsid w:val="00717FC6"/>
    <w:rsid w:val="0073504E"/>
    <w:rsid w:val="007356E6"/>
    <w:rsid w:val="0073679E"/>
    <w:rsid w:val="007575B4"/>
    <w:rsid w:val="00764053"/>
    <w:rsid w:val="007758E6"/>
    <w:rsid w:val="00777A22"/>
    <w:rsid w:val="00782BC8"/>
    <w:rsid w:val="007834CA"/>
    <w:rsid w:val="00783CE4"/>
    <w:rsid w:val="007857EE"/>
    <w:rsid w:val="007871B2"/>
    <w:rsid w:val="00790736"/>
    <w:rsid w:val="00791866"/>
    <w:rsid w:val="00792288"/>
    <w:rsid w:val="0079270C"/>
    <w:rsid w:val="00796AA8"/>
    <w:rsid w:val="00797C4F"/>
    <w:rsid w:val="007A2094"/>
    <w:rsid w:val="007A34A0"/>
    <w:rsid w:val="007A4A20"/>
    <w:rsid w:val="007A7B7E"/>
    <w:rsid w:val="007B19CB"/>
    <w:rsid w:val="007B23B3"/>
    <w:rsid w:val="007C36AF"/>
    <w:rsid w:val="007C506F"/>
    <w:rsid w:val="007D3253"/>
    <w:rsid w:val="007E501C"/>
    <w:rsid w:val="008031D5"/>
    <w:rsid w:val="00806081"/>
    <w:rsid w:val="008108FB"/>
    <w:rsid w:val="00816532"/>
    <w:rsid w:val="0082121A"/>
    <w:rsid w:val="00821AE6"/>
    <w:rsid w:val="00822F0C"/>
    <w:rsid w:val="00830518"/>
    <w:rsid w:val="00836901"/>
    <w:rsid w:val="008403DE"/>
    <w:rsid w:val="00856AD1"/>
    <w:rsid w:val="00857D1A"/>
    <w:rsid w:val="008652A4"/>
    <w:rsid w:val="008731A5"/>
    <w:rsid w:val="008741EE"/>
    <w:rsid w:val="008808E2"/>
    <w:rsid w:val="0088376F"/>
    <w:rsid w:val="00884D5D"/>
    <w:rsid w:val="0089088C"/>
    <w:rsid w:val="008932DD"/>
    <w:rsid w:val="008B1227"/>
    <w:rsid w:val="008B3A50"/>
    <w:rsid w:val="008C6714"/>
    <w:rsid w:val="008C72EA"/>
    <w:rsid w:val="008D1F3F"/>
    <w:rsid w:val="008E589A"/>
    <w:rsid w:val="008F5914"/>
    <w:rsid w:val="008F6A2D"/>
    <w:rsid w:val="00902DEA"/>
    <w:rsid w:val="009043D1"/>
    <w:rsid w:val="0091033C"/>
    <w:rsid w:val="00914CBF"/>
    <w:rsid w:val="00917CE5"/>
    <w:rsid w:val="009211A4"/>
    <w:rsid w:val="00925A50"/>
    <w:rsid w:val="00927F1C"/>
    <w:rsid w:val="00930278"/>
    <w:rsid w:val="00941110"/>
    <w:rsid w:val="009424E7"/>
    <w:rsid w:val="00942A8F"/>
    <w:rsid w:val="00946462"/>
    <w:rsid w:val="0094688D"/>
    <w:rsid w:val="00947640"/>
    <w:rsid w:val="00960ACD"/>
    <w:rsid w:val="00963E90"/>
    <w:rsid w:val="0096634D"/>
    <w:rsid w:val="0096787B"/>
    <w:rsid w:val="00967DFD"/>
    <w:rsid w:val="00970F9D"/>
    <w:rsid w:val="0098110D"/>
    <w:rsid w:val="009824FD"/>
    <w:rsid w:val="00992CA0"/>
    <w:rsid w:val="009A40EA"/>
    <w:rsid w:val="009A459C"/>
    <w:rsid w:val="009B2A9F"/>
    <w:rsid w:val="009B466C"/>
    <w:rsid w:val="009B55DA"/>
    <w:rsid w:val="009C46BA"/>
    <w:rsid w:val="009D221F"/>
    <w:rsid w:val="009D2868"/>
    <w:rsid w:val="009D67DB"/>
    <w:rsid w:val="009E25D1"/>
    <w:rsid w:val="009E6619"/>
    <w:rsid w:val="009F2172"/>
    <w:rsid w:val="009F6210"/>
    <w:rsid w:val="00A053DF"/>
    <w:rsid w:val="00A06CFF"/>
    <w:rsid w:val="00A14F3C"/>
    <w:rsid w:val="00A17440"/>
    <w:rsid w:val="00A27277"/>
    <w:rsid w:val="00A27FFC"/>
    <w:rsid w:val="00A30346"/>
    <w:rsid w:val="00A322D5"/>
    <w:rsid w:val="00A351D7"/>
    <w:rsid w:val="00A35CB4"/>
    <w:rsid w:val="00A40DB2"/>
    <w:rsid w:val="00A41CE2"/>
    <w:rsid w:val="00A503DB"/>
    <w:rsid w:val="00A53B87"/>
    <w:rsid w:val="00A54C71"/>
    <w:rsid w:val="00A63886"/>
    <w:rsid w:val="00A72C4A"/>
    <w:rsid w:val="00A7602B"/>
    <w:rsid w:val="00A771A3"/>
    <w:rsid w:val="00A80B98"/>
    <w:rsid w:val="00A830D3"/>
    <w:rsid w:val="00A91E38"/>
    <w:rsid w:val="00A92A92"/>
    <w:rsid w:val="00A9461B"/>
    <w:rsid w:val="00A94626"/>
    <w:rsid w:val="00A94DE5"/>
    <w:rsid w:val="00A94EFE"/>
    <w:rsid w:val="00A96EC3"/>
    <w:rsid w:val="00AA3486"/>
    <w:rsid w:val="00AA41D7"/>
    <w:rsid w:val="00AB3436"/>
    <w:rsid w:val="00AB4D44"/>
    <w:rsid w:val="00AB6359"/>
    <w:rsid w:val="00AB77D0"/>
    <w:rsid w:val="00AC1FE1"/>
    <w:rsid w:val="00AC7478"/>
    <w:rsid w:val="00AD197B"/>
    <w:rsid w:val="00AD1EF7"/>
    <w:rsid w:val="00AD47E8"/>
    <w:rsid w:val="00AD5FB8"/>
    <w:rsid w:val="00AD65BB"/>
    <w:rsid w:val="00AE0675"/>
    <w:rsid w:val="00AE1C44"/>
    <w:rsid w:val="00AE2E55"/>
    <w:rsid w:val="00AE77E6"/>
    <w:rsid w:val="00AF2331"/>
    <w:rsid w:val="00AF54B5"/>
    <w:rsid w:val="00AF7A6E"/>
    <w:rsid w:val="00B01D5B"/>
    <w:rsid w:val="00B14202"/>
    <w:rsid w:val="00B1556C"/>
    <w:rsid w:val="00B15BB0"/>
    <w:rsid w:val="00B26C8D"/>
    <w:rsid w:val="00B30177"/>
    <w:rsid w:val="00B36A72"/>
    <w:rsid w:val="00B42F01"/>
    <w:rsid w:val="00B45B0E"/>
    <w:rsid w:val="00B5273C"/>
    <w:rsid w:val="00B52F2F"/>
    <w:rsid w:val="00B60358"/>
    <w:rsid w:val="00B63825"/>
    <w:rsid w:val="00B63F74"/>
    <w:rsid w:val="00B64243"/>
    <w:rsid w:val="00B73E56"/>
    <w:rsid w:val="00B8095C"/>
    <w:rsid w:val="00B913F5"/>
    <w:rsid w:val="00BA16DB"/>
    <w:rsid w:val="00BB0835"/>
    <w:rsid w:val="00BB57BA"/>
    <w:rsid w:val="00BB5FF6"/>
    <w:rsid w:val="00BC1154"/>
    <w:rsid w:val="00BD3DA6"/>
    <w:rsid w:val="00BD44BF"/>
    <w:rsid w:val="00BD56DD"/>
    <w:rsid w:val="00BD605B"/>
    <w:rsid w:val="00BE6431"/>
    <w:rsid w:val="00BE7D5D"/>
    <w:rsid w:val="00BF2147"/>
    <w:rsid w:val="00C0086D"/>
    <w:rsid w:val="00C025D3"/>
    <w:rsid w:val="00C0771E"/>
    <w:rsid w:val="00C12DFC"/>
    <w:rsid w:val="00C20CF2"/>
    <w:rsid w:val="00C2543E"/>
    <w:rsid w:val="00C25CFC"/>
    <w:rsid w:val="00C26F77"/>
    <w:rsid w:val="00C31EDA"/>
    <w:rsid w:val="00C35FC3"/>
    <w:rsid w:val="00C40DC7"/>
    <w:rsid w:val="00C431E2"/>
    <w:rsid w:val="00C45062"/>
    <w:rsid w:val="00C47B25"/>
    <w:rsid w:val="00C51D78"/>
    <w:rsid w:val="00C51F49"/>
    <w:rsid w:val="00C536AD"/>
    <w:rsid w:val="00C578FE"/>
    <w:rsid w:val="00C629B4"/>
    <w:rsid w:val="00C67087"/>
    <w:rsid w:val="00C7050A"/>
    <w:rsid w:val="00C73592"/>
    <w:rsid w:val="00C75CE6"/>
    <w:rsid w:val="00C8445B"/>
    <w:rsid w:val="00C85EE7"/>
    <w:rsid w:val="00C86689"/>
    <w:rsid w:val="00C9090A"/>
    <w:rsid w:val="00C94D83"/>
    <w:rsid w:val="00CA2455"/>
    <w:rsid w:val="00CA59F3"/>
    <w:rsid w:val="00CB21C9"/>
    <w:rsid w:val="00CB2B00"/>
    <w:rsid w:val="00CB3349"/>
    <w:rsid w:val="00CB6A42"/>
    <w:rsid w:val="00CC0665"/>
    <w:rsid w:val="00CC733B"/>
    <w:rsid w:val="00CD5661"/>
    <w:rsid w:val="00CD7B2F"/>
    <w:rsid w:val="00CE6DFB"/>
    <w:rsid w:val="00CF18BB"/>
    <w:rsid w:val="00D041B2"/>
    <w:rsid w:val="00D07255"/>
    <w:rsid w:val="00D07960"/>
    <w:rsid w:val="00D170C7"/>
    <w:rsid w:val="00D26730"/>
    <w:rsid w:val="00D406D1"/>
    <w:rsid w:val="00D41E65"/>
    <w:rsid w:val="00D4296A"/>
    <w:rsid w:val="00D50BEA"/>
    <w:rsid w:val="00D53475"/>
    <w:rsid w:val="00D53D56"/>
    <w:rsid w:val="00D55464"/>
    <w:rsid w:val="00D63500"/>
    <w:rsid w:val="00D66038"/>
    <w:rsid w:val="00D661FB"/>
    <w:rsid w:val="00D7096E"/>
    <w:rsid w:val="00D71988"/>
    <w:rsid w:val="00D743B6"/>
    <w:rsid w:val="00D91CF8"/>
    <w:rsid w:val="00D95762"/>
    <w:rsid w:val="00DB0538"/>
    <w:rsid w:val="00DB1135"/>
    <w:rsid w:val="00DB78A6"/>
    <w:rsid w:val="00DC1E0F"/>
    <w:rsid w:val="00DC5470"/>
    <w:rsid w:val="00DD049B"/>
    <w:rsid w:val="00DD4D7F"/>
    <w:rsid w:val="00DD4E06"/>
    <w:rsid w:val="00DE0449"/>
    <w:rsid w:val="00DE4844"/>
    <w:rsid w:val="00DE4E66"/>
    <w:rsid w:val="00DF2957"/>
    <w:rsid w:val="00E06313"/>
    <w:rsid w:val="00E16D1C"/>
    <w:rsid w:val="00E2160E"/>
    <w:rsid w:val="00E248A2"/>
    <w:rsid w:val="00E258AE"/>
    <w:rsid w:val="00E30078"/>
    <w:rsid w:val="00E30FA8"/>
    <w:rsid w:val="00E361BC"/>
    <w:rsid w:val="00E4210A"/>
    <w:rsid w:val="00E4276E"/>
    <w:rsid w:val="00E468E0"/>
    <w:rsid w:val="00E52E30"/>
    <w:rsid w:val="00E56E3E"/>
    <w:rsid w:val="00E636DE"/>
    <w:rsid w:val="00E66910"/>
    <w:rsid w:val="00E7224F"/>
    <w:rsid w:val="00E8179F"/>
    <w:rsid w:val="00E84A60"/>
    <w:rsid w:val="00E85026"/>
    <w:rsid w:val="00E95241"/>
    <w:rsid w:val="00E974CB"/>
    <w:rsid w:val="00EA5C58"/>
    <w:rsid w:val="00EA6870"/>
    <w:rsid w:val="00ED71A0"/>
    <w:rsid w:val="00EE0EB6"/>
    <w:rsid w:val="00EE4BB8"/>
    <w:rsid w:val="00EE68D2"/>
    <w:rsid w:val="00EF243C"/>
    <w:rsid w:val="00EF58C0"/>
    <w:rsid w:val="00EF59F1"/>
    <w:rsid w:val="00EF7699"/>
    <w:rsid w:val="00F06333"/>
    <w:rsid w:val="00F07550"/>
    <w:rsid w:val="00F10A28"/>
    <w:rsid w:val="00F122CB"/>
    <w:rsid w:val="00F12D6C"/>
    <w:rsid w:val="00F13A13"/>
    <w:rsid w:val="00F250ED"/>
    <w:rsid w:val="00F3059F"/>
    <w:rsid w:val="00F30965"/>
    <w:rsid w:val="00F3262E"/>
    <w:rsid w:val="00F3698F"/>
    <w:rsid w:val="00F4401D"/>
    <w:rsid w:val="00F45D32"/>
    <w:rsid w:val="00F461FE"/>
    <w:rsid w:val="00F50ED6"/>
    <w:rsid w:val="00F523E6"/>
    <w:rsid w:val="00F54E45"/>
    <w:rsid w:val="00F63C9A"/>
    <w:rsid w:val="00F75966"/>
    <w:rsid w:val="00F75C96"/>
    <w:rsid w:val="00F83B68"/>
    <w:rsid w:val="00F9297A"/>
    <w:rsid w:val="00FA1013"/>
    <w:rsid w:val="00FA14AA"/>
    <w:rsid w:val="00FB4A29"/>
    <w:rsid w:val="00FB7329"/>
    <w:rsid w:val="00FC2854"/>
    <w:rsid w:val="00FC4BA5"/>
    <w:rsid w:val="00FC6C48"/>
    <w:rsid w:val="00FD3704"/>
    <w:rsid w:val="00FE26FD"/>
    <w:rsid w:val="00FF5FE9"/>
    <w:rsid w:val="00FF6B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3730">
      <o:colormru v:ext="edit" colors="#9a9ae6,#9fc"/>
      <o:colormenu v:ext="edit" fillcolor="none [1300]" strokecolor="none [1300]" shadowcolor="none"/>
    </o:shapedefaults>
    <o:shapelayout v:ext="edit">
      <o:idmap v:ext="edit" data="1"/>
      <o:rules v:ext="edit">
        <o:r id="V:Rule72" type="connector" idref="#_x0000_s1080"/>
        <o:r id="V:Rule73" type="connector" idref="#_x0000_s1055"/>
        <o:r id="V:Rule74" type="connector" idref="#_x0000_s1164"/>
        <o:r id="V:Rule75" type="connector" idref="#_x0000_s1062"/>
        <o:r id="V:Rule76" type="connector" idref="#_x0000_s1093"/>
        <o:r id="V:Rule77" type="connector" idref="#_x0000_s1060"/>
        <o:r id="V:Rule78" type="connector" idref="#_x0000_s1244"/>
        <o:r id="V:Rule79" type="connector" idref="#_x0000_s1127"/>
        <o:r id="V:Rule80" type="connector" idref="#_x0000_s1147"/>
        <o:r id="V:Rule81" type="connector" idref="#_x0000_s1210"/>
        <o:r id="V:Rule82" type="connector" idref="#_x0000_s1084"/>
        <o:r id="V:Rule83" type="connector" idref="#_x0000_s1077"/>
        <o:r id="V:Rule84" type="connector" idref="#_x0000_s1151"/>
        <o:r id="V:Rule85" type="connector" idref="#_x0000_s1167"/>
        <o:r id="V:Rule86" type="connector" idref="#_x0000_s1098"/>
        <o:r id="V:Rule87" type="connector" idref="#_x0000_s1173"/>
        <o:r id="V:Rule88" type="connector" idref="#_x0000_s1168"/>
        <o:r id="V:Rule89" type="connector" idref="#_x0000_s1150"/>
        <o:r id="V:Rule90" type="connector" idref="#_x0000_s1095"/>
        <o:r id="V:Rule91" type="connector" idref="#_x0000_s1215"/>
        <o:r id="V:Rule92" type="connector" idref="#_x0000_s1165"/>
        <o:r id="V:Rule93" type="connector" idref="#_x0000_s1114"/>
        <o:r id="V:Rule94" type="connector" idref="#_x0000_s1057"/>
        <o:r id="V:Rule95" type="connector" idref="#_x0000_s1246"/>
        <o:r id="V:Rule96" type="connector" idref="#_x0000_s1056"/>
        <o:r id="V:Rule97" type="connector" idref="#_x0000_s1232"/>
        <o:r id="V:Rule98" type="connector" idref="#_x0000_s1116"/>
        <o:r id="V:Rule99" type="connector" idref="#_x0000_s1081"/>
        <o:r id="V:Rule100" type="connector" idref="#_x0000_s1149"/>
        <o:r id="V:Rule101" type="connector" idref="#_x0000_s1058"/>
        <o:r id="V:Rule102" type="connector" idref="#_x0000_s1115"/>
        <o:r id="V:Rule103" type="connector" idref="#_x0000_s1172"/>
        <o:r id="V:Rule104" type="connector" idref="#_x0000_s1086"/>
        <o:r id="V:Rule105" type="connector" idref="#_x0000_s1213"/>
        <o:r id="V:Rule106" type="connector" idref="#_x0000_s1076"/>
        <o:r id="V:Rule107" type="connector" idref="#_x0000_s1216"/>
        <o:r id="V:Rule108" type="connector" idref="#_x0000_s1099"/>
        <o:r id="V:Rule109" type="connector" idref="#_x0000_s1227"/>
        <o:r id="V:Rule110" type="connector" idref="#_x0000_s1082"/>
        <o:r id="V:Rule111" type="connector" idref="#_x0000_s1170"/>
        <o:r id="V:Rule112" type="connector" idref="#_x0000_s1079"/>
        <o:r id="V:Rule113" type="connector" idref="#_x0000_s1091"/>
        <o:r id="V:Rule114" type="connector" idref="#_x0000_s1085"/>
        <o:r id="V:Rule115" type="connector" idref="#_x0000_s1224"/>
        <o:r id="V:Rule116" type="connector" idref="#_x0000_s1097"/>
        <o:r id="V:Rule117" type="connector" idref="#_x0000_s1240"/>
        <o:r id="V:Rule118" type="connector" idref="#_x0000_s1217"/>
        <o:r id="V:Rule119" type="connector" idref="#_x0000_s1054"/>
        <o:r id="V:Rule120" type="connector" idref="#_x0000_s1171"/>
        <o:r id="V:Rule121" type="connector" idref="#_x0000_s1030"/>
        <o:r id="V:Rule122" type="connector" idref="#_x0000_s1212"/>
        <o:r id="V:Rule123" type="connector" idref="#_x0000_s1225"/>
        <o:r id="V:Rule124" type="connector" idref="#_x0000_s1250"/>
        <o:r id="V:Rule125" type="connector" idref="#_x0000_s1166"/>
        <o:r id="V:Rule126" type="connector" idref="#_x0000_s1087"/>
        <o:r id="V:Rule127" type="connector" idref="#_x0000_s1078"/>
        <o:r id="V:Rule128" type="connector" idref="#_x0000_s1229"/>
        <o:r id="V:Rule129" type="connector" idref="#_x0000_s1059"/>
        <o:r id="V:Rule130" type="connector" idref="#_x0000_s1152"/>
        <o:r id="V:Rule131" type="connector" idref="#_x0000_s1242"/>
        <o:r id="V:Rule132" type="connector" idref="#_x0000_s1117"/>
        <o:r id="V:Rule133" type="connector" idref="#_x0000_s1169"/>
        <o:r id="V:Rule134" type="connector" idref="#_x0000_s1083"/>
        <o:r id="V:Rule135" type="connector" idref="#_x0000_s1214"/>
        <o:r id="V:Rule136" type="connector" idref="#_x0000_s1061"/>
        <o:r id="V:Rule137" type="connector" idref="#_x0000_s1063"/>
        <o:r id="V:Rule138" type="connector" idref="#_x0000_s1148"/>
        <o:r id="V:Rule139" type="connector" idref="#_x0000_s1235"/>
        <o:r id="V:Rule140" type="connector" idref="#_x0000_s1128"/>
        <o:r id="V:Rule141" type="connector" idref="#_x0000_s1233"/>
        <o:r id="V:Rule142" type="connector" idref="#_x0000_s1129"/>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6038"/>
    <w:pPr>
      <w:overflowPunct w:val="0"/>
      <w:autoSpaceDE w:val="0"/>
      <w:autoSpaceDN w:val="0"/>
      <w:adjustRightInd w:val="0"/>
      <w:spacing w:line="240" w:lineRule="atLeast"/>
      <w:ind w:firstLine="227"/>
      <w:jc w:val="both"/>
      <w:textAlignment w:val="baseline"/>
    </w:pPr>
    <w:rPr>
      <w:lang w:eastAsia="de-DE"/>
    </w:rPr>
  </w:style>
  <w:style w:type="paragraph" w:styleId="Heading10">
    <w:name w:val="heading 1"/>
    <w:basedOn w:val="Normal"/>
    <w:next w:val="Normal"/>
    <w:link w:val="Heading1Char"/>
    <w:uiPriority w:val="9"/>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DefaultParagraphFont"/>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basedOn w:val="DefaultParagraphFont"/>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basedOn w:val="DefaultParagraphFont"/>
    <w:rsid w:val="00947640"/>
    <w:rPr>
      <w:b/>
    </w:rPr>
  </w:style>
  <w:style w:type="character" w:customStyle="1" w:styleId="heading40">
    <w:name w:val="heading4"/>
    <w:basedOn w:val="DefaultParagraphFont"/>
    <w:rsid w:val="00947640"/>
    <w:rPr>
      <w:i/>
    </w:rPr>
  </w:style>
  <w:style w:type="numbering" w:customStyle="1" w:styleId="headings">
    <w:name w:val="headings"/>
    <w:basedOn w:val="arabnumitem"/>
    <w:rsid w:val="000C1161"/>
    <w:pPr>
      <w:numPr>
        <w:numId w:val="2"/>
      </w:numPr>
    </w:pPr>
  </w:style>
  <w:style w:type="character" w:styleId="Hyperlink">
    <w:name w:val="Hyperlink"/>
    <w:basedOn w:val="DefaultParagraphFont"/>
    <w:uiPriority w:val="99"/>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uiPriority w:val="59"/>
    <w:rsid w:val="00A27277"/>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basedOn w:val="DefaultParagraphFont"/>
    <w:rsid w:val="00947640"/>
    <w:rPr>
      <w:sz w:val="18"/>
    </w:rPr>
  </w:style>
  <w:style w:type="paragraph" w:customStyle="1" w:styleId="title">
    <w:name w:val="title"/>
    <w:basedOn w:val="Normal"/>
    <w:next w:val="author"/>
    <w:rsid w:val="0073504E"/>
    <w:pPr>
      <w:keepNext/>
      <w:keepLines/>
      <w:suppressAutoHyphens/>
      <w:spacing w:after="480" w:line="360" w:lineRule="atLeast"/>
      <w:ind w:firstLine="0"/>
      <w:jc w:val="center"/>
    </w:pPr>
    <w:rPr>
      <w:b/>
      <w:sz w:val="28"/>
    </w:rPr>
  </w:style>
  <w:style w:type="paragraph" w:customStyle="1" w:styleId="subtitle">
    <w:name w:val="subtitle"/>
    <w:basedOn w:val="title"/>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basedOn w:val="DefaultParagraphFont"/>
    <w:rsid w:val="00947640"/>
    <w:rPr>
      <w:rFonts w:ascii="Courier" w:hAnsi="Courier"/>
      <w:noProof/>
      <w:lang w:val="en-US"/>
    </w:rPr>
  </w:style>
  <w:style w:type="paragraph" w:styleId="Footer">
    <w:name w:val="footer"/>
    <w:basedOn w:val="Normal"/>
    <w:link w:val="FooterChar"/>
    <w:uiPriority w:val="99"/>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paragraph" w:styleId="ListParagraph">
    <w:name w:val="List Paragraph"/>
    <w:basedOn w:val="Normal"/>
    <w:uiPriority w:val="34"/>
    <w:qFormat/>
    <w:rsid w:val="00D66038"/>
    <w:pPr>
      <w:overflowPunct/>
      <w:autoSpaceDE/>
      <w:autoSpaceDN/>
      <w:adjustRightInd/>
      <w:spacing w:after="200" w:line="276" w:lineRule="auto"/>
      <w:ind w:left="720" w:firstLine="0"/>
      <w:contextualSpacing/>
      <w:jc w:val="left"/>
      <w:textAlignment w:val="auto"/>
    </w:pPr>
    <w:rPr>
      <w:rFonts w:ascii="Calibri" w:eastAsia="Calibri" w:hAnsi="Calibri"/>
      <w:sz w:val="22"/>
      <w:szCs w:val="22"/>
      <w:lang w:eastAsia="en-US"/>
    </w:rPr>
  </w:style>
  <w:style w:type="paragraph" w:styleId="TOCHeading">
    <w:name w:val="TOC Heading"/>
    <w:basedOn w:val="Heading10"/>
    <w:next w:val="Normal"/>
    <w:uiPriority w:val="39"/>
    <w:semiHidden/>
    <w:unhideWhenUsed/>
    <w:qFormat/>
    <w:rsid w:val="00D66038"/>
    <w:pPr>
      <w:suppressAutoHyphens w:val="0"/>
      <w:overflowPunct/>
      <w:autoSpaceDE/>
      <w:autoSpaceDN/>
      <w:adjustRightInd/>
      <w:spacing w:before="480" w:after="0" w:line="276" w:lineRule="auto"/>
      <w:ind w:left="0" w:firstLine="0"/>
      <w:textAlignment w:val="auto"/>
      <w:outlineLvl w:val="9"/>
    </w:pPr>
    <w:rPr>
      <w:rFonts w:ascii="Cambria" w:hAnsi="Cambria"/>
      <w:bCs/>
      <w:color w:val="365F91"/>
      <w:sz w:val="28"/>
      <w:szCs w:val="28"/>
      <w:lang w:eastAsia="en-US"/>
    </w:rPr>
  </w:style>
  <w:style w:type="paragraph" w:styleId="TOC1">
    <w:name w:val="toc 1"/>
    <w:basedOn w:val="Normal"/>
    <w:next w:val="Normal"/>
    <w:autoRedefine/>
    <w:uiPriority w:val="39"/>
    <w:rsid w:val="00D66038"/>
  </w:style>
  <w:style w:type="paragraph" w:styleId="TOC2">
    <w:name w:val="toc 2"/>
    <w:basedOn w:val="Normal"/>
    <w:next w:val="Normal"/>
    <w:autoRedefine/>
    <w:uiPriority w:val="39"/>
    <w:rsid w:val="00D66038"/>
    <w:pPr>
      <w:ind w:left="200"/>
    </w:pPr>
  </w:style>
  <w:style w:type="paragraph" w:styleId="TOC3">
    <w:name w:val="toc 3"/>
    <w:basedOn w:val="Normal"/>
    <w:next w:val="Normal"/>
    <w:autoRedefine/>
    <w:uiPriority w:val="39"/>
    <w:rsid w:val="00D66038"/>
    <w:pPr>
      <w:ind w:left="400"/>
    </w:pPr>
  </w:style>
  <w:style w:type="paragraph" w:styleId="BalloonText">
    <w:name w:val="Balloon Text"/>
    <w:basedOn w:val="Normal"/>
    <w:link w:val="BalloonTextChar"/>
    <w:rsid w:val="001B6D3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B6D3C"/>
    <w:rPr>
      <w:rFonts w:ascii="Tahoma" w:hAnsi="Tahoma" w:cs="Tahoma"/>
      <w:sz w:val="16"/>
      <w:szCs w:val="16"/>
      <w:lang w:eastAsia="de-DE"/>
    </w:rPr>
  </w:style>
  <w:style w:type="character" w:styleId="PlaceholderText">
    <w:name w:val="Placeholder Text"/>
    <w:basedOn w:val="DefaultParagraphFont"/>
    <w:uiPriority w:val="99"/>
    <w:semiHidden/>
    <w:rsid w:val="00E4210A"/>
    <w:rPr>
      <w:color w:val="808080"/>
    </w:rPr>
  </w:style>
  <w:style w:type="paragraph" w:styleId="HTMLPreformatted">
    <w:name w:val="HTML Preformatted"/>
    <w:basedOn w:val="Normal"/>
    <w:link w:val="HTMLPreformattedChar"/>
    <w:uiPriority w:val="99"/>
    <w:unhideWhenUsed/>
    <w:rsid w:val="00A53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eastAsia="en-US"/>
    </w:rPr>
  </w:style>
  <w:style w:type="character" w:customStyle="1" w:styleId="HTMLPreformattedChar">
    <w:name w:val="HTML Preformatted Char"/>
    <w:basedOn w:val="DefaultParagraphFont"/>
    <w:link w:val="HTMLPreformatted"/>
    <w:uiPriority w:val="99"/>
    <w:rsid w:val="00A53B87"/>
    <w:rPr>
      <w:rFonts w:ascii="Courier New" w:hAnsi="Courier New" w:cs="Courier New"/>
    </w:rPr>
  </w:style>
  <w:style w:type="paragraph" w:styleId="Bibliography">
    <w:name w:val="Bibliography"/>
    <w:basedOn w:val="Normal"/>
    <w:next w:val="Normal"/>
    <w:uiPriority w:val="37"/>
    <w:unhideWhenUsed/>
    <w:rsid w:val="00D743B6"/>
  </w:style>
  <w:style w:type="character" w:customStyle="1" w:styleId="Heading1Char">
    <w:name w:val="Heading 1 Char"/>
    <w:basedOn w:val="DefaultParagraphFont"/>
    <w:link w:val="Heading10"/>
    <w:uiPriority w:val="9"/>
    <w:rsid w:val="00EF243C"/>
    <w:rPr>
      <w:b/>
      <w:sz w:val="24"/>
      <w:lang w:eastAsia="de-DE"/>
    </w:rPr>
  </w:style>
  <w:style w:type="character" w:customStyle="1" w:styleId="FooterChar">
    <w:name w:val="Footer Char"/>
    <w:basedOn w:val="DefaultParagraphFont"/>
    <w:link w:val="Footer"/>
    <w:uiPriority w:val="99"/>
    <w:rsid w:val="00107014"/>
    <w:rPr>
      <w:lang w:eastAsia="de-DE"/>
    </w:rPr>
  </w:style>
</w:styles>
</file>

<file path=word/webSettings.xml><?xml version="1.0" encoding="utf-8"?>
<w:webSettings xmlns:r="http://schemas.openxmlformats.org/officeDocument/2006/relationships" xmlns:w="http://schemas.openxmlformats.org/wordprocessingml/2006/main">
  <w:divs>
    <w:div w:id="60756252">
      <w:bodyDiv w:val="1"/>
      <w:marLeft w:val="0"/>
      <w:marRight w:val="0"/>
      <w:marTop w:val="0"/>
      <w:marBottom w:val="0"/>
      <w:divBdr>
        <w:top w:val="none" w:sz="0" w:space="0" w:color="auto"/>
        <w:left w:val="none" w:sz="0" w:space="0" w:color="auto"/>
        <w:bottom w:val="none" w:sz="0" w:space="0" w:color="auto"/>
        <w:right w:val="none" w:sz="0" w:space="0" w:color="auto"/>
      </w:divBdr>
    </w:div>
    <w:div w:id="596837196">
      <w:bodyDiv w:val="1"/>
      <w:marLeft w:val="0"/>
      <w:marRight w:val="0"/>
      <w:marTop w:val="0"/>
      <w:marBottom w:val="0"/>
      <w:divBdr>
        <w:top w:val="none" w:sz="0" w:space="0" w:color="auto"/>
        <w:left w:val="none" w:sz="0" w:space="0" w:color="auto"/>
        <w:bottom w:val="none" w:sz="0" w:space="0" w:color="auto"/>
        <w:right w:val="none" w:sz="0" w:space="0" w:color="auto"/>
      </w:divBdr>
    </w:div>
    <w:div w:id="805859223">
      <w:bodyDiv w:val="1"/>
      <w:marLeft w:val="0"/>
      <w:marRight w:val="0"/>
      <w:marTop w:val="0"/>
      <w:marBottom w:val="0"/>
      <w:divBdr>
        <w:top w:val="none" w:sz="0" w:space="0" w:color="auto"/>
        <w:left w:val="none" w:sz="0" w:space="0" w:color="auto"/>
        <w:bottom w:val="none" w:sz="0" w:space="0" w:color="auto"/>
        <w:right w:val="none" w:sz="0" w:space="0" w:color="auto"/>
      </w:divBdr>
    </w:div>
    <w:div w:id="983780840">
      <w:bodyDiv w:val="1"/>
      <w:marLeft w:val="0"/>
      <w:marRight w:val="0"/>
      <w:marTop w:val="0"/>
      <w:marBottom w:val="0"/>
      <w:divBdr>
        <w:top w:val="none" w:sz="0" w:space="0" w:color="auto"/>
        <w:left w:val="none" w:sz="0" w:space="0" w:color="auto"/>
        <w:bottom w:val="none" w:sz="0" w:space="0" w:color="auto"/>
        <w:right w:val="none" w:sz="0" w:space="0" w:color="auto"/>
      </w:divBdr>
    </w:div>
    <w:div w:id="185502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5.xml"/><Relationship Id="rId32" Type="http://schemas.openxmlformats.org/officeDocument/2006/relationships/chart" Target="charts/chart8.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chart" Target="charts/chart4.xml"/><Relationship Id="rId27" Type="http://schemas.openxmlformats.org/officeDocument/2006/relationships/image" Target="media/image15.png"/><Relationship Id="rId30" Type="http://schemas.openxmlformats.org/officeDocument/2006/relationships/chart" Target="charts/chart6.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Desktop\CSProceedings_AuthorTools_Word_2003\svlnproc1104.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Geo\Documents\Licenta2017\PopulatieDimensiuneGrafic.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Geo\Documents\Licenta2017\Statistica_GA_Generalxlsx.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Geo\Documents\Licenta2017\STAT_GA_FOR_TSP.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Geo\Documents\Licenta2017\Grafic_timp.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Geo\Documents\Licenta2017\Grafic_iteratii.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Geo\Documents\Licenta2017\Grafic_solutie_determinar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ro-RO"/>
              <a:t>Impactul dimensiunii</a:t>
            </a:r>
            <a:r>
              <a:rPr lang="ro-RO" baseline="0"/>
              <a:t> populației</a:t>
            </a:r>
            <a:endParaRPr lang="en-US"/>
          </a:p>
        </c:rich>
      </c:tx>
      <c:overlay val="1"/>
    </c:title>
    <c:plotArea>
      <c:layout>
        <c:manualLayout>
          <c:layoutTarget val="inner"/>
          <c:xMode val="edge"/>
          <c:yMode val="edge"/>
          <c:x val="0.14865015823064287"/>
          <c:y val="0.2925361273065028"/>
          <c:w val="0.7792130358705166"/>
          <c:h val="0.54703631992418966"/>
        </c:manualLayout>
      </c:layout>
      <c:scatterChart>
        <c:scatterStyle val="smoothMarker"/>
        <c:ser>
          <c:idx val="0"/>
          <c:order val="0"/>
          <c:marker>
            <c:symbol val="none"/>
          </c:marker>
          <c:xVal>
            <c:numRef>
              <c:f>Sheet1!$A$1:$A$50</c:f>
              <c:numCache>
                <c:formatCode>General</c:formatCode>
                <c:ptCount val="50"/>
                <c:pt idx="0">
                  <c:v>20</c:v>
                </c:pt>
                <c:pt idx="1">
                  <c:v>21</c:v>
                </c:pt>
                <c:pt idx="2">
                  <c:v>22</c:v>
                </c:pt>
                <c:pt idx="3">
                  <c:v>23</c:v>
                </c:pt>
                <c:pt idx="4">
                  <c:v>24</c:v>
                </c:pt>
                <c:pt idx="5">
                  <c:v>25</c:v>
                </c:pt>
                <c:pt idx="6">
                  <c:v>26</c:v>
                </c:pt>
                <c:pt idx="7">
                  <c:v>27</c:v>
                </c:pt>
                <c:pt idx="8">
                  <c:v>28</c:v>
                </c:pt>
                <c:pt idx="9">
                  <c:v>29</c:v>
                </c:pt>
                <c:pt idx="10">
                  <c:v>30</c:v>
                </c:pt>
                <c:pt idx="11">
                  <c:v>31</c:v>
                </c:pt>
                <c:pt idx="12">
                  <c:v>32</c:v>
                </c:pt>
                <c:pt idx="13">
                  <c:v>33</c:v>
                </c:pt>
                <c:pt idx="14">
                  <c:v>34</c:v>
                </c:pt>
                <c:pt idx="15">
                  <c:v>35</c:v>
                </c:pt>
                <c:pt idx="16">
                  <c:v>36</c:v>
                </c:pt>
                <c:pt idx="17">
                  <c:v>37</c:v>
                </c:pt>
                <c:pt idx="18">
                  <c:v>38</c:v>
                </c:pt>
                <c:pt idx="19">
                  <c:v>39</c:v>
                </c:pt>
                <c:pt idx="20">
                  <c:v>40</c:v>
                </c:pt>
                <c:pt idx="21">
                  <c:v>41</c:v>
                </c:pt>
                <c:pt idx="22">
                  <c:v>42</c:v>
                </c:pt>
                <c:pt idx="23">
                  <c:v>43</c:v>
                </c:pt>
                <c:pt idx="24">
                  <c:v>44</c:v>
                </c:pt>
                <c:pt idx="25">
                  <c:v>45</c:v>
                </c:pt>
                <c:pt idx="26">
                  <c:v>46</c:v>
                </c:pt>
                <c:pt idx="27">
                  <c:v>47</c:v>
                </c:pt>
                <c:pt idx="28">
                  <c:v>48</c:v>
                </c:pt>
                <c:pt idx="29">
                  <c:v>49</c:v>
                </c:pt>
                <c:pt idx="30">
                  <c:v>50</c:v>
                </c:pt>
                <c:pt idx="31">
                  <c:v>51</c:v>
                </c:pt>
                <c:pt idx="32">
                  <c:v>52</c:v>
                </c:pt>
                <c:pt idx="33">
                  <c:v>53</c:v>
                </c:pt>
                <c:pt idx="34">
                  <c:v>55</c:v>
                </c:pt>
                <c:pt idx="35">
                  <c:v>56</c:v>
                </c:pt>
                <c:pt idx="36">
                  <c:v>57</c:v>
                </c:pt>
                <c:pt idx="37">
                  <c:v>58</c:v>
                </c:pt>
                <c:pt idx="38">
                  <c:v>59</c:v>
                </c:pt>
                <c:pt idx="39">
                  <c:v>60</c:v>
                </c:pt>
                <c:pt idx="40">
                  <c:v>61</c:v>
                </c:pt>
                <c:pt idx="41">
                  <c:v>62</c:v>
                </c:pt>
                <c:pt idx="42">
                  <c:v>63</c:v>
                </c:pt>
                <c:pt idx="43">
                  <c:v>64</c:v>
                </c:pt>
                <c:pt idx="44">
                  <c:v>65</c:v>
                </c:pt>
                <c:pt idx="45">
                  <c:v>66</c:v>
                </c:pt>
                <c:pt idx="46">
                  <c:v>67</c:v>
                </c:pt>
                <c:pt idx="47">
                  <c:v>68</c:v>
                </c:pt>
                <c:pt idx="48">
                  <c:v>69</c:v>
                </c:pt>
                <c:pt idx="49">
                  <c:v>70</c:v>
                </c:pt>
              </c:numCache>
            </c:numRef>
          </c:xVal>
          <c:yVal>
            <c:numRef>
              <c:f>Sheet1!$B$1:$B$50</c:f>
              <c:numCache>
                <c:formatCode>General</c:formatCode>
                <c:ptCount val="50"/>
                <c:pt idx="0">
                  <c:v>22.782999999999689</c:v>
                </c:pt>
                <c:pt idx="1">
                  <c:v>22.782999999999689</c:v>
                </c:pt>
                <c:pt idx="2">
                  <c:v>22.782999999999689</c:v>
                </c:pt>
                <c:pt idx="3">
                  <c:v>22.782999999999689</c:v>
                </c:pt>
                <c:pt idx="4">
                  <c:v>22.782999999999689</c:v>
                </c:pt>
                <c:pt idx="5">
                  <c:v>22.782999999999689</c:v>
                </c:pt>
                <c:pt idx="6">
                  <c:v>22.782999999999689</c:v>
                </c:pt>
                <c:pt idx="7">
                  <c:v>22.782999999999689</c:v>
                </c:pt>
                <c:pt idx="8">
                  <c:v>22.782999999999689</c:v>
                </c:pt>
                <c:pt idx="9">
                  <c:v>22.782999999999689</c:v>
                </c:pt>
                <c:pt idx="10">
                  <c:v>22.782999999999689</c:v>
                </c:pt>
                <c:pt idx="11">
                  <c:v>22.782999999999689</c:v>
                </c:pt>
                <c:pt idx="12">
                  <c:v>22.782999999999689</c:v>
                </c:pt>
                <c:pt idx="13">
                  <c:v>22.782999999999689</c:v>
                </c:pt>
                <c:pt idx="14">
                  <c:v>22.782999999999689</c:v>
                </c:pt>
                <c:pt idx="15">
                  <c:v>22.782999999999689</c:v>
                </c:pt>
                <c:pt idx="16">
                  <c:v>22.782999999999689</c:v>
                </c:pt>
                <c:pt idx="17">
                  <c:v>22.782999999999689</c:v>
                </c:pt>
                <c:pt idx="18">
                  <c:v>22.782999999999689</c:v>
                </c:pt>
                <c:pt idx="19">
                  <c:v>22.782999999999689</c:v>
                </c:pt>
                <c:pt idx="20">
                  <c:v>22.782999999999689</c:v>
                </c:pt>
                <c:pt idx="21">
                  <c:v>22.782999999999689</c:v>
                </c:pt>
                <c:pt idx="22">
                  <c:v>22.782999999999689</c:v>
                </c:pt>
                <c:pt idx="23">
                  <c:v>22.782999999999689</c:v>
                </c:pt>
                <c:pt idx="24">
                  <c:v>22.782999999999689</c:v>
                </c:pt>
                <c:pt idx="25">
                  <c:v>12.438000000000001</c:v>
                </c:pt>
                <c:pt idx="26">
                  <c:v>22.782999999999689</c:v>
                </c:pt>
                <c:pt idx="27">
                  <c:v>22.782999999999689</c:v>
                </c:pt>
                <c:pt idx="28">
                  <c:v>22.782999999999689</c:v>
                </c:pt>
                <c:pt idx="29">
                  <c:v>22.782999999999689</c:v>
                </c:pt>
                <c:pt idx="30">
                  <c:v>10.68</c:v>
                </c:pt>
                <c:pt idx="31">
                  <c:v>2.8419999999999987</c:v>
                </c:pt>
                <c:pt idx="32">
                  <c:v>10.73</c:v>
                </c:pt>
                <c:pt idx="33">
                  <c:v>3.0840000000000001</c:v>
                </c:pt>
                <c:pt idx="34">
                  <c:v>8.5990000000000002</c:v>
                </c:pt>
                <c:pt idx="35">
                  <c:v>3.2749999999999999</c:v>
                </c:pt>
                <c:pt idx="36">
                  <c:v>22.782999999999689</c:v>
                </c:pt>
                <c:pt idx="37">
                  <c:v>22.782999999999689</c:v>
                </c:pt>
                <c:pt idx="38">
                  <c:v>22.782999999999689</c:v>
                </c:pt>
                <c:pt idx="39">
                  <c:v>22.782999999999689</c:v>
                </c:pt>
                <c:pt idx="40">
                  <c:v>22.782999999999689</c:v>
                </c:pt>
                <c:pt idx="41">
                  <c:v>22.782999999999689</c:v>
                </c:pt>
                <c:pt idx="42">
                  <c:v>22.782999999999689</c:v>
                </c:pt>
                <c:pt idx="43">
                  <c:v>10.439</c:v>
                </c:pt>
                <c:pt idx="44">
                  <c:v>22.782999999999689</c:v>
                </c:pt>
                <c:pt idx="45">
                  <c:v>22.782999999999689</c:v>
                </c:pt>
                <c:pt idx="46">
                  <c:v>22.782999999999689</c:v>
                </c:pt>
                <c:pt idx="47">
                  <c:v>22.782999999999689</c:v>
                </c:pt>
                <c:pt idx="48">
                  <c:v>22.782999999999689</c:v>
                </c:pt>
                <c:pt idx="49">
                  <c:v>22.782999999999689</c:v>
                </c:pt>
              </c:numCache>
            </c:numRef>
          </c:yVal>
          <c:smooth val="1"/>
        </c:ser>
        <c:axId val="176801664"/>
        <c:axId val="176816512"/>
      </c:scatterChart>
      <c:valAx>
        <c:axId val="176801664"/>
        <c:scaling>
          <c:orientation val="minMax"/>
          <c:max val="70"/>
          <c:min val="20"/>
        </c:scaling>
        <c:axPos val="b"/>
        <c:title>
          <c:tx>
            <c:rich>
              <a:bodyPr/>
              <a:lstStyle/>
              <a:p>
                <a:pPr>
                  <a:defRPr/>
                </a:pPr>
                <a:r>
                  <a:rPr lang="en-US"/>
                  <a:t>Dimensiune</a:t>
                </a:r>
                <a:r>
                  <a:rPr lang="en-US" baseline="0"/>
                  <a:t> popula</a:t>
                </a:r>
                <a:r>
                  <a:rPr lang="ro-RO" baseline="0"/>
                  <a:t>tie</a:t>
                </a:r>
                <a:endParaRPr lang="en-US"/>
              </a:p>
            </c:rich>
          </c:tx>
        </c:title>
        <c:numFmt formatCode="General" sourceLinked="1"/>
        <c:tickLblPos val="nextTo"/>
        <c:crossAx val="176816512"/>
        <c:crosses val="autoZero"/>
        <c:crossBetween val="midCat"/>
        <c:majorUnit val="5"/>
      </c:valAx>
      <c:valAx>
        <c:axId val="176816512"/>
        <c:scaling>
          <c:orientation val="minMax"/>
          <c:max val="24"/>
          <c:min val="0"/>
        </c:scaling>
        <c:axPos val="l"/>
        <c:majorGridlines>
          <c:spPr>
            <a:ln w="0">
              <a:solidFill>
                <a:sysClr val="windowText" lastClr="000000">
                  <a:tint val="75000"/>
                  <a:shade val="95000"/>
                  <a:satMod val="105000"/>
                  <a:alpha val="0"/>
                </a:sysClr>
              </a:solidFill>
            </a:ln>
          </c:spPr>
        </c:majorGridlines>
        <c:title>
          <c:tx>
            <c:rich>
              <a:bodyPr rot="-5400000" vert="horz"/>
              <a:lstStyle/>
              <a:p>
                <a:pPr>
                  <a:defRPr/>
                </a:pPr>
                <a:r>
                  <a:rPr lang="ro-RO"/>
                  <a:t>Timp</a:t>
                </a:r>
                <a:r>
                  <a:rPr lang="ro-RO" baseline="0"/>
                  <a:t> determinare solutie (sec)</a:t>
                </a:r>
                <a:endParaRPr lang="ro-RO"/>
              </a:p>
            </c:rich>
          </c:tx>
          <c:layout>
            <c:manualLayout>
              <c:xMode val="edge"/>
              <c:yMode val="edge"/>
              <c:x val="0"/>
              <c:y val="0.21294031525791152"/>
            </c:manualLayout>
          </c:layout>
        </c:title>
        <c:numFmt formatCode="#,##0.00" sourceLinked="0"/>
        <c:tickLblPos val="nextTo"/>
        <c:crossAx val="176801664"/>
        <c:crosses val="autoZero"/>
        <c:crossBetween val="midCat"/>
        <c:majorUnit val="3"/>
      </c:valAx>
      <c:spPr>
        <a:noFill/>
        <a:ln w="25400">
          <a:noFill/>
        </a:ln>
      </c:spPr>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ro-RO"/>
              <a:t>Mutația dinamică</a:t>
            </a:r>
            <a:endParaRPr lang="en-US"/>
          </a:p>
        </c:rich>
      </c:tx>
      <c:layout>
        <c:manualLayout>
          <c:xMode val="edge"/>
          <c:yMode val="edge"/>
          <c:x val="0.33005654962536957"/>
          <c:y val="2.3910394385011007E-2"/>
        </c:manualLayout>
      </c:layout>
      <c:overlay val="1"/>
    </c:title>
    <c:plotArea>
      <c:layout>
        <c:manualLayout>
          <c:layoutTarget val="inner"/>
          <c:xMode val="edge"/>
          <c:yMode val="edge"/>
          <c:x val="0.17572758026268345"/>
          <c:y val="0.19709554603009791"/>
          <c:w val="0.76619573409202446"/>
          <c:h val="0.52972961015231634"/>
        </c:manualLayout>
      </c:layout>
      <c:scatterChart>
        <c:scatterStyle val="smoothMarker"/>
        <c:ser>
          <c:idx val="0"/>
          <c:order val="0"/>
          <c:marker>
            <c:symbol val="none"/>
          </c:marker>
          <c:xVal>
            <c:numRef>
              <c:f>Sheet1!$A$1:$A$720</c:f>
              <c:numCache>
                <c:formatCode>General</c:formatCode>
                <c:ptCount val="720"/>
                <c:pt idx="0">
                  <c:v>0</c:v>
                </c:pt>
                <c:pt idx="1">
                  <c:v>4</c:v>
                </c:pt>
                <c:pt idx="2">
                  <c:v>7</c:v>
                </c:pt>
                <c:pt idx="3">
                  <c:v>11</c:v>
                </c:pt>
                <c:pt idx="4">
                  <c:v>53</c:v>
                </c:pt>
                <c:pt idx="5">
                  <c:v>59</c:v>
                </c:pt>
                <c:pt idx="6">
                  <c:v>62</c:v>
                </c:pt>
                <c:pt idx="7">
                  <c:v>66</c:v>
                </c:pt>
                <c:pt idx="8">
                  <c:v>68</c:v>
                </c:pt>
                <c:pt idx="9">
                  <c:v>75</c:v>
                </c:pt>
                <c:pt idx="10">
                  <c:v>88</c:v>
                </c:pt>
                <c:pt idx="11">
                  <c:v>90</c:v>
                </c:pt>
                <c:pt idx="12">
                  <c:v>113</c:v>
                </c:pt>
                <c:pt idx="13">
                  <c:v>137</c:v>
                </c:pt>
                <c:pt idx="14">
                  <c:v>142</c:v>
                </c:pt>
                <c:pt idx="15">
                  <c:v>331</c:v>
                </c:pt>
                <c:pt idx="16">
                  <c:v>390</c:v>
                </c:pt>
                <c:pt idx="17">
                  <c:v>1050</c:v>
                </c:pt>
                <c:pt idx="18">
                  <c:v>1096</c:v>
                </c:pt>
                <c:pt idx="19">
                  <c:v>1098</c:v>
                </c:pt>
              </c:numCache>
            </c:numRef>
          </c:xVal>
          <c:yVal>
            <c:numRef>
              <c:f>Sheet1!$B$1:$B$720</c:f>
              <c:numCache>
                <c:formatCode>General</c:formatCode>
                <c:ptCount val="720"/>
                <c:pt idx="0">
                  <c:v>1687</c:v>
                </c:pt>
                <c:pt idx="1">
                  <c:v>1663</c:v>
                </c:pt>
                <c:pt idx="2">
                  <c:v>1629</c:v>
                </c:pt>
                <c:pt idx="3">
                  <c:v>1427</c:v>
                </c:pt>
                <c:pt idx="4">
                  <c:v>1386</c:v>
                </c:pt>
                <c:pt idx="5">
                  <c:v>1360</c:v>
                </c:pt>
                <c:pt idx="6">
                  <c:v>1348</c:v>
                </c:pt>
                <c:pt idx="7">
                  <c:v>1336</c:v>
                </c:pt>
                <c:pt idx="8">
                  <c:v>1264</c:v>
                </c:pt>
                <c:pt idx="9">
                  <c:v>1226</c:v>
                </c:pt>
                <c:pt idx="10">
                  <c:v>1188</c:v>
                </c:pt>
                <c:pt idx="11">
                  <c:v>1100</c:v>
                </c:pt>
                <c:pt idx="12">
                  <c:v>1060</c:v>
                </c:pt>
                <c:pt idx="13">
                  <c:v>983</c:v>
                </c:pt>
                <c:pt idx="14">
                  <c:v>955</c:v>
                </c:pt>
                <c:pt idx="15">
                  <c:v>935</c:v>
                </c:pt>
                <c:pt idx="16">
                  <c:v>915</c:v>
                </c:pt>
                <c:pt idx="17">
                  <c:v>894</c:v>
                </c:pt>
                <c:pt idx="18">
                  <c:v>886</c:v>
                </c:pt>
                <c:pt idx="19">
                  <c:v>863</c:v>
                </c:pt>
              </c:numCache>
            </c:numRef>
          </c:yVal>
          <c:smooth val="1"/>
        </c:ser>
        <c:axId val="177064576"/>
        <c:axId val="177130112"/>
      </c:scatterChart>
      <c:valAx>
        <c:axId val="177064576"/>
        <c:scaling>
          <c:orientation val="minMax"/>
          <c:max val="5000"/>
        </c:scaling>
        <c:axPos val="b"/>
        <c:title>
          <c:tx>
            <c:rich>
              <a:bodyPr/>
              <a:lstStyle/>
              <a:p>
                <a:pPr>
                  <a:defRPr/>
                </a:pPr>
                <a:r>
                  <a:rPr lang="en-US"/>
                  <a:t>Num</a:t>
                </a:r>
                <a:r>
                  <a:rPr lang="ro-RO"/>
                  <a:t>ăr</a:t>
                </a:r>
                <a:r>
                  <a:rPr lang="ro-RO" baseline="0"/>
                  <a:t> de iterații</a:t>
                </a:r>
                <a:endParaRPr lang="en-US"/>
              </a:p>
            </c:rich>
          </c:tx>
        </c:title>
        <c:numFmt formatCode="General" sourceLinked="1"/>
        <c:tickLblPos val="nextTo"/>
        <c:crossAx val="177130112"/>
        <c:crosses val="autoZero"/>
        <c:crossBetween val="midCat"/>
        <c:majorUnit val="500"/>
      </c:valAx>
      <c:valAx>
        <c:axId val="177130112"/>
        <c:scaling>
          <c:orientation val="minMax"/>
          <c:min val="860"/>
        </c:scaling>
        <c:axPos val="l"/>
        <c:title>
          <c:tx>
            <c:rich>
              <a:bodyPr rot="-5400000" vert="horz"/>
              <a:lstStyle/>
              <a:p>
                <a:pPr>
                  <a:defRPr/>
                </a:pPr>
                <a:r>
                  <a:rPr lang="ro-RO"/>
                  <a:t>Distanța traseului</a:t>
                </a:r>
                <a:endParaRPr lang="en-US"/>
              </a:p>
            </c:rich>
          </c:tx>
        </c:title>
        <c:numFmt formatCode="General" sourceLinked="1"/>
        <c:tickLblPos val="nextTo"/>
        <c:crossAx val="177064576"/>
        <c:crosses val="autoZero"/>
        <c:crossBetween val="midCat"/>
        <c:majorUnit val="100"/>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ro-RO"/>
              <a:t>Mutația statică</a:t>
            </a:r>
            <a:endParaRPr lang="en-US"/>
          </a:p>
        </c:rich>
      </c:tx>
      <c:overlay val="1"/>
    </c:title>
    <c:plotArea>
      <c:layout>
        <c:manualLayout>
          <c:layoutTarget val="inner"/>
          <c:xMode val="edge"/>
          <c:yMode val="edge"/>
          <c:x val="0.19428347652215799"/>
          <c:y val="0.16636820925991122"/>
          <c:w val="0.7442034934972116"/>
          <c:h val="0.53692480222391814"/>
        </c:manualLayout>
      </c:layout>
      <c:scatterChart>
        <c:scatterStyle val="smoothMarker"/>
        <c:ser>
          <c:idx val="0"/>
          <c:order val="0"/>
          <c:marker>
            <c:symbol val="none"/>
          </c:marker>
          <c:xVal>
            <c:numRef>
              <c:f>Sheet1!$A$1:$A$29</c:f>
              <c:numCache>
                <c:formatCode>General</c:formatCode>
                <c:ptCount val="29"/>
                <c:pt idx="0">
                  <c:v>0</c:v>
                </c:pt>
                <c:pt idx="1">
                  <c:v>398</c:v>
                </c:pt>
                <c:pt idx="2">
                  <c:v>400</c:v>
                </c:pt>
                <c:pt idx="3">
                  <c:v>401</c:v>
                </c:pt>
                <c:pt idx="4">
                  <c:v>402</c:v>
                </c:pt>
                <c:pt idx="5">
                  <c:v>403</c:v>
                </c:pt>
                <c:pt idx="6">
                  <c:v>404</c:v>
                </c:pt>
                <c:pt idx="7">
                  <c:v>405</c:v>
                </c:pt>
                <c:pt idx="8">
                  <c:v>406</c:v>
                </c:pt>
                <c:pt idx="9">
                  <c:v>408</c:v>
                </c:pt>
                <c:pt idx="10">
                  <c:v>411</c:v>
                </c:pt>
                <c:pt idx="11">
                  <c:v>414</c:v>
                </c:pt>
                <c:pt idx="12">
                  <c:v>417</c:v>
                </c:pt>
                <c:pt idx="13">
                  <c:v>421</c:v>
                </c:pt>
                <c:pt idx="14">
                  <c:v>427</c:v>
                </c:pt>
                <c:pt idx="15">
                  <c:v>444</c:v>
                </c:pt>
                <c:pt idx="16">
                  <c:v>508</c:v>
                </c:pt>
                <c:pt idx="17">
                  <c:v>523</c:v>
                </c:pt>
                <c:pt idx="18">
                  <c:v>847</c:v>
                </c:pt>
                <c:pt idx="19">
                  <c:v>848</c:v>
                </c:pt>
                <c:pt idx="20">
                  <c:v>855</c:v>
                </c:pt>
                <c:pt idx="21">
                  <c:v>888</c:v>
                </c:pt>
                <c:pt idx="22">
                  <c:v>890</c:v>
                </c:pt>
                <c:pt idx="23">
                  <c:v>899</c:v>
                </c:pt>
                <c:pt idx="24">
                  <c:v>900</c:v>
                </c:pt>
                <c:pt idx="25">
                  <c:v>2410</c:v>
                </c:pt>
                <c:pt idx="26">
                  <c:v>2438</c:v>
                </c:pt>
                <c:pt idx="27">
                  <c:v>2440</c:v>
                </c:pt>
                <c:pt idx="28">
                  <c:v>4034</c:v>
                </c:pt>
              </c:numCache>
            </c:numRef>
          </c:xVal>
          <c:yVal>
            <c:numRef>
              <c:f>Sheet1!$B$1:$B$29</c:f>
              <c:numCache>
                <c:formatCode>General</c:formatCode>
                <c:ptCount val="29"/>
                <c:pt idx="0">
                  <c:v>1836</c:v>
                </c:pt>
                <c:pt idx="1">
                  <c:v>1770</c:v>
                </c:pt>
                <c:pt idx="2">
                  <c:v>1677</c:v>
                </c:pt>
                <c:pt idx="3">
                  <c:v>1649</c:v>
                </c:pt>
                <c:pt idx="4">
                  <c:v>1646</c:v>
                </c:pt>
                <c:pt idx="5">
                  <c:v>1593</c:v>
                </c:pt>
                <c:pt idx="6">
                  <c:v>1576</c:v>
                </c:pt>
                <c:pt idx="7">
                  <c:v>1518</c:v>
                </c:pt>
                <c:pt idx="8">
                  <c:v>1507</c:v>
                </c:pt>
                <c:pt idx="9">
                  <c:v>1388</c:v>
                </c:pt>
                <c:pt idx="10">
                  <c:v>1335</c:v>
                </c:pt>
                <c:pt idx="11">
                  <c:v>1252</c:v>
                </c:pt>
                <c:pt idx="12">
                  <c:v>1217</c:v>
                </c:pt>
                <c:pt idx="13">
                  <c:v>1210</c:v>
                </c:pt>
                <c:pt idx="14">
                  <c:v>1188</c:v>
                </c:pt>
                <c:pt idx="15">
                  <c:v>1157</c:v>
                </c:pt>
                <c:pt idx="16">
                  <c:v>1145</c:v>
                </c:pt>
                <c:pt idx="17">
                  <c:v>1125</c:v>
                </c:pt>
                <c:pt idx="18">
                  <c:v>1102</c:v>
                </c:pt>
                <c:pt idx="19">
                  <c:v>1053</c:v>
                </c:pt>
                <c:pt idx="20">
                  <c:v>1017</c:v>
                </c:pt>
                <c:pt idx="21">
                  <c:v>1004</c:v>
                </c:pt>
                <c:pt idx="22">
                  <c:v>991</c:v>
                </c:pt>
                <c:pt idx="23">
                  <c:v>961</c:v>
                </c:pt>
                <c:pt idx="24">
                  <c:v>921</c:v>
                </c:pt>
                <c:pt idx="25">
                  <c:v>919</c:v>
                </c:pt>
                <c:pt idx="26">
                  <c:v>911</c:v>
                </c:pt>
                <c:pt idx="27">
                  <c:v>903</c:v>
                </c:pt>
                <c:pt idx="28">
                  <c:v>863</c:v>
                </c:pt>
              </c:numCache>
            </c:numRef>
          </c:yVal>
          <c:smooth val="1"/>
        </c:ser>
        <c:axId val="211289216"/>
        <c:axId val="211317120"/>
      </c:scatterChart>
      <c:valAx>
        <c:axId val="211289216"/>
        <c:scaling>
          <c:orientation val="minMax"/>
          <c:max val="5000"/>
        </c:scaling>
        <c:axPos val="b"/>
        <c:title>
          <c:tx>
            <c:rich>
              <a:bodyPr/>
              <a:lstStyle/>
              <a:p>
                <a:pPr>
                  <a:defRPr/>
                </a:pPr>
                <a:r>
                  <a:rPr lang="en-US"/>
                  <a:t>Num</a:t>
                </a:r>
                <a:r>
                  <a:rPr lang="ro-RO"/>
                  <a:t>ăr</a:t>
                </a:r>
                <a:r>
                  <a:rPr lang="ro-RO" baseline="0"/>
                  <a:t> de iterații</a:t>
                </a:r>
                <a:endParaRPr lang="en-US"/>
              </a:p>
            </c:rich>
          </c:tx>
        </c:title>
        <c:numFmt formatCode="General" sourceLinked="1"/>
        <c:tickLblPos val="nextTo"/>
        <c:crossAx val="211317120"/>
        <c:crosses val="autoZero"/>
        <c:crossBetween val="midCat"/>
        <c:majorUnit val="500"/>
      </c:valAx>
      <c:valAx>
        <c:axId val="211317120"/>
        <c:scaling>
          <c:orientation val="minMax"/>
          <c:max val="1850"/>
          <c:min val="860"/>
        </c:scaling>
        <c:axPos val="l"/>
        <c:title>
          <c:tx>
            <c:rich>
              <a:bodyPr rot="-5400000" vert="horz"/>
              <a:lstStyle/>
              <a:p>
                <a:pPr>
                  <a:defRPr/>
                </a:pPr>
                <a:r>
                  <a:rPr lang="ro-RO"/>
                  <a:t>Distanță traseu</a:t>
                </a:r>
                <a:endParaRPr lang="en-US"/>
              </a:p>
            </c:rich>
          </c:tx>
        </c:title>
        <c:numFmt formatCode="General" sourceLinked="1"/>
        <c:tickLblPos val="nextTo"/>
        <c:crossAx val="211289216"/>
        <c:crosses val="autoZero"/>
        <c:crossBetween val="midCat"/>
        <c:majorUnit val="100"/>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ro-RO"/>
              <a:t>AG</a:t>
            </a:r>
            <a:r>
              <a:rPr lang="ro-RO" baseline="0"/>
              <a:t> General - determinare soluție</a:t>
            </a:r>
            <a:endParaRPr lang="en-US"/>
          </a:p>
        </c:rich>
      </c:tx>
      <c:overlay val="1"/>
    </c:title>
    <c:plotArea>
      <c:layout>
        <c:manualLayout>
          <c:layoutTarget val="inner"/>
          <c:xMode val="edge"/>
          <c:yMode val="edge"/>
          <c:x val="0.18828003177833488"/>
          <c:y val="0.17903434967825291"/>
          <c:w val="0.75947579406000132"/>
          <c:h val="0.63018431355298465"/>
        </c:manualLayout>
      </c:layout>
      <c:scatterChart>
        <c:scatterStyle val="smoothMarker"/>
        <c:ser>
          <c:idx val="0"/>
          <c:order val="0"/>
          <c:marker>
            <c:symbol val="none"/>
          </c:marker>
          <c:xVal>
            <c:numRef>
              <c:f>Sheet1!$A$1:$A$1500</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Sheet1!$B$1:$B$1500</c:f>
              <c:numCache>
                <c:formatCode>General</c:formatCode>
                <c:ptCount val="1500"/>
                <c:pt idx="0">
                  <c:v>138787</c:v>
                </c:pt>
                <c:pt idx="1">
                  <c:v>127273</c:v>
                </c:pt>
                <c:pt idx="2">
                  <c:v>127273</c:v>
                </c:pt>
                <c:pt idx="3">
                  <c:v>127273</c:v>
                </c:pt>
                <c:pt idx="4">
                  <c:v>124658</c:v>
                </c:pt>
                <c:pt idx="5">
                  <c:v>123425</c:v>
                </c:pt>
                <c:pt idx="6">
                  <c:v>121818</c:v>
                </c:pt>
                <c:pt idx="7">
                  <c:v>119946</c:v>
                </c:pt>
                <c:pt idx="8">
                  <c:v>116607</c:v>
                </c:pt>
                <c:pt idx="9">
                  <c:v>116597</c:v>
                </c:pt>
                <c:pt idx="10">
                  <c:v>115441</c:v>
                </c:pt>
                <c:pt idx="11">
                  <c:v>113542</c:v>
                </c:pt>
                <c:pt idx="12">
                  <c:v>113542</c:v>
                </c:pt>
                <c:pt idx="13">
                  <c:v>111712</c:v>
                </c:pt>
                <c:pt idx="14">
                  <c:v>111712</c:v>
                </c:pt>
                <c:pt idx="15">
                  <c:v>105568</c:v>
                </c:pt>
                <c:pt idx="16">
                  <c:v>101890</c:v>
                </c:pt>
                <c:pt idx="17">
                  <c:v>101890</c:v>
                </c:pt>
                <c:pt idx="18">
                  <c:v>99615</c:v>
                </c:pt>
                <c:pt idx="19">
                  <c:v>99615</c:v>
                </c:pt>
                <c:pt idx="20">
                  <c:v>99615</c:v>
                </c:pt>
                <c:pt idx="21">
                  <c:v>97103</c:v>
                </c:pt>
                <c:pt idx="22">
                  <c:v>97103</c:v>
                </c:pt>
                <c:pt idx="23">
                  <c:v>97103</c:v>
                </c:pt>
                <c:pt idx="24">
                  <c:v>97103</c:v>
                </c:pt>
                <c:pt idx="25">
                  <c:v>97103</c:v>
                </c:pt>
                <c:pt idx="26">
                  <c:v>97103</c:v>
                </c:pt>
                <c:pt idx="27">
                  <c:v>96703</c:v>
                </c:pt>
                <c:pt idx="28">
                  <c:v>96703</c:v>
                </c:pt>
                <c:pt idx="29">
                  <c:v>96436</c:v>
                </c:pt>
                <c:pt idx="30">
                  <c:v>95607</c:v>
                </c:pt>
                <c:pt idx="31">
                  <c:v>95172</c:v>
                </c:pt>
                <c:pt idx="32">
                  <c:v>94960</c:v>
                </c:pt>
                <c:pt idx="33">
                  <c:v>94918</c:v>
                </c:pt>
                <c:pt idx="34">
                  <c:v>94918</c:v>
                </c:pt>
                <c:pt idx="35">
                  <c:v>94146</c:v>
                </c:pt>
                <c:pt idx="36">
                  <c:v>94146</c:v>
                </c:pt>
                <c:pt idx="37">
                  <c:v>92284</c:v>
                </c:pt>
                <c:pt idx="38">
                  <c:v>92284</c:v>
                </c:pt>
                <c:pt idx="39">
                  <c:v>92284</c:v>
                </c:pt>
                <c:pt idx="40">
                  <c:v>92284</c:v>
                </c:pt>
                <c:pt idx="41">
                  <c:v>91394</c:v>
                </c:pt>
                <c:pt idx="42">
                  <c:v>91394</c:v>
                </c:pt>
                <c:pt idx="43">
                  <c:v>89469</c:v>
                </c:pt>
                <c:pt idx="44">
                  <c:v>89469</c:v>
                </c:pt>
                <c:pt idx="45">
                  <c:v>89469</c:v>
                </c:pt>
                <c:pt idx="46">
                  <c:v>83356</c:v>
                </c:pt>
                <c:pt idx="47">
                  <c:v>83356</c:v>
                </c:pt>
                <c:pt idx="48">
                  <c:v>82051</c:v>
                </c:pt>
                <c:pt idx="49">
                  <c:v>81581</c:v>
                </c:pt>
                <c:pt idx="50">
                  <c:v>81581</c:v>
                </c:pt>
                <c:pt idx="51">
                  <c:v>80389</c:v>
                </c:pt>
                <c:pt idx="52">
                  <c:v>80389</c:v>
                </c:pt>
                <c:pt idx="53">
                  <c:v>80389</c:v>
                </c:pt>
                <c:pt idx="54">
                  <c:v>80389</c:v>
                </c:pt>
                <c:pt idx="55">
                  <c:v>80389</c:v>
                </c:pt>
                <c:pt idx="56">
                  <c:v>80229</c:v>
                </c:pt>
                <c:pt idx="57">
                  <c:v>80229</c:v>
                </c:pt>
                <c:pt idx="58">
                  <c:v>80229</c:v>
                </c:pt>
                <c:pt idx="59">
                  <c:v>80144</c:v>
                </c:pt>
                <c:pt idx="60">
                  <c:v>80144</c:v>
                </c:pt>
                <c:pt idx="61">
                  <c:v>80144</c:v>
                </c:pt>
                <c:pt idx="62">
                  <c:v>80144</c:v>
                </c:pt>
                <c:pt idx="63">
                  <c:v>79613</c:v>
                </c:pt>
                <c:pt idx="64">
                  <c:v>79613</c:v>
                </c:pt>
                <c:pt idx="65">
                  <c:v>79613</c:v>
                </c:pt>
                <c:pt idx="66">
                  <c:v>79613</c:v>
                </c:pt>
                <c:pt idx="67">
                  <c:v>78846</c:v>
                </c:pt>
                <c:pt idx="68">
                  <c:v>78844</c:v>
                </c:pt>
                <c:pt idx="69">
                  <c:v>78844</c:v>
                </c:pt>
                <c:pt idx="70">
                  <c:v>78844</c:v>
                </c:pt>
                <c:pt idx="71">
                  <c:v>78844</c:v>
                </c:pt>
                <c:pt idx="72">
                  <c:v>78844</c:v>
                </c:pt>
                <c:pt idx="73">
                  <c:v>78844</c:v>
                </c:pt>
                <c:pt idx="74">
                  <c:v>78844</c:v>
                </c:pt>
                <c:pt idx="75">
                  <c:v>78844</c:v>
                </c:pt>
                <c:pt idx="76">
                  <c:v>78844</c:v>
                </c:pt>
                <c:pt idx="77">
                  <c:v>78844</c:v>
                </c:pt>
                <c:pt idx="78">
                  <c:v>78844</c:v>
                </c:pt>
                <c:pt idx="79">
                  <c:v>78844</c:v>
                </c:pt>
                <c:pt idx="80">
                  <c:v>78844</c:v>
                </c:pt>
                <c:pt idx="81">
                  <c:v>78700</c:v>
                </c:pt>
                <c:pt idx="82">
                  <c:v>78575</c:v>
                </c:pt>
                <c:pt idx="83">
                  <c:v>78400</c:v>
                </c:pt>
                <c:pt idx="84">
                  <c:v>78400</c:v>
                </c:pt>
                <c:pt idx="85">
                  <c:v>78400</c:v>
                </c:pt>
                <c:pt idx="86">
                  <c:v>78400</c:v>
                </c:pt>
                <c:pt idx="87">
                  <c:v>78400</c:v>
                </c:pt>
                <c:pt idx="88">
                  <c:v>78400</c:v>
                </c:pt>
                <c:pt idx="89">
                  <c:v>78400</c:v>
                </c:pt>
                <c:pt idx="90">
                  <c:v>78400</c:v>
                </c:pt>
                <c:pt idx="91">
                  <c:v>78400</c:v>
                </c:pt>
                <c:pt idx="92">
                  <c:v>75417</c:v>
                </c:pt>
                <c:pt idx="93">
                  <c:v>75417</c:v>
                </c:pt>
                <c:pt idx="94">
                  <c:v>75417</c:v>
                </c:pt>
                <c:pt idx="95">
                  <c:v>75417</c:v>
                </c:pt>
                <c:pt idx="96">
                  <c:v>75417</c:v>
                </c:pt>
                <c:pt idx="97">
                  <c:v>75417</c:v>
                </c:pt>
                <c:pt idx="98">
                  <c:v>75417</c:v>
                </c:pt>
                <c:pt idx="99">
                  <c:v>75417</c:v>
                </c:pt>
                <c:pt idx="100">
                  <c:v>75417</c:v>
                </c:pt>
                <c:pt idx="101">
                  <c:v>75417</c:v>
                </c:pt>
                <c:pt idx="102">
                  <c:v>75160</c:v>
                </c:pt>
                <c:pt idx="103">
                  <c:v>75160</c:v>
                </c:pt>
                <c:pt idx="104">
                  <c:v>75160</c:v>
                </c:pt>
                <c:pt idx="105">
                  <c:v>75160</c:v>
                </c:pt>
                <c:pt idx="106">
                  <c:v>74925</c:v>
                </c:pt>
                <c:pt idx="107">
                  <c:v>74925</c:v>
                </c:pt>
                <c:pt idx="108">
                  <c:v>74608</c:v>
                </c:pt>
                <c:pt idx="109">
                  <c:v>74608</c:v>
                </c:pt>
                <c:pt idx="110">
                  <c:v>74608</c:v>
                </c:pt>
                <c:pt idx="111">
                  <c:v>74608</c:v>
                </c:pt>
                <c:pt idx="112">
                  <c:v>74565</c:v>
                </c:pt>
                <c:pt idx="113">
                  <c:v>74485</c:v>
                </c:pt>
                <c:pt idx="114">
                  <c:v>74485</c:v>
                </c:pt>
                <c:pt idx="115">
                  <c:v>74283</c:v>
                </c:pt>
                <c:pt idx="116">
                  <c:v>74025</c:v>
                </c:pt>
                <c:pt idx="117">
                  <c:v>74025</c:v>
                </c:pt>
                <c:pt idx="118">
                  <c:v>74025</c:v>
                </c:pt>
                <c:pt idx="119">
                  <c:v>74025</c:v>
                </c:pt>
                <c:pt idx="120">
                  <c:v>74025</c:v>
                </c:pt>
                <c:pt idx="121">
                  <c:v>74025</c:v>
                </c:pt>
                <c:pt idx="122">
                  <c:v>74025</c:v>
                </c:pt>
                <c:pt idx="123">
                  <c:v>74025</c:v>
                </c:pt>
                <c:pt idx="124">
                  <c:v>74025</c:v>
                </c:pt>
                <c:pt idx="125">
                  <c:v>74025</c:v>
                </c:pt>
                <c:pt idx="126">
                  <c:v>74025</c:v>
                </c:pt>
                <c:pt idx="127">
                  <c:v>74025</c:v>
                </c:pt>
                <c:pt idx="128">
                  <c:v>74025</c:v>
                </c:pt>
                <c:pt idx="129">
                  <c:v>74025</c:v>
                </c:pt>
                <c:pt idx="130">
                  <c:v>73244</c:v>
                </c:pt>
                <c:pt idx="131">
                  <c:v>73244</c:v>
                </c:pt>
                <c:pt idx="132">
                  <c:v>73244</c:v>
                </c:pt>
                <c:pt idx="133">
                  <c:v>73142</c:v>
                </c:pt>
                <c:pt idx="134">
                  <c:v>73142</c:v>
                </c:pt>
                <c:pt idx="135">
                  <c:v>73028</c:v>
                </c:pt>
                <c:pt idx="136">
                  <c:v>73028</c:v>
                </c:pt>
                <c:pt idx="137">
                  <c:v>73028</c:v>
                </c:pt>
                <c:pt idx="138">
                  <c:v>73028</c:v>
                </c:pt>
                <c:pt idx="139">
                  <c:v>72736</c:v>
                </c:pt>
                <c:pt idx="140">
                  <c:v>72736</c:v>
                </c:pt>
                <c:pt idx="141">
                  <c:v>72736</c:v>
                </c:pt>
                <c:pt idx="142">
                  <c:v>72599</c:v>
                </c:pt>
                <c:pt idx="143">
                  <c:v>72599</c:v>
                </c:pt>
                <c:pt idx="144">
                  <c:v>72599</c:v>
                </c:pt>
                <c:pt idx="145">
                  <c:v>72599</c:v>
                </c:pt>
                <c:pt idx="146">
                  <c:v>72298</c:v>
                </c:pt>
                <c:pt idx="147">
                  <c:v>71348</c:v>
                </c:pt>
                <c:pt idx="148">
                  <c:v>71348</c:v>
                </c:pt>
                <c:pt idx="149">
                  <c:v>69547</c:v>
                </c:pt>
                <c:pt idx="150">
                  <c:v>69272</c:v>
                </c:pt>
                <c:pt idx="151">
                  <c:v>69272</c:v>
                </c:pt>
                <c:pt idx="152">
                  <c:v>69156</c:v>
                </c:pt>
                <c:pt idx="153">
                  <c:v>68881</c:v>
                </c:pt>
                <c:pt idx="154">
                  <c:v>68881</c:v>
                </c:pt>
                <c:pt idx="155">
                  <c:v>68881</c:v>
                </c:pt>
                <c:pt idx="156">
                  <c:v>68881</c:v>
                </c:pt>
                <c:pt idx="157">
                  <c:v>68881</c:v>
                </c:pt>
                <c:pt idx="158">
                  <c:v>68881</c:v>
                </c:pt>
                <c:pt idx="159">
                  <c:v>68515</c:v>
                </c:pt>
                <c:pt idx="160">
                  <c:v>68515</c:v>
                </c:pt>
                <c:pt idx="161">
                  <c:v>68515</c:v>
                </c:pt>
                <c:pt idx="162">
                  <c:v>67259</c:v>
                </c:pt>
                <c:pt idx="163">
                  <c:v>67259</c:v>
                </c:pt>
                <c:pt idx="164">
                  <c:v>67259</c:v>
                </c:pt>
                <c:pt idx="165">
                  <c:v>67259</c:v>
                </c:pt>
                <c:pt idx="166">
                  <c:v>67259</c:v>
                </c:pt>
                <c:pt idx="167">
                  <c:v>67259</c:v>
                </c:pt>
                <c:pt idx="168">
                  <c:v>67259</c:v>
                </c:pt>
                <c:pt idx="169">
                  <c:v>67259</c:v>
                </c:pt>
                <c:pt idx="170">
                  <c:v>67259</c:v>
                </c:pt>
                <c:pt idx="171">
                  <c:v>67259</c:v>
                </c:pt>
                <c:pt idx="172">
                  <c:v>67259</c:v>
                </c:pt>
                <c:pt idx="173">
                  <c:v>67259</c:v>
                </c:pt>
                <c:pt idx="174">
                  <c:v>67259</c:v>
                </c:pt>
                <c:pt idx="175">
                  <c:v>67259</c:v>
                </c:pt>
                <c:pt idx="176">
                  <c:v>67259</c:v>
                </c:pt>
                <c:pt idx="177">
                  <c:v>67259</c:v>
                </c:pt>
                <c:pt idx="178">
                  <c:v>67259</c:v>
                </c:pt>
                <c:pt idx="179">
                  <c:v>67259</c:v>
                </c:pt>
                <c:pt idx="180">
                  <c:v>67259</c:v>
                </c:pt>
                <c:pt idx="181">
                  <c:v>67259</c:v>
                </c:pt>
                <c:pt idx="182">
                  <c:v>67259</c:v>
                </c:pt>
                <c:pt idx="183">
                  <c:v>67259</c:v>
                </c:pt>
                <c:pt idx="184">
                  <c:v>67259</c:v>
                </c:pt>
                <c:pt idx="185">
                  <c:v>67259</c:v>
                </c:pt>
                <c:pt idx="186">
                  <c:v>67259</c:v>
                </c:pt>
                <c:pt idx="187">
                  <c:v>67259</c:v>
                </c:pt>
                <c:pt idx="188">
                  <c:v>67259</c:v>
                </c:pt>
                <c:pt idx="189">
                  <c:v>67259</c:v>
                </c:pt>
                <c:pt idx="190">
                  <c:v>67259</c:v>
                </c:pt>
                <c:pt idx="191">
                  <c:v>67259</c:v>
                </c:pt>
                <c:pt idx="192">
                  <c:v>66919</c:v>
                </c:pt>
                <c:pt idx="193">
                  <c:v>66919</c:v>
                </c:pt>
                <c:pt idx="194">
                  <c:v>66736</c:v>
                </c:pt>
                <c:pt idx="195">
                  <c:v>66736</c:v>
                </c:pt>
                <c:pt idx="196">
                  <c:v>66736</c:v>
                </c:pt>
                <c:pt idx="197">
                  <c:v>66736</c:v>
                </c:pt>
                <c:pt idx="198">
                  <c:v>66551</c:v>
                </c:pt>
                <c:pt idx="199">
                  <c:v>66551</c:v>
                </c:pt>
                <c:pt idx="200">
                  <c:v>64986</c:v>
                </c:pt>
                <c:pt idx="201">
                  <c:v>64611</c:v>
                </c:pt>
                <c:pt idx="202">
                  <c:v>64611</c:v>
                </c:pt>
                <c:pt idx="203">
                  <c:v>64611</c:v>
                </c:pt>
                <c:pt idx="204">
                  <c:v>64611</c:v>
                </c:pt>
                <c:pt idx="205">
                  <c:v>64611</c:v>
                </c:pt>
                <c:pt idx="206">
                  <c:v>64611</c:v>
                </c:pt>
                <c:pt idx="207">
                  <c:v>64611</c:v>
                </c:pt>
                <c:pt idx="208">
                  <c:v>64611</c:v>
                </c:pt>
                <c:pt idx="209">
                  <c:v>64611</c:v>
                </c:pt>
                <c:pt idx="210">
                  <c:v>64611</c:v>
                </c:pt>
                <c:pt idx="211">
                  <c:v>64611</c:v>
                </c:pt>
                <c:pt idx="212">
                  <c:v>64553</c:v>
                </c:pt>
                <c:pt idx="213">
                  <c:v>64553</c:v>
                </c:pt>
                <c:pt idx="214">
                  <c:v>64553</c:v>
                </c:pt>
                <c:pt idx="215">
                  <c:v>64553</c:v>
                </c:pt>
                <c:pt idx="216">
                  <c:v>64553</c:v>
                </c:pt>
                <c:pt idx="217">
                  <c:v>64553</c:v>
                </c:pt>
                <c:pt idx="218">
                  <c:v>64553</c:v>
                </c:pt>
                <c:pt idx="219">
                  <c:v>64553</c:v>
                </c:pt>
                <c:pt idx="220">
                  <c:v>64553</c:v>
                </c:pt>
                <c:pt idx="221">
                  <c:v>64553</c:v>
                </c:pt>
                <c:pt idx="222">
                  <c:v>64553</c:v>
                </c:pt>
                <c:pt idx="223">
                  <c:v>64553</c:v>
                </c:pt>
                <c:pt idx="224">
                  <c:v>64417</c:v>
                </c:pt>
                <c:pt idx="225">
                  <c:v>64417</c:v>
                </c:pt>
                <c:pt idx="226">
                  <c:v>64417</c:v>
                </c:pt>
                <c:pt idx="227">
                  <c:v>64417</c:v>
                </c:pt>
                <c:pt idx="228">
                  <c:v>64417</c:v>
                </c:pt>
                <c:pt idx="229">
                  <c:v>63565</c:v>
                </c:pt>
                <c:pt idx="230">
                  <c:v>63565</c:v>
                </c:pt>
                <c:pt idx="231">
                  <c:v>63565</c:v>
                </c:pt>
                <c:pt idx="232">
                  <c:v>63565</c:v>
                </c:pt>
                <c:pt idx="233">
                  <c:v>63424</c:v>
                </c:pt>
                <c:pt idx="234">
                  <c:v>63424</c:v>
                </c:pt>
                <c:pt idx="235">
                  <c:v>63424</c:v>
                </c:pt>
                <c:pt idx="236">
                  <c:v>63424</c:v>
                </c:pt>
                <c:pt idx="237">
                  <c:v>63424</c:v>
                </c:pt>
                <c:pt idx="238">
                  <c:v>62722</c:v>
                </c:pt>
                <c:pt idx="239">
                  <c:v>62722</c:v>
                </c:pt>
                <c:pt idx="240">
                  <c:v>62722</c:v>
                </c:pt>
                <c:pt idx="241">
                  <c:v>62722</c:v>
                </c:pt>
                <c:pt idx="242">
                  <c:v>62722</c:v>
                </c:pt>
                <c:pt idx="243">
                  <c:v>62722</c:v>
                </c:pt>
                <c:pt idx="244">
                  <c:v>62722</c:v>
                </c:pt>
                <c:pt idx="245">
                  <c:v>62722</c:v>
                </c:pt>
                <c:pt idx="246">
                  <c:v>62722</c:v>
                </c:pt>
                <c:pt idx="247">
                  <c:v>62722</c:v>
                </c:pt>
                <c:pt idx="248">
                  <c:v>62722</c:v>
                </c:pt>
                <c:pt idx="249">
                  <c:v>62722</c:v>
                </c:pt>
                <c:pt idx="250">
                  <c:v>62722</c:v>
                </c:pt>
                <c:pt idx="251">
                  <c:v>62722</c:v>
                </c:pt>
                <c:pt idx="252">
                  <c:v>62722</c:v>
                </c:pt>
                <c:pt idx="253">
                  <c:v>62722</c:v>
                </c:pt>
                <c:pt idx="254">
                  <c:v>62722</c:v>
                </c:pt>
                <c:pt idx="255">
                  <c:v>62722</c:v>
                </c:pt>
                <c:pt idx="256">
                  <c:v>62722</c:v>
                </c:pt>
                <c:pt idx="257">
                  <c:v>62722</c:v>
                </c:pt>
                <c:pt idx="258">
                  <c:v>62722</c:v>
                </c:pt>
                <c:pt idx="259">
                  <c:v>62722</c:v>
                </c:pt>
                <c:pt idx="260">
                  <c:v>62722</c:v>
                </c:pt>
                <c:pt idx="261">
                  <c:v>62722</c:v>
                </c:pt>
                <c:pt idx="262">
                  <c:v>62722</c:v>
                </c:pt>
                <c:pt idx="263">
                  <c:v>62722</c:v>
                </c:pt>
                <c:pt idx="264">
                  <c:v>62722</c:v>
                </c:pt>
                <c:pt idx="265">
                  <c:v>62722</c:v>
                </c:pt>
                <c:pt idx="266">
                  <c:v>62722</c:v>
                </c:pt>
                <c:pt idx="267">
                  <c:v>62722</c:v>
                </c:pt>
                <c:pt idx="268">
                  <c:v>62722</c:v>
                </c:pt>
                <c:pt idx="269">
                  <c:v>62722</c:v>
                </c:pt>
                <c:pt idx="270">
                  <c:v>62722</c:v>
                </c:pt>
                <c:pt idx="271">
                  <c:v>62722</c:v>
                </c:pt>
                <c:pt idx="272">
                  <c:v>62722</c:v>
                </c:pt>
                <c:pt idx="273">
                  <c:v>62722</c:v>
                </c:pt>
                <c:pt idx="274">
                  <c:v>62722</c:v>
                </c:pt>
                <c:pt idx="275">
                  <c:v>62722</c:v>
                </c:pt>
                <c:pt idx="276">
                  <c:v>62722</c:v>
                </c:pt>
                <c:pt idx="277">
                  <c:v>62722</c:v>
                </c:pt>
                <c:pt idx="278">
                  <c:v>62722</c:v>
                </c:pt>
                <c:pt idx="279">
                  <c:v>62722</c:v>
                </c:pt>
                <c:pt idx="280">
                  <c:v>62722</c:v>
                </c:pt>
                <c:pt idx="281">
                  <c:v>62722</c:v>
                </c:pt>
                <c:pt idx="282">
                  <c:v>60438</c:v>
                </c:pt>
                <c:pt idx="283">
                  <c:v>60438</c:v>
                </c:pt>
                <c:pt idx="284">
                  <c:v>60438</c:v>
                </c:pt>
                <c:pt idx="285">
                  <c:v>60261</c:v>
                </c:pt>
                <c:pt idx="286">
                  <c:v>60261</c:v>
                </c:pt>
                <c:pt idx="287">
                  <c:v>60261</c:v>
                </c:pt>
                <c:pt idx="288">
                  <c:v>60261</c:v>
                </c:pt>
                <c:pt idx="289">
                  <c:v>60261</c:v>
                </c:pt>
                <c:pt idx="290">
                  <c:v>60261</c:v>
                </c:pt>
                <c:pt idx="291">
                  <c:v>60261</c:v>
                </c:pt>
                <c:pt idx="292">
                  <c:v>58714</c:v>
                </c:pt>
                <c:pt idx="293">
                  <c:v>58416</c:v>
                </c:pt>
                <c:pt idx="294">
                  <c:v>58416</c:v>
                </c:pt>
                <c:pt idx="295">
                  <c:v>58416</c:v>
                </c:pt>
                <c:pt idx="296">
                  <c:v>58416</c:v>
                </c:pt>
                <c:pt idx="297">
                  <c:v>58416</c:v>
                </c:pt>
                <c:pt idx="298">
                  <c:v>58416</c:v>
                </c:pt>
                <c:pt idx="299">
                  <c:v>58416</c:v>
                </c:pt>
                <c:pt idx="300">
                  <c:v>57856</c:v>
                </c:pt>
                <c:pt idx="301">
                  <c:v>57856</c:v>
                </c:pt>
                <c:pt idx="302">
                  <c:v>57856</c:v>
                </c:pt>
                <c:pt idx="303">
                  <c:v>57856</c:v>
                </c:pt>
                <c:pt idx="304">
                  <c:v>57856</c:v>
                </c:pt>
                <c:pt idx="305">
                  <c:v>57856</c:v>
                </c:pt>
                <c:pt idx="306">
                  <c:v>57856</c:v>
                </c:pt>
                <c:pt idx="307">
                  <c:v>57856</c:v>
                </c:pt>
                <c:pt idx="308">
                  <c:v>57856</c:v>
                </c:pt>
                <c:pt idx="309">
                  <c:v>57856</c:v>
                </c:pt>
                <c:pt idx="310">
                  <c:v>57856</c:v>
                </c:pt>
                <c:pt idx="311">
                  <c:v>57856</c:v>
                </c:pt>
                <c:pt idx="312">
                  <c:v>57856</c:v>
                </c:pt>
                <c:pt idx="313">
                  <c:v>57856</c:v>
                </c:pt>
                <c:pt idx="314">
                  <c:v>57856</c:v>
                </c:pt>
                <c:pt idx="315">
                  <c:v>57856</c:v>
                </c:pt>
                <c:pt idx="316">
                  <c:v>57856</c:v>
                </c:pt>
                <c:pt idx="317">
                  <c:v>57856</c:v>
                </c:pt>
                <c:pt idx="318">
                  <c:v>57856</c:v>
                </c:pt>
                <c:pt idx="319">
                  <c:v>57856</c:v>
                </c:pt>
                <c:pt idx="320">
                  <c:v>57004</c:v>
                </c:pt>
                <c:pt idx="321">
                  <c:v>57004</c:v>
                </c:pt>
                <c:pt idx="322">
                  <c:v>57004</c:v>
                </c:pt>
                <c:pt idx="323">
                  <c:v>57004</c:v>
                </c:pt>
                <c:pt idx="324">
                  <c:v>57004</c:v>
                </c:pt>
                <c:pt idx="325">
                  <c:v>57004</c:v>
                </c:pt>
                <c:pt idx="326">
                  <c:v>57004</c:v>
                </c:pt>
                <c:pt idx="327">
                  <c:v>57004</c:v>
                </c:pt>
                <c:pt idx="328">
                  <c:v>57004</c:v>
                </c:pt>
                <c:pt idx="329">
                  <c:v>57004</c:v>
                </c:pt>
                <c:pt idx="330">
                  <c:v>57004</c:v>
                </c:pt>
                <c:pt idx="331">
                  <c:v>57004</c:v>
                </c:pt>
                <c:pt idx="332">
                  <c:v>57004</c:v>
                </c:pt>
                <c:pt idx="333">
                  <c:v>57004</c:v>
                </c:pt>
                <c:pt idx="334">
                  <c:v>57004</c:v>
                </c:pt>
                <c:pt idx="335">
                  <c:v>57004</c:v>
                </c:pt>
                <c:pt idx="336">
                  <c:v>57004</c:v>
                </c:pt>
                <c:pt idx="337">
                  <c:v>57004</c:v>
                </c:pt>
                <c:pt idx="338">
                  <c:v>57004</c:v>
                </c:pt>
                <c:pt idx="339">
                  <c:v>57004</c:v>
                </c:pt>
                <c:pt idx="340">
                  <c:v>56607</c:v>
                </c:pt>
                <c:pt idx="341">
                  <c:v>56607</c:v>
                </c:pt>
                <c:pt idx="342">
                  <c:v>56607</c:v>
                </c:pt>
                <c:pt idx="343">
                  <c:v>56607</c:v>
                </c:pt>
                <c:pt idx="344">
                  <c:v>56607</c:v>
                </c:pt>
                <c:pt idx="345">
                  <c:v>56607</c:v>
                </c:pt>
                <c:pt idx="346">
                  <c:v>56607</c:v>
                </c:pt>
                <c:pt idx="347">
                  <c:v>56607</c:v>
                </c:pt>
                <c:pt idx="348">
                  <c:v>56607</c:v>
                </c:pt>
                <c:pt idx="349">
                  <c:v>56607</c:v>
                </c:pt>
                <c:pt idx="350">
                  <c:v>56607</c:v>
                </c:pt>
                <c:pt idx="351">
                  <c:v>56607</c:v>
                </c:pt>
                <c:pt idx="352">
                  <c:v>56607</c:v>
                </c:pt>
                <c:pt idx="353">
                  <c:v>56607</c:v>
                </c:pt>
                <c:pt idx="354">
                  <c:v>56607</c:v>
                </c:pt>
                <c:pt idx="355">
                  <c:v>56607</c:v>
                </c:pt>
                <c:pt idx="356">
                  <c:v>56607</c:v>
                </c:pt>
                <c:pt idx="357">
                  <c:v>55663</c:v>
                </c:pt>
                <c:pt idx="358">
                  <c:v>55663</c:v>
                </c:pt>
                <c:pt idx="359">
                  <c:v>55663</c:v>
                </c:pt>
                <c:pt idx="360">
                  <c:v>55663</c:v>
                </c:pt>
                <c:pt idx="361">
                  <c:v>55663</c:v>
                </c:pt>
                <c:pt idx="362">
                  <c:v>55663</c:v>
                </c:pt>
                <c:pt idx="363">
                  <c:v>55663</c:v>
                </c:pt>
                <c:pt idx="364">
                  <c:v>55663</c:v>
                </c:pt>
                <c:pt idx="365">
                  <c:v>55663</c:v>
                </c:pt>
                <c:pt idx="366">
                  <c:v>55663</c:v>
                </c:pt>
                <c:pt idx="367">
                  <c:v>55652</c:v>
                </c:pt>
                <c:pt idx="368">
                  <c:v>55652</c:v>
                </c:pt>
                <c:pt idx="369">
                  <c:v>54964</c:v>
                </c:pt>
                <c:pt idx="370">
                  <c:v>54964</c:v>
                </c:pt>
                <c:pt idx="371">
                  <c:v>54964</c:v>
                </c:pt>
                <c:pt idx="372">
                  <c:v>54964</c:v>
                </c:pt>
                <c:pt idx="373">
                  <c:v>54964</c:v>
                </c:pt>
                <c:pt idx="374">
                  <c:v>54964</c:v>
                </c:pt>
                <c:pt idx="375">
                  <c:v>54964</c:v>
                </c:pt>
                <c:pt idx="376">
                  <c:v>54964</c:v>
                </c:pt>
                <c:pt idx="377">
                  <c:v>54964</c:v>
                </c:pt>
                <c:pt idx="378">
                  <c:v>54964</c:v>
                </c:pt>
                <c:pt idx="379">
                  <c:v>54964</c:v>
                </c:pt>
                <c:pt idx="380">
                  <c:v>54964</c:v>
                </c:pt>
                <c:pt idx="381">
                  <c:v>54964</c:v>
                </c:pt>
                <c:pt idx="382">
                  <c:v>54964</c:v>
                </c:pt>
                <c:pt idx="383">
                  <c:v>54964</c:v>
                </c:pt>
                <c:pt idx="384">
                  <c:v>54964</c:v>
                </c:pt>
                <c:pt idx="385">
                  <c:v>54964</c:v>
                </c:pt>
                <c:pt idx="386">
                  <c:v>54964</c:v>
                </c:pt>
                <c:pt idx="387">
                  <c:v>54964</c:v>
                </c:pt>
                <c:pt idx="388">
                  <c:v>54964</c:v>
                </c:pt>
                <c:pt idx="389">
                  <c:v>53493</c:v>
                </c:pt>
                <c:pt idx="390">
                  <c:v>53493</c:v>
                </c:pt>
                <c:pt idx="391">
                  <c:v>53493</c:v>
                </c:pt>
                <c:pt idx="392">
                  <c:v>53420</c:v>
                </c:pt>
                <c:pt idx="393">
                  <c:v>53420</c:v>
                </c:pt>
                <c:pt idx="394">
                  <c:v>53420</c:v>
                </c:pt>
                <c:pt idx="395">
                  <c:v>53420</c:v>
                </c:pt>
                <c:pt idx="396">
                  <c:v>53420</c:v>
                </c:pt>
                <c:pt idx="397">
                  <c:v>53420</c:v>
                </c:pt>
                <c:pt idx="398">
                  <c:v>53420</c:v>
                </c:pt>
                <c:pt idx="399">
                  <c:v>53420</c:v>
                </c:pt>
                <c:pt idx="400">
                  <c:v>53420</c:v>
                </c:pt>
                <c:pt idx="401">
                  <c:v>53420</c:v>
                </c:pt>
                <c:pt idx="402">
                  <c:v>53420</c:v>
                </c:pt>
                <c:pt idx="403">
                  <c:v>53420</c:v>
                </c:pt>
                <c:pt idx="404">
                  <c:v>53420</c:v>
                </c:pt>
                <c:pt idx="405">
                  <c:v>53420</c:v>
                </c:pt>
                <c:pt idx="406">
                  <c:v>53420</c:v>
                </c:pt>
                <c:pt idx="407">
                  <c:v>53420</c:v>
                </c:pt>
                <c:pt idx="408">
                  <c:v>53420</c:v>
                </c:pt>
                <c:pt idx="409">
                  <c:v>53420</c:v>
                </c:pt>
                <c:pt idx="410">
                  <c:v>53230</c:v>
                </c:pt>
                <c:pt idx="411">
                  <c:v>53230</c:v>
                </c:pt>
                <c:pt idx="412">
                  <c:v>53230</c:v>
                </c:pt>
                <c:pt idx="413">
                  <c:v>53230</c:v>
                </c:pt>
                <c:pt idx="414">
                  <c:v>53230</c:v>
                </c:pt>
                <c:pt idx="415">
                  <c:v>53230</c:v>
                </c:pt>
                <c:pt idx="416">
                  <c:v>53230</c:v>
                </c:pt>
                <c:pt idx="417">
                  <c:v>53230</c:v>
                </c:pt>
                <c:pt idx="418">
                  <c:v>53230</c:v>
                </c:pt>
                <c:pt idx="419">
                  <c:v>53230</c:v>
                </c:pt>
                <c:pt idx="420">
                  <c:v>53230</c:v>
                </c:pt>
                <c:pt idx="421">
                  <c:v>53230</c:v>
                </c:pt>
                <c:pt idx="422">
                  <c:v>53230</c:v>
                </c:pt>
                <c:pt idx="423">
                  <c:v>53230</c:v>
                </c:pt>
                <c:pt idx="424">
                  <c:v>53230</c:v>
                </c:pt>
                <c:pt idx="425">
                  <c:v>53230</c:v>
                </c:pt>
                <c:pt idx="426">
                  <c:v>53230</c:v>
                </c:pt>
                <c:pt idx="427">
                  <c:v>53230</c:v>
                </c:pt>
                <c:pt idx="428">
                  <c:v>53230</c:v>
                </c:pt>
                <c:pt idx="429">
                  <c:v>53230</c:v>
                </c:pt>
                <c:pt idx="430">
                  <c:v>53230</c:v>
                </c:pt>
                <c:pt idx="431">
                  <c:v>53209</c:v>
                </c:pt>
                <c:pt idx="432">
                  <c:v>53209</c:v>
                </c:pt>
                <c:pt idx="433">
                  <c:v>53209</c:v>
                </c:pt>
                <c:pt idx="434">
                  <c:v>53209</c:v>
                </c:pt>
                <c:pt idx="435">
                  <c:v>53209</c:v>
                </c:pt>
                <c:pt idx="436">
                  <c:v>53209</c:v>
                </c:pt>
                <c:pt idx="437">
                  <c:v>53209</c:v>
                </c:pt>
                <c:pt idx="438">
                  <c:v>53209</c:v>
                </c:pt>
                <c:pt idx="439">
                  <c:v>53209</c:v>
                </c:pt>
                <c:pt idx="440">
                  <c:v>53209</c:v>
                </c:pt>
                <c:pt idx="441">
                  <c:v>53209</c:v>
                </c:pt>
                <c:pt idx="442">
                  <c:v>53209</c:v>
                </c:pt>
                <c:pt idx="443">
                  <c:v>53209</c:v>
                </c:pt>
                <c:pt idx="444">
                  <c:v>53209</c:v>
                </c:pt>
                <c:pt idx="445">
                  <c:v>53209</c:v>
                </c:pt>
                <c:pt idx="446">
                  <c:v>53174</c:v>
                </c:pt>
                <c:pt idx="447">
                  <c:v>53174</c:v>
                </c:pt>
                <c:pt idx="448">
                  <c:v>53174</c:v>
                </c:pt>
                <c:pt idx="449">
                  <c:v>53174</c:v>
                </c:pt>
                <c:pt idx="450">
                  <c:v>53174</c:v>
                </c:pt>
                <c:pt idx="451">
                  <c:v>53174</c:v>
                </c:pt>
                <c:pt idx="452">
                  <c:v>53174</c:v>
                </c:pt>
                <c:pt idx="453">
                  <c:v>53174</c:v>
                </c:pt>
                <c:pt idx="454">
                  <c:v>53174</c:v>
                </c:pt>
                <c:pt idx="455">
                  <c:v>53174</c:v>
                </c:pt>
                <c:pt idx="456">
                  <c:v>53174</c:v>
                </c:pt>
                <c:pt idx="457">
                  <c:v>53174</c:v>
                </c:pt>
                <c:pt idx="458">
                  <c:v>53174</c:v>
                </c:pt>
                <c:pt idx="459">
                  <c:v>53174</c:v>
                </c:pt>
                <c:pt idx="460">
                  <c:v>53174</c:v>
                </c:pt>
                <c:pt idx="461">
                  <c:v>53174</c:v>
                </c:pt>
                <c:pt idx="462">
                  <c:v>53174</c:v>
                </c:pt>
                <c:pt idx="463">
                  <c:v>53174</c:v>
                </c:pt>
                <c:pt idx="464">
                  <c:v>53174</c:v>
                </c:pt>
                <c:pt idx="465">
                  <c:v>53174</c:v>
                </c:pt>
                <c:pt idx="466">
                  <c:v>53174</c:v>
                </c:pt>
                <c:pt idx="467">
                  <c:v>53174</c:v>
                </c:pt>
                <c:pt idx="468">
                  <c:v>53174</c:v>
                </c:pt>
                <c:pt idx="469">
                  <c:v>52832</c:v>
                </c:pt>
                <c:pt idx="470">
                  <c:v>52832</c:v>
                </c:pt>
                <c:pt idx="471">
                  <c:v>52832</c:v>
                </c:pt>
                <c:pt idx="472">
                  <c:v>52832</c:v>
                </c:pt>
                <c:pt idx="473">
                  <c:v>52832</c:v>
                </c:pt>
                <c:pt idx="474">
                  <c:v>52832</c:v>
                </c:pt>
                <c:pt idx="475">
                  <c:v>52832</c:v>
                </c:pt>
                <c:pt idx="476">
                  <c:v>52832</c:v>
                </c:pt>
                <c:pt idx="477">
                  <c:v>52832</c:v>
                </c:pt>
                <c:pt idx="478">
                  <c:v>52832</c:v>
                </c:pt>
                <c:pt idx="479">
                  <c:v>52832</c:v>
                </c:pt>
                <c:pt idx="480">
                  <c:v>52832</c:v>
                </c:pt>
                <c:pt idx="481">
                  <c:v>52832</c:v>
                </c:pt>
                <c:pt idx="482">
                  <c:v>52832</c:v>
                </c:pt>
                <c:pt idx="483">
                  <c:v>52832</c:v>
                </c:pt>
                <c:pt idx="484">
                  <c:v>52832</c:v>
                </c:pt>
                <c:pt idx="485">
                  <c:v>52832</c:v>
                </c:pt>
                <c:pt idx="486">
                  <c:v>52567</c:v>
                </c:pt>
                <c:pt idx="487">
                  <c:v>52567</c:v>
                </c:pt>
                <c:pt idx="488">
                  <c:v>52567</c:v>
                </c:pt>
                <c:pt idx="489">
                  <c:v>52567</c:v>
                </c:pt>
                <c:pt idx="490">
                  <c:v>52567</c:v>
                </c:pt>
                <c:pt idx="491">
                  <c:v>52567</c:v>
                </c:pt>
                <c:pt idx="492">
                  <c:v>52567</c:v>
                </c:pt>
                <c:pt idx="493">
                  <c:v>52567</c:v>
                </c:pt>
                <c:pt idx="494">
                  <c:v>52567</c:v>
                </c:pt>
                <c:pt idx="495">
                  <c:v>52567</c:v>
                </c:pt>
                <c:pt idx="496">
                  <c:v>52567</c:v>
                </c:pt>
                <c:pt idx="497">
                  <c:v>52567</c:v>
                </c:pt>
                <c:pt idx="498">
                  <c:v>52567</c:v>
                </c:pt>
                <c:pt idx="499">
                  <c:v>52567</c:v>
                </c:pt>
                <c:pt idx="500">
                  <c:v>52567</c:v>
                </c:pt>
                <c:pt idx="501">
                  <c:v>52567</c:v>
                </c:pt>
                <c:pt idx="502">
                  <c:v>52567</c:v>
                </c:pt>
                <c:pt idx="503">
                  <c:v>52567</c:v>
                </c:pt>
                <c:pt idx="504">
                  <c:v>52567</c:v>
                </c:pt>
                <c:pt idx="505">
                  <c:v>52567</c:v>
                </c:pt>
                <c:pt idx="506">
                  <c:v>52567</c:v>
                </c:pt>
                <c:pt idx="507">
                  <c:v>52567</c:v>
                </c:pt>
                <c:pt idx="508">
                  <c:v>52567</c:v>
                </c:pt>
                <c:pt idx="509">
                  <c:v>52567</c:v>
                </c:pt>
                <c:pt idx="510">
                  <c:v>52567</c:v>
                </c:pt>
                <c:pt idx="511">
                  <c:v>52529</c:v>
                </c:pt>
                <c:pt idx="512">
                  <c:v>52529</c:v>
                </c:pt>
                <c:pt idx="513">
                  <c:v>52529</c:v>
                </c:pt>
                <c:pt idx="514">
                  <c:v>52529</c:v>
                </c:pt>
                <c:pt idx="515">
                  <c:v>52529</c:v>
                </c:pt>
                <c:pt idx="516">
                  <c:v>52529</c:v>
                </c:pt>
                <c:pt idx="517">
                  <c:v>52529</c:v>
                </c:pt>
                <c:pt idx="518">
                  <c:v>52529</c:v>
                </c:pt>
                <c:pt idx="519">
                  <c:v>52529</c:v>
                </c:pt>
                <c:pt idx="520">
                  <c:v>52529</c:v>
                </c:pt>
                <c:pt idx="521">
                  <c:v>52529</c:v>
                </c:pt>
                <c:pt idx="522">
                  <c:v>52529</c:v>
                </c:pt>
                <c:pt idx="523">
                  <c:v>52529</c:v>
                </c:pt>
                <c:pt idx="524">
                  <c:v>52529</c:v>
                </c:pt>
                <c:pt idx="525">
                  <c:v>52529</c:v>
                </c:pt>
                <c:pt idx="526">
                  <c:v>52529</c:v>
                </c:pt>
                <c:pt idx="527">
                  <c:v>52529</c:v>
                </c:pt>
                <c:pt idx="528">
                  <c:v>52529</c:v>
                </c:pt>
                <c:pt idx="529">
                  <c:v>52529</c:v>
                </c:pt>
                <c:pt idx="530">
                  <c:v>52529</c:v>
                </c:pt>
                <c:pt idx="531">
                  <c:v>52489</c:v>
                </c:pt>
                <c:pt idx="532">
                  <c:v>52489</c:v>
                </c:pt>
                <c:pt idx="533">
                  <c:v>52489</c:v>
                </c:pt>
                <c:pt idx="534">
                  <c:v>52489</c:v>
                </c:pt>
                <c:pt idx="535">
                  <c:v>52489</c:v>
                </c:pt>
                <c:pt idx="536">
                  <c:v>52489</c:v>
                </c:pt>
                <c:pt idx="537">
                  <c:v>52489</c:v>
                </c:pt>
                <c:pt idx="538">
                  <c:v>52489</c:v>
                </c:pt>
                <c:pt idx="539">
                  <c:v>52489</c:v>
                </c:pt>
                <c:pt idx="540">
                  <c:v>52489</c:v>
                </c:pt>
                <c:pt idx="541">
                  <c:v>52489</c:v>
                </c:pt>
                <c:pt idx="542">
                  <c:v>52489</c:v>
                </c:pt>
                <c:pt idx="543">
                  <c:v>52489</c:v>
                </c:pt>
                <c:pt idx="544">
                  <c:v>52489</c:v>
                </c:pt>
                <c:pt idx="545">
                  <c:v>52489</c:v>
                </c:pt>
                <c:pt idx="546">
                  <c:v>52489</c:v>
                </c:pt>
                <c:pt idx="547">
                  <c:v>52489</c:v>
                </c:pt>
                <c:pt idx="548">
                  <c:v>52489</c:v>
                </c:pt>
                <c:pt idx="549">
                  <c:v>52489</c:v>
                </c:pt>
                <c:pt idx="550">
                  <c:v>52489</c:v>
                </c:pt>
                <c:pt idx="551">
                  <c:v>52489</c:v>
                </c:pt>
                <c:pt idx="552">
                  <c:v>52461</c:v>
                </c:pt>
                <c:pt idx="553">
                  <c:v>52461</c:v>
                </c:pt>
                <c:pt idx="554">
                  <c:v>52461</c:v>
                </c:pt>
                <c:pt idx="555">
                  <c:v>52461</c:v>
                </c:pt>
                <c:pt idx="556">
                  <c:v>51875</c:v>
                </c:pt>
                <c:pt idx="557">
                  <c:v>51875</c:v>
                </c:pt>
                <c:pt idx="558">
                  <c:v>51875</c:v>
                </c:pt>
                <c:pt idx="559">
                  <c:v>51875</c:v>
                </c:pt>
                <c:pt idx="560">
                  <c:v>51875</c:v>
                </c:pt>
                <c:pt idx="561">
                  <c:v>51875</c:v>
                </c:pt>
                <c:pt idx="562">
                  <c:v>51875</c:v>
                </c:pt>
                <c:pt idx="563">
                  <c:v>51853</c:v>
                </c:pt>
                <c:pt idx="564">
                  <c:v>51853</c:v>
                </c:pt>
                <c:pt idx="565">
                  <c:v>51853</c:v>
                </c:pt>
                <c:pt idx="566">
                  <c:v>51853</c:v>
                </c:pt>
                <c:pt idx="567">
                  <c:v>51853</c:v>
                </c:pt>
                <c:pt idx="568">
                  <c:v>51853</c:v>
                </c:pt>
                <c:pt idx="569">
                  <c:v>51853</c:v>
                </c:pt>
                <c:pt idx="570">
                  <c:v>51853</c:v>
                </c:pt>
                <c:pt idx="571">
                  <c:v>51853</c:v>
                </c:pt>
                <c:pt idx="572">
                  <c:v>51853</c:v>
                </c:pt>
                <c:pt idx="573">
                  <c:v>51853</c:v>
                </c:pt>
                <c:pt idx="574">
                  <c:v>51853</c:v>
                </c:pt>
                <c:pt idx="575">
                  <c:v>51853</c:v>
                </c:pt>
                <c:pt idx="576">
                  <c:v>51853</c:v>
                </c:pt>
                <c:pt idx="577">
                  <c:v>51853</c:v>
                </c:pt>
                <c:pt idx="578">
                  <c:v>51853</c:v>
                </c:pt>
                <c:pt idx="579">
                  <c:v>51853</c:v>
                </c:pt>
                <c:pt idx="580">
                  <c:v>51853</c:v>
                </c:pt>
                <c:pt idx="581">
                  <c:v>51853</c:v>
                </c:pt>
                <c:pt idx="582">
                  <c:v>51853</c:v>
                </c:pt>
                <c:pt idx="583">
                  <c:v>51853</c:v>
                </c:pt>
                <c:pt idx="584">
                  <c:v>51853</c:v>
                </c:pt>
                <c:pt idx="585">
                  <c:v>51853</c:v>
                </c:pt>
                <c:pt idx="586">
                  <c:v>51853</c:v>
                </c:pt>
                <c:pt idx="587">
                  <c:v>51853</c:v>
                </c:pt>
                <c:pt idx="588">
                  <c:v>51853</c:v>
                </c:pt>
                <c:pt idx="589">
                  <c:v>51853</c:v>
                </c:pt>
                <c:pt idx="590">
                  <c:v>51853</c:v>
                </c:pt>
                <c:pt idx="591">
                  <c:v>51853</c:v>
                </c:pt>
                <c:pt idx="592">
                  <c:v>51853</c:v>
                </c:pt>
                <c:pt idx="593">
                  <c:v>51853</c:v>
                </c:pt>
                <c:pt idx="594">
                  <c:v>51853</c:v>
                </c:pt>
                <c:pt idx="595">
                  <c:v>51853</c:v>
                </c:pt>
                <c:pt idx="596">
                  <c:v>51853</c:v>
                </c:pt>
                <c:pt idx="597">
                  <c:v>51853</c:v>
                </c:pt>
                <c:pt idx="598">
                  <c:v>51853</c:v>
                </c:pt>
                <c:pt idx="599">
                  <c:v>51853</c:v>
                </c:pt>
                <c:pt idx="600">
                  <c:v>51853</c:v>
                </c:pt>
                <c:pt idx="601">
                  <c:v>51853</c:v>
                </c:pt>
                <c:pt idx="602">
                  <c:v>51853</c:v>
                </c:pt>
                <c:pt idx="603">
                  <c:v>51853</c:v>
                </c:pt>
                <c:pt idx="604">
                  <c:v>51853</c:v>
                </c:pt>
                <c:pt idx="605">
                  <c:v>51853</c:v>
                </c:pt>
                <c:pt idx="606">
                  <c:v>51853</c:v>
                </c:pt>
                <c:pt idx="607">
                  <c:v>51853</c:v>
                </c:pt>
                <c:pt idx="608">
                  <c:v>51853</c:v>
                </c:pt>
                <c:pt idx="609">
                  <c:v>51853</c:v>
                </c:pt>
                <c:pt idx="610">
                  <c:v>51853</c:v>
                </c:pt>
                <c:pt idx="611">
                  <c:v>51853</c:v>
                </c:pt>
                <c:pt idx="612">
                  <c:v>51853</c:v>
                </c:pt>
                <c:pt idx="613">
                  <c:v>51853</c:v>
                </c:pt>
                <c:pt idx="614">
                  <c:v>51853</c:v>
                </c:pt>
                <c:pt idx="615">
                  <c:v>51853</c:v>
                </c:pt>
                <c:pt idx="616">
                  <c:v>51853</c:v>
                </c:pt>
                <c:pt idx="617">
                  <c:v>51853</c:v>
                </c:pt>
                <c:pt idx="618">
                  <c:v>51853</c:v>
                </c:pt>
                <c:pt idx="619">
                  <c:v>51853</c:v>
                </c:pt>
                <c:pt idx="620">
                  <c:v>51853</c:v>
                </c:pt>
                <c:pt idx="621">
                  <c:v>51853</c:v>
                </c:pt>
                <c:pt idx="622">
                  <c:v>51853</c:v>
                </c:pt>
                <c:pt idx="623">
                  <c:v>51853</c:v>
                </c:pt>
                <c:pt idx="624">
                  <c:v>51853</c:v>
                </c:pt>
                <c:pt idx="625">
                  <c:v>51853</c:v>
                </c:pt>
                <c:pt idx="626">
                  <c:v>51853</c:v>
                </c:pt>
                <c:pt idx="627">
                  <c:v>51853</c:v>
                </c:pt>
                <c:pt idx="628">
                  <c:v>51853</c:v>
                </c:pt>
                <c:pt idx="629">
                  <c:v>51853</c:v>
                </c:pt>
                <c:pt idx="630">
                  <c:v>51853</c:v>
                </c:pt>
                <c:pt idx="631">
                  <c:v>51853</c:v>
                </c:pt>
                <c:pt idx="632">
                  <c:v>51853</c:v>
                </c:pt>
                <c:pt idx="633">
                  <c:v>51853</c:v>
                </c:pt>
                <c:pt idx="634">
                  <c:v>51853</c:v>
                </c:pt>
                <c:pt idx="635">
                  <c:v>51853</c:v>
                </c:pt>
                <c:pt idx="636">
                  <c:v>51853</c:v>
                </c:pt>
                <c:pt idx="637">
                  <c:v>51853</c:v>
                </c:pt>
                <c:pt idx="638">
                  <c:v>51853</c:v>
                </c:pt>
                <c:pt idx="639">
                  <c:v>51853</c:v>
                </c:pt>
                <c:pt idx="640">
                  <c:v>51853</c:v>
                </c:pt>
                <c:pt idx="641">
                  <c:v>51853</c:v>
                </c:pt>
                <c:pt idx="642">
                  <c:v>51853</c:v>
                </c:pt>
                <c:pt idx="643">
                  <c:v>51853</c:v>
                </c:pt>
                <c:pt idx="644">
                  <c:v>51853</c:v>
                </c:pt>
                <c:pt idx="645">
                  <c:v>51853</c:v>
                </c:pt>
                <c:pt idx="646">
                  <c:v>51853</c:v>
                </c:pt>
                <c:pt idx="647">
                  <c:v>51853</c:v>
                </c:pt>
                <c:pt idx="648">
                  <c:v>51853</c:v>
                </c:pt>
                <c:pt idx="649">
                  <c:v>51853</c:v>
                </c:pt>
                <c:pt idx="650">
                  <c:v>51853</c:v>
                </c:pt>
                <c:pt idx="651">
                  <c:v>51853</c:v>
                </c:pt>
                <c:pt idx="652">
                  <c:v>51853</c:v>
                </c:pt>
                <c:pt idx="653">
                  <c:v>51853</c:v>
                </c:pt>
                <c:pt idx="654">
                  <c:v>51853</c:v>
                </c:pt>
                <c:pt idx="655">
                  <c:v>51853</c:v>
                </c:pt>
                <c:pt idx="656">
                  <c:v>51853</c:v>
                </c:pt>
                <c:pt idx="657">
                  <c:v>51853</c:v>
                </c:pt>
                <c:pt idx="658">
                  <c:v>51853</c:v>
                </c:pt>
                <c:pt idx="659">
                  <c:v>51853</c:v>
                </c:pt>
                <c:pt idx="660">
                  <c:v>51853</c:v>
                </c:pt>
                <c:pt idx="661">
                  <c:v>51853</c:v>
                </c:pt>
                <c:pt idx="662">
                  <c:v>51853</c:v>
                </c:pt>
                <c:pt idx="663">
                  <c:v>51853</c:v>
                </c:pt>
                <c:pt idx="664">
                  <c:v>51853</c:v>
                </c:pt>
                <c:pt idx="665">
                  <c:v>51853</c:v>
                </c:pt>
                <c:pt idx="666">
                  <c:v>51853</c:v>
                </c:pt>
                <c:pt idx="667">
                  <c:v>51853</c:v>
                </c:pt>
                <c:pt idx="668">
                  <c:v>51853</c:v>
                </c:pt>
                <c:pt idx="669">
                  <c:v>51853</c:v>
                </c:pt>
                <c:pt idx="670">
                  <c:v>51853</c:v>
                </c:pt>
                <c:pt idx="671">
                  <c:v>51853</c:v>
                </c:pt>
                <c:pt idx="672">
                  <c:v>51853</c:v>
                </c:pt>
                <c:pt idx="673">
                  <c:v>51853</c:v>
                </c:pt>
                <c:pt idx="674">
                  <c:v>51853</c:v>
                </c:pt>
                <c:pt idx="675">
                  <c:v>51853</c:v>
                </c:pt>
                <c:pt idx="676">
                  <c:v>51853</c:v>
                </c:pt>
                <c:pt idx="677">
                  <c:v>51853</c:v>
                </c:pt>
                <c:pt idx="678">
                  <c:v>51853</c:v>
                </c:pt>
                <c:pt idx="679">
                  <c:v>51853</c:v>
                </c:pt>
                <c:pt idx="680">
                  <c:v>51853</c:v>
                </c:pt>
                <c:pt idx="681">
                  <c:v>51853</c:v>
                </c:pt>
                <c:pt idx="682">
                  <c:v>51853</c:v>
                </c:pt>
                <c:pt idx="683">
                  <c:v>51853</c:v>
                </c:pt>
                <c:pt idx="684">
                  <c:v>51521</c:v>
                </c:pt>
                <c:pt idx="685">
                  <c:v>51521</c:v>
                </c:pt>
                <c:pt idx="686">
                  <c:v>51521</c:v>
                </c:pt>
                <c:pt idx="687">
                  <c:v>51521</c:v>
                </c:pt>
                <c:pt idx="688">
                  <c:v>51521</c:v>
                </c:pt>
                <c:pt idx="689">
                  <c:v>51521</c:v>
                </c:pt>
                <c:pt idx="690">
                  <c:v>51521</c:v>
                </c:pt>
                <c:pt idx="691">
                  <c:v>51521</c:v>
                </c:pt>
                <c:pt idx="692">
                  <c:v>51521</c:v>
                </c:pt>
                <c:pt idx="693">
                  <c:v>51521</c:v>
                </c:pt>
                <c:pt idx="694">
                  <c:v>51521</c:v>
                </c:pt>
                <c:pt idx="695">
                  <c:v>51521</c:v>
                </c:pt>
                <c:pt idx="696">
                  <c:v>51521</c:v>
                </c:pt>
                <c:pt idx="697">
                  <c:v>51521</c:v>
                </c:pt>
                <c:pt idx="698">
                  <c:v>51521</c:v>
                </c:pt>
                <c:pt idx="699">
                  <c:v>51521</c:v>
                </c:pt>
                <c:pt idx="700">
                  <c:v>51521</c:v>
                </c:pt>
                <c:pt idx="701">
                  <c:v>51521</c:v>
                </c:pt>
                <c:pt idx="702">
                  <c:v>51521</c:v>
                </c:pt>
                <c:pt idx="703">
                  <c:v>51521</c:v>
                </c:pt>
                <c:pt idx="704">
                  <c:v>51521</c:v>
                </c:pt>
                <c:pt idx="705">
                  <c:v>51521</c:v>
                </c:pt>
                <c:pt idx="706">
                  <c:v>51521</c:v>
                </c:pt>
                <c:pt idx="707">
                  <c:v>51521</c:v>
                </c:pt>
                <c:pt idx="708">
                  <c:v>51521</c:v>
                </c:pt>
                <c:pt idx="709">
                  <c:v>51521</c:v>
                </c:pt>
                <c:pt idx="710">
                  <c:v>51521</c:v>
                </c:pt>
                <c:pt idx="711">
                  <c:v>51521</c:v>
                </c:pt>
                <c:pt idx="712">
                  <c:v>51521</c:v>
                </c:pt>
                <c:pt idx="713">
                  <c:v>51521</c:v>
                </c:pt>
                <c:pt idx="714">
                  <c:v>51521</c:v>
                </c:pt>
                <c:pt idx="715">
                  <c:v>51521</c:v>
                </c:pt>
                <c:pt idx="716">
                  <c:v>51521</c:v>
                </c:pt>
                <c:pt idx="717">
                  <c:v>51521</c:v>
                </c:pt>
                <c:pt idx="718">
                  <c:v>51521</c:v>
                </c:pt>
                <c:pt idx="719">
                  <c:v>51521</c:v>
                </c:pt>
                <c:pt idx="720">
                  <c:v>51521</c:v>
                </c:pt>
                <c:pt idx="721">
                  <c:v>51521</c:v>
                </c:pt>
                <c:pt idx="722">
                  <c:v>51521</c:v>
                </c:pt>
                <c:pt idx="723">
                  <c:v>51521</c:v>
                </c:pt>
                <c:pt idx="724">
                  <c:v>51521</c:v>
                </c:pt>
                <c:pt idx="725">
                  <c:v>51521</c:v>
                </c:pt>
                <c:pt idx="726">
                  <c:v>51521</c:v>
                </c:pt>
                <c:pt idx="727">
                  <c:v>51521</c:v>
                </c:pt>
                <c:pt idx="728">
                  <c:v>51521</c:v>
                </c:pt>
                <c:pt idx="729">
                  <c:v>51521</c:v>
                </c:pt>
                <c:pt idx="730">
                  <c:v>51521</c:v>
                </c:pt>
                <c:pt idx="731">
                  <c:v>51521</c:v>
                </c:pt>
                <c:pt idx="732">
                  <c:v>51521</c:v>
                </c:pt>
                <c:pt idx="733">
                  <c:v>51521</c:v>
                </c:pt>
                <c:pt idx="734">
                  <c:v>51521</c:v>
                </c:pt>
                <c:pt idx="735">
                  <c:v>51521</c:v>
                </c:pt>
                <c:pt idx="736">
                  <c:v>51521</c:v>
                </c:pt>
                <c:pt idx="737">
                  <c:v>51521</c:v>
                </c:pt>
                <c:pt idx="738">
                  <c:v>51521</c:v>
                </c:pt>
                <c:pt idx="739">
                  <c:v>51521</c:v>
                </c:pt>
                <c:pt idx="740">
                  <c:v>51521</c:v>
                </c:pt>
                <c:pt idx="741">
                  <c:v>51521</c:v>
                </c:pt>
                <c:pt idx="742">
                  <c:v>51521</c:v>
                </c:pt>
                <c:pt idx="743">
                  <c:v>51521</c:v>
                </c:pt>
                <c:pt idx="744">
                  <c:v>51521</c:v>
                </c:pt>
                <c:pt idx="745">
                  <c:v>51521</c:v>
                </c:pt>
                <c:pt idx="746">
                  <c:v>51521</c:v>
                </c:pt>
                <c:pt idx="747">
                  <c:v>51521</c:v>
                </c:pt>
                <c:pt idx="748">
                  <c:v>51521</c:v>
                </c:pt>
                <c:pt idx="749">
                  <c:v>51521</c:v>
                </c:pt>
                <c:pt idx="750">
                  <c:v>51521</c:v>
                </c:pt>
                <c:pt idx="751">
                  <c:v>51521</c:v>
                </c:pt>
                <c:pt idx="752">
                  <c:v>51521</c:v>
                </c:pt>
                <c:pt idx="753">
                  <c:v>51521</c:v>
                </c:pt>
                <c:pt idx="754">
                  <c:v>51521</c:v>
                </c:pt>
                <c:pt idx="755">
                  <c:v>51521</c:v>
                </c:pt>
                <c:pt idx="756">
                  <c:v>51521</c:v>
                </c:pt>
                <c:pt idx="757">
                  <c:v>51521</c:v>
                </c:pt>
                <c:pt idx="758">
                  <c:v>51521</c:v>
                </c:pt>
                <c:pt idx="759">
                  <c:v>51521</c:v>
                </c:pt>
                <c:pt idx="760">
                  <c:v>51521</c:v>
                </c:pt>
                <c:pt idx="761">
                  <c:v>51521</c:v>
                </c:pt>
                <c:pt idx="762">
                  <c:v>51521</c:v>
                </c:pt>
                <c:pt idx="763">
                  <c:v>51521</c:v>
                </c:pt>
                <c:pt idx="764">
                  <c:v>51521</c:v>
                </c:pt>
                <c:pt idx="765">
                  <c:v>51521</c:v>
                </c:pt>
                <c:pt idx="766">
                  <c:v>51521</c:v>
                </c:pt>
                <c:pt idx="767">
                  <c:v>51521</c:v>
                </c:pt>
                <c:pt idx="768">
                  <c:v>51521</c:v>
                </c:pt>
                <c:pt idx="769">
                  <c:v>51521</c:v>
                </c:pt>
                <c:pt idx="770">
                  <c:v>51521</c:v>
                </c:pt>
                <c:pt idx="771">
                  <c:v>51521</c:v>
                </c:pt>
                <c:pt idx="772">
                  <c:v>51521</c:v>
                </c:pt>
                <c:pt idx="773">
                  <c:v>51521</c:v>
                </c:pt>
                <c:pt idx="774">
                  <c:v>51521</c:v>
                </c:pt>
                <c:pt idx="775">
                  <c:v>51521</c:v>
                </c:pt>
                <c:pt idx="776">
                  <c:v>51521</c:v>
                </c:pt>
                <c:pt idx="777">
                  <c:v>51521</c:v>
                </c:pt>
                <c:pt idx="778">
                  <c:v>51521</c:v>
                </c:pt>
                <c:pt idx="779">
                  <c:v>51521</c:v>
                </c:pt>
                <c:pt idx="780">
                  <c:v>51521</c:v>
                </c:pt>
                <c:pt idx="781">
                  <c:v>51521</c:v>
                </c:pt>
                <c:pt idx="782">
                  <c:v>51521</c:v>
                </c:pt>
                <c:pt idx="783">
                  <c:v>51521</c:v>
                </c:pt>
                <c:pt idx="784">
                  <c:v>51521</c:v>
                </c:pt>
                <c:pt idx="785">
                  <c:v>51521</c:v>
                </c:pt>
                <c:pt idx="786">
                  <c:v>51521</c:v>
                </c:pt>
                <c:pt idx="787">
                  <c:v>51521</c:v>
                </c:pt>
                <c:pt idx="788">
                  <c:v>51521</c:v>
                </c:pt>
                <c:pt idx="789">
                  <c:v>51521</c:v>
                </c:pt>
                <c:pt idx="790">
                  <c:v>51521</c:v>
                </c:pt>
                <c:pt idx="791">
                  <c:v>51521</c:v>
                </c:pt>
                <c:pt idx="792">
                  <c:v>51521</c:v>
                </c:pt>
                <c:pt idx="793">
                  <c:v>51521</c:v>
                </c:pt>
                <c:pt idx="794">
                  <c:v>51521</c:v>
                </c:pt>
                <c:pt idx="795">
                  <c:v>51521</c:v>
                </c:pt>
                <c:pt idx="796">
                  <c:v>51521</c:v>
                </c:pt>
                <c:pt idx="797">
                  <c:v>51242</c:v>
                </c:pt>
                <c:pt idx="798">
                  <c:v>51242</c:v>
                </c:pt>
                <c:pt idx="799">
                  <c:v>51242</c:v>
                </c:pt>
                <c:pt idx="800">
                  <c:v>51242</c:v>
                </c:pt>
                <c:pt idx="801">
                  <c:v>51242</c:v>
                </c:pt>
                <c:pt idx="802">
                  <c:v>51242</c:v>
                </c:pt>
                <c:pt idx="803">
                  <c:v>51242</c:v>
                </c:pt>
                <c:pt idx="804">
                  <c:v>51242</c:v>
                </c:pt>
                <c:pt idx="805">
                  <c:v>51242</c:v>
                </c:pt>
                <c:pt idx="806">
                  <c:v>51242</c:v>
                </c:pt>
                <c:pt idx="807">
                  <c:v>51242</c:v>
                </c:pt>
                <c:pt idx="808">
                  <c:v>51242</c:v>
                </c:pt>
                <c:pt idx="809">
                  <c:v>51242</c:v>
                </c:pt>
                <c:pt idx="810">
                  <c:v>51242</c:v>
                </c:pt>
                <c:pt idx="811">
                  <c:v>51242</c:v>
                </c:pt>
                <c:pt idx="812">
                  <c:v>51242</c:v>
                </c:pt>
                <c:pt idx="813">
                  <c:v>51242</c:v>
                </c:pt>
                <c:pt idx="814">
                  <c:v>51242</c:v>
                </c:pt>
                <c:pt idx="815">
                  <c:v>51242</c:v>
                </c:pt>
                <c:pt idx="816">
                  <c:v>51242</c:v>
                </c:pt>
                <c:pt idx="817">
                  <c:v>51242</c:v>
                </c:pt>
                <c:pt idx="818">
                  <c:v>51242</c:v>
                </c:pt>
                <c:pt idx="819">
                  <c:v>51242</c:v>
                </c:pt>
                <c:pt idx="820">
                  <c:v>51242</c:v>
                </c:pt>
                <c:pt idx="821">
                  <c:v>51242</c:v>
                </c:pt>
                <c:pt idx="822">
                  <c:v>51242</c:v>
                </c:pt>
                <c:pt idx="823">
                  <c:v>51242</c:v>
                </c:pt>
                <c:pt idx="824">
                  <c:v>51242</c:v>
                </c:pt>
                <c:pt idx="825">
                  <c:v>51242</c:v>
                </c:pt>
                <c:pt idx="826">
                  <c:v>51242</c:v>
                </c:pt>
                <c:pt idx="827">
                  <c:v>51242</c:v>
                </c:pt>
                <c:pt idx="828">
                  <c:v>51242</c:v>
                </c:pt>
                <c:pt idx="829">
                  <c:v>51242</c:v>
                </c:pt>
                <c:pt idx="830">
                  <c:v>51242</c:v>
                </c:pt>
                <c:pt idx="831">
                  <c:v>51242</c:v>
                </c:pt>
                <c:pt idx="832">
                  <c:v>51242</c:v>
                </c:pt>
                <c:pt idx="833">
                  <c:v>51242</c:v>
                </c:pt>
                <c:pt idx="834">
                  <c:v>51242</c:v>
                </c:pt>
                <c:pt idx="835">
                  <c:v>51242</c:v>
                </c:pt>
                <c:pt idx="836">
                  <c:v>51242</c:v>
                </c:pt>
                <c:pt idx="837">
                  <c:v>51242</c:v>
                </c:pt>
                <c:pt idx="838">
                  <c:v>51242</c:v>
                </c:pt>
                <c:pt idx="839">
                  <c:v>51242</c:v>
                </c:pt>
                <c:pt idx="840">
                  <c:v>51242</c:v>
                </c:pt>
                <c:pt idx="841">
                  <c:v>51242</c:v>
                </c:pt>
                <c:pt idx="842">
                  <c:v>51242</c:v>
                </c:pt>
                <c:pt idx="843">
                  <c:v>51242</c:v>
                </c:pt>
                <c:pt idx="844">
                  <c:v>51242</c:v>
                </c:pt>
                <c:pt idx="845">
                  <c:v>51242</c:v>
                </c:pt>
                <c:pt idx="846">
                  <c:v>51242</c:v>
                </c:pt>
                <c:pt idx="847">
                  <c:v>51242</c:v>
                </c:pt>
                <c:pt idx="848">
                  <c:v>51242</c:v>
                </c:pt>
                <c:pt idx="849">
                  <c:v>51242</c:v>
                </c:pt>
                <c:pt idx="850">
                  <c:v>51242</c:v>
                </c:pt>
                <c:pt idx="851">
                  <c:v>51242</c:v>
                </c:pt>
                <c:pt idx="852">
                  <c:v>51242</c:v>
                </c:pt>
                <c:pt idx="853">
                  <c:v>51242</c:v>
                </c:pt>
                <c:pt idx="854">
                  <c:v>51242</c:v>
                </c:pt>
                <c:pt idx="855">
                  <c:v>51242</c:v>
                </c:pt>
                <c:pt idx="856">
                  <c:v>51242</c:v>
                </c:pt>
                <c:pt idx="857">
                  <c:v>51242</c:v>
                </c:pt>
                <c:pt idx="858">
                  <c:v>51242</c:v>
                </c:pt>
                <c:pt idx="859">
                  <c:v>51242</c:v>
                </c:pt>
                <c:pt idx="860">
                  <c:v>51242</c:v>
                </c:pt>
                <c:pt idx="861">
                  <c:v>51242</c:v>
                </c:pt>
                <c:pt idx="862">
                  <c:v>51242</c:v>
                </c:pt>
                <c:pt idx="863">
                  <c:v>51242</c:v>
                </c:pt>
                <c:pt idx="864">
                  <c:v>51242</c:v>
                </c:pt>
                <c:pt idx="865">
                  <c:v>51242</c:v>
                </c:pt>
                <c:pt idx="866">
                  <c:v>51242</c:v>
                </c:pt>
                <c:pt idx="867">
                  <c:v>51242</c:v>
                </c:pt>
                <c:pt idx="868">
                  <c:v>51242</c:v>
                </c:pt>
                <c:pt idx="869">
                  <c:v>51242</c:v>
                </c:pt>
                <c:pt idx="870">
                  <c:v>51176</c:v>
                </c:pt>
                <c:pt idx="871">
                  <c:v>51176</c:v>
                </c:pt>
                <c:pt idx="872">
                  <c:v>51176</c:v>
                </c:pt>
                <c:pt idx="873">
                  <c:v>51176</c:v>
                </c:pt>
                <c:pt idx="874">
                  <c:v>51176</c:v>
                </c:pt>
                <c:pt idx="875">
                  <c:v>51176</c:v>
                </c:pt>
                <c:pt idx="876">
                  <c:v>51148</c:v>
                </c:pt>
                <c:pt idx="877">
                  <c:v>51148</c:v>
                </c:pt>
                <c:pt idx="878">
                  <c:v>51148</c:v>
                </c:pt>
                <c:pt idx="879">
                  <c:v>51148</c:v>
                </c:pt>
                <c:pt idx="880">
                  <c:v>51148</c:v>
                </c:pt>
                <c:pt idx="881">
                  <c:v>51148</c:v>
                </c:pt>
                <c:pt idx="882">
                  <c:v>51148</c:v>
                </c:pt>
                <c:pt idx="883">
                  <c:v>51148</c:v>
                </c:pt>
                <c:pt idx="884">
                  <c:v>51148</c:v>
                </c:pt>
                <c:pt idx="885">
                  <c:v>51148</c:v>
                </c:pt>
                <c:pt idx="886">
                  <c:v>51148</c:v>
                </c:pt>
                <c:pt idx="887">
                  <c:v>51148</c:v>
                </c:pt>
                <c:pt idx="888">
                  <c:v>51148</c:v>
                </c:pt>
                <c:pt idx="889">
                  <c:v>51148</c:v>
                </c:pt>
                <c:pt idx="890">
                  <c:v>51148</c:v>
                </c:pt>
                <c:pt idx="891">
                  <c:v>51148</c:v>
                </c:pt>
                <c:pt idx="892">
                  <c:v>51148</c:v>
                </c:pt>
                <c:pt idx="893">
                  <c:v>51148</c:v>
                </c:pt>
                <c:pt idx="894">
                  <c:v>51148</c:v>
                </c:pt>
                <c:pt idx="895">
                  <c:v>51148</c:v>
                </c:pt>
                <c:pt idx="896">
                  <c:v>51148</c:v>
                </c:pt>
                <c:pt idx="897">
                  <c:v>51148</c:v>
                </c:pt>
                <c:pt idx="898">
                  <c:v>51148</c:v>
                </c:pt>
                <c:pt idx="899">
                  <c:v>51148</c:v>
                </c:pt>
                <c:pt idx="900">
                  <c:v>51148</c:v>
                </c:pt>
                <c:pt idx="901">
                  <c:v>51148</c:v>
                </c:pt>
                <c:pt idx="902">
                  <c:v>51148</c:v>
                </c:pt>
                <c:pt idx="903">
                  <c:v>51148</c:v>
                </c:pt>
                <c:pt idx="904">
                  <c:v>51148</c:v>
                </c:pt>
                <c:pt idx="905">
                  <c:v>51099</c:v>
                </c:pt>
                <c:pt idx="906">
                  <c:v>51099</c:v>
                </c:pt>
                <c:pt idx="907">
                  <c:v>51099</c:v>
                </c:pt>
                <c:pt idx="908">
                  <c:v>51099</c:v>
                </c:pt>
                <c:pt idx="909">
                  <c:v>51099</c:v>
                </c:pt>
                <c:pt idx="910">
                  <c:v>51099</c:v>
                </c:pt>
                <c:pt idx="911">
                  <c:v>51099</c:v>
                </c:pt>
                <c:pt idx="912">
                  <c:v>51099</c:v>
                </c:pt>
                <c:pt idx="913">
                  <c:v>51099</c:v>
                </c:pt>
                <c:pt idx="914">
                  <c:v>51099</c:v>
                </c:pt>
                <c:pt idx="915">
                  <c:v>51099</c:v>
                </c:pt>
                <c:pt idx="916">
                  <c:v>51099</c:v>
                </c:pt>
                <c:pt idx="917">
                  <c:v>51099</c:v>
                </c:pt>
                <c:pt idx="918">
                  <c:v>51099</c:v>
                </c:pt>
                <c:pt idx="919">
                  <c:v>51099</c:v>
                </c:pt>
                <c:pt idx="920">
                  <c:v>51099</c:v>
                </c:pt>
                <c:pt idx="921">
                  <c:v>51099</c:v>
                </c:pt>
                <c:pt idx="922">
                  <c:v>51099</c:v>
                </c:pt>
                <c:pt idx="923">
                  <c:v>51099</c:v>
                </c:pt>
                <c:pt idx="924">
                  <c:v>51099</c:v>
                </c:pt>
                <c:pt idx="925">
                  <c:v>51099</c:v>
                </c:pt>
                <c:pt idx="926">
                  <c:v>51099</c:v>
                </c:pt>
                <c:pt idx="927">
                  <c:v>51099</c:v>
                </c:pt>
                <c:pt idx="928">
                  <c:v>51099</c:v>
                </c:pt>
                <c:pt idx="929">
                  <c:v>51099</c:v>
                </c:pt>
                <c:pt idx="930">
                  <c:v>51099</c:v>
                </c:pt>
                <c:pt idx="931">
                  <c:v>51099</c:v>
                </c:pt>
                <c:pt idx="932">
                  <c:v>51099</c:v>
                </c:pt>
                <c:pt idx="933">
                  <c:v>51099</c:v>
                </c:pt>
                <c:pt idx="934">
                  <c:v>51099</c:v>
                </c:pt>
                <c:pt idx="935">
                  <c:v>51099</c:v>
                </c:pt>
                <c:pt idx="936">
                  <c:v>51099</c:v>
                </c:pt>
                <c:pt idx="937">
                  <c:v>51099</c:v>
                </c:pt>
                <c:pt idx="938">
                  <c:v>51099</c:v>
                </c:pt>
                <c:pt idx="939">
                  <c:v>51099</c:v>
                </c:pt>
                <c:pt idx="940">
                  <c:v>51099</c:v>
                </c:pt>
                <c:pt idx="941">
                  <c:v>51099</c:v>
                </c:pt>
                <c:pt idx="942">
                  <c:v>51099</c:v>
                </c:pt>
                <c:pt idx="943">
                  <c:v>51099</c:v>
                </c:pt>
                <c:pt idx="944">
                  <c:v>51099</c:v>
                </c:pt>
                <c:pt idx="945">
                  <c:v>51099</c:v>
                </c:pt>
                <c:pt idx="946">
                  <c:v>51099</c:v>
                </c:pt>
                <c:pt idx="947">
                  <c:v>51099</c:v>
                </c:pt>
                <c:pt idx="948">
                  <c:v>51099</c:v>
                </c:pt>
                <c:pt idx="949">
                  <c:v>51099</c:v>
                </c:pt>
                <c:pt idx="950">
                  <c:v>51099</c:v>
                </c:pt>
                <c:pt idx="951">
                  <c:v>51099</c:v>
                </c:pt>
                <c:pt idx="952">
                  <c:v>51099</c:v>
                </c:pt>
                <c:pt idx="953">
                  <c:v>51099</c:v>
                </c:pt>
                <c:pt idx="954">
                  <c:v>51099</c:v>
                </c:pt>
                <c:pt idx="955">
                  <c:v>51099</c:v>
                </c:pt>
                <c:pt idx="956">
                  <c:v>51099</c:v>
                </c:pt>
                <c:pt idx="957">
                  <c:v>51099</c:v>
                </c:pt>
                <c:pt idx="958">
                  <c:v>51099</c:v>
                </c:pt>
                <c:pt idx="959">
                  <c:v>51099</c:v>
                </c:pt>
                <c:pt idx="960">
                  <c:v>51099</c:v>
                </c:pt>
                <c:pt idx="961">
                  <c:v>49905</c:v>
                </c:pt>
                <c:pt idx="962">
                  <c:v>49905</c:v>
                </c:pt>
                <c:pt idx="963">
                  <c:v>49905</c:v>
                </c:pt>
                <c:pt idx="964">
                  <c:v>49905</c:v>
                </c:pt>
                <c:pt idx="965">
                  <c:v>49905</c:v>
                </c:pt>
                <c:pt idx="966">
                  <c:v>49905</c:v>
                </c:pt>
                <c:pt idx="967">
                  <c:v>49905</c:v>
                </c:pt>
                <c:pt idx="968">
                  <c:v>49905</c:v>
                </c:pt>
                <c:pt idx="969">
                  <c:v>49858</c:v>
                </c:pt>
                <c:pt idx="970">
                  <c:v>49858</c:v>
                </c:pt>
                <c:pt idx="971">
                  <c:v>49858</c:v>
                </c:pt>
                <c:pt idx="972">
                  <c:v>49858</c:v>
                </c:pt>
                <c:pt idx="973">
                  <c:v>49858</c:v>
                </c:pt>
                <c:pt idx="974">
                  <c:v>49858</c:v>
                </c:pt>
                <c:pt idx="975">
                  <c:v>49858</c:v>
                </c:pt>
                <c:pt idx="976">
                  <c:v>49858</c:v>
                </c:pt>
                <c:pt idx="977">
                  <c:v>49858</c:v>
                </c:pt>
                <c:pt idx="978">
                  <c:v>49858</c:v>
                </c:pt>
                <c:pt idx="979">
                  <c:v>49858</c:v>
                </c:pt>
                <c:pt idx="980">
                  <c:v>49858</c:v>
                </c:pt>
                <c:pt idx="981">
                  <c:v>49858</c:v>
                </c:pt>
                <c:pt idx="982">
                  <c:v>49858</c:v>
                </c:pt>
                <c:pt idx="983">
                  <c:v>49858</c:v>
                </c:pt>
                <c:pt idx="984">
                  <c:v>49858</c:v>
                </c:pt>
                <c:pt idx="985">
                  <c:v>49858</c:v>
                </c:pt>
                <c:pt idx="986">
                  <c:v>49858</c:v>
                </c:pt>
                <c:pt idx="987">
                  <c:v>49858</c:v>
                </c:pt>
                <c:pt idx="988">
                  <c:v>49858</c:v>
                </c:pt>
                <c:pt idx="989">
                  <c:v>49858</c:v>
                </c:pt>
                <c:pt idx="990">
                  <c:v>49858</c:v>
                </c:pt>
                <c:pt idx="991">
                  <c:v>49858</c:v>
                </c:pt>
                <c:pt idx="992">
                  <c:v>49858</c:v>
                </c:pt>
                <c:pt idx="993">
                  <c:v>49858</c:v>
                </c:pt>
                <c:pt idx="994">
                  <c:v>49858</c:v>
                </c:pt>
                <c:pt idx="995">
                  <c:v>49858</c:v>
                </c:pt>
                <c:pt idx="996">
                  <c:v>49858</c:v>
                </c:pt>
                <c:pt idx="997">
                  <c:v>49858</c:v>
                </c:pt>
                <c:pt idx="998">
                  <c:v>49858</c:v>
                </c:pt>
                <c:pt idx="999">
                  <c:v>49675</c:v>
                </c:pt>
                <c:pt idx="1000">
                  <c:v>49675</c:v>
                </c:pt>
                <c:pt idx="1001">
                  <c:v>49675</c:v>
                </c:pt>
                <c:pt idx="1002">
                  <c:v>49675</c:v>
                </c:pt>
                <c:pt idx="1003">
                  <c:v>49675</c:v>
                </c:pt>
                <c:pt idx="1004">
                  <c:v>49675</c:v>
                </c:pt>
                <c:pt idx="1005">
                  <c:v>49675</c:v>
                </c:pt>
                <c:pt idx="1006">
                  <c:v>49675</c:v>
                </c:pt>
                <c:pt idx="1007">
                  <c:v>49675</c:v>
                </c:pt>
                <c:pt idx="1008">
                  <c:v>49675</c:v>
                </c:pt>
                <c:pt idx="1009">
                  <c:v>49675</c:v>
                </c:pt>
                <c:pt idx="1010">
                  <c:v>49675</c:v>
                </c:pt>
                <c:pt idx="1011">
                  <c:v>49675</c:v>
                </c:pt>
                <c:pt idx="1012">
                  <c:v>49675</c:v>
                </c:pt>
                <c:pt idx="1013">
                  <c:v>49675</c:v>
                </c:pt>
                <c:pt idx="1014">
                  <c:v>49675</c:v>
                </c:pt>
                <c:pt idx="1015">
                  <c:v>49675</c:v>
                </c:pt>
                <c:pt idx="1016">
                  <c:v>49675</c:v>
                </c:pt>
                <c:pt idx="1017">
                  <c:v>49675</c:v>
                </c:pt>
                <c:pt idx="1018">
                  <c:v>49229</c:v>
                </c:pt>
                <c:pt idx="1019">
                  <c:v>49229</c:v>
                </c:pt>
                <c:pt idx="1020">
                  <c:v>49229</c:v>
                </c:pt>
                <c:pt idx="1021">
                  <c:v>49229</c:v>
                </c:pt>
                <c:pt idx="1022">
                  <c:v>49229</c:v>
                </c:pt>
                <c:pt idx="1023">
                  <c:v>49229</c:v>
                </c:pt>
                <c:pt idx="1024">
                  <c:v>49229</c:v>
                </c:pt>
                <c:pt idx="1025">
                  <c:v>49229</c:v>
                </c:pt>
                <c:pt idx="1026">
                  <c:v>49229</c:v>
                </c:pt>
                <c:pt idx="1027">
                  <c:v>49229</c:v>
                </c:pt>
                <c:pt idx="1028">
                  <c:v>49229</c:v>
                </c:pt>
                <c:pt idx="1029">
                  <c:v>49229</c:v>
                </c:pt>
                <c:pt idx="1030">
                  <c:v>49229</c:v>
                </c:pt>
                <c:pt idx="1031">
                  <c:v>49229</c:v>
                </c:pt>
                <c:pt idx="1032">
                  <c:v>49229</c:v>
                </c:pt>
                <c:pt idx="1033">
                  <c:v>49229</c:v>
                </c:pt>
                <c:pt idx="1034">
                  <c:v>49229</c:v>
                </c:pt>
                <c:pt idx="1035">
                  <c:v>49229</c:v>
                </c:pt>
                <c:pt idx="1036">
                  <c:v>49229</c:v>
                </c:pt>
                <c:pt idx="1037">
                  <c:v>49229</c:v>
                </c:pt>
                <c:pt idx="1038">
                  <c:v>49229</c:v>
                </c:pt>
                <c:pt idx="1039">
                  <c:v>49229</c:v>
                </c:pt>
                <c:pt idx="1040">
                  <c:v>49229</c:v>
                </c:pt>
                <c:pt idx="1041">
                  <c:v>49229</c:v>
                </c:pt>
                <c:pt idx="1042">
                  <c:v>49229</c:v>
                </c:pt>
                <c:pt idx="1043">
                  <c:v>49011</c:v>
                </c:pt>
                <c:pt idx="1044">
                  <c:v>49011</c:v>
                </c:pt>
                <c:pt idx="1045">
                  <c:v>49011</c:v>
                </c:pt>
                <c:pt idx="1046">
                  <c:v>49011</c:v>
                </c:pt>
                <c:pt idx="1047">
                  <c:v>49011</c:v>
                </c:pt>
                <c:pt idx="1048">
                  <c:v>49011</c:v>
                </c:pt>
                <c:pt idx="1049">
                  <c:v>49011</c:v>
                </c:pt>
                <c:pt idx="1050">
                  <c:v>48690</c:v>
                </c:pt>
                <c:pt idx="1051">
                  <c:v>48690</c:v>
                </c:pt>
                <c:pt idx="1052">
                  <c:v>48690</c:v>
                </c:pt>
                <c:pt idx="1053">
                  <c:v>48690</c:v>
                </c:pt>
                <c:pt idx="1054">
                  <c:v>48690</c:v>
                </c:pt>
                <c:pt idx="1055">
                  <c:v>48690</c:v>
                </c:pt>
                <c:pt idx="1056">
                  <c:v>48690</c:v>
                </c:pt>
                <c:pt idx="1057">
                  <c:v>48690</c:v>
                </c:pt>
                <c:pt idx="1058">
                  <c:v>48690</c:v>
                </c:pt>
                <c:pt idx="1059">
                  <c:v>48690</c:v>
                </c:pt>
                <c:pt idx="1060">
                  <c:v>48690</c:v>
                </c:pt>
                <c:pt idx="1061">
                  <c:v>48690</c:v>
                </c:pt>
                <c:pt idx="1062">
                  <c:v>48690</c:v>
                </c:pt>
                <c:pt idx="1063">
                  <c:v>48690</c:v>
                </c:pt>
                <c:pt idx="1064">
                  <c:v>48690</c:v>
                </c:pt>
                <c:pt idx="1065">
                  <c:v>48690</c:v>
                </c:pt>
                <c:pt idx="1066">
                  <c:v>48690</c:v>
                </c:pt>
                <c:pt idx="1067">
                  <c:v>48690</c:v>
                </c:pt>
                <c:pt idx="1068">
                  <c:v>48690</c:v>
                </c:pt>
                <c:pt idx="1069">
                  <c:v>48690</c:v>
                </c:pt>
                <c:pt idx="1070">
                  <c:v>48690</c:v>
                </c:pt>
                <c:pt idx="1071">
                  <c:v>48690</c:v>
                </c:pt>
                <c:pt idx="1072">
                  <c:v>48690</c:v>
                </c:pt>
                <c:pt idx="1073">
                  <c:v>48690</c:v>
                </c:pt>
                <c:pt idx="1074">
                  <c:v>48690</c:v>
                </c:pt>
                <c:pt idx="1075">
                  <c:v>48690</c:v>
                </c:pt>
                <c:pt idx="1076">
                  <c:v>48690</c:v>
                </c:pt>
                <c:pt idx="1077">
                  <c:v>48690</c:v>
                </c:pt>
                <c:pt idx="1078">
                  <c:v>48690</c:v>
                </c:pt>
                <c:pt idx="1079">
                  <c:v>48690</c:v>
                </c:pt>
                <c:pt idx="1080">
                  <c:v>48690</c:v>
                </c:pt>
                <c:pt idx="1081">
                  <c:v>48690</c:v>
                </c:pt>
                <c:pt idx="1082">
                  <c:v>48690</c:v>
                </c:pt>
                <c:pt idx="1083">
                  <c:v>48690</c:v>
                </c:pt>
                <c:pt idx="1084">
                  <c:v>48690</c:v>
                </c:pt>
                <c:pt idx="1085">
                  <c:v>48690</c:v>
                </c:pt>
                <c:pt idx="1086">
                  <c:v>48690</c:v>
                </c:pt>
                <c:pt idx="1087">
                  <c:v>48690</c:v>
                </c:pt>
                <c:pt idx="1088">
                  <c:v>48690</c:v>
                </c:pt>
                <c:pt idx="1089">
                  <c:v>48690</c:v>
                </c:pt>
                <c:pt idx="1090">
                  <c:v>48690</c:v>
                </c:pt>
                <c:pt idx="1091">
                  <c:v>48690</c:v>
                </c:pt>
                <c:pt idx="1092">
                  <c:v>48690</c:v>
                </c:pt>
                <c:pt idx="1093">
                  <c:v>48690</c:v>
                </c:pt>
                <c:pt idx="1094">
                  <c:v>48690</c:v>
                </c:pt>
                <c:pt idx="1095">
                  <c:v>48690</c:v>
                </c:pt>
                <c:pt idx="1096">
                  <c:v>48690</c:v>
                </c:pt>
                <c:pt idx="1097">
                  <c:v>48690</c:v>
                </c:pt>
                <c:pt idx="1098">
                  <c:v>48690</c:v>
                </c:pt>
                <c:pt idx="1099">
                  <c:v>48690</c:v>
                </c:pt>
                <c:pt idx="1100">
                  <c:v>48690</c:v>
                </c:pt>
                <c:pt idx="1101">
                  <c:v>48690</c:v>
                </c:pt>
                <c:pt idx="1102">
                  <c:v>48690</c:v>
                </c:pt>
                <c:pt idx="1103">
                  <c:v>48690</c:v>
                </c:pt>
                <c:pt idx="1104">
                  <c:v>48690</c:v>
                </c:pt>
                <c:pt idx="1105">
                  <c:v>48690</c:v>
                </c:pt>
                <c:pt idx="1106">
                  <c:v>48690</c:v>
                </c:pt>
                <c:pt idx="1107">
                  <c:v>48690</c:v>
                </c:pt>
                <c:pt idx="1108">
                  <c:v>48690</c:v>
                </c:pt>
                <c:pt idx="1109">
                  <c:v>48690</c:v>
                </c:pt>
                <c:pt idx="1110">
                  <c:v>48690</c:v>
                </c:pt>
                <c:pt idx="1111">
                  <c:v>48690</c:v>
                </c:pt>
                <c:pt idx="1112">
                  <c:v>48690</c:v>
                </c:pt>
                <c:pt idx="1113">
                  <c:v>48690</c:v>
                </c:pt>
                <c:pt idx="1114">
                  <c:v>48690</c:v>
                </c:pt>
                <c:pt idx="1115">
                  <c:v>48690</c:v>
                </c:pt>
                <c:pt idx="1116">
                  <c:v>48690</c:v>
                </c:pt>
                <c:pt idx="1117">
                  <c:v>48690</c:v>
                </c:pt>
                <c:pt idx="1118">
                  <c:v>48690</c:v>
                </c:pt>
                <c:pt idx="1119">
                  <c:v>48690</c:v>
                </c:pt>
                <c:pt idx="1120">
                  <c:v>48690</c:v>
                </c:pt>
                <c:pt idx="1121">
                  <c:v>48690</c:v>
                </c:pt>
                <c:pt idx="1122">
                  <c:v>48690</c:v>
                </c:pt>
                <c:pt idx="1123">
                  <c:v>48690</c:v>
                </c:pt>
                <c:pt idx="1124">
                  <c:v>48690</c:v>
                </c:pt>
                <c:pt idx="1125">
                  <c:v>48690</c:v>
                </c:pt>
                <c:pt idx="1126">
                  <c:v>48690</c:v>
                </c:pt>
                <c:pt idx="1127">
                  <c:v>48690</c:v>
                </c:pt>
                <c:pt idx="1128">
                  <c:v>48690</c:v>
                </c:pt>
                <c:pt idx="1129">
                  <c:v>48690</c:v>
                </c:pt>
                <c:pt idx="1130">
                  <c:v>48690</c:v>
                </c:pt>
                <c:pt idx="1131">
                  <c:v>48690</c:v>
                </c:pt>
                <c:pt idx="1132">
                  <c:v>48690</c:v>
                </c:pt>
                <c:pt idx="1133">
                  <c:v>48690</c:v>
                </c:pt>
                <c:pt idx="1134">
                  <c:v>48690</c:v>
                </c:pt>
                <c:pt idx="1135">
                  <c:v>48690</c:v>
                </c:pt>
                <c:pt idx="1136">
                  <c:v>48690</c:v>
                </c:pt>
                <c:pt idx="1137">
                  <c:v>48690</c:v>
                </c:pt>
                <c:pt idx="1138">
                  <c:v>48690</c:v>
                </c:pt>
                <c:pt idx="1139">
                  <c:v>48690</c:v>
                </c:pt>
                <c:pt idx="1140">
                  <c:v>48690</c:v>
                </c:pt>
                <c:pt idx="1141">
                  <c:v>48690</c:v>
                </c:pt>
                <c:pt idx="1142">
                  <c:v>48690</c:v>
                </c:pt>
                <c:pt idx="1143">
                  <c:v>48690</c:v>
                </c:pt>
                <c:pt idx="1144">
                  <c:v>48690</c:v>
                </c:pt>
                <c:pt idx="1145">
                  <c:v>48690</c:v>
                </c:pt>
                <c:pt idx="1146">
                  <c:v>48690</c:v>
                </c:pt>
                <c:pt idx="1147">
                  <c:v>48690</c:v>
                </c:pt>
                <c:pt idx="1148">
                  <c:v>48690</c:v>
                </c:pt>
                <c:pt idx="1149">
                  <c:v>48690</c:v>
                </c:pt>
                <c:pt idx="1150">
                  <c:v>48690</c:v>
                </c:pt>
                <c:pt idx="1151">
                  <c:v>48690</c:v>
                </c:pt>
                <c:pt idx="1152">
                  <c:v>48690</c:v>
                </c:pt>
                <c:pt idx="1153">
                  <c:v>48690</c:v>
                </c:pt>
                <c:pt idx="1154">
                  <c:v>48690</c:v>
                </c:pt>
                <c:pt idx="1155">
                  <c:v>48690</c:v>
                </c:pt>
                <c:pt idx="1156">
                  <c:v>48690</c:v>
                </c:pt>
                <c:pt idx="1157">
                  <c:v>48690</c:v>
                </c:pt>
                <c:pt idx="1158">
                  <c:v>48690</c:v>
                </c:pt>
                <c:pt idx="1159">
                  <c:v>48690</c:v>
                </c:pt>
                <c:pt idx="1160">
                  <c:v>48690</c:v>
                </c:pt>
                <c:pt idx="1161">
                  <c:v>48690</c:v>
                </c:pt>
                <c:pt idx="1162">
                  <c:v>48690</c:v>
                </c:pt>
                <c:pt idx="1163">
                  <c:v>48690</c:v>
                </c:pt>
                <c:pt idx="1164">
                  <c:v>48690</c:v>
                </c:pt>
                <c:pt idx="1165">
                  <c:v>48690</c:v>
                </c:pt>
                <c:pt idx="1166">
                  <c:v>48690</c:v>
                </c:pt>
                <c:pt idx="1167">
                  <c:v>48690</c:v>
                </c:pt>
                <c:pt idx="1168">
                  <c:v>48690</c:v>
                </c:pt>
                <c:pt idx="1169">
                  <c:v>48690</c:v>
                </c:pt>
                <c:pt idx="1170">
                  <c:v>48690</c:v>
                </c:pt>
                <c:pt idx="1171">
                  <c:v>48690</c:v>
                </c:pt>
                <c:pt idx="1172">
                  <c:v>48690</c:v>
                </c:pt>
                <c:pt idx="1173">
                  <c:v>48690</c:v>
                </c:pt>
                <c:pt idx="1174">
                  <c:v>48690</c:v>
                </c:pt>
                <c:pt idx="1175">
                  <c:v>48690</c:v>
                </c:pt>
                <c:pt idx="1176">
                  <c:v>48690</c:v>
                </c:pt>
                <c:pt idx="1177">
                  <c:v>48690</c:v>
                </c:pt>
                <c:pt idx="1178">
                  <c:v>48690</c:v>
                </c:pt>
                <c:pt idx="1179">
                  <c:v>48690</c:v>
                </c:pt>
                <c:pt idx="1180">
                  <c:v>48690</c:v>
                </c:pt>
                <c:pt idx="1181">
                  <c:v>48690</c:v>
                </c:pt>
                <c:pt idx="1182">
                  <c:v>48690</c:v>
                </c:pt>
                <c:pt idx="1183">
                  <c:v>48690</c:v>
                </c:pt>
                <c:pt idx="1184">
                  <c:v>48690</c:v>
                </c:pt>
                <c:pt idx="1185">
                  <c:v>48690</c:v>
                </c:pt>
                <c:pt idx="1186">
                  <c:v>48690</c:v>
                </c:pt>
                <c:pt idx="1187">
                  <c:v>48690</c:v>
                </c:pt>
                <c:pt idx="1188">
                  <c:v>48690</c:v>
                </c:pt>
                <c:pt idx="1189">
                  <c:v>48690</c:v>
                </c:pt>
                <c:pt idx="1190">
                  <c:v>48690</c:v>
                </c:pt>
                <c:pt idx="1191">
                  <c:v>48690</c:v>
                </c:pt>
                <c:pt idx="1192">
                  <c:v>48690</c:v>
                </c:pt>
                <c:pt idx="1193">
                  <c:v>48690</c:v>
                </c:pt>
                <c:pt idx="1194">
                  <c:v>48690</c:v>
                </c:pt>
                <c:pt idx="1195">
                  <c:v>48690</c:v>
                </c:pt>
                <c:pt idx="1196">
                  <c:v>48690</c:v>
                </c:pt>
                <c:pt idx="1197">
                  <c:v>48690</c:v>
                </c:pt>
                <c:pt idx="1198">
                  <c:v>48690</c:v>
                </c:pt>
                <c:pt idx="1199">
                  <c:v>48690</c:v>
                </c:pt>
                <c:pt idx="1200">
                  <c:v>48690</c:v>
                </c:pt>
                <c:pt idx="1201">
                  <c:v>48690</c:v>
                </c:pt>
                <c:pt idx="1202">
                  <c:v>48690</c:v>
                </c:pt>
                <c:pt idx="1203">
                  <c:v>48690</c:v>
                </c:pt>
                <c:pt idx="1204">
                  <c:v>48690</c:v>
                </c:pt>
                <c:pt idx="1205">
                  <c:v>48690</c:v>
                </c:pt>
                <c:pt idx="1206">
                  <c:v>48690</c:v>
                </c:pt>
                <c:pt idx="1207">
                  <c:v>48690</c:v>
                </c:pt>
                <c:pt idx="1208">
                  <c:v>48690</c:v>
                </c:pt>
                <c:pt idx="1209">
                  <c:v>48690</c:v>
                </c:pt>
                <c:pt idx="1210">
                  <c:v>48690</c:v>
                </c:pt>
                <c:pt idx="1211">
                  <c:v>48690</c:v>
                </c:pt>
                <c:pt idx="1212">
                  <c:v>48690</c:v>
                </c:pt>
                <c:pt idx="1213">
                  <c:v>48690</c:v>
                </c:pt>
                <c:pt idx="1214">
                  <c:v>48690</c:v>
                </c:pt>
                <c:pt idx="1215">
                  <c:v>48690</c:v>
                </c:pt>
                <c:pt idx="1216">
                  <c:v>48690</c:v>
                </c:pt>
                <c:pt idx="1217">
                  <c:v>48690</c:v>
                </c:pt>
                <c:pt idx="1218">
                  <c:v>48690</c:v>
                </c:pt>
                <c:pt idx="1219">
                  <c:v>48690</c:v>
                </c:pt>
                <c:pt idx="1220">
                  <c:v>48690</c:v>
                </c:pt>
                <c:pt idx="1221">
                  <c:v>48690</c:v>
                </c:pt>
                <c:pt idx="1222">
                  <c:v>48690</c:v>
                </c:pt>
                <c:pt idx="1223">
                  <c:v>48690</c:v>
                </c:pt>
                <c:pt idx="1224">
                  <c:v>48690</c:v>
                </c:pt>
                <c:pt idx="1225">
                  <c:v>48690</c:v>
                </c:pt>
                <c:pt idx="1226">
                  <c:v>48690</c:v>
                </c:pt>
                <c:pt idx="1227">
                  <c:v>48690</c:v>
                </c:pt>
                <c:pt idx="1228">
                  <c:v>48690</c:v>
                </c:pt>
                <c:pt idx="1229">
                  <c:v>48690</c:v>
                </c:pt>
                <c:pt idx="1230">
                  <c:v>48690</c:v>
                </c:pt>
                <c:pt idx="1231">
                  <c:v>48690</c:v>
                </c:pt>
                <c:pt idx="1232">
                  <c:v>48690</c:v>
                </c:pt>
                <c:pt idx="1233">
                  <c:v>48690</c:v>
                </c:pt>
                <c:pt idx="1234">
                  <c:v>48690</c:v>
                </c:pt>
                <c:pt idx="1235">
                  <c:v>48690</c:v>
                </c:pt>
                <c:pt idx="1236">
                  <c:v>48690</c:v>
                </c:pt>
                <c:pt idx="1237">
                  <c:v>48690</c:v>
                </c:pt>
                <c:pt idx="1238">
                  <c:v>48690</c:v>
                </c:pt>
                <c:pt idx="1239">
                  <c:v>48690</c:v>
                </c:pt>
                <c:pt idx="1240">
                  <c:v>48690</c:v>
                </c:pt>
                <c:pt idx="1241">
                  <c:v>48690</c:v>
                </c:pt>
                <c:pt idx="1242">
                  <c:v>48690</c:v>
                </c:pt>
                <c:pt idx="1243">
                  <c:v>48690</c:v>
                </c:pt>
                <c:pt idx="1244">
                  <c:v>48690</c:v>
                </c:pt>
                <c:pt idx="1245">
                  <c:v>48690</c:v>
                </c:pt>
                <c:pt idx="1246">
                  <c:v>48690</c:v>
                </c:pt>
                <c:pt idx="1247">
                  <c:v>48690</c:v>
                </c:pt>
                <c:pt idx="1248">
                  <c:v>48690</c:v>
                </c:pt>
                <c:pt idx="1249">
                  <c:v>48690</c:v>
                </c:pt>
                <c:pt idx="1250">
                  <c:v>48690</c:v>
                </c:pt>
                <c:pt idx="1251">
                  <c:v>48690</c:v>
                </c:pt>
                <c:pt idx="1252">
                  <c:v>48690</c:v>
                </c:pt>
                <c:pt idx="1253">
                  <c:v>48690</c:v>
                </c:pt>
                <c:pt idx="1254">
                  <c:v>48690</c:v>
                </c:pt>
                <c:pt idx="1255">
                  <c:v>48690</c:v>
                </c:pt>
                <c:pt idx="1256">
                  <c:v>48690</c:v>
                </c:pt>
                <c:pt idx="1257">
                  <c:v>48690</c:v>
                </c:pt>
                <c:pt idx="1258">
                  <c:v>48690</c:v>
                </c:pt>
                <c:pt idx="1259">
                  <c:v>48690</c:v>
                </c:pt>
                <c:pt idx="1260">
                  <c:v>48690</c:v>
                </c:pt>
                <c:pt idx="1261">
                  <c:v>48690</c:v>
                </c:pt>
                <c:pt idx="1262">
                  <c:v>48690</c:v>
                </c:pt>
                <c:pt idx="1263">
                  <c:v>48690</c:v>
                </c:pt>
                <c:pt idx="1264">
                  <c:v>48690</c:v>
                </c:pt>
                <c:pt idx="1265">
                  <c:v>48690</c:v>
                </c:pt>
                <c:pt idx="1266">
                  <c:v>48690</c:v>
                </c:pt>
                <c:pt idx="1267">
                  <c:v>48690</c:v>
                </c:pt>
                <c:pt idx="1268">
                  <c:v>48690</c:v>
                </c:pt>
                <c:pt idx="1269">
                  <c:v>48324</c:v>
                </c:pt>
                <c:pt idx="1270">
                  <c:v>48324</c:v>
                </c:pt>
                <c:pt idx="1271">
                  <c:v>48324</c:v>
                </c:pt>
                <c:pt idx="1272">
                  <c:v>48324</c:v>
                </c:pt>
                <c:pt idx="1273">
                  <c:v>48324</c:v>
                </c:pt>
                <c:pt idx="1274">
                  <c:v>48324</c:v>
                </c:pt>
                <c:pt idx="1275">
                  <c:v>48324</c:v>
                </c:pt>
                <c:pt idx="1276">
                  <c:v>48324</c:v>
                </c:pt>
                <c:pt idx="1277">
                  <c:v>48324</c:v>
                </c:pt>
                <c:pt idx="1278">
                  <c:v>48324</c:v>
                </c:pt>
                <c:pt idx="1279">
                  <c:v>48324</c:v>
                </c:pt>
                <c:pt idx="1280">
                  <c:v>48324</c:v>
                </c:pt>
                <c:pt idx="1281">
                  <c:v>48324</c:v>
                </c:pt>
                <c:pt idx="1282">
                  <c:v>48324</c:v>
                </c:pt>
                <c:pt idx="1283">
                  <c:v>48324</c:v>
                </c:pt>
                <c:pt idx="1284">
                  <c:v>48324</c:v>
                </c:pt>
                <c:pt idx="1285">
                  <c:v>48324</c:v>
                </c:pt>
                <c:pt idx="1286">
                  <c:v>48324</c:v>
                </c:pt>
                <c:pt idx="1287">
                  <c:v>48324</c:v>
                </c:pt>
                <c:pt idx="1288">
                  <c:v>48324</c:v>
                </c:pt>
                <c:pt idx="1289">
                  <c:v>48324</c:v>
                </c:pt>
                <c:pt idx="1290">
                  <c:v>48324</c:v>
                </c:pt>
                <c:pt idx="1291">
                  <c:v>48324</c:v>
                </c:pt>
                <c:pt idx="1292">
                  <c:v>48324</c:v>
                </c:pt>
                <c:pt idx="1293">
                  <c:v>48324</c:v>
                </c:pt>
                <c:pt idx="1294">
                  <c:v>48324</c:v>
                </c:pt>
                <c:pt idx="1295">
                  <c:v>48324</c:v>
                </c:pt>
                <c:pt idx="1296">
                  <c:v>48324</c:v>
                </c:pt>
                <c:pt idx="1297">
                  <c:v>48324</c:v>
                </c:pt>
                <c:pt idx="1298">
                  <c:v>48324</c:v>
                </c:pt>
                <c:pt idx="1299">
                  <c:v>48324</c:v>
                </c:pt>
                <c:pt idx="1300">
                  <c:v>48324</c:v>
                </c:pt>
                <c:pt idx="1301">
                  <c:v>48324</c:v>
                </c:pt>
                <c:pt idx="1302">
                  <c:v>48324</c:v>
                </c:pt>
                <c:pt idx="1303">
                  <c:v>48324</c:v>
                </c:pt>
                <c:pt idx="1304">
                  <c:v>48324</c:v>
                </c:pt>
                <c:pt idx="1305">
                  <c:v>48324</c:v>
                </c:pt>
                <c:pt idx="1306">
                  <c:v>48324</c:v>
                </c:pt>
                <c:pt idx="1307">
                  <c:v>48324</c:v>
                </c:pt>
                <c:pt idx="1308">
                  <c:v>48324</c:v>
                </c:pt>
                <c:pt idx="1309">
                  <c:v>48324</c:v>
                </c:pt>
                <c:pt idx="1310">
                  <c:v>48324</c:v>
                </c:pt>
                <c:pt idx="1311">
                  <c:v>48324</c:v>
                </c:pt>
                <c:pt idx="1312">
                  <c:v>48324</c:v>
                </c:pt>
                <c:pt idx="1313">
                  <c:v>47282</c:v>
                </c:pt>
                <c:pt idx="1314">
                  <c:v>47282</c:v>
                </c:pt>
                <c:pt idx="1315">
                  <c:v>47282</c:v>
                </c:pt>
                <c:pt idx="1316">
                  <c:v>47282</c:v>
                </c:pt>
                <c:pt idx="1317">
                  <c:v>47282</c:v>
                </c:pt>
                <c:pt idx="1318">
                  <c:v>47282</c:v>
                </c:pt>
                <c:pt idx="1319">
                  <c:v>47282</c:v>
                </c:pt>
                <c:pt idx="1320">
                  <c:v>47282</c:v>
                </c:pt>
                <c:pt idx="1321">
                  <c:v>47282</c:v>
                </c:pt>
                <c:pt idx="1322">
                  <c:v>47282</c:v>
                </c:pt>
                <c:pt idx="1323">
                  <c:v>47282</c:v>
                </c:pt>
                <c:pt idx="1324">
                  <c:v>47282</c:v>
                </c:pt>
                <c:pt idx="1325">
                  <c:v>47282</c:v>
                </c:pt>
                <c:pt idx="1326">
                  <c:v>47282</c:v>
                </c:pt>
                <c:pt idx="1327">
                  <c:v>47282</c:v>
                </c:pt>
                <c:pt idx="1328">
                  <c:v>47282</c:v>
                </c:pt>
                <c:pt idx="1329">
                  <c:v>47282</c:v>
                </c:pt>
                <c:pt idx="1330">
                  <c:v>47282</c:v>
                </c:pt>
                <c:pt idx="1331">
                  <c:v>47282</c:v>
                </c:pt>
                <c:pt idx="1332">
                  <c:v>47282</c:v>
                </c:pt>
                <c:pt idx="1333">
                  <c:v>47282</c:v>
                </c:pt>
                <c:pt idx="1334">
                  <c:v>47282</c:v>
                </c:pt>
                <c:pt idx="1335">
                  <c:v>47282</c:v>
                </c:pt>
                <c:pt idx="1336">
                  <c:v>47282</c:v>
                </c:pt>
                <c:pt idx="1337">
                  <c:v>47282</c:v>
                </c:pt>
                <c:pt idx="1338">
                  <c:v>47282</c:v>
                </c:pt>
                <c:pt idx="1339">
                  <c:v>47282</c:v>
                </c:pt>
                <c:pt idx="1340">
                  <c:v>47282</c:v>
                </c:pt>
                <c:pt idx="1341">
                  <c:v>47282</c:v>
                </c:pt>
                <c:pt idx="1342">
                  <c:v>47282</c:v>
                </c:pt>
                <c:pt idx="1343">
                  <c:v>47282</c:v>
                </c:pt>
                <c:pt idx="1344">
                  <c:v>47282</c:v>
                </c:pt>
                <c:pt idx="1345">
                  <c:v>47282</c:v>
                </c:pt>
                <c:pt idx="1346">
                  <c:v>47282</c:v>
                </c:pt>
                <c:pt idx="1347">
                  <c:v>47282</c:v>
                </c:pt>
                <c:pt idx="1348">
                  <c:v>47282</c:v>
                </c:pt>
                <c:pt idx="1349">
                  <c:v>47282</c:v>
                </c:pt>
                <c:pt idx="1350">
                  <c:v>47282</c:v>
                </c:pt>
                <c:pt idx="1351">
                  <c:v>47282</c:v>
                </c:pt>
                <c:pt idx="1352">
                  <c:v>47282</c:v>
                </c:pt>
                <c:pt idx="1353">
                  <c:v>47282</c:v>
                </c:pt>
                <c:pt idx="1354">
                  <c:v>47282</c:v>
                </c:pt>
                <c:pt idx="1355">
                  <c:v>47282</c:v>
                </c:pt>
                <c:pt idx="1356">
                  <c:v>47282</c:v>
                </c:pt>
                <c:pt idx="1357">
                  <c:v>47282</c:v>
                </c:pt>
                <c:pt idx="1358">
                  <c:v>47282</c:v>
                </c:pt>
                <c:pt idx="1359">
                  <c:v>47282</c:v>
                </c:pt>
                <c:pt idx="1360">
                  <c:v>47282</c:v>
                </c:pt>
                <c:pt idx="1361">
                  <c:v>47282</c:v>
                </c:pt>
                <c:pt idx="1362">
                  <c:v>47282</c:v>
                </c:pt>
                <c:pt idx="1363">
                  <c:v>47282</c:v>
                </c:pt>
                <c:pt idx="1364">
                  <c:v>47282</c:v>
                </c:pt>
                <c:pt idx="1365">
                  <c:v>47282</c:v>
                </c:pt>
                <c:pt idx="1366">
                  <c:v>47282</c:v>
                </c:pt>
                <c:pt idx="1367">
                  <c:v>47282</c:v>
                </c:pt>
                <c:pt idx="1368">
                  <c:v>47282</c:v>
                </c:pt>
                <c:pt idx="1369">
                  <c:v>47282</c:v>
                </c:pt>
                <c:pt idx="1370">
                  <c:v>47282</c:v>
                </c:pt>
                <c:pt idx="1371">
                  <c:v>47282</c:v>
                </c:pt>
                <c:pt idx="1372">
                  <c:v>47282</c:v>
                </c:pt>
                <c:pt idx="1373">
                  <c:v>47282</c:v>
                </c:pt>
                <c:pt idx="1374">
                  <c:v>47282</c:v>
                </c:pt>
                <c:pt idx="1375">
                  <c:v>47282</c:v>
                </c:pt>
                <c:pt idx="1376">
                  <c:v>47282</c:v>
                </c:pt>
                <c:pt idx="1377">
                  <c:v>47282</c:v>
                </c:pt>
                <c:pt idx="1378">
                  <c:v>47282</c:v>
                </c:pt>
                <c:pt idx="1379">
                  <c:v>47282</c:v>
                </c:pt>
                <c:pt idx="1380">
                  <c:v>47282</c:v>
                </c:pt>
                <c:pt idx="1381">
                  <c:v>47282</c:v>
                </c:pt>
                <c:pt idx="1382">
                  <c:v>47282</c:v>
                </c:pt>
                <c:pt idx="1383">
                  <c:v>47282</c:v>
                </c:pt>
                <c:pt idx="1384">
                  <c:v>47282</c:v>
                </c:pt>
                <c:pt idx="1385">
                  <c:v>47282</c:v>
                </c:pt>
                <c:pt idx="1386">
                  <c:v>47282</c:v>
                </c:pt>
                <c:pt idx="1387">
                  <c:v>47282</c:v>
                </c:pt>
                <c:pt idx="1388">
                  <c:v>47282</c:v>
                </c:pt>
                <c:pt idx="1389">
                  <c:v>47282</c:v>
                </c:pt>
                <c:pt idx="1390">
                  <c:v>47282</c:v>
                </c:pt>
                <c:pt idx="1391">
                  <c:v>47282</c:v>
                </c:pt>
                <c:pt idx="1392">
                  <c:v>47282</c:v>
                </c:pt>
                <c:pt idx="1393">
                  <c:v>47282</c:v>
                </c:pt>
                <c:pt idx="1394">
                  <c:v>47282</c:v>
                </c:pt>
                <c:pt idx="1395">
                  <c:v>47282</c:v>
                </c:pt>
                <c:pt idx="1396">
                  <c:v>47282</c:v>
                </c:pt>
                <c:pt idx="1397">
                  <c:v>47282</c:v>
                </c:pt>
                <c:pt idx="1398">
                  <c:v>47282</c:v>
                </c:pt>
                <c:pt idx="1399">
                  <c:v>47282</c:v>
                </c:pt>
                <c:pt idx="1400">
                  <c:v>47282</c:v>
                </c:pt>
                <c:pt idx="1401">
                  <c:v>47282</c:v>
                </c:pt>
                <c:pt idx="1402">
                  <c:v>47282</c:v>
                </c:pt>
                <c:pt idx="1403">
                  <c:v>47282</c:v>
                </c:pt>
                <c:pt idx="1404">
                  <c:v>47282</c:v>
                </c:pt>
                <c:pt idx="1405">
                  <c:v>47282</c:v>
                </c:pt>
                <c:pt idx="1406">
                  <c:v>47282</c:v>
                </c:pt>
                <c:pt idx="1407">
                  <c:v>47282</c:v>
                </c:pt>
                <c:pt idx="1408">
                  <c:v>47282</c:v>
                </c:pt>
                <c:pt idx="1409">
                  <c:v>47282</c:v>
                </c:pt>
                <c:pt idx="1410">
                  <c:v>47282</c:v>
                </c:pt>
                <c:pt idx="1411">
                  <c:v>47282</c:v>
                </c:pt>
                <c:pt idx="1412">
                  <c:v>47282</c:v>
                </c:pt>
                <c:pt idx="1413">
                  <c:v>47282</c:v>
                </c:pt>
                <c:pt idx="1414">
                  <c:v>47282</c:v>
                </c:pt>
                <c:pt idx="1415">
                  <c:v>47282</c:v>
                </c:pt>
                <c:pt idx="1416">
                  <c:v>47282</c:v>
                </c:pt>
                <c:pt idx="1417">
                  <c:v>47282</c:v>
                </c:pt>
                <c:pt idx="1418">
                  <c:v>47282</c:v>
                </c:pt>
                <c:pt idx="1419">
                  <c:v>47282</c:v>
                </c:pt>
                <c:pt idx="1420">
                  <c:v>47282</c:v>
                </c:pt>
                <c:pt idx="1421">
                  <c:v>47282</c:v>
                </c:pt>
                <c:pt idx="1422">
                  <c:v>47282</c:v>
                </c:pt>
                <c:pt idx="1423">
                  <c:v>47282</c:v>
                </c:pt>
                <c:pt idx="1424">
                  <c:v>47282</c:v>
                </c:pt>
                <c:pt idx="1425">
                  <c:v>47282</c:v>
                </c:pt>
                <c:pt idx="1426">
                  <c:v>47282</c:v>
                </c:pt>
                <c:pt idx="1427">
                  <c:v>47282</c:v>
                </c:pt>
                <c:pt idx="1428">
                  <c:v>47282</c:v>
                </c:pt>
                <c:pt idx="1429">
                  <c:v>47282</c:v>
                </c:pt>
                <c:pt idx="1430">
                  <c:v>47282</c:v>
                </c:pt>
                <c:pt idx="1431">
                  <c:v>47282</c:v>
                </c:pt>
                <c:pt idx="1432">
                  <c:v>47282</c:v>
                </c:pt>
                <c:pt idx="1433">
                  <c:v>47282</c:v>
                </c:pt>
                <c:pt idx="1434">
                  <c:v>47282</c:v>
                </c:pt>
                <c:pt idx="1435">
                  <c:v>47282</c:v>
                </c:pt>
                <c:pt idx="1436">
                  <c:v>47282</c:v>
                </c:pt>
                <c:pt idx="1437">
                  <c:v>47282</c:v>
                </c:pt>
                <c:pt idx="1438">
                  <c:v>47282</c:v>
                </c:pt>
                <c:pt idx="1439">
                  <c:v>47282</c:v>
                </c:pt>
                <c:pt idx="1440">
                  <c:v>47282</c:v>
                </c:pt>
                <c:pt idx="1441">
                  <c:v>47282</c:v>
                </c:pt>
                <c:pt idx="1442">
                  <c:v>47282</c:v>
                </c:pt>
                <c:pt idx="1443">
                  <c:v>47282</c:v>
                </c:pt>
                <c:pt idx="1444">
                  <c:v>47282</c:v>
                </c:pt>
                <c:pt idx="1445">
                  <c:v>47282</c:v>
                </c:pt>
                <c:pt idx="1446">
                  <c:v>47282</c:v>
                </c:pt>
                <c:pt idx="1447">
                  <c:v>47282</c:v>
                </c:pt>
                <c:pt idx="1448">
                  <c:v>47282</c:v>
                </c:pt>
                <c:pt idx="1449">
                  <c:v>47282</c:v>
                </c:pt>
                <c:pt idx="1450">
                  <c:v>47282</c:v>
                </c:pt>
                <c:pt idx="1451">
                  <c:v>47282</c:v>
                </c:pt>
                <c:pt idx="1452">
                  <c:v>47282</c:v>
                </c:pt>
                <c:pt idx="1453">
                  <c:v>47282</c:v>
                </c:pt>
                <c:pt idx="1454">
                  <c:v>47282</c:v>
                </c:pt>
                <c:pt idx="1455">
                  <c:v>47282</c:v>
                </c:pt>
                <c:pt idx="1456">
                  <c:v>47282</c:v>
                </c:pt>
                <c:pt idx="1457">
                  <c:v>47282</c:v>
                </c:pt>
                <c:pt idx="1458">
                  <c:v>47282</c:v>
                </c:pt>
                <c:pt idx="1459">
                  <c:v>47282</c:v>
                </c:pt>
                <c:pt idx="1460">
                  <c:v>47282</c:v>
                </c:pt>
                <c:pt idx="1461">
                  <c:v>47282</c:v>
                </c:pt>
                <c:pt idx="1462">
                  <c:v>47282</c:v>
                </c:pt>
                <c:pt idx="1463">
                  <c:v>47282</c:v>
                </c:pt>
                <c:pt idx="1464">
                  <c:v>47282</c:v>
                </c:pt>
                <c:pt idx="1465">
                  <c:v>47282</c:v>
                </c:pt>
                <c:pt idx="1466">
                  <c:v>47282</c:v>
                </c:pt>
                <c:pt idx="1467">
                  <c:v>47282</c:v>
                </c:pt>
                <c:pt idx="1468">
                  <c:v>47282</c:v>
                </c:pt>
                <c:pt idx="1469">
                  <c:v>47282</c:v>
                </c:pt>
                <c:pt idx="1470">
                  <c:v>47282</c:v>
                </c:pt>
                <c:pt idx="1471">
                  <c:v>47282</c:v>
                </c:pt>
                <c:pt idx="1472">
                  <c:v>47282</c:v>
                </c:pt>
                <c:pt idx="1473">
                  <c:v>47282</c:v>
                </c:pt>
                <c:pt idx="1474">
                  <c:v>47282</c:v>
                </c:pt>
                <c:pt idx="1475">
                  <c:v>47282</c:v>
                </c:pt>
                <c:pt idx="1476">
                  <c:v>47282</c:v>
                </c:pt>
                <c:pt idx="1477">
                  <c:v>47282</c:v>
                </c:pt>
                <c:pt idx="1478">
                  <c:v>47282</c:v>
                </c:pt>
                <c:pt idx="1479">
                  <c:v>47282</c:v>
                </c:pt>
                <c:pt idx="1480">
                  <c:v>47282</c:v>
                </c:pt>
                <c:pt idx="1481">
                  <c:v>47282</c:v>
                </c:pt>
                <c:pt idx="1482">
                  <c:v>47282</c:v>
                </c:pt>
                <c:pt idx="1483">
                  <c:v>47282</c:v>
                </c:pt>
                <c:pt idx="1484">
                  <c:v>47282</c:v>
                </c:pt>
                <c:pt idx="1485">
                  <c:v>47282</c:v>
                </c:pt>
                <c:pt idx="1486">
                  <c:v>47282</c:v>
                </c:pt>
                <c:pt idx="1487">
                  <c:v>47282</c:v>
                </c:pt>
                <c:pt idx="1488">
                  <c:v>47282</c:v>
                </c:pt>
                <c:pt idx="1489">
                  <c:v>47282</c:v>
                </c:pt>
                <c:pt idx="1490">
                  <c:v>47282</c:v>
                </c:pt>
                <c:pt idx="1491">
                  <c:v>47282</c:v>
                </c:pt>
                <c:pt idx="1492">
                  <c:v>47282</c:v>
                </c:pt>
                <c:pt idx="1493">
                  <c:v>47282</c:v>
                </c:pt>
                <c:pt idx="1494">
                  <c:v>47282</c:v>
                </c:pt>
                <c:pt idx="1495">
                  <c:v>47282</c:v>
                </c:pt>
                <c:pt idx="1496">
                  <c:v>47282</c:v>
                </c:pt>
                <c:pt idx="1497">
                  <c:v>47282</c:v>
                </c:pt>
                <c:pt idx="1498">
                  <c:v>47282</c:v>
                </c:pt>
                <c:pt idx="1499">
                  <c:v>47282</c:v>
                </c:pt>
              </c:numCache>
            </c:numRef>
          </c:yVal>
          <c:smooth val="1"/>
        </c:ser>
        <c:axId val="105402752"/>
        <c:axId val="105404672"/>
      </c:scatterChart>
      <c:valAx>
        <c:axId val="105402752"/>
        <c:scaling>
          <c:orientation val="minMax"/>
          <c:max val="1500"/>
        </c:scaling>
        <c:axPos val="b"/>
        <c:title>
          <c:tx>
            <c:rich>
              <a:bodyPr/>
              <a:lstStyle/>
              <a:p>
                <a:pPr>
                  <a:defRPr/>
                </a:pPr>
                <a:r>
                  <a:rPr lang="ro-RO"/>
                  <a:t>Număr generație</a:t>
                </a:r>
                <a:endParaRPr lang="en-US"/>
              </a:p>
            </c:rich>
          </c:tx>
        </c:title>
        <c:numFmt formatCode="General" sourceLinked="1"/>
        <c:tickLblPos val="nextTo"/>
        <c:crossAx val="105404672"/>
        <c:crosses val="autoZero"/>
        <c:crossBetween val="midCat"/>
        <c:majorUnit val="150"/>
      </c:valAx>
      <c:valAx>
        <c:axId val="105404672"/>
        <c:scaling>
          <c:orientation val="minMax"/>
          <c:max val="140000"/>
          <c:min val="30000"/>
        </c:scaling>
        <c:axPos val="l"/>
        <c:majorGridlines/>
        <c:title>
          <c:tx>
            <c:rich>
              <a:bodyPr rot="-5400000" vert="horz"/>
              <a:lstStyle/>
              <a:p>
                <a:pPr>
                  <a:defRPr/>
                </a:pPr>
                <a:r>
                  <a:rPr lang="ro-RO"/>
                  <a:t>Dimensiune</a:t>
                </a:r>
                <a:r>
                  <a:rPr lang="ro-RO" baseline="0"/>
                  <a:t> Traseu</a:t>
                </a:r>
                <a:endParaRPr lang="en-US"/>
              </a:p>
            </c:rich>
          </c:tx>
        </c:title>
        <c:numFmt formatCode="General" sourceLinked="1"/>
        <c:tickLblPos val="nextTo"/>
        <c:crossAx val="105402752"/>
        <c:crosses val="autoZero"/>
        <c:crossBetween val="midCat"/>
        <c:majorUnit val="15000"/>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ro-RO"/>
              <a:t>AG Specializat- determinare</a:t>
            </a:r>
            <a:r>
              <a:rPr lang="ro-RO" baseline="0"/>
              <a:t> soluție</a:t>
            </a:r>
            <a:r>
              <a:rPr lang="ro-RO"/>
              <a:t> </a:t>
            </a:r>
            <a:endParaRPr lang="en-US"/>
          </a:p>
        </c:rich>
      </c:tx>
      <c:overlay val="1"/>
    </c:title>
    <c:plotArea>
      <c:layout>
        <c:manualLayout>
          <c:layoutTarget val="inner"/>
          <c:xMode val="edge"/>
          <c:yMode val="edge"/>
          <c:x val="0.18887782459526384"/>
          <c:y val="0.15507845218407423"/>
          <c:w val="0.75863905693623745"/>
          <c:h val="0.65567433010702336"/>
        </c:manualLayout>
      </c:layout>
      <c:scatterChart>
        <c:scatterStyle val="smoothMarker"/>
        <c:ser>
          <c:idx val="0"/>
          <c:order val="0"/>
          <c:marker>
            <c:symbol val="none"/>
          </c:marker>
          <c:yVal>
            <c:numRef>
              <c:f>Sheet1!$A$1:$A$1500</c:f>
              <c:numCache>
                <c:formatCode>General</c:formatCode>
                <c:ptCount val="1500"/>
                <c:pt idx="0">
                  <c:v>120297.628549</c:v>
                </c:pt>
                <c:pt idx="1">
                  <c:v>110343.45329400001</c:v>
                </c:pt>
                <c:pt idx="2">
                  <c:v>108377.144554</c:v>
                </c:pt>
                <c:pt idx="3">
                  <c:v>100867.80796400002</c:v>
                </c:pt>
                <c:pt idx="4">
                  <c:v>94866.577227999995</c:v>
                </c:pt>
                <c:pt idx="5">
                  <c:v>93021.889377</c:v>
                </c:pt>
                <c:pt idx="6">
                  <c:v>90644.933363999968</c:v>
                </c:pt>
                <c:pt idx="7">
                  <c:v>88148.175776000426</c:v>
                </c:pt>
                <c:pt idx="8">
                  <c:v>81030.854204000003</c:v>
                </c:pt>
                <c:pt idx="9">
                  <c:v>81030.854204000003</c:v>
                </c:pt>
                <c:pt idx="10">
                  <c:v>80006.386339999968</c:v>
                </c:pt>
                <c:pt idx="11">
                  <c:v>73372.117998000002</c:v>
                </c:pt>
                <c:pt idx="12">
                  <c:v>73372.117998000002</c:v>
                </c:pt>
                <c:pt idx="13">
                  <c:v>73249.780165999997</c:v>
                </c:pt>
                <c:pt idx="14">
                  <c:v>70375.753750000003</c:v>
                </c:pt>
                <c:pt idx="15">
                  <c:v>70117.368044000003</c:v>
                </c:pt>
                <c:pt idx="16">
                  <c:v>69536.716179999348</c:v>
                </c:pt>
                <c:pt idx="17">
                  <c:v>69308.589139999996</c:v>
                </c:pt>
                <c:pt idx="18">
                  <c:v>65523.875239000212</c:v>
                </c:pt>
                <c:pt idx="19">
                  <c:v>64829.326948000002</c:v>
                </c:pt>
                <c:pt idx="20">
                  <c:v>64593.494956000002</c:v>
                </c:pt>
                <c:pt idx="21">
                  <c:v>63831.066629000001</c:v>
                </c:pt>
                <c:pt idx="22">
                  <c:v>62564.016285000012</c:v>
                </c:pt>
                <c:pt idx="23">
                  <c:v>58555.912322000011</c:v>
                </c:pt>
                <c:pt idx="24">
                  <c:v>56828.317781999998</c:v>
                </c:pt>
                <c:pt idx="25">
                  <c:v>54863.439318000012</c:v>
                </c:pt>
                <c:pt idx="26">
                  <c:v>54863.439318000012</c:v>
                </c:pt>
                <c:pt idx="27">
                  <c:v>54629.595607999996</c:v>
                </c:pt>
                <c:pt idx="28">
                  <c:v>54629.595607999996</c:v>
                </c:pt>
                <c:pt idx="29">
                  <c:v>54629.595607999996</c:v>
                </c:pt>
                <c:pt idx="30">
                  <c:v>54404.806703000002</c:v>
                </c:pt>
                <c:pt idx="31">
                  <c:v>53811.043677000001</c:v>
                </c:pt>
                <c:pt idx="32">
                  <c:v>52230.988975000211</c:v>
                </c:pt>
                <c:pt idx="33">
                  <c:v>52230.988975000211</c:v>
                </c:pt>
                <c:pt idx="34">
                  <c:v>51682.265414999994</c:v>
                </c:pt>
                <c:pt idx="35">
                  <c:v>50772.364957000013</c:v>
                </c:pt>
                <c:pt idx="36">
                  <c:v>47126.346962000003</c:v>
                </c:pt>
                <c:pt idx="37">
                  <c:v>47126.346962000003</c:v>
                </c:pt>
                <c:pt idx="38">
                  <c:v>47126.346962000003</c:v>
                </c:pt>
                <c:pt idx="39">
                  <c:v>47126.346962000003</c:v>
                </c:pt>
                <c:pt idx="40">
                  <c:v>47126.346962000003</c:v>
                </c:pt>
                <c:pt idx="41">
                  <c:v>47126.346962000003</c:v>
                </c:pt>
                <c:pt idx="42">
                  <c:v>45360.818617000397</c:v>
                </c:pt>
                <c:pt idx="43">
                  <c:v>45360.818617000397</c:v>
                </c:pt>
                <c:pt idx="44">
                  <c:v>43960.352885000211</c:v>
                </c:pt>
                <c:pt idx="45">
                  <c:v>43960.352885000211</c:v>
                </c:pt>
                <c:pt idx="46">
                  <c:v>43960.352885000211</c:v>
                </c:pt>
                <c:pt idx="47">
                  <c:v>43736.081893000002</c:v>
                </c:pt>
                <c:pt idx="48">
                  <c:v>43736.081893000002</c:v>
                </c:pt>
                <c:pt idx="49">
                  <c:v>43363.860166999999</c:v>
                </c:pt>
                <c:pt idx="50">
                  <c:v>43363.860166999999</c:v>
                </c:pt>
                <c:pt idx="51">
                  <c:v>43363.860166999999</c:v>
                </c:pt>
                <c:pt idx="52">
                  <c:v>42989.346808000213</c:v>
                </c:pt>
                <c:pt idx="53">
                  <c:v>41973.987437000003</c:v>
                </c:pt>
                <c:pt idx="54">
                  <c:v>41973.987437000003</c:v>
                </c:pt>
                <c:pt idx="55">
                  <c:v>41898.290859000001</c:v>
                </c:pt>
                <c:pt idx="56">
                  <c:v>41560.560377000002</c:v>
                </c:pt>
                <c:pt idx="57">
                  <c:v>41077.696439999992</c:v>
                </c:pt>
                <c:pt idx="58">
                  <c:v>40903.558848000212</c:v>
                </c:pt>
                <c:pt idx="59">
                  <c:v>40903.558848000212</c:v>
                </c:pt>
                <c:pt idx="60">
                  <c:v>40414.649411999999</c:v>
                </c:pt>
                <c:pt idx="61">
                  <c:v>40141.312537000435</c:v>
                </c:pt>
                <c:pt idx="62">
                  <c:v>40141.312537000435</c:v>
                </c:pt>
                <c:pt idx="63">
                  <c:v>40141.312537000435</c:v>
                </c:pt>
                <c:pt idx="64">
                  <c:v>40141.312537000435</c:v>
                </c:pt>
                <c:pt idx="65">
                  <c:v>40141.312537000435</c:v>
                </c:pt>
                <c:pt idx="66">
                  <c:v>40141.312537000435</c:v>
                </c:pt>
                <c:pt idx="67">
                  <c:v>40020.364221000003</c:v>
                </c:pt>
                <c:pt idx="68">
                  <c:v>39996.269326999995</c:v>
                </c:pt>
                <c:pt idx="69">
                  <c:v>39996.269326999995</c:v>
                </c:pt>
                <c:pt idx="70">
                  <c:v>39953.119972</c:v>
                </c:pt>
                <c:pt idx="71">
                  <c:v>39870.281147999995</c:v>
                </c:pt>
                <c:pt idx="72">
                  <c:v>39870.281147999995</c:v>
                </c:pt>
                <c:pt idx="73">
                  <c:v>39707.502360000006</c:v>
                </c:pt>
                <c:pt idx="74">
                  <c:v>39707.502360000006</c:v>
                </c:pt>
                <c:pt idx="75">
                  <c:v>39497.64054</c:v>
                </c:pt>
                <c:pt idx="76">
                  <c:v>39497.64054</c:v>
                </c:pt>
                <c:pt idx="77">
                  <c:v>39497.64054</c:v>
                </c:pt>
                <c:pt idx="78">
                  <c:v>39497.64054</c:v>
                </c:pt>
                <c:pt idx="79">
                  <c:v>39497.64054</c:v>
                </c:pt>
                <c:pt idx="80">
                  <c:v>39497.64054</c:v>
                </c:pt>
                <c:pt idx="81">
                  <c:v>39497.64054</c:v>
                </c:pt>
                <c:pt idx="82">
                  <c:v>39497.64054</c:v>
                </c:pt>
                <c:pt idx="83">
                  <c:v>38898.721970999984</c:v>
                </c:pt>
                <c:pt idx="84">
                  <c:v>38898.721970999984</c:v>
                </c:pt>
                <c:pt idx="85">
                  <c:v>38898.721970999984</c:v>
                </c:pt>
                <c:pt idx="86">
                  <c:v>38393.862325000002</c:v>
                </c:pt>
                <c:pt idx="87">
                  <c:v>38393.862325000002</c:v>
                </c:pt>
                <c:pt idx="88">
                  <c:v>37794.943757000001</c:v>
                </c:pt>
                <c:pt idx="89">
                  <c:v>37794.943757000001</c:v>
                </c:pt>
                <c:pt idx="90">
                  <c:v>37794.943757000001</c:v>
                </c:pt>
                <c:pt idx="91">
                  <c:v>37794.943757000001</c:v>
                </c:pt>
                <c:pt idx="92">
                  <c:v>37794.943757000001</c:v>
                </c:pt>
                <c:pt idx="93">
                  <c:v>37794.943757000001</c:v>
                </c:pt>
                <c:pt idx="94">
                  <c:v>37794.943757000001</c:v>
                </c:pt>
                <c:pt idx="95">
                  <c:v>37794.943757000001</c:v>
                </c:pt>
                <c:pt idx="96">
                  <c:v>37794.943757000001</c:v>
                </c:pt>
                <c:pt idx="97">
                  <c:v>37794.943757000001</c:v>
                </c:pt>
                <c:pt idx="98">
                  <c:v>37794.943757000001</c:v>
                </c:pt>
                <c:pt idx="99">
                  <c:v>37794.943757000001</c:v>
                </c:pt>
                <c:pt idx="100">
                  <c:v>37794.943757000001</c:v>
                </c:pt>
                <c:pt idx="101">
                  <c:v>37794.943757000001</c:v>
                </c:pt>
                <c:pt idx="102">
                  <c:v>37698.031096999999</c:v>
                </c:pt>
                <c:pt idx="103">
                  <c:v>37698.031096999999</c:v>
                </c:pt>
                <c:pt idx="104">
                  <c:v>37698.031096999999</c:v>
                </c:pt>
                <c:pt idx="105">
                  <c:v>37698.031096999999</c:v>
                </c:pt>
                <c:pt idx="106">
                  <c:v>37698.031096999999</c:v>
                </c:pt>
                <c:pt idx="107">
                  <c:v>37698.031096999999</c:v>
                </c:pt>
                <c:pt idx="108">
                  <c:v>37698.031096999999</c:v>
                </c:pt>
                <c:pt idx="109">
                  <c:v>37698.031096999999</c:v>
                </c:pt>
                <c:pt idx="110">
                  <c:v>37488.261067999985</c:v>
                </c:pt>
                <c:pt idx="111">
                  <c:v>37488.261067999985</c:v>
                </c:pt>
                <c:pt idx="112">
                  <c:v>37488.261067999985</c:v>
                </c:pt>
                <c:pt idx="113">
                  <c:v>37488.261067999985</c:v>
                </c:pt>
                <c:pt idx="114">
                  <c:v>37488.261067999985</c:v>
                </c:pt>
                <c:pt idx="115">
                  <c:v>37488.261067999985</c:v>
                </c:pt>
                <c:pt idx="116">
                  <c:v>37488.261067999985</c:v>
                </c:pt>
                <c:pt idx="117">
                  <c:v>37488.261067999985</c:v>
                </c:pt>
                <c:pt idx="118">
                  <c:v>37488.261067999985</c:v>
                </c:pt>
                <c:pt idx="119">
                  <c:v>37488.261067999985</c:v>
                </c:pt>
                <c:pt idx="120">
                  <c:v>37488.261067999985</c:v>
                </c:pt>
                <c:pt idx="121">
                  <c:v>36969.521253999999</c:v>
                </c:pt>
                <c:pt idx="122">
                  <c:v>36969.521253999999</c:v>
                </c:pt>
                <c:pt idx="123">
                  <c:v>36969.521253999999</c:v>
                </c:pt>
                <c:pt idx="124">
                  <c:v>36969.521253999999</c:v>
                </c:pt>
                <c:pt idx="125">
                  <c:v>36969.521253999999</c:v>
                </c:pt>
                <c:pt idx="126">
                  <c:v>36969.521253999999</c:v>
                </c:pt>
                <c:pt idx="127">
                  <c:v>36969.521253999999</c:v>
                </c:pt>
                <c:pt idx="128">
                  <c:v>36969.521253999999</c:v>
                </c:pt>
                <c:pt idx="129">
                  <c:v>36969.521253999999</c:v>
                </c:pt>
                <c:pt idx="130">
                  <c:v>36969.521253999999</c:v>
                </c:pt>
                <c:pt idx="131">
                  <c:v>36969.521253999999</c:v>
                </c:pt>
                <c:pt idx="132">
                  <c:v>36969.521253999999</c:v>
                </c:pt>
                <c:pt idx="133">
                  <c:v>36969.521253999999</c:v>
                </c:pt>
                <c:pt idx="134">
                  <c:v>36969.521253999999</c:v>
                </c:pt>
                <c:pt idx="135">
                  <c:v>36969.521253999999</c:v>
                </c:pt>
                <c:pt idx="136">
                  <c:v>36969.521253999999</c:v>
                </c:pt>
                <c:pt idx="137">
                  <c:v>36791.171201999998</c:v>
                </c:pt>
                <c:pt idx="138">
                  <c:v>36791.171201999998</c:v>
                </c:pt>
                <c:pt idx="139">
                  <c:v>36791.171201999998</c:v>
                </c:pt>
                <c:pt idx="140">
                  <c:v>36791.171201999998</c:v>
                </c:pt>
                <c:pt idx="141">
                  <c:v>36791.171201999998</c:v>
                </c:pt>
                <c:pt idx="142">
                  <c:v>36791.171201999998</c:v>
                </c:pt>
                <c:pt idx="143">
                  <c:v>36791.171201999998</c:v>
                </c:pt>
                <c:pt idx="144">
                  <c:v>36198.313307000011</c:v>
                </c:pt>
                <c:pt idx="145">
                  <c:v>36198.313307000011</c:v>
                </c:pt>
                <c:pt idx="146">
                  <c:v>36198.313307000011</c:v>
                </c:pt>
                <c:pt idx="147">
                  <c:v>36198.313307000011</c:v>
                </c:pt>
                <c:pt idx="148">
                  <c:v>36198.313307000011</c:v>
                </c:pt>
                <c:pt idx="149">
                  <c:v>36198.313307000011</c:v>
                </c:pt>
                <c:pt idx="150">
                  <c:v>36198.313307000011</c:v>
                </c:pt>
                <c:pt idx="151">
                  <c:v>36198.313307000011</c:v>
                </c:pt>
                <c:pt idx="152">
                  <c:v>36198.313307000011</c:v>
                </c:pt>
                <c:pt idx="153">
                  <c:v>36198.313307000011</c:v>
                </c:pt>
                <c:pt idx="154">
                  <c:v>36198.313307000011</c:v>
                </c:pt>
                <c:pt idx="155">
                  <c:v>36198.313307000011</c:v>
                </c:pt>
                <c:pt idx="156">
                  <c:v>36198.313307000011</c:v>
                </c:pt>
                <c:pt idx="157">
                  <c:v>36198.313307000011</c:v>
                </c:pt>
                <c:pt idx="158">
                  <c:v>36198.313307000011</c:v>
                </c:pt>
                <c:pt idx="159">
                  <c:v>36198.313307000011</c:v>
                </c:pt>
                <c:pt idx="160">
                  <c:v>36198.313307000011</c:v>
                </c:pt>
                <c:pt idx="161">
                  <c:v>36198.313307000011</c:v>
                </c:pt>
                <c:pt idx="162">
                  <c:v>36198.313307000011</c:v>
                </c:pt>
                <c:pt idx="163">
                  <c:v>36198.313307000011</c:v>
                </c:pt>
                <c:pt idx="164">
                  <c:v>36198.313307000011</c:v>
                </c:pt>
                <c:pt idx="165">
                  <c:v>36198.313307000011</c:v>
                </c:pt>
                <c:pt idx="166">
                  <c:v>35834.820221000002</c:v>
                </c:pt>
                <c:pt idx="167">
                  <c:v>35834.820221000002</c:v>
                </c:pt>
                <c:pt idx="168">
                  <c:v>35834.820221000002</c:v>
                </c:pt>
                <c:pt idx="169">
                  <c:v>35834.820221000002</c:v>
                </c:pt>
                <c:pt idx="170">
                  <c:v>35834.820221000002</c:v>
                </c:pt>
                <c:pt idx="171">
                  <c:v>35834.820221000002</c:v>
                </c:pt>
                <c:pt idx="172">
                  <c:v>35834.820221000002</c:v>
                </c:pt>
                <c:pt idx="173">
                  <c:v>35834.820221000002</c:v>
                </c:pt>
                <c:pt idx="174">
                  <c:v>35834.820221000002</c:v>
                </c:pt>
                <c:pt idx="175">
                  <c:v>35550.792028999997</c:v>
                </c:pt>
                <c:pt idx="176">
                  <c:v>35550.792028999997</c:v>
                </c:pt>
                <c:pt idx="177">
                  <c:v>35550.792028999997</c:v>
                </c:pt>
                <c:pt idx="178">
                  <c:v>35550.792028999997</c:v>
                </c:pt>
                <c:pt idx="179">
                  <c:v>35550.792028999997</c:v>
                </c:pt>
                <c:pt idx="180">
                  <c:v>35550.792028999997</c:v>
                </c:pt>
                <c:pt idx="181">
                  <c:v>35550.792028999997</c:v>
                </c:pt>
                <c:pt idx="182">
                  <c:v>35550.792028999997</c:v>
                </c:pt>
                <c:pt idx="183">
                  <c:v>35550.792028999997</c:v>
                </c:pt>
                <c:pt idx="184">
                  <c:v>35550.792028999997</c:v>
                </c:pt>
                <c:pt idx="185">
                  <c:v>35550.792028999997</c:v>
                </c:pt>
                <c:pt idx="186">
                  <c:v>35550.792028999997</c:v>
                </c:pt>
                <c:pt idx="187">
                  <c:v>35550.792028999997</c:v>
                </c:pt>
                <c:pt idx="188">
                  <c:v>35550.792028999997</c:v>
                </c:pt>
                <c:pt idx="189">
                  <c:v>35550.792028999997</c:v>
                </c:pt>
                <c:pt idx="190">
                  <c:v>35550.792028999997</c:v>
                </c:pt>
                <c:pt idx="191">
                  <c:v>35550.792028999997</c:v>
                </c:pt>
                <c:pt idx="192">
                  <c:v>35550.792028999997</c:v>
                </c:pt>
                <c:pt idx="193">
                  <c:v>35550.792028999997</c:v>
                </c:pt>
                <c:pt idx="194">
                  <c:v>35550.792028999997</c:v>
                </c:pt>
                <c:pt idx="195">
                  <c:v>35550.792028999997</c:v>
                </c:pt>
                <c:pt idx="196">
                  <c:v>35550.792028999997</c:v>
                </c:pt>
                <c:pt idx="197">
                  <c:v>35550.792028999997</c:v>
                </c:pt>
                <c:pt idx="198">
                  <c:v>35550.792028999997</c:v>
                </c:pt>
                <c:pt idx="199">
                  <c:v>35550.792028999997</c:v>
                </c:pt>
                <c:pt idx="200">
                  <c:v>35550.792028999997</c:v>
                </c:pt>
                <c:pt idx="201">
                  <c:v>35550.792028999997</c:v>
                </c:pt>
                <c:pt idx="202">
                  <c:v>35550.792028999997</c:v>
                </c:pt>
                <c:pt idx="203">
                  <c:v>35550.792028999997</c:v>
                </c:pt>
                <c:pt idx="204">
                  <c:v>35550.792028999997</c:v>
                </c:pt>
                <c:pt idx="205">
                  <c:v>35550.792028999997</c:v>
                </c:pt>
                <c:pt idx="206">
                  <c:v>35550.792028999997</c:v>
                </c:pt>
                <c:pt idx="207">
                  <c:v>35550.792028999997</c:v>
                </c:pt>
                <c:pt idx="208">
                  <c:v>35550.792028999997</c:v>
                </c:pt>
                <c:pt idx="209">
                  <c:v>35550.792028999997</c:v>
                </c:pt>
                <c:pt idx="210">
                  <c:v>35550.792028999997</c:v>
                </c:pt>
                <c:pt idx="211">
                  <c:v>35550.792028999997</c:v>
                </c:pt>
                <c:pt idx="212">
                  <c:v>35550.792028999997</c:v>
                </c:pt>
                <c:pt idx="213">
                  <c:v>35550.792028999997</c:v>
                </c:pt>
                <c:pt idx="214">
                  <c:v>35550.792028999997</c:v>
                </c:pt>
                <c:pt idx="215">
                  <c:v>35550.792028999997</c:v>
                </c:pt>
                <c:pt idx="216">
                  <c:v>35550.792028999997</c:v>
                </c:pt>
                <c:pt idx="217">
                  <c:v>35550.792028999997</c:v>
                </c:pt>
                <c:pt idx="218">
                  <c:v>35550.792028999997</c:v>
                </c:pt>
                <c:pt idx="219">
                  <c:v>35550.792028999997</c:v>
                </c:pt>
                <c:pt idx="220">
                  <c:v>35550.792028999997</c:v>
                </c:pt>
                <c:pt idx="221">
                  <c:v>35550.792028999997</c:v>
                </c:pt>
                <c:pt idx="222">
                  <c:v>35550.792028999997</c:v>
                </c:pt>
                <c:pt idx="223">
                  <c:v>35550.792028999997</c:v>
                </c:pt>
                <c:pt idx="224">
                  <c:v>35550.792028999997</c:v>
                </c:pt>
                <c:pt idx="225">
                  <c:v>35550.792028999997</c:v>
                </c:pt>
                <c:pt idx="226">
                  <c:v>35550.792028999997</c:v>
                </c:pt>
                <c:pt idx="227">
                  <c:v>35550.792028999997</c:v>
                </c:pt>
                <c:pt idx="228">
                  <c:v>35550.792028999997</c:v>
                </c:pt>
                <c:pt idx="229">
                  <c:v>35550.792028999997</c:v>
                </c:pt>
                <c:pt idx="230">
                  <c:v>35550.792028999997</c:v>
                </c:pt>
                <c:pt idx="231">
                  <c:v>35550.792028999997</c:v>
                </c:pt>
                <c:pt idx="232">
                  <c:v>35550.792028999997</c:v>
                </c:pt>
                <c:pt idx="233">
                  <c:v>35550.792028999997</c:v>
                </c:pt>
                <c:pt idx="234">
                  <c:v>35550.792028999997</c:v>
                </c:pt>
                <c:pt idx="235">
                  <c:v>35550.792028999997</c:v>
                </c:pt>
                <c:pt idx="236">
                  <c:v>35550.792028999997</c:v>
                </c:pt>
                <c:pt idx="237">
                  <c:v>35550.792028999997</c:v>
                </c:pt>
                <c:pt idx="238">
                  <c:v>35550.792028999997</c:v>
                </c:pt>
                <c:pt idx="239">
                  <c:v>35550.792028999997</c:v>
                </c:pt>
                <c:pt idx="240">
                  <c:v>35550.792028999997</c:v>
                </c:pt>
                <c:pt idx="241">
                  <c:v>35550.792028999997</c:v>
                </c:pt>
                <c:pt idx="242">
                  <c:v>35550.792028999997</c:v>
                </c:pt>
                <c:pt idx="243">
                  <c:v>35550.792028999997</c:v>
                </c:pt>
                <c:pt idx="244">
                  <c:v>35550.792028999997</c:v>
                </c:pt>
                <c:pt idx="245">
                  <c:v>35550.792028999997</c:v>
                </c:pt>
                <c:pt idx="246">
                  <c:v>35550.792028999997</c:v>
                </c:pt>
                <c:pt idx="247">
                  <c:v>35550.792028999997</c:v>
                </c:pt>
                <c:pt idx="248">
                  <c:v>35550.792028999997</c:v>
                </c:pt>
                <c:pt idx="249">
                  <c:v>35550.792028999997</c:v>
                </c:pt>
                <c:pt idx="250">
                  <c:v>35550.792028999997</c:v>
                </c:pt>
                <c:pt idx="251">
                  <c:v>35550.792028999997</c:v>
                </c:pt>
                <c:pt idx="252">
                  <c:v>35550.792028999997</c:v>
                </c:pt>
                <c:pt idx="253">
                  <c:v>35550.792028999997</c:v>
                </c:pt>
                <c:pt idx="254">
                  <c:v>35550.792028999997</c:v>
                </c:pt>
                <c:pt idx="255">
                  <c:v>35550.792028999997</c:v>
                </c:pt>
                <c:pt idx="256">
                  <c:v>35550.792028999997</c:v>
                </c:pt>
                <c:pt idx="257">
                  <c:v>35550.792028999997</c:v>
                </c:pt>
                <c:pt idx="258">
                  <c:v>35550.792028999997</c:v>
                </c:pt>
                <c:pt idx="259">
                  <c:v>35550.792028999997</c:v>
                </c:pt>
                <c:pt idx="260">
                  <c:v>35550.792028999997</c:v>
                </c:pt>
                <c:pt idx="261">
                  <c:v>35550.792028999997</c:v>
                </c:pt>
                <c:pt idx="262">
                  <c:v>35550.792028999997</c:v>
                </c:pt>
                <c:pt idx="263">
                  <c:v>35550.792028999997</c:v>
                </c:pt>
                <c:pt idx="264">
                  <c:v>35389.442735000011</c:v>
                </c:pt>
                <c:pt idx="265">
                  <c:v>35389.442735000011</c:v>
                </c:pt>
                <c:pt idx="266">
                  <c:v>35389.442735000011</c:v>
                </c:pt>
                <c:pt idx="267">
                  <c:v>35389.442735000011</c:v>
                </c:pt>
                <c:pt idx="268">
                  <c:v>35389.442735000011</c:v>
                </c:pt>
                <c:pt idx="269">
                  <c:v>35389.442735000011</c:v>
                </c:pt>
                <c:pt idx="270">
                  <c:v>35389.442735000011</c:v>
                </c:pt>
                <c:pt idx="271">
                  <c:v>35389.442735000011</c:v>
                </c:pt>
                <c:pt idx="272">
                  <c:v>35389.442735000011</c:v>
                </c:pt>
                <c:pt idx="273">
                  <c:v>35389.442735000011</c:v>
                </c:pt>
                <c:pt idx="274">
                  <c:v>35389.442735000011</c:v>
                </c:pt>
                <c:pt idx="275">
                  <c:v>35389.442735000011</c:v>
                </c:pt>
                <c:pt idx="276">
                  <c:v>35389.442735000011</c:v>
                </c:pt>
                <c:pt idx="277">
                  <c:v>35389.442735000011</c:v>
                </c:pt>
                <c:pt idx="278">
                  <c:v>35389.442735000011</c:v>
                </c:pt>
                <c:pt idx="279">
                  <c:v>35389.442735000011</c:v>
                </c:pt>
                <c:pt idx="280">
                  <c:v>35389.442735000011</c:v>
                </c:pt>
                <c:pt idx="281">
                  <c:v>35389.442735000011</c:v>
                </c:pt>
                <c:pt idx="282">
                  <c:v>35389.442735000011</c:v>
                </c:pt>
                <c:pt idx="283">
                  <c:v>35389.442735000011</c:v>
                </c:pt>
                <c:pt idx="284">
                  <c:v>35389.442735000011</c:v>
                </c:pt>
                <c:pt idx="285">
                  <c:v>35389.442735000011</c:v>
                </c:pt>
                <c:pt idx="286">
                  <c:v>35389.442735000011</c:v>
                </c:pt>
                <c:pt idx="287">
                  <c:v>35389.442735000011</c:v>
                </c:pt>
                <c:pt idx="288">
                  <c:v>35389.442735000011</c:v>
                </c:pt>
                <c:pt idx="289">
                  <c:v>35389.442735000011</c:v>
                </c:pt>
                <c:pt idx="290">
                  <c:v>35389.442735000011</c:v>
                </c:pt>
                <c:pt idx="291">
                  <c:v>35389.442735000011</c:v>
                </c:pt>
                <c:pt idx="292">
                  <c:v>35389.442735000011</c:v>
                </c:pt>
                <c:pt idx="293">
                  <c:v>35389.442735000011</c:v>
                </c:pt>
                <c:pt idx="294">
                  <c:v>35389.442735000011</c:v>
                </c:pt>
                <c:pt idx="295">
                  <c:v>35343.971948999999</c:v>
                </c:pt>
                <c:pt idx="296">
                  <c:v>35343.971948999999</c:v>
                </c:pt>
                <c:pt idx="297">
                  <c:v>35343.971948999999</c:v>
                </c:pt>
                <c:pt idx="298">
                  <c:v>35343.971948999999</c:v>
                </c:pt>
                <c:pt idx="299">
                  <c:v>35343.971948999999</c:v>
                </c:pt>
                <c:pt idx="300">
                  <c:v>35343.971948999999</c:v>
                </c:pt>
                <c:pt idx="301">
                  <c:v>35343.971948999999</c:v>
                </c:pt>
                <c:pt idx="302">
                  <c:v>35343.971948999999</c:v>
                </c:pt>
                <c:pt idx="303">
                  <c:v>35343.971948999999</c:v>
                </c:pt>
                <c:pt idx="304">
                  <c:v>35343.971948999999</c:v>
                </c:pt>
                <c:pt idx="305">
                  <c:v>35343.971948999999</c:v>
                </c:pt>
                <c:pt idx="306">
                  <c:v>35343.971948999999</c:v>
                </c:pt>
                <c:pt idx="307">
                  <c:v>35343.971948999999</c:v>
                </c:pt>
                <c:pt idx="308">
                  <c:v>35343.971948999999</c:v>
                </c:pt>
                <c:pt idx="309">
                  <c:v>35343.971948999999</c:v>
                </c:pt>
                <c:pt idx="310">
                  <c:v>35343.971948999999</c:v>
                </c:pt>
                <c:pt idx="311">
                  <c:v>35343.971948999999</c:v>
                </c:pt>
                <c:pt idx="312">
                  <c:v>35343.971948999999</c:v>
                </c:pt>
                <c:pt idx="313">
                  <c:v>35343.971948999999</c:v>
                </c:pt>
                <c:pt idx="314">
                  <c:v>35343.971948999999</c:v>
                </c:pt>
                <c:pt idx="315">
                  <c:v>35343.971948999999</c:v>
                </c:pt>
                <c:pt idx="316">
                  <c:v>35343.971948999999</c:v>
                </c:pt>
                <c:pt idx="317">
                  <c:v>35343.971948999999</c:v>
                </c:pt>
                <c:pt idx="318">
                  <c:v>35343.971948999999</c:v>
                </c:pt>
                <c:pt idx="319">
                  <c:v>35343.971948999999</c:v>
                </c:pt>
                <c:pt idx="320">
                  <c:v>35343.971948999999</c:v>
                </c:pt>
                <c:pt idx="321">
                  <c:v>35343.971948999999</c:v>
                </c:pt>
                <c:pt idx="322">
                  <c:v>35343.971948999999</c:v>
                </c:pt>
                <c:pt idx="323">
                  <c:v>35343.971948999999</c:v>
                </c:pt>
                <c:pt idx="324">
                  <c:v>35343.971948999999</c:v>
                </c:pt>
                <c:pt idx="325">
                  <c:v>35343.971948999999</c:v>
                </c:pt>
                <c:pt idx="326">
                  <c:v>35343.971948999999</c:v>
                </c:pt>
                <c:pt idx="327">
                  <c:v>35343.971948999999</c:v>
                </c:pt>
                <c:pt idx="328">
                  <c:v>35343.971948999999</c:v>
                </c:pt>
                <c:pt idx="329">
                  <c:v>35343.971948999999</c:v>
                </c:pt>
                <c:pt idx="330">
                  <c:v>35343.971948999999</c:v>
                </c:pt>
                <c:pt idx="331">
                  <c:v>35343.971948999999</c:v>
                </c:pt>
                <c:pt idx="332">
                  <c:v>35343.971948999999</c:v>
                </c:pt>
                <c:pt idx="333">
                  <c:v>35343.971948999999</c:v>
                </c:pt>
                <c:pt idx="334">
                  <c:v>35343.971948999999</c:v>
                </c:pt>
                <c:pt idx="335">
                  <c:v>35343.971948999999</c:v>
                </c:pt>
                <c:pt idx="336">
                  <c:v>35343.971948999999</c:v>
                </c:pt>
                <c:pt idx="337">
                  <c:v>35343.971948999999</c:v>
                </c:pt>
                <c:pt idx="338">
                  <c:v>35343.971948999999</c:v>
                </c:pt>
                <c:pt idx="339">
                  <c:v>35343.971948999999</c:v>
                </c:pt>
                <c:pt idx="340">
                  <c:v>35343.971948999999</c:v>
                </c:pt>
                <c:pt idx="341">
                  <c:v>35343.971948999999</c:v>
                </c:pt>
                <c:pt idx="342">
                  <c:v>35343.971948999999</c:v>
                </c:pt>
                <c:pt idx="343">
                  <c:v>35343.971948999999</c:v>
                </c:pt>
                <c:pt idx="344">
                  <c:v>35343.971948999999</c:v>
                </c:pt>
                <c:pt idx="345">
                  <c:v>35343.971948999999</c:v>
                </c:pt>
                <c:pt idx="346">
                  <c:v>35343.971948999999</c:v>
                </c:pt>
                <c:pt idx="347">
                  <c:v>35343.971948999999</c:v>
                </c:pt>
                <c:pt idx="348">
                  <c:v>35343.971948999999</c:v>
                </c:pt>
                <c:pt idx="349">
                  <c:v>35343.971948999999</c:v>
                </c:pt>
                <c:pt idx="350">
                  <c:v>35343.971948999999</c:v>
                </c:pt>
                <c:pt idx="351">
                  <c:v>35343.971948999999</c:v>
                </c:pt>
                <c:pt idx="352">
                  <c:v>35343.971948999999</c:v>
                </c:pt>
                <c:pt idx="353">
                  <c:v>35343.971948999999</c:v>
                </c:pt>
                <c:pt idx="354">
                  <c:v>35343.971948999999</c:v>
                </c:pt>
                <c:pt idx="355">
                  <c:v>35343.971948999999</c:v>
                </c:pt>
                <c:pt idx="356">
                  <c:v>35343.971948999999</c:v>
                </c:pt>
                <c:pt idx="357">
                  <c:v>35343.971948999999</c:v>
                </c:pt>
                <c:pt idx="358">
                  <c:v>35343.971948999999</c:v>
                </c:pt>
                <c:pt idx="359">
                  <c:v>35343.971948999999</c:v>
                </c:pt>
                <c:pt idx="360">
                  <c:v>35343.971948999999</c:v>
                </c:pt>
                <c:pt idx="361">
                  <c:v>35343.971948999999</c:v>
                </c:pt>
                <c:pt idx="362">
                  <c:v>35343.971948999999</c:v>
                </c:pt>
                <c:pt idx="363">
                  <c:v>35343.971948999999</c:v>
                </c:pt>
                <c:pt idx="364">
                  <c:v>35343.971948999999</c:v>
                </c:pt>
                <c:pt idx="365">
                  <c:v>35343.971948999999</c:v>
                </c:pt>
                <c:pt idx="366">
                  <c:v>35343.971948999999</c:v>
                </c:pt>
                <c:pt idx="367">
                  <c:v>35343.971948999999</c:v>
                </c:pt>
                <c:pt idx="368">
                  <c:v>35343.971948999999</c:v>
                </c:pt>
                <c:pt idx="369">
                  <c:v>35343.971948999999</c:v>
                </c:pt>
                <c:pt idx="370">
                  <c:v>35343.971948999999</c:v>
                </c:pt>
                <c:pt idx="371">
                  <c:v>35343.971948999999</c:v>
                </c:pt>
                <c:pt idx="372">
                  <c:v>35343.971948999999</c:v>
                </c:pt>
                <c:pt idx="373">
                  <c:v>35343.971948999999</c:v>
                </c:pt>
                <c:pt idx="374">
                  <c:v>35343.971948999999</c:v>
                </c:pt>
                <c:pt idx="375">
                  <c:v>35343.971948999999</c:v>
                </c:pt>
                <c:pt idx="376">
                  <c:v>35343.971948999999</c:v>
                </c:pt>
                <c:pt idx="377">
                  <c:v>35343.971948999999</c:v>
                </c:pt>
                <c:pt idx="378">
                  <c:v>35343.971948999999</c:v>
                </c:pt>
                <c:pt idx="379">
                  <c:v>35343.971948999999</c:v>
                </c:pt>
                <c:pt idx="380">
                  <c:v>35343.971948999999</c:v>
                </c:pt>
                <c:pt idx="381">
                  <c:v>35343.971948999999</c:v>
                </c:pt>
                <c:pt idx="382">
                  <c:v>35343.971948999999</c:v>
                </c:pt>
                <c:pt idx="383">
                  <c:v>35343.971948999999</c:v>
                </c:pt>
                <c:pt idx="384">
                  <c:v>35343.971948999999</c:v>
                </c:pt>
                <c:pt idx="385">
                  <c:v>35343.971948999999</c:v>
                </c:pt>
                <c:pt idx="386">
                  <c:v>35343.971948999999</c:v>
                </c:pt>
                <c:pt idx="387">
                  <c:v>35343.971948999999</c:v>
                </c:pt>
                <c:pt idx="388">
                  <c:v>35343.971948999999</c:v>
                </c:pt>
                <c:pt idx="389">
                  <c:v>35343.971948999999</c:v>
                </c:pt>
                <c:pt idx="390">
                  <c:v>35343.971948999999</c:v>
                </c:pt>
                <c:pt idx="391">
                  <c:v>35343.971948999999</c:v>
                </c:pt>
                <c:pt idx="392">
                  <c:v>35343.971948999999</c:v>
                </c:pt>
                <c:pt idx="393">
                  <c:v>35343.971948999999</c:v>
                </c:pt>
                <c:pt idx="394">
                  <c:v>35343.971948999999</c:v>
                </c:pt>
                <c:pt idx="395">
                  <c:v>35343.971948999999</c:v>
                </c:pt>
                <c:pt idx="396">
                  <c:v>35343.971948999999</c:v>
                </c:pt>
                <c:pt idx="397">
                  <c:v>35343.971948999999</c:v>
                </c:pt>
                <c:pt idx="398">
                  <c:v>35343.971948999999</c:v>
                </c:pt>
                <c:pt idx="399">
                  <c:v>35343.971948999999</c:v>
                </c:pt>
                <c:pt idx="400">
                  <c:v>35343.971948999999</c:v>
                </c:pt>
                <c:pt idx="401">
                  <c:v>35343.971948999999</c:v>
                </c:pt>
                <c:pt idx="402">
                  <c:v>35343.971948999999</c:v>
                </c:pt>
                <c:pt idx="403">
                  <c:v>35343.971948999999</c:v>
                </c:pt>
                <c:pt idx="404">
                  <c:v>35343.971948999999</c:v>
                </c:pt>
                <c:pt idx="405">
                  <c:v>35343.971948999999</c:v>
                </c:pt>
                <c:pt idx="406">
                  <c:v>35343.971948999999</c:v>
                </c:pt>
                <c:pt idx="407">
                  <c:v>35343.971948999999</c:v>
                </c:pt>
                <c:pt idx="408">
                  <c:v>35343.971948999999</c:v>
                </c:pt>
                <c:pt idx="409">
                  <c:v>35343.971948999999</c:v>
                </c:pt>
                <c:pt idx="410">
                  <c:v>35343.971948999999</c:v>
                </c:pt>
                <c:pt idx="411">
                  <c:v>35343.971948999999</c:v>
                </c:pt>
                <c:pt idx="412">
                  <c:v>35343.971948999999</c:v>
                </c:pt>
                <c:pt idx="413">
                  <c:v>35343.971948999999</c:v>
                </c:pt>
                <c:pt idx="414">
                  <c:v>35343.971948999999</c:v>
                </c:pt>
                <c:pt idx="415">
                  <c:v>35343.971948999999</c:v>
                </c:pt>
                <c:pt idx="416">
                  <c:v>35343.971948999999</c:v>
                </c:pt>
                <c:pt idx="417">
                  <c:v>35343.971948999999</c:v>
                </c:pt>
                <c:pt idx="418">
                  <c:v>35343.971948999999</c:v>
                </c:pt>
                <c:pt idx="419">
                  <c:v>35343.971948999999</c:v>
                </c:pt>
                <c:pt idx="420">
                  <c:v>35343.971948999999</c:v>
                </c:pt>
                <c:pt idx="421">
                  <c:v>35343.971948999999</c:v>
                </c:pt>
                <c:pt idx="422">
                  <c:v>35343.971948999999</c:v>
                </c:pt>
                <c:pt idx="423">
                  <c:v>35343.971948999999</c:v>
                </c:pt>
                <c:pt idx="424">
                  <c:v>35343.971948999999</c:v>
                </c:pt>
                <c:pt idx="425">
                  <c:v>35343.971948999999</c:v>
                </c:pt>
                <c:pt idx="426">
                  <c:v>35343.971948999999</c:v>
                </c:pt>
                <c:pt idx="427">
                  <c:v>35343.971948999999</c:v>
                </c:pt>
                <c:pt idx="428">
                  <c:v>35343.971948999999</c:v>
                </c:pt>
                <c:pt idx="429">
                  <c:v>35343.971948999999</c:v>
                </c:pt>
                <c:pt idx="430">
                  <c:v>35343.971948999999</c:v>
                </c:pt>
                <c:pt idx="431">
                  <c:v>35343.971948999999</c:v>
                </c:pt>
                <c:pt idx="432">
                  <c:v>35343.971948999999</c:v>
                </c:pt>
                <c:pt idx="433">
                  <c:v>35343.971948999999</c:v>
                </c:pt>
                <c:pt idx="434">
                  <c:v>35343.971948999999</c:v>
                </c:pt>
                <c:pt idx="435">
                  <c:v>35343.971948999999</c:v>
                </c:pt>
                <c:pt idx="436">
                  <c:v>35343.971948999999</c:v>
                </c:pt>
                <c:pt idx="437">
                  <c:v>35343.971948999999</c:v>
                </c:pt>
                <c:pt idx="438">
                  <c:v>35343.971948999999</c:v>
                </c:pt>
                <c:pt idx="439">
                  <c:v>35343.971948999999</c:v>
                </c:pt>
                <c:pt idx="440">
                  <c:v>35343.971948999999</c:v>
                </c:pt>
                <c:pt idx="441">
                  <c:v>35343.971948999999</c:v>
                </c:pt>
                <c:pt idx="442">
                  <c:v>35343.971948999999</c:v>
                </c:pt>
                <c:pt idx="443">
                  <c:v>35343.971948999999</c:v>
                </c:pt>
                <c:pt idx="444">
                  <c:v>35343.971948999999</c:v>
                </c:pt>
                <c:pt idx="445">
                  <c:v>35343.971948999999</c:v>
                </c:pt>
                <c:pt idx="446">
                  <c:v>35343.971948999999</c:v>
                </c:pt>
                <c:pt idx="447">
                  <c:v>35343.971948999999</c:v>
                </c:pt>
                <c:pt idx="448">
                  <c:v>35343.971948999999</c:v>
                </c:pt>
                <c:pt idx="449">
                  <c:v>35343.971948999999</c:v>
                </c:pt>
                <c:pt idx="450">
                  <c:v>35343.971948999999</c:v>
                </c:pt>
                <c:pt idx="451">
                  <c:v>35343.971948999999</c:v>
                </c:pt>
                <c:pt idx="452">
                  <c:v>35343.971948999999</c:v>
                </c:pt>
                <c:pt idx="453">
                  <c:v>35343.971948999999</c:v>
                </c:pt>
                <c:pt idx="454">
                  <c:v>35343.971948999999</c:v>
                </c:pt>
                <c:pt idx="455">
                  <c:v>35343.971948999999</c:v>
                </c:pt>
                <c:pt idx="456">
                  <c:v>35343.971948999999</c:v>
                </c:pt>
                <c:pt idx="457">
                  <c:v>35343.971948999999</c:v>
                </c:pt>
                <c:pt idx="458">
                  <c:v>35343.971948999999</c:v>
                </c:pt>
                <c:pt idx="459">
                  <c:v>35343.971948999999</c:v>
                </c:pt>
                <c:pt idx="460">
                  <c:v>35343.971948999999</c:v>
                </c:pt>
                <c:pt idx="461">
                  <c:v>35343.971948999999</c:v>
                </c:pt>
                <c:pt idx="462">
                  <c:v>35343.971948999999</c:v>
                </c:pt>
                <c:pt idx="463">
                  <c:v>35343.971948999999</c:v>
                </c:pt>
                <c:pt idx="464">
                  <c:v>35343.971948999999</c:v>
                </c:pt>
                <c:pt idx="465">
                  <c:v>35343.971948999999</c:v>
                </c:pt>
                <c:pt idx="466">
                  <c:v>35343.971948999999</c:v>
                </c:pt>
                <c:pt idx="467">
                  <c:v>35343.971948999999</c:v>
                </c:pt>
                <c:pt idx="468">
                  <c:v>35343.971948999999</c:v>
                </c:pt>
                <c:pt idx="469">
                  <c:v>35343.971948999999</c:v>
                </c:pt>
                <c:pt idx="470">
                  <c:v>35343.971948999999</c:v>
                </c:pt>
                <c:pt idx="471">
                  <c:v>35343.971948999999</c:v>
                </c:pt>
                <c:pt idx="472">
                  <c:v>35343.971948999999</c:v>
                </c:pt>
                <c:pt idx="473">
                  <c:v>35343.971948999999</c:v>
                </c:pt>
                <c:pt idx="474">
                  <c:v>35343.971948999999</c:v>
                </c:pt>
                <c:pt idx="475">
                  <c:v>35343.971948999999</c:v>
                </c:pt>
                <c:pt idx="476">
                  <c:v>35343.971948999999</c:v>
                </c:pt>
                <c:pt idx="477">
                  <c:v>35343.971948999999</c:v>
                </c:pt>
                <c:pt idx="478">
                  <c:v>35343.971948999999</c:v>
                </c:pt>
                <c:pt idx="479">
                  <c:v>35343.971948999999</c:v>
                </c:pt>
                <c:pt idx="480">
                  <c:v>35343.971948999999</c:v>
                </c:pt>
                <c:pt idx="481">
                  <c:v>35343.971948999999</c:v>
                </c:pt>
                <c:pt idx="482">
                  <c:v>35343.971948999999</c:v>
                </c:pt>
                <c:pt idx="483">
                  <c:v>35343.971948999999</c:v>
                </c:pt>
                <c:pt idx="484">
                  <c:v>35343.971948999999</c:v>
                </c:pt>
                <c:pt idx="485">
                  <c:v>35343.971948999999</c:v>
                </c:pt>
                <c:pt idx="486">
                  <c:v>35343.971948999999</c:v>
                </c:pt>
                <c:pt idx="487">
                  <c:v>35343.971948999999</c:v>
                </c:pt>
                <c:pt idx="488">
                  <c:v>35343.971948999999</c:v>
                </c:pt>
                <c:pt idx="489">
                  <c:v>35343.971948999999</c:v>
                </c:pt>
                <c:pt idx="490">
                  <c:v>35343.971948999999</c:v>
                </c:pt>
                <c:pt idx="491">
                  <c:v>35343.971948999999</c:v>
                </c:pt>
                <c:pt idx="492">
                  <c:v>35343.971948999999</c:v>
                </c:pt>
                <c:pt idx="493">
                  <c:v>35343.971948999999</c:v>
                </c:pt>
                <c:pt idx="494">
                  <c:v>35343.971948999999</c:v>
                </c:pt>
                <c:pt idx="495">
                  <c:v>35343.971948999999</c:v>
                </c:pt>
                <c:pt idx="496">
                  <c:v>35343.971948999999</c:v>
                </c:pt>
                <c:pt idx="497">
                  <c:v>35343.971948999999</c:v>
                </c:pt>
                <c:pt idx="498">
                  <c:v>35343.971948999999</c:v>
                </c:pt>
                <c:pt idx="499">
                  <c:v>35343.971948999999</c:v>
                </c:pt>
                <c:pt idx="500">
                  <c:v>35343.971948999999</c:v>
                </c:pt>
                <c:pt idx="501">
                  <c:v>35343.971948999999</c:v>
                </c:pt>
                <c:pt idx="502">
                  <c:v>35343.971948999999</c:v>
                </c:pt>
                <c:pt idx="503">
                  <c:v>35343.971948999999</c:v>
                </c:pt>
                <c:pt idx="504">
                  <c:v>35343.971948999999</c:v>
                </c:pt>
                <c:pt idx="505">
                  <c:v>35343.971948999999</c:v>
                </c:pt>
                <c:pt idx="506">
                  <c:v>35343.971948999999</c:v>
                </c:pt>
                <c:pt idx="507">
                  <c:v>35343.971948999999</c:v>
                </c:pt>
                <c:pt idx="508">
                  <c:v>35343.971948999999</c:v>
                </c:pt>
                <c:pt idx="509">
                  <c:v>35343.971948999999</c:v>
                </c:pt>
                <c:pt idx="510">
                  <c:v>35343.971948999999</c:v>
                </c:pt>
                <c:pt idx="511">
                  <c:v>35343.971948999999</c:v>
                </c:pt>
                <c:pt idx="512">
                  <c:v>35343.971948999999</c:v>
                </c:pt>
                <c:pt idx="513">
                  <c:v>35343.971948999999</c:v>
                </c:pt>
                <c:pt idx="514">
                  <c:v>35343.971948999999</c:v>
                </c:pt>
                <c:pt idx="515">
                  <c:v>35343.971948999999</c:v>
                </c:pt>
                <c:pt idx="516">
                  <c:v>35343.971948999999</c:v>
                </c:pt>
                <c:pt idx="517">
                  <c:v>35343.971948999999</c:v>
                </c:pt>
                <c:pt idx="518">
                  <c:v>35343.971948999999</c:v>
                </c:pt>
                <c:pt idx="519">
                  <c:v>35343.971948999999</c:v>
                </c:pt>
                <c:pt idx="520">
                  <c:v>35343.971948999999</c:v>
                </c:pt>
                <c:pt idx="521">
                  <c:v>35343.971948999999</c:v>
                </c:pt>
                <c:pt idx="522">
                  <c:v>35343.971948999999</c:v>
                </c:pt>
                <c:pt idx="523">
                  <c:v>35343.971948999999</c:v>
                </c:pt>
                <c:pt idx="524">
                  <c:v>35343.971948999999</c:v>
                </c:pt>
                <c:pt idx="525">
                  <c:v>35343.971948999999</c:v>
                </c:pt>
                <c:pt idx="526">
                  <c:v>35343.971948999999</c:v>
                </c:pt>
                <c:pt idx="527">
                  <c:v>35343.971948999999</c:v>
                </c:pt>
                <c:pt idx="528">
                  <c:v>35193.575070999999</c:v>
                </c:pt>
                <c:pt idx="529">
                  <c:v>35193.575070999999</c:v>
                </c:pt>
                <c:pt idx="530">
                  <c:v>35193.575070999999</c:v>
                </c:pt>
                <c:pt idx="531">
                  <c:v>35193.575070999999</c:v>
                </c:pt>
                <c:pt idx="532">
                  <c:v>35193.575070999999</c:v>
                </c:pt>
                <c:pt idx="533">
                  <c:v>35193.575070999999</c:v>
                </c:pt>
                <c:pt idx="534">
                  <c:v>35193.575070999999</c:v>
                </c:pt>
                <c:pt idx="535">
                  <c:v>35193.575070999999</c:v>
                </c:pt>
                <c:pt idx="536">
                  <c:v>35193.575070999999</c:v>
                </c:pt>
                <c:pt idx="537">
                  <c:v>35193.575070999999</c:v>
                </c:pt>
                <c:pt idx="538">
                  <c:v>35193.575070999999</c:v>
                </c:pt>
                <c:pt idx="539">
                  <c:v>35193.575070999999</c:v>
                </c:pt>
                <c:pt idx="540">
                  <c:v>35193.575070999999</c:v>
                </c:pt>
                <c:pt idx="541">
                  <c:v>35193.575070999999</c:v>
                </c:pt>
                <c:pt idx="542">
                  <c:v>35193.575070999999</c:v>
                </c:pt>
                <c:pt idx="543">
                  <c:v>35193.575070999999</c:v>
                </c:pt>
                <c:pt idx="544">
                  <c:v>35193.575070999999</c:v>
                </c:pt>
                <c:pt idx="545">
                  <c:v>35193.575070999999</c:v>
                </c:pt>
                <c:pt idx="546">
                  <c:v>35193.575070999999</c:v>
                </c:pt>
                <c:pt idx="547">
                  <c:v>35193.575070999999</c:v>
                </c:pt>
                <c:pt idx="548">
                  <c:v>35193.575070999999</c:v>
                </c:pt>
                <c:pt idx="549">
                  <c:v>35193.575070999999</c:v>
                </c:pt>
                <c:pt idx="550">
                  <c:v>35193.575070999999</c:v>
                </c:pt>
                <c:pt idx="551">
                  <c:v>35193.575070999999</c:v>
                </c:pt>
                <c:pt idx="552">
                  <c:v>35193.575070999999</c:v>
                </c:pt>
                <c:pt idx="553">
                  <c:v>35193.575070999999</c:v>
                </c:pt>
                <c:pt idx="554">
                  <c:v>35193.575070999999</c:v>
                </c:pt>
                <c:pt idx="555">
                  <c:v>35193.575070999999</c:v>
                </c:pt>
                <c:pt idx="556">
                  <c:v>35193.575070999999</c:v>
                </c:pt>
                <c:pt idx="557">
                  <c:v>35193.575070999999</c:v>
                </c:pt>
                <c:pt idx="558">
                  <c:v>35193.575070999999</c:v>
                </c:pt>
                <c:pt idx="559">
                  <c:v>35193.575070999999</c:v>
                </c:pt>
                <c:pt idx="560">
                  <c:v>35193.575070999999</c:v>
                </c:pt>
                <c:pt idx="561">
                  <c:v>35193.575070999999</c:v>
                </c:pt>
                <c:pt idx="562">
                  <c:v>35193.575070999999</c:v>
                </c:pt>
                <c:pt idx="563">
                  <c:v>35193.575070999999</c:v>
                </c:pt>
                <c:pt idx="564">
                  <c:v>35193.575070999999</c:v>
                </c:pt>
                <c:pt idx="565">
                  <c:v>35193.575070999999</c:v>
                </c:pt>
                <c:pt idx="566">
                  <c:v>35193.575070999999</c:v>
                </c:pt>
                <c:pt idx="567">
                  <c:v>35193.575070999999</c:v>
                </c:pt>
                <c:pt idx="568">
                  <c:v>35193.575070999999</c:v>
                </c:pt>
                <c:pt idx="569">
                  <c:v>35193.575070999999</c:v>
                </c:pt>
                <c:pt idx="570">
                  <c:v>35193.575070999999</c:v>
                </c:pt>
                <c:pt idx="571">
                  <c:v>35193.575070999999</c:v>
                </c:pt>
                <c:pt idx="572">
                  <c:v>35193.575070999999</c:v>
                </c:pt>
                <c:pt idx="573">
                  <c:v>35193.575070999999</c:v>
                </c:pt>
                <c:pt idx="574">
                  <c:v>35193.575070999999</c:v>
                </c:pt>
                <c:pt idx="575">
                  <c:v>35193.575070999999</c:v>
                </c:pt>
                <c:pt idx="576">
                  <c:v>35193.575070999999</c:v>
                </c:pt>
                <c:pt idx="577">
                  <c:v>35193.575070999999</c:v>
                </c:pt>
                <c:pt idx="578">
                  <c:v>35193.575070999999</c:v>
                </c:pt>
                <c:pt idx="579">
                  <c:v>35193.575070999999</c:v>
                </c:pt>
                <c:pt idx="580">
                  <c:v>35193.575070999999</c:v>
                </c:pt>
                <c:pt idx="581">
                  <c:v>35193.575070999999</c:v>
                </c:pt>
                <c:pt idx="582">
                  <c:v>35193.575070999999</c:v>
                </c:pt>
                <c:pt idx="583">
                  <c:v>35193.575070999999</c:v>
                </c:pt>
                <c:pt idx="584">
                  <c:v>35193.575070999999</c:v>
                </c:pt>
                <c:pt idx="585">
                  <c:v>35193.575070999999</c:v>
                </c:pt>
                <c:pt idx="586">
                  <c:v>35193.575070999999</c:v>
                </c:pt>
                <c:pt idx="587">
                  <c:v>35193.575070999999</c:v>
                </c:pt>
                <c:pt idx="588">
                  <c:v>35193.575070999999</c:v>
                </c:pt>
                <c:pt idx="589">
                  <c:v>35193.575070999999</c:v>
                </c:pt>
                <c:pt idx="590">
                  <c:v>34998.808107000012</c:v>
                </c:pt>
                <c:pt idx="591">
                  <c:v>34998.808107000012</c:v>
                </c:pt>
                <c:pt idx="592">
                  <c:v>34998.808107000012</c:v>
                </c:pt>
                <c:pt idx="593">
                  <c:v>34998.808107000012</c:v>
                </c:pt>
                <c:pt idx="594">
                  <c:v>34998.808107000012</c:v>
                </c:pt>
                <c:pt idx="595">
                  <c:v>34998.808107000012</c:v>
                </c:pt>
                <c:pt idx="596">
                  <c:v>34998.808107000012</c:v>
                </c:pt>
                <c:pt idx="597">
                  <c:v>34998.808107000012</c:v>
                </c:pt>
                <c:pt idx="598">
                  <c:v>34998.808107000012</c:v>
                </c:pt>
                <c:pt idx="599">
                  <c:v>34998.808107000012</c:v>
                </c:pt>
                <c:pt idx="600">
                  <c:v>34998.808107000012</c:v>
                </c:pt>
                <c:pt idx="601">
                  <c:v>34998.808107000012</c:v>
                </c:pt>
                <c:pt idx="602">
                  <c:v>34998.808107000012</c:v>
                </c:pt>
                <c:pt idx="603">
                  <c:v>34998.808107000012</c:v>
                </c:pt>
                <c:pt idx="604">
                  <c:v>34998.808107000012</c:v>
                </c:pt>
                <c:pt idx="605">
                  <c:v>34998.808107000012</c:v>
                </c:pt>
                <c:pt idx="606">
                  <c:v>34998.808107000012</c:v>
                </c:pt>
                <c:pt idx="607">
                  <c:v>34998.808107000012</c:v>
                </c:pt>
                <c:pt idx="608">
                  <c:v>34998.808107000012</c:v>
                </c:pt>
                <c:pt idx="609">
                  <c:v>34998.808107000012</c:v>
                </c:pt>
                <c:pt idx="610">
                  <c:v>34998.808107000012</c:v>
                </c:pt>
                <c:pt idx="611">
                  <c:v>34998.808107000012</c:v>
                </c:pt>
                <c:pt idx="612">
                  <c:v>34990.302831000212</c:v>
                </c:pt>
                <c:pt idx="613">
                  <c:v>34990.302831000212</c:v>
                </c:pt>
                <c:pt idx="614">
                  <c:v>34990.302831000212</c:v>
                </c:pt>
                <c:pt idx="615">
                  <c:v>34990.302831000212</c:v>
                </c:pt>
                <c:pt idx="616">
                  <c:v>34990.302831000212</c:v>
                </c:pt>
                <c:pt idx="617">
                  <c:v>34990.302831000212</c:v>
                </c:pt>
                <c:pt idx="618">
                  <c:v>34990.302831000212</c:v>
                </c:pt>
                <c:pt idx="619">
                  <c:v>34990.302831000212</c:v>
                </c:pt>
                <c:pt idx="620">
                  <c:v>34990.302831000212</c:v>
                </c:pt>
                <c:pt idx="621">
                  <c:v>34990.302831000212</c:v>
                </c:pt>
                <c:pt idx="622">
                  <c:v>34990.302831000212</c:v>
                </c:pt>
                <c:pt idx="623">
                  <c:v>34990.302831000212</c:v>
                </c:pt>
                <c:pt idx="624">
                  <c:v>34990.302831000212</c:v>
                </c:pt>
                <c:pt idx="625">
                  <c:v>34990.302831000212</c:v>
                </c:pt>
                <c:pt idx="626">
                  <c:v>34990.302831000212</c:v>
                </c:pt>
                <c:pt idx="627">
                  <c:v>34990.302831000212</c:v>
                </c:pt>
                <c:pt idx="628">
                  <c:v>34990.302831000212</c:v>
                </c:pt>
                <c:pt idx="629">
                  <c:v>34990.302831000212</c:v>
                </c:pt>
                <c:pt idx="630">
                  <c:v>34990.302831000212</c:v>
                </c:pt>
                <c:pt idx="631">
                  <c:v>34990.302831000212</c:v>
                </c:pt>
                <c:pt idx="632">
                  <c:v>34990.302831000212</c:v>
                </c:pt>
                <c:pt idx="633">
                  <c:v>34990.302831000212</c:v>
                </c:pt>
                <c:pt idx="634">
                  <c:v>34990.302831000212</c:v>
                </c:pt>
                <c:pt idx="635">
                  <c:v>34990.302831000212</c:v>
                </c:pt>
                <c:pt idx="636">
                  <c:v>34990.302831000212</c:v>
                </c:pt>
                <c:pt idx="637">
                  <c:v>34990.302831000212</c:v>
                </c:pt>
                <c:pt idx="638">
                  <c:v>34990.302831000212</c:v>
                </c:pt>
                <c:pt idx="639">
                  <c:v>34990.302831000212</c:v>
                </c:pt>
                <c:pt idx="640">
                  <c:v>34990.302831000212</c:v>
                </c:pt>
                <c:pt idx="641">
                  <c:v>34990.302831000212</c:v>
                </c:pt>
                <c:pt idx="642">
                  <c:v>34990.302831000212</c:v>
                </c:pt>
                <c:pt idx="643">
                  <c:v>34990.302831000212</c:v>
                </c:pt>
                <c:pt idx="644">
                  <c:v>34990.302831000212</c:v>
                </c:pt>
                <c:pt idx="645">
                  <c:v>34990.302831000212</c:v>
                </c:pt>
                <c:pt idx="646">
                  <c:v>34990.302831000212</c:v>
                </c:pt>
                <c:pt idx="647">
                  <c:v>34990.302831000212</c:v>
                </c:pt>
                <c:pt idx="648">
                  <c:v>34990.302831000212</c:v>
                </c:pt>
                <c:pt idx="649">
                  <c:v>34990.302831000212</c:v>
                </c:pt>
                <c:pt idx="650">
                  <c:v>34990.302831000212</c:v>
                </c:pt>
                <c:pt idx="651">
                  <c:v>34990.302831000212</c:v>
                </c:pt>
                <c:pt idx="652">
                  <c:v>34990.302831000212</c:v>
                </c:pt>
                <c:pt idx="653">
                  <c:v>34990.302831000212</c:v>
                </c:pt>
                <c:pt idx="654">
                  <c:v>34990.302831000212</c:v>
                </c:pt>
                <c:pt idx="655">
                  <c:v>34990.302831000212</c:v>
                </c:pt>
                <c:pt idx="656">
                  <c:v>34990.302831000212</c:v>
                </c:pt>
                <c:pt idx="657">
                  <c:v>34990.302831000212</c:v>
                </c:pt>
                <c:pt idx="658">
                  <c:v>34990.302831000212</c:v>
                </c:pt>
                <c:pt idx="659">
                  <c:v>34990.302831000212</c:v>
                </c:pt>
                <c:pt idx="660">
                  <c:v>34990.302831000212</c:v>
                </c:pt>
                <c:pt idx="661">
                  <c:v>34990.302831000212</c:v>
                </c:pt>
                <c:pt idx="662">
                  <c:v>34990.302831000212</c:v>
                </c:pt>
                <c:pt idx="663">
                  <c:v>34990.302831000212</c:v>
                </c:pt>
                <c:pt idx="664">
                  <c:v>34990.302831000212</c:v>
                </c:pt>
                <c:pt idx="665">
                  <c:v>34990.302831000212</c:v>
                </c:pt>
                <c:pt idx="666">
                  <c:v>34990.302831000212</c:v>
                </c:pt>
                <c:pt idx="667">
                  <c:v>34990.302831000212</c:v>
                </c:pt>
                <c:pt idx="668">
                  <c:v>34990.302831000212</c:v>
                </c:pt>
                <c:pt idx="669">
                  <c:v>34990.302831000212</c:v>
                </c:pt>
                <c:pt idx="670">
                  <c:v>34990.302831000212</c:v>
                </c:pt>
                <c:pt idx="671">
                  <c:v>34990.302831000212</c:v>
                </c:pt>
                <c:pt idx="672">
                  <c:v>34990.302831000212</c:v>
                </c:pt>
                <c:pt idx="673">
                  <c:v>34990.302831000212</c:v>
                </c:pt>
                <c:pt idx="674">
                  <c:v>34990.302831000212</c:v>
                </c:pt>
                <c:pt idx="675">
                  <c:v>34990.302831000212</c:v>
                </c:pt>
                <c:pt idx="676">
                  <c:v>34990.302831000212</c:v>
                </c:pt>
                <c:pt idx="677">
                  <c:v>34990.302831000212</c:v>
                </c:pt>
                <c:pt idx="678">
                  <c:v>34990.302831000212</c:v>
                </c:pt>
                <c:pt idx="679">
                  <c:v>34990.302831000212</c:v>
                </c:pt>
                <c:pt idx="680">
                  <c:v>34990.302831000212</c:v>
                </c:pt>
                <c:pt idx="681">
                  <c:v>34990.302831000212</c:v>
                </c:pt>
                <c:pt idx="682">
                  <c:v>34990.302831000212</c:v>
                </c:pt>
                <c:pt idx="683">
                  <c:v>34990.302831000212</c:v>
                </c:pt>
                <c:pt idx="684">
                  <c:v>34990.302831000212</c:v>
                </c:pt>
                <c:pt idx="685">
                  <c:v>34990.302831000212</c:v>
                </c:pt>
                <c:pt idx="686">
                  <c:v>34990.302831000212</c:v>
                </c:pt>
                <c:pt idx="687">
                  <c:v>34990.302831000212</c:v>
                </c:pt>
                <c:pt idx="688">
                  <c:v>34990.302831000212</c:v>
                </c:pt>
                <c:pt idx="689">
                  <c:v>34990.302831000212</c:v>
                </c:pt>
                <c:pt idx="690">
                  <c:v>34990.302831000212</c:v>
                </c:pt>
                <c:pt idx="691">
                  <c:v>34990.302831000212</c:v>
                </c:pt>
                <c:pt idx="692">
                  <c:v>34990.302831000212</c:v>
                </c:pt>
                <c:pt idx="693">
                  <c:v>34990.302831000212</c:v>
                </c:pt>
                <c:pt idx="694">
                  <c:v>34990.302831000212</c:v>
                </c:pt>
                <c:pt idx="695">
                  <c:v>34990.302831000212</c:v>
                </c:pt>
                <c:pt idx="696">
                  <c:v>34990.302831000212</c:v>
                </c:pt>
                <c:pt idx="697">
                  <c:v>34990.302831000212</c:v>
                </c:pt>
                <c:pt idx="698">
                  <c:v>34990.302831000212</c:v>
                </c:pt>
                <c:pt idx="699">
                  <c:v>34990.302831000212</c:v>
                </c:pt>
                <c:pt idx="700">
                  <c:v>34990.302831000212</c:v>
                </c:pt>
                <c:pt idx="701">
                  <c:v>34990.302831000212</c:v>
                </c:pt>
                <c:pt idx="702">
                  <c:v>34990.302831000212</c:v>
                </c:pt>
                <c:pt idx="703">
                  <c:v>34990.302831000212</c:v>
                </c:pt>
                <c:pt idx="704">
                  <c:v>34990.302831000212</c:v>
                </c:pt>
                <c:pt idx="705">
                  <c:v>34990.302831000212</c:v>
                </c:pt>
                <c:pt idx="706">
                  <c:v>34990.302831000212</c:v>
                </c:pt>
                <c:pt idx="707">
                  <c:v>34990.302831000212</c:v>
                </c:pt>
                <c:pt idx="708">
                  <c:v>34990.302831000212</c:v>
                </c:pt>
                <c:pt idx="709">
                  <c:v>34990.302831000212</c:v>
                </c:pt>
                <c:pt idx="710">
                  <c:v>34990.302831000212</c:v>
                </c:pt>
                <c:pt idx="711">
                  <c:v>34990.302831000212</c:v>
                </c:pt>
                <c:pt idx="712">
                  <c:v>34990.302831000212</c:v>
                </c:pt>
                <c:pt idx="713">
                  <c:v>34990.302831000212</c:v>
                </c:pt>
                <c:pt idx="714">
                  <c:v>34990.302831000212</c:v>
                </c:pt>
                <c:pt idx="715">
                  <c:v>34990.302831000212</c:v>
                </c:pt>
                <c:pt idx="716">
                  <c:v>34990.302831000212</c:v>
                </c:pt>
                <c:pt idx="717">
                  <c:v>34990.302831000212</c:v>
                </c:pt>
                <c:pt idx="718">
                  <c:v>34990.302831000212</c:v>
                </c:pt>
                <c:pt idx="719">
                  <c:v>34990.302831000212</c:v>
                </c:pt>
                <c:pt idx="720">
                  <c:v>34990.302831000212</c:v>
                </c:pt>
                <c:pt idx="721">
                  <c:v>34990.302831000212</c:v>
                </c:pt>
                <c:pt idx="722">
                  <c:v>34990.302831000212</c:v>
                </c:pt>
                <c:pt idx="723">
                  <c:v>34990.302831000212</c:v>
                </c:pt>
                <c:pt idx="724">
                  <c:v>34990.302831000212</c:v>
                </c:pt>
                <c:pt idx="725">
                  <c:v>34990.302831000212</c:v>
                </c:pt>
                <c:pt idx="726">
                  <c:v>34990.302831000212</c:v>
                </c:pt>
                <c:pt idx="727">
                  <c:v>34990.302831000212</c:v>
                </c:pt>
                <c:pt idx="728">
                  <c:v>34990.302831000212</c:v>
                </c:pt>
                <c:pt idx="729">
                  <c:v>34990.302831000212</c:v>
                </c:pt>
                <c:pt idx="730">
                  <c:v>34990.302831000212</c:v>
                </c:pt>
                <c:pt idx="731">
                  <c:v>34990.302831000212</c:v>
                </c:pt>
                <c:pt idx="732">
                  <c:v>34990.302831000212</c:v>
                </c:pt>
                <c:pt idx="733">
                  <c:v>34990.302831000212</c:v>
                </c:pt>
                <c:pt idx="734">
                  <c:v>34990.302831000212</c:v>
                </c:pt>
                <c:pt idx="735">
                  <c:v>34990.302831000212</c:v>
                </c:pt>
                <c:pt idx="736">
                  <c:v>34990.302831000212</c:v>
                </c:pt>
                <c:pt idx="737">
                  <c:v>34990.302831000212</c:v>
                </c:pt>
                <c:pt idx="738">
                  <c:v>34990.302831000212</c:v>
                </c:pt>
                <c:pt idx="739">
                  <c:v>34990.302831000212</c:v>
                </c:pt>
                <c:pt idx="740">
                  <c:v>34990.302831000212</c:v>
                </c:pt>
                <c:pt idx="741">
                  <c:v>34990.302831000212</c:v>
                </c:pt>
                <c:pt idx="742">
                  <c:v>34990.302831000212</c:v>
                </c:pt>
                <c:pt idx="743">
                  <c:v>34990.302831000212</c:v>
                </c:pt>
                <c:pt idx="744">
                  <c:v>34990.302831000212</c:v>
                </c:pt>
                <c:pt idx="745">
                  <c:v>34990.302831000212</c:v>
                </c:pt>
                <c:pt idx="746">
                  <c:v>34990.302831000212</c:v>
                </c:pt>
                <c:pt idx="747">
                  <c:v>34962.300506000043</c:v>
                </c:pt>
                <c:pt idx="748">
                  <c:v>34962.300506000043</c:v>
                </c:pt>
                <c:pt idx="749">
                  <c:v>34962.300506000043</c:v>
                </c:pt>
                <c:pt idx="750">
                  <c:v>34962.300506000043</c:v>
                </c:pt>
                <c:pt idx="751">
                  <c:v>34962.300506000043</c:v>
                </c:pt>
                <c:pt idx="752">
                  <c:v>34962.300506000043</c:v>
                </c:pt>
                <c:pt idx="753">
                  <c:v>34962.300506000043</c:v>
                </c:pt>
                <c:pt idx="754">
                  <c:v>34962.300506000043</c:v>
                </c:pt>
                <c:pt idx="755">
                  <c:v>34962.300506000043</c:v>
                </c:pt>
                <c:pt idx="756">
                  <c:v>34962.300506000043</c:v>
                </c:pt>
                <c:pt idx="757">
                  <c:v>34962.300506000043</c:v>
                </c:pt>
                <c:pt idx="758">
                  <c:v>34962.300506000043</c:v>
                </c:pt>
                <c:pt idx="759">
                  <c:v>34962.300506000043</c:v>
                </c:pt>
                <c:pt idx="760">
                  <c:v>34962.300506000043</c:v>
                </c:pt>
                <c:pt idx="761">
                  <c:v>34962.300506000043</c:v>
                </c:pt>
                <c:pt idx="762">
                  <c:v>34962.300506000043</c:v>
                </c:pt>
                <c:pt idx="763">
                  <c:v>34962.300506000043</c:v>
                </c:pt>
                <c:pt idx="764">
                  <c:v>34962.300506000043</c:v>
                </c:pt>
                <c:pt idx="765">
                  <c:v>34962.300506000043</c:v>
                </c:pt>
                <c:pt idx="766">
                  <c:v>34962.300506000043</c:v>
                </c:pt>
                <c:pt idx="767">
                  <c:v>34962.300506000043</c:v>
                </c:pt>
                <c:pt idx="768">
                  <c:v>34962.300506000043</c:v>
                </c:pt>
                <c:pt idx="769">
                  <c:v>34962.300506000043</c:v>
                </c:pt>
                <c:pt idx="770">
                  <c:v>34962.300506000043</c:v>
                </c:pt>
                <c:pt idx="771">
                  <c:v>34962.300506000043</c:v>
                </c:pt>
                <c:pt idx="772">
                  <c:v>34962.300506000043</c:v>
                </c:pt>
                <c:pt idx="773">
                  <c:v>34962.300506000043</c:v>
                </c:pt>
                <c:pt idx="774">
                  <c:v>34962.300506000043</c:v>
                </c:pt>
                <c:pt idx="775">
                  <c:v>34962.300506000043</c:v>
                </c:pt>
                <c:pt idx="776">
                  <c:v>34962.300506000043</c:v>
                </c:pt>
                <c:pt idx="777">
                  <c:v>34962.300506000043</c:v>
                </c:pt>
                <c:pt idx="778">
                  <c:v>34962.300506000043</c:v>
                </c:pt>
                <c:pt idx="779">
                  <c:v>34962.300506000043</c:v>
                </c:pt>
                <c:pt idx="780">
                  <c:v>34962.300506000043</c:v>
                </c:pt>
                <c:pt idx="781">
                  <c:v>34962.300506000043</c:v>
                </c:pt>
                <c:pt idx="782">
                  <c:v>34962.300506000043</c:v>
                </c:pt>
                <c:pt idx="783">
                  <c:v>34962.300506000043</c:v>
                </c:pt>
                <c:pt idx="784">
                  <c:v>34962.300506000043</c:v>
                </c:pt>
                <c:pt idx="785">
                  <c:v>34962.300506000043</c:v>
                </c:pt>
                <c:pt idx="786">
                  <c:v>34962.300506000043</c:v>
                </c:pt>
                <c:pt idx="787">
                  <c:v>34962.300506000043</c:v>
                </c:pt>
                <c:pt idx="788">
                  <c:v>34962.300506000043</c:v>
                </c:pt>
                <c:pt idx="789">
                  <c:v>34962.300506000043</c:v>
                </c:pt>
                <c:pt idx="790">
                  <c:v>34962.300506000043</c:v>
                </c:pt>
                <c:pt idx="791">
                  <c:v>34962.300506000043</c:v>
                </c:pt>
                <c:pt idx="792">
                  <c:v>34962.300506000043</c:v>
                </c:pt>
                <c:pt idx="793">
                  <c:v>34962.300506000043</c:v>
                </c:pt>
                <c:pt idx="794">
                  <c:v>34962.300506000043</c:v>
                </c:pt>
                <c:pt idx="795">
                  <c:v>34962.300506000043</c:v>
                </c:pt>
                <c:pt idx="796">
                  <c:v>34962.300506000043</c:v>
                </c:pt>
                <c:pt idx="797">
                  <c:v>34962.300506000043</c:v>
                </c:pt>
                <c:pt idx="798">
                  <c:v>34962.300506000043</c:v>
                </c:pt>
                <c:pt idx="799">
                  <c:v>34962.300506000043</c:v>
                </c:pt>
                <c:pt idx="800">
                  <c:v>34962.300506000043</c:v>
                </c:pt>
                <c:pt idx="801">
                  <c:v>34962.300506000043</c:v>
                </c:pt>
                <c:pt idx="802">
                  <c:v>34962.300506000043</c:v>
                </c:pt>
                <c:pt idx="803">
                  <c:v>34962.300506000043</c:v>
                </c:pt>
                <c:pt idx="804">
                  <c:v>34962.300506000043</c:v>
                </c:pt>
                <c:pt idx="805">
                  <c:v>34962.300506000043</c:v>
                </c:pt>
                <c:pt idx="806">
                  <c:v>34962.300506000043</c:v>
                </c:pt>
                <c:pt idx="807">
                  <c:v>34962.300506000043</c:v>
                </c:pt>
                <c:pt idx="808">
                  <c:v>34962.300506000043</c:v>
                </c:pt>
                <c:pt idx="809">
                  <c:v>34962.300506000043</c:v>
                </c:pt>
                <c:pt idx="810">
                  <c:v>34962.300506000043</c:v>
                </c:pt>
                <c:pt idx="811">
                  <c:v>34962.300506000043</c:v>
                </c:pt>
                <c:pt idx="812">
                  <c:v>34962.300506000043</c:v>
                </c:pt>
                <c:pt idx="813">
                  <c:v>34962.300506000043</c:v>
                </c:pt>
                <c:pt idx="814">
                  <c:v>34962.300506000043</c:v>
                </c:pt>
                <c:pt idx="815">
                  <c:v>34962.300506000043</c:v>
                </c:pt>
                <c:pt idx="816">
                  <c:v>34962.300506000043</c:v>
                </c:pt>
                <c:pt idx="817">
                  <c:v>34962.300506000043</c:v>
                </c:pt>
                <c:pt idx="818">
                  <c:v>34962.300506000043</c:v>
                </c:pt>
                <c:pt idx="819">
                  <c:v>34962.300506000043</c:v>
                </c:pt>
                <c:pt idx="820">
                  <c:v>34962.300506000043</c:v>
                </c:pt>
                <c:pt idx="821">
                  <c:v>34962.300506000043</c:v>
                </c:pt>
                <c:pt idx="822">
                  <c:v>34962.300506000043</c:v>
                </c:pt>
                <c:pt idx="823">
                  <c:v>34962.300506000043</c:v>
                </c:pt>
                <c:pt idx="824">
                  <c:v>34962.300506000043</c:v>
                </c:pt>
                <c:pt idx="825">
                  <c:v>34962.300506000043</c:v>
                </c:pt>
                <c:pt idx="826">
                  <c:v>34962.300506000043</c:v>
                </c:pt>
                <c:pt idx="827">
                  <c:v>34962.300506000043</c:v>
                </c:pt>
                <c:pt idx="828">
                  <c:v>34962.300506000043</c:v>
                </c:pt>
                <c:pt idx="829">
                  <c:v>34962.300506000043</c:v>
                </c:pt>
                <c:pt idx="830">
                  <c:v>34962.300506000043</c:v>
                </c:pt>
                <c:pt idx="831">
                  <c:v>34962.300506000043</c:v>
                </c:pt>
                <c:pt idx="832">
                  <c:v>34962.300506000043</c:v>
                </c:pt>
                <c:pt idx="833">
                  <c:v>34962.300506000043</c:v>
                </c:pt>
                <c:pt idx="834">
                  <c:v>34962.300506000043</c:v>
                </c:pt>
                <c:pt idx="835">
                  <c:v>34962.300506000043</c:v>
                </c:pt>
                <c:pt idx="836">
                  <c:v>34962.300506000043</c:v>
                </c:pt>
                <c:pt idx="837">
                  <c:v>34962.300506000043</c:v>
                </c:pt>
                <c:pt idx="838">
                  <c:v>34962.300506000043</c:v>
                </c:pt>
                <c:pt idx="839">
                  <c:v>34962.300506000043</c:v>
                </c:pt>
                <c:pt idx="840">
                  <c:v>34962.300506000043</c:v>
                </c:pt>
                <c:pt idx="841">
                  <c:v>34962.300506000043</c:v>
                </c:pt>
                <c:pt idx="842">
                  <c:v>34962.300506000043</c:v>
                </c:pt>
                <c:pt idx="843">
                  <c:v>34962.300506000043</c:v>
                </c:pt>
                <c:pt idx="844">
                  <c:v>34962.300506000043</c:v>
                </c:pt>
                <c:pt idx="845">
                  <c:v>34962.300506000043</c:v>
                </c:pt>
                <c:pt idx="846">
                  <c:v>34962.300506000043</c:v>
                </c:pt>
                <c:pt idx="847">
                  <c:v>34962.300506000043</c:v>
                </c:pt>
                <c:pt idx="848">
                  <c:v>34962.300506000043</c:v>
                </c:pt>
                <c:pt idx="849">
                  <c:v>34962.300506000043</c:v>
                </c:pt>
                <c:pt idx="850">
                  <c:v>34962.300506000043</c:v>
                </c:pt>
                <c:pt idx="851">
                  <c:v>34962.300506000043</c:v>
                </c:pt>
                <c:pt idx="852">
                  <c:v>34962.300506000043</c:v>
                </c:pt>
                <c:pt idx="853">
                  <c:v>34962.300506000043</c:v>
                </c:pt>
                <c:pt idx="854">
                  <c:v>34962.300506000043</c:v>
                </c:pt>
                <c:pt idx="855">
                  <c:v>34962.300506000043</c:v>
                </c:pt>
                <c:pt idx="856">
                  <c:v>34962.300506000043</c:v>
                </c:pt>
                <c:pt idx="857">
                  <c:v>34962.300506000043</c:v>
                </c:pt>
                <c:pt idx="858">
                  <c:v>34962.300506000043</c:v>
                </c:pt>
                <c:pt idx="859">
                  <c:v>34962.300506000043</c:v>
                </c:pt>
                <c:pt idx="860">
                  <c:v>34962.300506000043</c:v>
                </c:pt>
                <c:pt idx="861">
                  <c:v>34962.300506000043</c:v>
                </c:pt>
                <c:pt idx="862">
                  <c:v>34962.300506000043</c:v>
                </c:pt>
                <c:pt idx="863">
                  <c:v>34962.300506000043</c:v>
                </c:pt>
                <c:pt idx="864">
                  <c:v>34962.300506000043</c:v>
                </c:pt>
                <c:pt idx="865">
                  <c:v>34962.300506000043</c:v>
                </c:pt>
                <c:pt idx="866">
                  <c:v>34962.300506000043</c:v>
                </c:pt>
                <c:pt idx="867">
                  <c:v>34962.300506000043</c:v>
                </c:pt>
                <c:pt idx="868">
                  <c:v>34962.300506000043</c:v>
                </c:pt>
                <c:pt idx="869">
                  <c:v>34962.300506000043</c:v>
                </c:pt>
                <c:pt idx="870">
                  <c:v>34962.300506000043</c:v>
                </c:pt>
                <c:pt idx="871">
                  <c:v>34962.300506000043</c:v>
                </c:pt>
                <c:pt idx="872">
                  <c:v>34962.300506000043</c:v>
                </c:pt>
                <c:pt idx="873">
                  <c:v>34962.300506000043</c:v>
                </c:pt>
                <c:pt idx="874">
                  <c:v>34962.300506000043</c:v>
                </c:pt>
                <c:pt idx="875">
                  <c:v>34962.300506000043</c:v>
                </c:pt>
                <c:pt idx="876">
                  <c:v>34962.300506000043</c:v>
                </c:pt>
                <c:pt idx="877">
                  <c:v>34962.300506000043</c:v>
                </c:pt>
                <c:pt idx="878">
                  <c:v>34962.300506000043</c:v>
                </c:pt>
                <c:pt idx="879">
                  <c:v>34962.300506000043</c:v>
                </c:pt>
                <c:pt idx="880">
                  <c:v>34752.786357000012</c:v>
                </c:pt>
                <c:pt idx="881">
                  <c:v>34752.786357000012</c:v>
                </c:pt>
                <c:pt idx="882">
                  <c:v>34752.786357000012</c:v>
                </c:pt>
                <c:pt idx="883">
                  <c:v>34752.786357000012</c:v>
                </c:pt>
                <c:pt idx="884">
                  <c:v>34752.786357000012</c:v>
                </c:pt>
                <c:pt idx="885">
                  <c:v>34752.786357000012</c:v>
                </c:pt>
                <c:pt idx="886">
                  <c:v>34752.786357000012</c:v>
                </c:pt>
                <c:pt idx="887">
                  <c:v>34752.786357000012</c:v>
                </c:pt>
                <c:pt idx="888">
                  <c:v>34752.786357000012</c:v>
                </c:pt>
                <c:pt idx="889">
                  <c:v>34752.786357000012</c:v>
                </c:pt>
                <c:pt idx="890">
                  <c:v>34752.786357000012</c:v>
                </c:pt>
                <c:pt idx="891">
                  <c:v>34752.786357000012</c:v>
                </c:pt>
                <c:pt idx="892">
                  <c:v>34752.786357000012</c:v>
                </c:pt>
                <c:pt idx="893">
                  <c:v>34752.786357000012</c:v>
                </c:pt>
                <c:pt idx="894">
                  <c:v>34752.786357000012</c:v>
                </c:pt>
                <c:pt idx="895">
                  <c:v>34752.786357000012</c:v>
                </c:pt>
                <c:pt idx="896">
                  <c:v>34752.786357000012</c:v>
                </c:pt>
                <c:pt idx="897">
                  <c:v>34752.786357000012</c:v>
                </c:pt>
                <c:pt idx="898">
                  <c:v>34752.786357000012</c:v>
                </c:pt>
                <c:pt idx="899">
                  <c:v>34752.786357000012</c:v>
                </c:pt>
                <c:pt idx="900">
                  <c:v>34752.786357000012</c:v>
                </c:pt>
                <c:pt idx="901">
                  <c:v>34752.786357000012</c:v>
                </c:pt>
                <c:pt idx="902">
                  <c:v>34752.786357000012</c:v>
                </c:pt>
                <c:pt idx="903">
                  <c:v>34752.786357000012</c:v>
                </c:pt>
                <c:pt idx="904">
                  <c:v>34752.786357000012</c:v>
                </c:pt>
                <c:pt idx="905">
                  <c:v>34752.786357000012</c:v>
                </c:pt>
                <c:pt idx="906">
                  <c:v>34752.786357000012</c:v>
                </c:pt>
                <c:pt idx="907">
                  <c:v>34752.786357000012</c:v>
                </c:pt>
                <c:pt idx="908">
                  <c:v>34752.786357000012</c:v>
                </c:pt>
                <c:pt idx="909">
                  <c:v>34752.786357000012</c:v>
                </c:pt>
                <c:pt idx="910">
                  <c:v>34752.786357000012</c:v>
                </c:pt>
                <c:pt idx="911">
                  <c:v>34752.786357000012</c:v>
                </c:pt>
                <c:pt idx="912">
                  <c:v>34752.786357000012</c:v>
                </c:pt>
                <c:pt idx="913">
                  <c:v>34752.786357000012</c:v>
                </c:pt>
                <c:pt idx="914">
                  <c:v>34752.786357000012</c:v>
                </c:pt>
                <c:pt idx="915">
                  <c:v>34752.786357000012</c:v>
                </c:pt>
                <c:pt idx="916">
                  <c:v>34752.786357000012</c:v>
                </c:pt>
                <c:pt idx="917">
                  <c:v>34752.786357000012</c:v>
                </c:pt>
                <c:pt idx="918">
                  <c:v>34752.786357000012</c:v>
                </c:pt>
                <c:pt idx="919">
                  <c:v>34752.786357000012</c:v>
                </c:pt>
                <c:pt idx="920">
                  <c:v>34752.786357000012</c:v>
                </c:pt>
                <c:pt idx="921">
                  <c:v>34752.786357000012</c:v>
                </c:pt>
                <c:pt idx="922">
                  <c:v>34752.786357000012</c:v>
                </c:pt>
                <c:pt idx="923">
                  <c:v>34752.786357000012</c:v>
                </c:pt>
                <c:pt idx="924">
                  <c:v>34752.786357000012</c:v>
                </c:pt>
                <c:pt idx="925">
                  <c:v>34752.786357000012</c:v>
                </c:pt>
                <c:pt idx="926">
                  <c:v>34752.786357000012</c:v>
                </c:pt>
                <c:pt idx="927">
                  <c:v>34752.786357000012</c:v>
                </c:pt>
                <c:pt idx="928">
                  <c:v>34752.786357000012</c:v>
                </c:pt>
                <c:pt idx="929">
                  <c:v>34752.786357000012</c:v>
                </c:pt>
                <c:pt idx="930">
                  <c:v>34752.786357000012</c:v>
                </c:pt>
                <c:pt idx="931">
                  <c:v>34752.786357000012</c:v>
                </c:pt>
                <c:pt idx="932">
                  <c:v>34752.786357000012</c:v>
                </c:pt>
                <c:pt idx="933">
                  <c:v>34752.786357000012</c:v>
                </c:pt>
                <c:pt idx="934">
                  <c:v>34752.786357000012</c:v>
                </c:pt>
                <c:pt idx="935">
                  <c:v>34752.786357000012</c:v>
                </c:pt>
                <c:pt idx="936">
                  <c:v>34752.786357000012</c:v>
                </c:pt>
                <c:pt idx="937">
                  <c:v>34752.786357000012</c:v>
                </c:pt>
                <c:pt idx="938">
                  <c:v>34752.786357000012</c:v>
                </c:pt>
                <c:pt idx="939">
                  <c:v>34752.786357000012</c:v>
                </c:pt>
                <c:pt idx="940">
                  <c:v>34752.786357000012</c:v>
                </c:pt>
                <c:pt idx="941">
                  <c:v>34752.786357000012</c:v>
                </c:pt>
                <c:pt idx="942">
                  <c:v>34752.786357000012</c:v>
                </c:pt>
                <c:pt idx="943">
                  <c:v>34752.786357000012</c:v>
                </c:pt>
                <c:pt idx="944">
                  <c:v>34752.786357000012</c:v>
                </c:pt>
                <c:pt idx="945">
                  <c:v>34752.786357000012</c:v>
                </c:pt>
                <c:pt idx="946">
                  <c:v>34752.786357000012</c:v>
                </c:pt>
                <c:pt idx="947">
                  <c:v>34752.786357000012</c:v>
                </c:pt>
                <c:pt idx="948">
                  <c:v>34752.786357000012</c:v>
                </c:pt>
                <c:pt idx="949">
                  <c:v>34752.786357000012</c:v>
                </c:pt>
                <c:pt idx="950">
                  <c:v>34752.786357000012</c:v>
                </c:pt>
                <c:pt idx="951">
                  <c:v>34752.786357000012</c:v>
                </c:pt>
                <c:pt idx="952">
                  <c:v>34752.786357000012</c:v>
                </c:pt>
                <c:pt idx="953">
                  <c:v>34752.786357000012</c:v>
                </c:pt>
                <c:pt idx="954">
                  <c:v>34752.786357000012</c:v>
                </c:pt>
                <c:pt idx="955">
                  <c:v>34752.786357000012</c:v>
                </c:pt>
                <c:pt idx="956">
                  <c:v>34752.786357000012</c:v>
                </c:pt>
                <c:pt idx="957">
                  <c:v>34752.786357000012</c:v>
                </c:pt>
                <c:pt idx="958">
                  <c:v>34752.786357000012</c:v>
                </c:pt>
                <c:pt idx="959">
                  <c:v>34752.786357000012</c:v>
                </c:pt>
                <c:pt idx="960">
                  <c:v>34752.786357000012</c:v>
                </c:pt>
                <c:pt idx="961">
                  <c:v>34752.786357000012</c:v>
                </c:pt>
                <c:pt idx="962">
                  <c:v>34752.786357000012</c:v>
                </c:pt>
                <c:pt idx="963">
                  <c:v>34752.786357000012</c:v>
                </c:pt>
                <c:pt idx="964">
                  <c:v>34752.786357000012</c:v>
                </c:pt>
                <c:pt idx="965">
                  <c:v>34752.786357000012</c:v>
                </c:pt>
                <c:pt idx="966">
                  <c:v>34752.786357000012</c:v>
                </c:pt>
                <c:pt idx="967">
                  <c:v>34752.786357000012</c:v>
                </c:pt>
                <c:pt idx="968">
                  <c:v>34752.786357000012</c:v>
                </c:pt>
                <c:pt idx="969">
                  <c:v>34752.786357000012</c:v>
                </c:pt>
                <c:pt idx="970">
                  <c:v>34752.786357000012</c:v>
                </c:pt>
                <c:pt idx="971">
                  <c:v>34752.786357000012</c:v>
                </c:pt>
                <c:pt idx="972">
                  <c:v>34752.786357000012</c:v>
                </c:pt>
                <c:pt idx="973">
                  <c:v>34752.786357000012</c:v>
                </c:pt>
                <c:pt idx="974">
                  <c:v>34752.786357000012</c:v>
                </c:pt>
                <c:pt idx="975">
                  <c:v>34752.786357000012</c:v>
                </c:pt>
                <c:pt idx="976">
                  <c:v>34752.786357000012</c:v>
                </c:pt>
                <c:pt idx="977">
                  <c:v>34752.786357000012</c:v>
                </c:pt>
                <c:pt idx="978">
                  <c:v>34752.786357000012</c:v>
                </c:pt>
                <c:pt idx="979">
                  <c:v>34752.786357000012</c:v>
                </c:pt>
                <c:pt idx="980">
                  <c:v>34752.786357000012</c:v>
                </c:pt>
                <c:pt idx="981">
                  <c:v>34752.786357000012</c:v>
                </c:pt>
                <c:pt idx="982">
                  <c:v>34752.786357000012</c:v>
                </c:pt>
                <c:pt idx="983">
                  <c:v>34752.786357000012</c:v>
                </c:pt>
                <c:pt idx="984">
                  <c:v>34752.786357000012</c:v>
                </c:pt>
                <c:pt idx="985">
                  <c:v>34752.786357000012</c:v>
                </c:pt>
                <c:pt idx="986">
                  <c:v>34752.786357000012</c:v>
                </c:pt>
                <c:pt idx="987">
                  <c:v>34752.786357000012</c:v>
                </c:pt>
                <c:pt idx="988">
                  <c:v>34752.786357000012</c:v>
                </c:pt>
                <c:pt idx="989">
                  <c:v>34752.786357000012</c:v>
                </c:pt>
                <c:pt idx="990">
                  <c:v>34752.786357000012</c:v>
                </c:pt>
                <c:pt idx="991">
                  <c:v>34752.786357000012</c:v>
                </c:pt>
                <c:pt idx="992">
                  <c:v>34752.786357000012</c:v>
                </c:pt>
                <c:pt idx="993">
                  <c:v>34752.786357000012</c:v>
                </c:pt>
                <c:pt idx="994">
                  <c:v>34752.786357000012</c:v>
                </c:pt>
                <c:pt idx="995">
                  <c:v>34752.786357000012</c:v>
                </c:pt>
                <c:pt idx="996">
                  <c:v>34752.786357000012</c:v>
                </c:pt>
                <c:pt idx="997">
                  <c:v>34752.786357000012</c:v>
                </c:pt>
                <c:pt idx="998">
                  <c:v>34752.786357000012</c:v>
                </c:pt>
                <c:pt idx="999">
                  <c:v>34752.786357000012</c:v>
                </c:pt>
                <c:pt idx="1000">
                  <c:v>34752.786357000012</c:v>
                </c:pt>
                <c:pt idx="1001">
                  <c:v>34752.786357000012</c:v>
                </c:pt>
                <c:pt idx="1002">
                  <c:v>34752.786357000012</c:v>
                </c:pt>
                <c:pt idx="1003">
                  <c:v>34752.786357000012</c:v>
                </c:pt>
                <c:pt idx="1004">
                  <c:v>34752.786357000012</c:v>
                </c:pt>
                <c:pt idx="1005">
                  <c:v>34752.786357000012</c:v>
                </c:pt>
                <c:pt idx="1006">
                  <c:v>34752.786357000012</c:v>
                </c:pt>
                <c:pt idx="1007">
                  <c:v>34752.786357000012</c:v>
                </c:pt>
                <c:pt idx="1008">
                  <c:v>34752.786357000012</c:v>
                </c:pt>
                <c:pt idx="1009">
                  <c:v>34752.786357000012</c:v>
                </c:pt>
                <c:pt idx="1010">
                  <c:v>34752.786357000012</c:v>
                </c:pt>
                <c:pt idx="1011">
                  <c:v>34752.786357000012</c:v>
                </c:pt>
                <c:pt idx="1012">
                  <c:v>34752.786357000012</c:v>
                </c:pt>
                <c:pt idx="1013">
                  <c:v>34752.786357000012</c:v>
                </c:pt>
                <c:pt idx="1014">
                  <c:v>34752.786357000012</c:v>
                </c:pt>
                <c:pt idx="1015">
                  <c:v>34752.786357000012</c:v>
                </c:pt>
                <c:pt idx="1016">
                  <c:v>34752.786357000012</c:v>
                </c:pt>
                <c:pt idx="1017">
                  <c:v>34752.786357000012</c:v>
                </c:pt>
                <c:pt idx="1018">
                  <c:v>34752.786357000012</c:v>
                </c:pt>
                <c:pt idx="1019">
                  <c:v>34752.786357000012</c:v>
                </c:pt>
                <c:pt idx="1020">
                  <c:v>34752.786357000012</c:v>
                </c:pt>
                <c:pt idx="1021">
                  <c:v>34752.786357000012</c:v>
                </c:pt>
                <c:pt idx="1022">
                  <c:v>34752.786357000012</c:v>
                </c:pt>
                <c:pt idx="1023">
                  <c:v>34752.786357000012</c:v>
                </c:pt>
                <c:pt idx="1024">
                  <c:v>34752.786357000012</c:v>
                </c:pt>
                <c:pt idx="1025">
                  <c:v>34752.786357000012</c:v>
                </c:pt>
                <c:pt idx="1026">
                  <c:v>34752.786357000012</c:v>
                </c:pt>
                <c:pt idx="1027">
                  <c:v>34752.786357000012</c:v>
                </c:pt>
                <c:pt idx="1028">
                  <c:v>34752.786357000012</c:v>
                </c:pt>
                <c:pt idx="1029">
                  <c:v>34752.786357000012</c:v>
                </c:pt>
                <c:pt idx="1030">
                  <c:v>34752.786357000012</c:v>
                </c:pt>
                <c:pt idx="1031">
                  <c:v>34752.786357000012</c:v>
                </c:pt>
                <c:pt idx="1032">
                  <c:v>34752.786357000012</c:v>
                </c:pt>
                <c:pt idx="1033">
                  <c:v>34752.786357000012</c:v>
                </c:pt>
                <c:pt idx="1034">
                  <c:v>34752.786357000012</c:v>
                </c:pt>
                <c:pt idx="1035">
                  <c:v>34752.786357000012</c:v>
                </c:pt>
                <c:pt idx="1036">
                  <c:v>34752.786357000012</c:v>
                </c:pt>
                <c:pt idx="1037">
                  <c:v>34752.786357000012</c:v>
                </c:pt>
                <c:pt idx="1038">
                  <c:v>34752.786357000012</c:v>
                </c:pt>
                <c:pt idx="1039">
                  <c:v>34752.786357000012</c:v>
                </c:pt>
                <c:pt idx="1040">
                  <c:v>34752.786357000012</c:v>
                </c:pt>
                <c:pt idx="1041">
                  <c:v>34752.786357000012</c:v>
                </c:pt>
                <c:pt idx="1042">
                  <c:v>34752.786357000012</c:v>
                </c:pt>
                <c:pt idx="1043">
                  <c:v>34752.786357000012</c:v>
                </c:pt>
                <c:pt idx="1044">
                  <c:v>34752.786357000012</c:v>
                </c:pt>
                <c:pt idx="1045">
                  <c:v>34752.786357000012</c:v>
                </c:pt>
                <c:pt idx="1046">
                  <c:v>34752.786357000012</c:v>
                </c:pt>
                <c:pt idx="1047">
                  <c:v>34752.786357000012</c:v>
                </c:pt>
                <c:pt idx="1048">
                  <c:v>34752.786357000012</c:v>
                </c:pt>
                <c:pt idx="1049">
                  <c:v>34752.786357000012</c:v>
                </c:pt>
                <c:pt idx="1050">
                  <c:v>34752.786357000012</c:v>
                </c:pt>
                <c:pt idx="1051">
                  <c:v>34752.786357000012</c:v>
                </c:pt>
                <c:pt idx="1052">
                  <c:v>34752.786357000012</c:v>
                </c:pt>
                <c:pt idx="1053">
                  <c:v>34752.786357000012</c:v>
                </c:pt>
                <c:pt idx="1054">
                  <c:v>34752.786357000012</c:v>
                </c:pt>
                <c:pt idx="1055">
                  <c:v>34752.786357000012</c:v>
                </c:pt>
                <c:pt idx="1056">
                  <c:v>34752.786357000012</c:v>
                </c:pt>
                <c:pt idx="1057">
                  <c:v>34752.786357000012</c:v>
                </c:pt>
                <c:pt idx="1058">
                  <c:v>34752.786357000012</c:v>
                </c:pt>
                <c:pt idx="1059">
                  <c:v>34752.786357000012</c:v>
                </c:pt>
                <c:pt idx="1060">
                  <c:v>34752.786357000012</c:v>
                </c:pt>
                <c:pt idx="1061">
                  <c:v>34752.786357000012</c:v>
                </c:pt>
                <c:pt idx="1062">
                  <c:v>34752.786357000012</c:v>
                </c:pt>
                <c:pt idx="1063">
                  <c:v>34752.786357000012</c:v>
                </c:pt>
                <c:pt idx="1064">
                  <c:v>34752.786357000012</c:v>
                </c:pt>
                <c:pt idx="1065">
                  <c:v>34752.786357000012</c:v>
                </c:pt>
                <c:pt idx="1066">
                  <c:v>34752.786357000012</c:v>
                </c:pt>
                <c:pt idx="1067">
                  <c:v>34752.786357000012</c:v>
                </c:pt>
                <c:pt idx="1068">
                  <c:v>34752.786357000012</c:v>
                </c:pt>
                <c:pt idx="1069">
                  <c:v>34752.786357000012</c:v>
                </c:pt>
                <c:pt idx="1070">
                  <c:v>34752.786357000012</c:v>
                </c:pt>
                <c:pt idx="1071">
                  <c:v>34752.786357000012</c:v>
                </c:pt>
                <c:pt idx="1072">
                  <c:v>34752.786357000012</c:v>
                </c:pt>
                <c:pt idx="1073">
                  <c:v>34752.786357000012</c:v>
                </c:pt>
                <c:pt idx="1074">
                  <c:v>34752.786357000012</c:v>
                </c:pt>
                <c:pt idx="1075">
                  <c:v>34752.786357000012</c:v>
                </c:pt>
                <c:pt idx="1076">
                  <c:v>34752.786357000012</c:v>
                </c:pt>
                <c:pt idx="1077">
                  <c:v>34752.786357000012</c:v>
                </c:pt>
                <c:pt idx="1078">
                  <c:v>34752.786357000012</c:v>
                </c:pt>
                <c:pt idx="1079">
                  <c:v>34752.786357000012</c:v>
                </c:pt>
                <c:pt idx="1080">
                  <c:v>34752.786357000012</c:v>
                </c:pt>
                <c:pt idx="1081">
                  <c:v>34752.786357000012</c:v>
                </c:pt>
                <c:pt idx="1082">
                  <c:v>34752.786357000012</c:v>
                </c:pt>
                <c:pt idx="1083">
                  <c:v>34752.786357000012</c:v>
                </c:pt>
                <c:pt idx="1084">
                  <c:v>34752.786357000012</c:v>
                </c:pt>
                <c:pt idx="1085">
                  <c:v>34752.786357000012</c:v>
                </c:pt>
                <c:pt idx="1086">
                  <c:v>34752.786357000012</c:v>
                </c:pt>
                <c:pt idx="1087">
                  <c:v>34752.786357000012</c:v>
                </c:pt>
                <c:pt idx="1088">
                  <c:v>34752.786357000012</c:v>
                </c:pt>
                <c:pt idx="1089">
                  <c:v>34752.786357000012</c:v>
                </c:pt>
                <c:pt idx="1090">
                  <c:v>34752.786357000012</c:v>
                </c:pt>
                <c:pt idx="1091">
                  <c:v>34752.786357000012</c:v>
                </c:pt>
                <c:pt idx="1092">
                  <c:v>34752.786357000012</c:v>
                </c:pt>
                <c:pt idx="1093">
                  <c:v>34752.786357000012</c:v>
                </c:pt>
                <c:pt idx="1094">
                  <c:v>34752.786357000012</c:v>
                </c:pt>
                <c:pt idx="1095">
                  <c:v>34752.786357000012</c:v>
                </c:pt>
                <c:pt idx="1096">
                  <c:v>34752.786357000012</c:v>
                </c:pt>
                <c:pt idx="1097">
                  <c:v>34752.786357000012</c:v>
                </c:pt>
                <c:pt idx="1098">
                  <c:v>34752.786357000012</c:v>
                </c:pt>
                <c:pt idx="1099">
                  <c:v>34752.786357000012</c:v>
                </c:pt>
                <c:pt idx="1100">
                  <c:v>34752.786357000012</c:v>
                </c:pt>
                <c:pt idx="1101">
                  <c:v>34752.786357000012</c:v>
                </c:pt>
                <c:pt idx="1102">
                  <c:v>34752.786357000012</c:v>
                </c:pt>
                <c:pt idx="1103">
                  <c:v>34752.786357000012</c:v>
                </c:pt>
                <c:pt idx="1104">
                  <c:v>34752.786357000012</c:v>
                </c:pt>
                <c:pt idx="1105">
                  <c:v>34752.786357000012</c:v>
                </c:pt>
                <c:pt idx="1106">
                  <c:v>34752.786357000012</c:v>
                </c:pt>
                <c:pt idx="1107">
                  <c:v>34752.786357000012</c:v>
                </c:pt>
                <c:pt idx="1108">
                  <c:v>34752.786357000012</c:v>
                </c:pt>
                <c:pt idx="1109">
                  <c:v>34752.786357000012</c:v>
                </c:pt>
                <c:pt idx="1110">
                  <c:v>34752.786357000012</c:v>
                </c:pt>
                <c:pt idx="1111">
                  <c:v>34752.786357000012</c:v>
                </c:pt>
                <c:pt idx="1112">
                  <c:v>34752.786357000012</c:v>
                </c:pt>
                <c:pt idx="1113">
                  <c:v>34752.786357000012</c:v>
                </c:pt>
                <c:pt idx="1114">
                  <c:v>34752.786357000012</c:v>
                </c:pt>
                <c:pt idx="1115">
                  <c:v>34752.786357000012</c:v>
                </c:pt>
                <c:pt idx="1116">
                  <c:v>34752.786357000012</c:v>
                </c:pt>
                <c:pt idx="1117">
                  <c:v>34752.786357000012</c:v>
                </c:pt>
                <c:pt idx="1118">
                  <c:v>34752.786357000012</c:v>
                </c:pt>
                <c:pt idx="1119">
                  <c:v>34752.786357000012</c:v>
                </c:pt>
                <c:pt idx="1120">
                  <c:v>34752.786357000012</c:v>
                </c:pt>
                <c:pt idx="1121">
                  <c:v>34752.786357000012</c:v>
                </c:pt>
                <c:pt idx="1122">
                  <c:v>34752.786357000012</c:v>
                </c:pt>
                <c:pt idx="1123">
                  <c:v>34752.786357000012</c:v>
                </c:pt>
                <c:pt idx="1124">
                  <c:v>34752.786357000012</c:v>
                </c:pt>
                <c:pt idx="1125">
                  <c:v>34752.786357000012</c:v>
                </c:pt>
                <c:pt idx="1126">
                  <c:v>34752.786357000012</c:v>
                </c:pt>
                <c:pt idx="1127">
                  <c:v>34752.786357000012</c:v>
                </c:pt>
                <c:pt idx="1128">
                  <c:v>34752.786357000012</c:v>
                </c:pt>
                <c:pt idx="1129">
                  <c:v>34752.786357000012</c:v>
                </c:pt>
                <c:pt idx="1130">
                  <c:v>34752.786357000012</c:v>
                </c:pt>
                <c:pt idx="1131">
                  <c:v>34752.786357000012</c:v>
                </c:pt>
                <c:pt idx="1132">
                  <c:v>34752.786357000012</c:v>
                </c:pt>
                <c:pt idx="1133">
                  <c:v>34752.786357000012</c:v>
                </c:pt>
                <c:pt idx="1134">
                  <c:v>34752.786357000012</c:v>
                </c:pt>
                <c:pt idx="1135">
                  <c:v>34752.786357000012</c:v>
                </c:pt>
                <c:pt idx="1136">
                  <c:v>34752.786357000012</c:v>
                </c:pt>
                <c:pt idx="1137">
                  <c:v>34752.786357000012</c:v>
                </c:pt>
                <c:pt idx="1138">
                  <c:v>34752.786357000012</c:v>
                </c:pt>
                <c:pt idx="1139">
                  <c:v>34752.786357000012</c:v>
                </c:pt>
                <c:pt idx="1140">
                  <c:v>34752.786357000012</c:v>
                </c:pt>
                <c:pt idx="1141">
                  <c:v>34752.786357000012</c:v>
                </c:pt>
                <c:pt idx="1142">
                  <c:v>34752.786357000012</c:v>
                </c:pt>
                <c:pt idx="1143">
                  <c:v>34752.786357000012</c:v>
                </c:pt>
                <c:pt idx="1144">
                  <c:v>34752.786357000012</c:v>
                </c:pt>
                <c:pt idx="1145">
                  <c:v>34752.786357000012</c:v>
                </c:pt>
                <c:pt idx="1146">
                  <c:v>34752.786357000012</c:v>
                </c:pt>
                <c:pt idx="1147">
                  <c:v>34752.786357000012</c:v>
                </c:pt>
                <c:pt idx="1148">
                  <c:v>34752.786357000012</c:v>
                </c:pt>
                <c:pt idx="1149">
                  <c:v>34752.786357000012</c:v>
                </c:pt>
                <c:pt idx="1150">
                  <c:v>34752.786357000012</c:v>
                </c:pt>
                <c:pt idx="1151">
                  <c:v>34752.786357000012</c:v>
                </c:pt>
                <c:pt idx="1152">
                  <c:v>34752.786357000012</c:v>
                </c:pt>
                <c:pt idx="1153">
                  <c:v>34752.786357000012</c:v>
                </c:pt>
                <c:pt idx="1154">
                  <c:v>34721.218407</c:v>
                </c:pt>
                <c:pt idx="1155">
                  <c:v>34721.218407</c:v>
                </c:pt>
                <c:pt idx="1156">
                  <c:v>34721.218407</c:v>
                </c:pt>
                <c:pt idx="1157">
                  <c:v>34721.218407</c:v>
                </c:pt>
                <c:pt idx="1158">
                  <c:v>34721.218407</c:v>
                </c:pt>
                <c:pt idx="1159">
                  <c:v>34721.218407</c:v>
                </c:pt>
                <c:pt idx="1160">
                  <c:v>34721.218407</c:v>
                </c:pt>
                <c:pt idx="1161">
                  <c:v>34721.218407</c:v>
                </c:pt>
                <c:pt idx="1162">
                  <c:v>34721.218407</c:v>
                </c:pt>
                <c:pt idx="1163">
                  <c:v>34721.218407</c:v>
                </c:pt>
                <c:pt idx="1164">
                  <c:v>34721.218407</c:v>
                </c:pt>
                <c:pt idx="1165">
                  <c:v>34721.218407</c:v>
                </c:pt>
                <c:pt idx="1166">
                  <c:v>34721.218407</c:v>
                </c:pt>
                <c:pt idx="1167">
                  <c:v>34721.218407</c:v>
                </c:pt>
                <c:pt idx="1168">
                  <c:v>34721.218407</c:v>
                </c:pt>
                <c:pt idx="1169">
                  <c:v>34721.218407</c:v>
                </c:pt>
                <c:pt idx="1170">
                  <c:v>34721.218407</c:v>
                </c:pt>
                <c:pt idx="1171">
                  <c:v>34721.218407</c:v>
                </c:pt>
                <c:pt idx="1172">
                  <c:v>34721.218407</c:v>
                </c:pt>
                <c:pt idx="1173">
                  <c:v>34721.218407</c:v>
                </c:pt>
                <c:pt idx="1174">
                  <c:v>34721.218407</c:v>
                </c:pt>
                <c:pt idx="1175">
                  <c:v>34721.218407</c:v>
                </c:pt>
                <c:pt idx="1176">
                  <c:v>34721.218407</c:v>
                </c:pt>
                <c:pt idx="1177">
                  <c:v>34721.218407</c:v>
                </c:pt>
                <c:pt idx="1178">
                  <c:v>34721.218407</c:v>
                </c:pt>
                <c:pt idx="1179">
                  <c:v>34721.218407</c:v>
                </c:pt>
                <c:pt idx="1180">
                  <c:v>34721.218407</c:v>
                </c:pt>
                <c:pt idx="1181">
                  <c:v>34721.218407</c:v>
                </c:pt>
                <c:pt idx="1182">
                  <c:v>34721.218407</c:v>
                </c:pt>
                <c:pt idx="1183">
                  <c:v>34721.218407</c:v>
                </c:pt>
                <c:pt idx="1184">
                  <c:v>34721.218407</c:v>
                </c:pt>
                <c:pt idx="1185">
                  <c:v>34721.218407</c:v>
                </c:pt>
                <c:pt idx="1186">
                  <c:v>34721.218407</c:v>
                </c:pt>
                <c:pt idx="1187">
                  <c:v>34721.218407</c:v>
                </c:pt>
                <c:pt idx="1188">
                  <c:v>34721.218407</c:v>
                </c:pt>
                <c:pt idx="1189">
                  <c:v>34721.218407</c:v>
                </c:pt>
                <c:pt idx="1190">
                  <c:v>34721.218407</c:v>
                </c:pt>
                <c:pt idx="1191">
                  <c:v>34721.218407</c:v>
                </c:pt>
                <c:pt idx="1192">
                  <c:v>34721.218407</c:v>
                </c:pt>
                <c:pt idx="1193">
                  <c:v>34721.218407</c:v>
                </c:pt>
                <c:pt idx="1194">
                  <c:v>34721.218407</c:v>
                </c:pt>
                <c:pt idx="1195">
                  <c:v>34721.218407</c:v>
                </c:pt>
                <c:pt idx="1196">
                  <c:v>34721.218407</c:v>
                </c:pt>
                <c:pt idx="1197">
                  <c:v>34721.218407</c:v>
                </c:pt>
                <c:pt idx="1198">
                  <c:v>34721.218407</c:v>
                </c:pt>
                <c:pt idx="1199">
                  <c:v>34721.218407</c:v>
                </c:pt>
                <c:pt idx="1200">
                  <c:v>34721.218407</c:v>
                </c:pt>
                <c:pt idx="1201">
                  <c:v>34721.218407</c:v>
                </c:pt>
                <c:pt idx="1202">
                  <c:v>34721.218407</c:v>
                </c:pt>
                <c:pt idx="1203">
                  <c:v>34721.218407</c:v>
                </c:pt>
                <c:pt idx="1204">
                  <c:v>34721.218407</c:v>
                </c:pt>
                <c:pt idx="1205">
                  <c:v>34721.218407</c:v>
                </c:pt>
                <c:pt idx="1206">
                  <c:v>34721.218407</c:v>
                </c:pt>
                <c:pt idx="1207">
                  <c:v>34721.218407</c:v>
                </c:pt>
                <c:pt idx="1208">
                  <c:v>34721.218407</c:v>
                </c:pt>
                <c:pt idx="1209">
                  <c:v>34721.218407</c:v>
                </c:pt>
                <c:pt idx="1210">
                  <c:v>34721.218407</c:v>
                </c:pt>
                <c:pt idx="1211">
                  <c:v>34721.218407</c:v>
                </c:pt>
                <c:pt idx="1212">
                  <c:v>34721.218407</c:v>
                </c:pt>
                <c:pt idx="1213">
                  <c:v>34721.218407</c:v>
                </c:pt>
                <c:pt idx="1214">
                  <c:v>34721.218407</c:v>
                </c:pt>
                <c:pt idx="1215">
                  <c:v>34721.218407</c:v>
                </c:pt>
                <c:pt idx="1216">
                  <c:v>34721.218407</c:v>
                </c:pt>
                <c:pt idx="1217">
                  <c:v>34721.218407</c:v>
                </c:pt>
                <c:pt idx="1218">
                  <c:v>34721.218407</c:v>
                </c:pt>
                <c:pt idx="1219">
                  <c:v>34721.218407</c:v>
                </c:pt>
                <c:pt idx="1220">
                  <c:v>34721.218407</c:v>
                </c:pt>
                <c:pt idx="1221">
                  <c:v>34721.218407</c:v>
                </c:pt>
                <c:pt idx="1222">
                  <c:v>34721.218407</c:v>
                </c:pt>
                <c:pt idx="1223">
                  <c:v>34721.218407</c:v>
                </c:pt>
                <c:pt idx="1224">
                  <c:v>34721.218407</c:v>
                </c:pt>
                <c:pt idx="1225">
                  <c:v>34721.218407</c:v>
                </c:pt>
                <c:pt idx="1226">
                  <c:v>34721.218407</c:v>
                </c:pt>
                <c:pt idx="1227">
                  <c:v>34721.218407</c:v>
                </c:pt>
                <c:pt idx="1228">
                  <c:v>34721.218407</c:v>
                </c:pt>
                <c:pt idx="1229">
                  <c:v>34721.218407</c:v>
                </c:pt>
                <c:pt idx="1230">
                  <c:v>34721.218407</c:v>
                </c:pt>
                <c:pt idx="1231">
                  <c:v>34721.218407</c:v>
                </c:pt>
                <c:pt idx="1232">
                  <c:v>34721.218407</c:v>
                </c:pt>
                <c:pt idx="1233">
                  <c:v>34721.218407</c:v>
                </c:pt>
                <c:pt idx="1234">
                  <c:v>34721.218407</c:v>
                </c:pt>
                <c:pt idx="1235">
                  <c:v>34721.218407</c:v>
                </c:pt>
                <c:pt idx="1236">
                  <c:v>34721.218407</c:v>
                </c:pt>
                <c:pt idx="1237">
                  <c:v>34721.218407</c:v>
                </c:pt>
                <c:pt idx="1238">
                  <c:v>34721.218407</c:v>
                </c:pt>
                <c:pt idx="1239">
                  <c:v>34721.218407</c:v>
                </c:pt>
                <c:pt idx="1240">
                  <c:v>34721.218407</c:v>
                </c:pt>
                <c:pt idx="1241">
                  <c:v>34721.218407</c:v>
                </c:pt>
                <c:pt idx="1242">
                  <c:v>34721.218407</c:v>
                </c:pt>
                <c:pt idx="1243">
                  <c:v>34721.218407</c:v>
                </c:pt>
                <c:pt idx="1244">
                  <c:v>34721.218407</c:v>
                </c:pt>
                <c:pt idx="1245">
                  <c:v>34721.218407</c:v>
                </c:pt>
                <c:pt idx="1246">
                  <c:v>34721.218407</c:v>
                </c:pt>
                <c:pt idx="1247">
                  <c:v>34721.218407</c:v>
                </c:pt>
                <c:pt idx="1248">
                  <c:v>34721.218407</c:v>
                </c:pt>
                <c:pt idx="1249">
                  <c:v>34721.218407</c:v>
                </c:pt>
                <c:pt idx="1250">
                  <c:v>34721.218407</c:v>
                </c:pt>
                <c:pt idx="1251">
                  <c:v>34721.218407</c:v>
                </c:pt>
                <c:pt idx="1252">
                  <c:v>34721.218407</c:v>
                </c:pt>
                <c:pt idx="1253">
                  <c:v>34721.218407</c:v>
                </c:pt>
                <c:pt idx="1254">
                  <c:v>34721.218407</c:v>
                </c:pt>
                <c:pt idx="1255">
                  <c:v>34721.218407</c:v>
                </c:pt>
                <c:pt idx="1256">
                  <c:v>34721.218407</c:v>
                </c:pt>
                <c:pt idx="1257">
                  <c:v>34721.218407</c:v>
                </c:pt>
                <c:pt idx="1258">
                  <c:v>34721.218407</c:v>
                </c:pt>
                <c:pt idx="1259">
                  <c:v>34721.218407</c:v>
                </c:pt>
                <c:pt idx="1260">
                  <c:v>34721.218407</c:v>
                </c:pt>
                <c:pt idx="1261">
                  <c:v>34721.218407</c:v>
                </c:pt>
                <c:pt idx="1262">
                  <c:v>34721.218407</c:v>
                </c:pt>
                <c:pt idx="1263">
                  <c:v>34721.218407</c:v>
                </c:pt>
                <c:pt idx="1264">
                  <c:v>34721.218407</c:v>
                </c:pt>
                <c:pt idx="1265">
                  <c:v>34721.218407</c:v>
                </c:pt>
                <c:pt idx="1266">
                  <c:v>34721.218407</c:v>
                </c:pt>
                <c:pt idx="1267">
                  <c:v>34721.218407</c:v>
                </c:pt>
                <c:pt idx="1268">
                  <c:v>34721.218407</c:v>
                </c:pt>
                <c:pt idx="1269">
                  <c:v>34721.218407</c:v>
                </c:pt>
                <c:pt idx="1270">
                  <c:v>34721.218407</c:v>
                </c:pt>
                <c:pt idx="1271">
                  <c:v>34721.218407</c:v>
                </c:pt>
                <c:pt idx="1272">
                  <c:v>34721.218407</c:v>
                </c:pt>
                <c:pt idx="1273">
                  <c:v>34721.218407</c:v>
                </c:pt>
                <c:pt idx="1274">
                  <c:v>34721.218407</c:v>
                </c:pt>
                <c:pt idx="1275">
                  <c:v>34721.218407</c:v>
                </c:pt>
                <c:pt idx="1276">
                  <c:v>34721.218407</c:v>
                </c:pt>
                <c:pt idx="1277">
                  <c:v>34721.218407</c:v>
                </c:pt>
                <c:pt idx="1278">
                  <c:v>34721.218407</c:v>
                </c:pt>
                <c:pt idx="1279">
                  <c:v>34721.218407</c:v>
                </c:pt>
                <c:pt idx="1280">
                  <c:v>34721.218407</c:v>
                </c:pt>
                <c:pt idx="1281">
                  <c:v>34721.218407</c:v>
                </c:pt>
                <c:pt idx="1282">
                  <c:v>34721.218407</c:v>
                </c:pt>
                <c:pt idx="1283">
                  <c:v>34721.218407</c:v>
                </c:pt>
                <c:pt idx="1284">
                  <c:v>34721.218407</c:v>
                </c:pt>
                <c:pt idx="1285">
                  <c:v>34721.218407</c:v>
                </c:pt>
                <c:pt idx="1286">
                  <c:v>34721.218407</c:v>
                </c:pt>
                <c:pt idx="1287">
                  <c:v>34721.218407</c:v>
                </c:pt>
                <c:pt idx="1288">
                  <c:v>34721.218407</c:v>
                </c:pt>
                <c:pt idx="1289">
                  <c:v>34721.218407</c:v>
                </c:pt>
                <c:pt idx="1290">
                  <c:v>34721.218407</c:v>
                </c:pt>
                <c:pt idx="1291">
                  <c:v>34721.218407</c:v>
                </c:pt>
                <c:pt idx="1292">
                  <c:v>34721.218407</c:v>
                </c:pt>
                <c:pt idx="1293">
                  <c:v>34721.218407</c:v>
                </c:pt>
                <c:pt idx="1294">
                  <c:v>34721.218407</c:v>
                </c:pt>
                <c:pt idx="1295">
                  <c:v>34721.218407</c:v>
                </c:pt>
                <c:pt idx="1296">
                  <c:v>34721.218407</c:v>
                </c:pt>
                <c:pt idx="1297">
                  <c:v>34721.218407</c:v>
                </c:pt>
                <c:pt idx="1298">
                  <c:v>34721.218407</c:v>
                </c:pt>
                <c:pt idx="1299">
                  <c:v>34721.218407</c:v>
                </c:pt>
                <c:pt idx="1300">
                  <c:v>34721.218407</c:v>
                </c:pt>
                <c:pt idx="1301">
                  <c:v>34721.218407</c:v>
                </c:pt>
                <c:pt idx="1302">
                  <c:v>34721.218407</c:v>
                </c:pt>
                <c:pt idx="1303">
                  <c:v>34721.218407</c:v>
                </c:pt>
                <c:pt idx="1304">
                  <c:v>34721.218407</c:v>
                </c:pt>
                <c:pt idx="1305">
                  <c:v>34721.218407</c:v>
                </c:pt>
                <c:pt idx="1306">
                  <c:v>34721.218407</c:v>
                </c:pt>
                <c:pt idx="1307">
                  <c:v>34721.218407</c:v>
                </c:pt>
                <c:pt idx="1308">
                  <c:v>34721.218407</c:v>
                </c:pt>
                <c:pt idx="1309">
                  <c:v>34721.218407</c:v>
                </c:pt>
                <c:pt idx="1310">
                  <c:v>34721.218407</c:v>
                </c:pt>
                <c:pt idx="1311">
                  <c:v>34721.218407</c:v>
                </c:pt>
                <c:pt idx="1312">
                  <c:v>34721.218407</c:v>
                </c:pt>
                <c:pt idx="1313">
                  <c:v>34721.218407</c:v>
                </c:pt>
                <c:pt idx="1314">
                  <c:v>34721.218407</c:v>
                </c:pt>
                <c:pt idx="1315">
                  <c:v>34721.218407</c:v>
                </c:pt>
                <c:pt idx="1316">
                  <c:v>34721.218407</c:v>
                </c:pt>
                <c:pt idx="1317">
                  <c:v>34721.218407</c:v>
                </c:pt>
                <c:pt idx="1318">
                  <c:v>34721.218407</c:v>
                </c:pt>
                <c:pt idx="1319">
                  <c:v>34721.218407</c:v>
                </c:pt>
                <c:pt idx="1320">
                  <c:v>34721.218407</c:v>
                </c:pt>
                <c:pt idx="1321">
                  <c:v>34721.218407</c:v>
                </c:pt>
                <c:pt idx="1322">
                  <c:v>34721.218407</c:v>
                </c:pt>
                <c:pt idx="1323">
                  <c:v>34721.218407</c:v>
                </c:pt>
                <c:pt idx="1324">
                  <c:v>34721.218407</c:v>
                </c:pt>
                <c:pt idx="1325">
                  <c:v>34721.218407</c:v>
                </c:pt>
                <c:pt idx="1326">
                  <c:v>34721.218407</c:v>
                </c:pt>
                <c:pt idx="1327">
                  <c:v>34721.218407</c:v>
                </c:pt>
                <c:pt idx="1328">
                  <c:v>34721.218407</c:v>
                </c:pt>
                <c:pt idx="1329">
                  <c:v>34721.218407</c:v>
                </c:pt>
                <c:pt idx="1330">
                  <c:v>34721.218407</c:v>
                </c:pt>
                <c:pt idx="1331">
                  <c:v>34721.218407</c:v>
                </c:pt>
                <c:pt idx="1332">
                  <c:v>34721.218407</c:v>
                </c:pt>
                <c:pt idx="1333">
                  <c:v>34721.218407</c:v>
                </c:pt>
                <c:pt idx="1334">
                  <c:v>34721.218407</c:v>
                </c:pt>
                <c:pt idx="1335">
                  <c:v>34721.218407</c:v>
                </c:pt>
                <c:pt idx="1336">
                  <c:v>34721.218407</c:v>
                </c:pt>
                <c:pt idx="1337">
                  <c:v>34721.218407</c:v>
                </c:pt>
                <c:pt idx="1338">
                  <c:v>34721.218407</c:v>
                </c:pt>
                <c:pt idx="1339">
                  <c:v>34721.218407</c:v>
                </c:pt>
                <c:pt idx="1340">
                  <c:v>34721.218407</c:v>
                </c:pt>
                <c:pt idx="1341">
                  <c:v>34721.218407</c:v>
                </c:pt>
                <c:pt idx="1342">
                  <c:v>34721.218407</c:v>
                </c:pt>
                <c:pt idx="1343">
                  <c:v>34721.218407</c:v>
                </c:pt>
                <c:pt idx="1344">
                  <c:v>34721.218407</c:v>
                </c:pt>
                <c:pt idx="1345">
                  <c:v>34721.218407</c:v>
                </c:pt>
                <c:pt idx="1346">
                  <c:v>34721.218407</c:v>
                </c:pt>
                <c:pt idx="1347">
                  <c:v>34721.218407</c:v>
                </c:pt>
                <c:pt idx="1348">
                  <c:v>34721.218407</c:v>
                </c:pt>
                <c:pt idx="1349">
                  <c:v>34721.218407</c:v>
                </c:pt>
                <c:pt idx="1350">
                  <c:v>34721.218407</c:v>
                </c:pt>
                <c:pt idx="1351">
                  <c:v>34721.218407</c:v>
                </c:pt>
                <c:pt idx="1352">
                  <c:v>34721.218407</c:v>
                </c:pt>
                <c:pt idx="1353">
                  <c:v>34721.218407</c:v>
                </c:pt>
                <c:pt idx="1354">
                  <c:v>34721.218407</c:v>
                </c:pt>
                <c:pt idx="1355">
                  <c:v>34721.218407</c:v>
                </c:pt>
                <c:pt idx="1356">
                  <c:v>34721.218407</c:v>
                </c:pt>
                <c:pt idx="1357">
                  <c:v>34721.218407</c:v>
                </c:pt>
                <c:pt idx="1358">
                  <c:v>34721.218407</c:v>
                </c:pt>
                <c:pt idx="1359">
                  <c:v>34721.218407</c:v>
                </c:pt>
                <c:pt idx="1360">
                  <c:v>34721.218407</c:v>
                </c:pt>
                <c:pt idx="1361">
                  <c:v>34721.218407</c:v>
                </c:pt>
                <c:pt idx="1362">
                  <c:v>34721.218407</c:v>
                </c:pt>
                <c:pt idx="1363">
                  <c:v>34721.218407</c:v>
                </c:pt>
                <c:pt idx="1364">
                  <c:v>34721.218407</c:v>
                </c:pt>
                <c:pt idx="1365">
                  <c:v>34721.218407</c:v>
                </c:pt>
                <c:pt idx="1366">
                  <c:v>34721.218407</c:v>
                </c:pt>
                <c:pt idx="1367">
                  <c:v>34721.218407</c:v>
                </c:pt>
                <c:pt idx="1368">
                  <c:v>34721.218407</c:v>
                </c:pt>
                <c:pt idx="1369">
                  <c:v>34721.218407</c:v>
                </c:pt>
                <c:pt idx="1370">
                  <c:v>34721.218407</c:v>
                </c:pt>
                <c:pt idx="1371">
                  <c:v>34721.218407</c:v>
                </c:pt>
                <c:pt idx="1372">
                  <c:v>34721.218407</c:v>
                </c:pt>
                <c:pt idx="1373">
                  <c:v>34721.218407</c:v>
                </c:pt>
                <c:pt idx="1374">
                  <c:v>34721.218407</c:v>
                </c:pt>
                <c:pt idx="1375">
                  <c:v>34721.218407</c:v>
                </c:pt>
                <c:pt idx="1376">
                  <c:v>34721.218407</c:v>
                </c:pt>
                <c:pt idx="1377">
                  <c:v>34721.218407</c:v>
                </c:pt>
                <c:pt idx="1378">
                  <c:v>34721.218407</c:v>
                </c:pt>
                <c:pt idx="1379">
                  <c:v>34721.218407</c:v>
                </c:pt>
                <c:pt idx="1380">
                  <c:v>34721.218407</c:v>
                </c:pt>
                <c:pt idx="1381">
                  <c:v>34721.218407</c:v>
                </c:pt>
                <c:pt idx="1382">
                  <c:v>34721.218407</c:v>
                </c:pt>
                <c:pt idx="1383">
                  <c:v>34721.218407</c:v>
                </c:pt>
                <c:pt idx="1384">
                  <c:v>34721.218407</c:v>
                </c:pt>
                <c:pt idx="1385">
                  <c:v>34721.218407</c:v>
                </c:pt>
                <c:pt idx="1386">
                  <c:v>34721.218407</c:v>
                </c:pt>
                <c:pt idx="1387">
                  <c:v>34721.218407</c:v>
                </c:pt>
                <c:pt idx="1388">
                  <c:v>34721.218407</c:v>
                </c:pt>
                <c:pt idx="1389">
                  <c:v>34721.218407</c:v>
                </c:pt>
                <c:pt idx="1390">
                  <c:v>34721.218407</c:v>
                </c:pt>
                <c:pt idx="1391">
                  <c:v>34721.218407</c:v>
                </c:pt>
                <c:pt idx="1392">
                  <c:v>34721.218407</c:v>
                </c:pt>
                <c:pt idx="1393">
                  <c:v>34721.218407</c:v>
                </c:pt>
                <c:pt idx="1394">
                  <c:v>34721.218407</c:v>
                </c:pt>
                <c:pt idx="1395">
                  <c:v>34721.218407</c:v>
                </c:pt>
                <c:pt idx="1396">
                  <c:v>34721.218407</c:v>
                </c:pt>
                <c:pt idx="1397">
                  <c:v>34721.218407</c:v>
                </c:pt>
                <c:pt idx="1398">
                  <c:v>34721.218407</c:v>
                </c:pt>
                <c:pt idx="1399">
                  <c:v>34721.218407</c:v>
                </c:pt>
                <c:pt idx="1400">
                  <c:v>34721.218407</c:v>
                </c:pt>
                <c:pt idx="1401">
                  <c:v>34721.218407</c:v>
                </c:pt>
                <c:pt idx="1402">
                  <c:v>34721.218407</c:v>
                </c:pt>
                <c:pt idx="1403">
                  <c:v>34721.218407</c:v>
                </c:pt>
                <c:pt idx="1404">
                  <c:v>34721.218407</c:v>
                </c:pt>
                <c:pt idx="1405">
                  <c:v>34721.218407</c:v>
                </c:pt>
                <c:pt idx="1406">
                  <c:v>34721.218407</c:v>
                </c:pt>
                <c:pt idx="1407">
                  <c:v>34721.218407</c:v>
                </c:pt>
                <c:pt idx="1408">
                  <c:v>34721.218407</c:v>
                </c:pt>
                <c:pt idx="1409">
                  <c:v>34721.218407</c:v>
                </c:pt>
                <c:pt idx="1410">
                  <c:v>34721.218407</c:v>
                </c:pt>
                <c:pt idx="1411">
                  <c:v>34721.218407</c:v>
                </c:pt>
                <c:pt idx="1412">
                  <c:v>34721.218407</c:v>
                </c:pt>
                <c:pt idx="1413">
                  <c:v>34721.218407</c:v>
                </c:pt>
                <c:pt idx="1414">
                  <c:v>34721.218407</c:v>
                </c:pt>
                <c:pt idx="1415">
                  <c:v>34721.218407</c:v>
                </c:pt>
                <c:pt idx="1416">
                  <c:v>34721.218407</c:v>
                </c:pt>
                <c:pt idx="1417">
                  <c:v>34721.218407</c:v>
                </c:pt>
                <c:pt idx="1418">
                  <c:v>34721.218407</c:v>
                </c:pt>
                <c:pt idx="1419">
                  <c:v>34721.218407</c:v>
                </c:pt>
                <c:pt idx="1420">
                  <c:v>34721.218407</c:v>
                </c:pt>
                <c:pt idx="1421">
                  <c:v>34721.218407</c:v>
                </c:pt>
                <c:pt idx="1422">
                  <c:v>34721.218407</c:v>
                </c:pt>
                <c:pt idx="1423">
                  <c:v>34721.218407</c:v>
                </c:pt>
                <c:pt idx="1424">
                  <c:v>34721.218407</c:v>
                </c:pt>
                <c:pt idx="1425">
                  <c:v>34721.218407</c:v>
                </c:pt>
                <c:pt idx="1426">
                  <c:v>34721.218407</c:v>
                </c:pt>
                <c:pt idx="1427">
                  <c:v>34721.218407</c:v>
                </c:pt>
                <c:pt idx="1428">
                  <c:v>34721.218407</c:v>
                </c:pt>
                <c:pt idx="1429">
                  <c:v>34721.218407</c:v>
                </c:pt>
                <c:pt idx="1430">
                  <c:v>34721.218407</c:v>
                </c:pt>
                <c:pt idx="1431">
                  <c:v>34721.218407</c:v>
                </c:pt>
                <c:pt idx="1432">
                  <c:v>34721.218407</c:v>
                </c:pt>
                <c:pt idx="1433">
                  <c:v>34721.218407</c:v>
                </c:pt>
                <c:pt idx="1434">
                  <c:v>34721.218407</c:v>
                </c:pt>
                <c:pt idx="1435">
                  <c:v>34721.218407</c:v>
                </c:pt>
                <c:pt idx="1436">
                  <c:v>34721.218407</c:v>
                </c:pt>
                <c:pt idx="1437">
                  <c:v>34721.218407</c:v>
                </c:pt>
                <c:pt idx="1438">
                  <c:v>34721.218407</c:v>
                </c:pt>
                <c:pt idx="1439">
                  <c:v>34721.218407</c:v>
                </c:pt>
                <c:pt idx="1440">
                  <c:v>34721.218407</c:v>
                </c:pt>
                <c:pt idx="1441">
                  <c:v>34721.218407</c:v>
                </c:pt>
                <c:pt idx="1442">
                  <c:v>34721.218407</c:v>
                </c:pt>
                <c:pt idx="1443">
                  <c:v>34721.218407</c:v>
                </c:pt>
                <c:pt idx="1444">
                  <c:v>34721.218407</c:v>
                </c:pt>
                <c:pt idx="1445">
                  <c:v>34721.218407</c:v>
                </c:pt>
                <c:pt idx="1446">
                  <c:v>34721.218407</c:v>
                </c:pt>
                <c:pt idx="1447">
                  <c:v>34721.218407</c:v>
                </c:pt>
                <c:pt idx="1448">
                  <c:v>34721.218407</c:v>
                </c:pt>
                <c:pt idx="1449">
                  <c:v>34721.218407</c:v>
                </c:pt>
                <c:pt idx="1450">
                  <c:v>34721.218407</c:v>
                </c:pt>
                <c:pt idx="1451">
                  <c:v>34721.218407</c:v>
                </c:pt>
                <c:pt idx="1452">
                  <c:v>34721.218407</c:v>
                </c:pt>
                <c:pt idx="1453">
                  <c:v>34721.218407</c:v>
                </c:pt>
                <c:pt idx="1454">
                  <c:v>34721.218407</c:v>
                </c:pt>
                <c:pt idx="1455">
                  <c:v>34721.218407</c:v>
                </c:pt>
                <c:pt idx="1456">
                  <c:v>34721.218407</c:v>
                </c:pt>
                <c:pt idx="1457">
                  <c:v>34721.218407</c:v>
                </c:pt>
                <c:pt idx="1458">
                  <c:v>34721.218407</c:v>
                </c:pt>
                <c:pt idx="1459">
                  <c:v>34721.218407</c:v>
                </c:pt>
                <c:pt idx="1460">
                  <c:v>34721.218407</c:v>
                </c:pt>
                <c:pt idx="1461">
                  <c:v>34721.218407</c:v>
                </c:pt>
                <c:pt idx="1462">
                  <c:v>34721.218407</c:v>
                </c:pt>
                <c:pt idx="1463">
                  <c:v>34721.218407</c:v>
                </c:pt>
                <c:pt idx="1464">
                  <c:v>34721.218407</c:v>
                </c:pt>
                <c:pt idx="1465">
                  <c:v>34721.218407</c:v>
                </c:pt>
                <c:pt idx="1466">
                  <c:v>34721.218407</c:v>
                </c:pt>
                <c:pt idx="1467">
                  <c:v>34721.218407</c:v>
                </c:pt>
                <c:pt idx="1468">
                  <c:v>34721.218407</c:v>
                </c:pt>
                <c:pt idx="1469">
                  <c:v>34721.218407</c:v>
                </c:pt>
                <c:pt idx="1470">
                  <c:v>34721.218407</c:v>
                </c:pt>
                <c:pt idx="1471">
                  <c:v>34721.218407</c:v>
                </c:pt>
                <c:pt idx="1472">
                  <c:v>34721.218407</c:v>
                </c:pt>
                <c:pt idx="1473">
                  <c:v>34721.218407</c:v>
                </c:pt>
                <c:pt idx="1474">
                  <c:v>34721.218407</c:v>
                </c:pt>
                <c:pt idx="1475">
                  <c:v>34721.218407</c:v>
                </c:pt>
                <c:pt idx="1476">
                  <c:v>34721.218407</c:v>
                </c:pt>
                <c:pt idx="1477">
                  <c:v>34721.218407</c:v>
                </c:pt>
                <c:pt idx="1478">
                  <c:v>34721.218407</c:v>
                </c:pt>
                <c:pt idx="1479">
                  <c:v>34721.218407</c:v>
                </c:pt>
                <c:pt idx="1480">
                  <c:v>34721.218407</c:v>
                </c:pt>
                <c:pt idx="1481">
                  <c:v>34721.218407</c:v>
                </c:pt>
                <c:pt idx="1482">
                  <c:v>34721.218407</c:v>
                </c:pt>
                <c:pt idx="1483">
                  <c:v>34721.218407</c:v>
                </c:pt>
                <c:pt idx="1484">
                  <c:v>34721.218407</c:v>
                </c:pt>
                <c:pt idx="1485">
                  <c:v>34721.218407</c:v>
                </c:pt>
                <c:pt idx="1486">
                  <c:v>34721.218407</c:v>
                </c:pt>
                <c:pt idx="1487">
                  <c:v>34721.218407</c:v>
                </c:pt>
                <c:pt idx="1488">
                  <c:v>34721.218407</c:v>
                </c:pt>
                <c:pt idx="1489">
                  <c:v>34721.218407</c:v>
                </c:pt>
                <c:pt idx="1490">
                  <c:v>34721.218407</c:v>
                </c:pt>
                <c:pt idx="1491">
                  <c:v>34721.218407</c:v>
                </c:pt>
                <c:pt idx="1492">
                  <c:v>34721.218407</c:v>
                </c:pt>
                <c:pt idx="1493">
                  <c:v>34721.218407</c:v>
                </c:pt>
                <c:pt idx="1494">
                  <c:v>34721.218407</c:v>
                </c:pt>
                <c:pt idx="1495">
                  <c:v>34721.218407</c:v>
                </c:pt>
                <c:pt idx="1496">
                  <c:v>34721.218407</c:v>
                </c:pt>
                <c:pt idx="1497">
                  <c:v>34721.218407</c:v>
                </c:pt>
                <c:pt idx="1498">
                  <c:v>34721.218407</c:v>
                </c:pt>
                <c:pt idx="1499">
                  <c:v>34721.218407</c:v>
                </c:pt>
              </c:numCache>
            </c:numRef>
          </c:yVal>
          <c:smooth val="1"/>
        </c:ser>
        <c:axId val="173168512"/>
        <c:axId val="173191168"/>
      </c:scatterChart>
      <c:valAx>
        <c:axId val="173168512"/>
        <c:scaling>
          <c:orientation val="minMax"/>
          <c:max val="1500"/>
        </c:scaling>
        <c:axPos val="b"/>
        <c:title>
          <c:tx>
            <c:rich>
              <a:bodyPr/>
              <a:lstStyle/>
              <a:p>
                <a:pPr>
                  <a:defRPr/>
                </a:pPr>
                <a:r>
                  <a:rPr lang="en-US"/>
                  <a:t>Num</a:t>
                </a:r>
                <a:r>
                  <a:rPr lang="ro-RO"/>
                  <a:t>ă</a:t>
                </a:r>
                <a:r>
                  <a:rPr lang="en-US"/>
                  <a:t>r</a:t>
                </a:r>
                <a:r>
                  <a:rPr lang="en-US" baseline="0"/>
                  <a:t> genera</a:t>
                </a:r>
                <a:r>
                  <a:rPr lang="ro-RO" baseline="0"/>
                  <a:t>țe</a:t>
                </a:r>
                <a:endParaRPr lang="en-US"/>
              </a:p>
            </c:rich>
          </c:tx>
        </c:title>
        <c:tickLblPos val="nextTo"/>
        <c:crossAx val="173191168"/>
        <c:crosses val="autoZero"/>
        <c:crossBetween val="midCat"/>
        <c:majorUnit val="150"/>
      </c:valAx>
      <c:valAx>
        <c:axId val="173191168"/>
        <c:scaling>
          <c:orientation val="minMax"/>
          <c:max val="140000"/>
          <c:min val="30000"/>
        </c:scaling>
        <c:axPos val="l"/>
        <c:majorGridlines/>
        <c:title>
          <c:tx>
            <c:rich>
              <a:bodyPr rot="-5400000" vert="horz"/>
              <a:lstStyle/>
              <a:p>
                <a:pPr>
                  <a:defRPr/>
                </a:pPr>
                <a:r>
                  <a:rPr lang="en-US"/>
                  <a:t>Dimensiune</a:t>
                </a:r>
                <a:r>
                  <a:rPr lang="en-US" baseline="0"/>
                  <a:t> Traseu</a:t>
                </a:r>
                <a:endParaRPr lang="en-US"/>
              </a:p>
            </c:rich>
          </c:tx>
        </c:title>
        <c:numFmt formatCode="General" sourceLinked="1"/>
        <c:tickLblPos val="nextTo"/>
        <c:crossAx val="173168512"/>
        <c:crosses val="autoZero"/>
        <c:crossBetween val="midCat"/>
        <c:majorUnit val="15000"/>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ro-RO" sz="1400"/>
              <a:t>Comparație în</a:t>
            </a:r>
            <a:r>
              <a:rPr lang="ro-RO" sz="1400" baseline="0"/>
              <a:t> funcție de timpul de rulare</a:t>
            </a:r>
            <a:endParaRPr lang="en-US" sz="1400"/>
          </a:p>
        </c:rich>
      </c:tx>
      <c:overlay val="1"/>
    </c:title>
    <c:view3D>
      <c:rAngAx val="1"/>
    </c:view3D>
    <c:plotArea>
      <c:layout>
        <c:manualLayout>
          <c:layoutTarget val="inner"/>
          <c:xMode val="edge"/>
          <c:yMode val="edge"/>
          <c:x val="0.10977324006748045"/>
          <c:y val="0.17187159297395452"/>
          <c:w val="0.86074146412531294"/>
          <c:h val="0.64411494717006523"/>
        </c:manualLayout>
      </c:layout>
      <c:bar3DChart>
        <c:barDir val="col"/>
        <c:grouping val="stacked"/>
        <c:ser>
          <c:idx val="0"/>
          <c:order val="0"/>
          <c:dPt>
            <c:idx val="1"/>
            <c:spPr>
              <a:solidFill>
                <a:srgbClr val="92D050"/>
              </a:solidFill>
            </c:spPr>
          </c:dPt>
          <c:dPt>
            <c:idx val="2"/>
            <c:spPr>
              <a:solidFill>
                <a:schemeClr val="accent4">
                  <a:lumMod val="75000"/>
                </a:schemeClr>
              </a:solidFill>
            </c:spPr>
          </c:dPt>
          <c:dPt>
            <c:idx val="3"/>
            <c:spPr>
              <a:solidFill>
                <a:schemeClr val="accent2">
                  <a:lumMod val="75000"/>
                </a:schemeClr>
              </a:solidFill>
            </c:spPr>
          </c:dPt>
          <c:val>
            <c:numRef>
              <c:f>Sheet1!$A$16:$D$16</c:f>
              <c:numCache>
                <c:formatCode>General</c:formatCode>
                <c:ptCount val="4"/>
                <c:pt idx="0">
                  <c:v>48.779642857142854</c:v>
                </c:pt>
                <c:pt idx="1">
                  <c:v>40.797857142857161</c:v>
                </c:pt>
                <c:pt idx="2">
                  <c:v>16.31842142857143</c:v>
                </c:pt>
                <c:pt idx="3">
                  <c:v>20.972499999999904</c:v>
                </c:pt>
              </c:numCache>
            </c:numRef>
          </c:val>
        </c:ser>
        <c:shape val="cylinder"/>
        <c:axId val="173241472"/>
        <c:axId val="173243392"/>
        <c:axId val="0"/>
      </c:bar3DChart>
      <c:catAx>
        <c:axId val="173241472"/>
        <c:scaling>
          <c:orientation val="minMax"/>
        </c:scaling>
        <c:axPos val="b"/>
        <c:title>
          <c:tx>
            <c:rich>
              <a:bodyPr/>
              <a:lstStyle/>
              <a:p>
                <a:pPr>
                  <a:defRPr/>
                </a:pPr>
                <a:r>
                  <a:rPr lang="ro-RO"/>
                  <a:t>Tipuri de implementări</a:t>
                </a:r>
                <a:endParaRPr lang="en-US"/>
              </a:p>
            </c:rich>
          </c:tx>
        </c:title>
        <c:tickLblPos val="nextTo"/>
        <c:crossAx val="173243392"/>
        <c:crosses val="autoZero"/>
        <c:auto val="1"/>
        <c:lblAlgn val="ctr"/>
        <c:lblOffset val="100"/>
      </c:catAx>
      <c:valAx>
        <c:axId val="173243392"/>
        <c:scaling>
          <c:orientation val="minMax"/>
          <c:min val="7"/>
        </c:scaling>
        <c:axPos val="l"/>
        <c:majorGridlines/>
        <c:title>
          <c:tx>
            <c:rich>
              <a:bodyPr rot="-5400000" vert="horz"/>
              <a:lstStyle/>
              <a:p>
                <a:pPr>
                  <a:defRPr/>
                </a:pPr>
                <a:r>
                  <a:rPr lang="en-US"/>
                  <a:t>Timp</a:t>
                </a:r>
                <a:r>
                  <a:rPr lang="ro-RO"/>
                  <a:t>ul</a:t>
                </a:r>
                <a:r>
                  <a:rPr lang="en-US" baseline="0"/>
                  <a:t> de rulare</a:t>
                </a:r>
                <a:r>
                  <a:rPr lang="ro-RO" baseline="0"/>
                  <a:t> în secunde</a:t>
                </a:r>
                <a:r>
                  <a:rPr lang="en-US" baseline="0"/>
                  <a:t> </a:t>
                </a:r>
                <a:endParaRPr lang="en-US"/>
              </a:p>
            </c:rich>
          </c:tx>
        </c:title>
        <c:numFmt formatCode="General" sourceLinked="1"/>
        <c:tickLblPos val="nextTo"/>
        <c:crossAx val="173241472"/>
        <c:crosses val="autoZero"/>
        <c:crossBetween val="between"/>
        <c:majorUnit val="3"/>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600"/>
            </a:pPr>
            <a:r>
              <a:rPr lang="ro-RO" sz="1600"/>
              <a:t>Comparația</a:t>
            </a:r>
            <a:r>
              <a:rPr lang="ro-RO" sz="1600" baseline="0"/>
              <a:t> după numărul de iterații</a:t>
            </a:r>
            <a:endParaRPr lang="en-US" sz="1600"/>
          </a:p>
        </c:rich>
      </c:tx>
      <c:layout>
        <c:manualLayout>
          <c:xMode val="edge"/>
          <c:yMode val="edge"/>
          <c:x val="0.15533333333333427"/>
          <c:y val="2.5559105431310021E-2"/>
        </c:manualLayout>
      </c:layout>
      <c:overlay val="1"/>
    </c:title>
    <c:view3D>
      <c:rAngAx val="1"/>
    </c:view3D>
    <c:plotArea>
      <c:layout>
        <c:manualLayout>
          <c:layoutTarget val="inner"/>
          <c:xMode val="edge"/>
          <c:yMode val="edge"/>
          <c:x val="0.13434655230108378"/>
          <c:y val="0.15805120206619644"/>
          <c:w val="0.83509798699273619"/>
          <c:h val="0.61325484474185132"/>
        </c:manualLayout>
      </c:layout>
      <c:bar3DChart>
        <c:barDir val="col"/>
        <c:grouping val="stacked"/>
        <c:ser>
          <c:idx val="0"/>
          <c:order val="0"/>
          <c:dPt>
            <c:idx val="1"/>
            <c:spPr>
              <a:solidFill>
                <a:srgbClr val="92D050"/>
              </a:solidFill>
            </c:spPr>
          </c:dPt>
          <c:dPt>
            <c:idx val="2"/>
            <c:spPr>
              <a:solidFill>
                <a:schemeClr val="accent4">
                  <a:lumMod val="75000"/>
                </a:schemeClr>
              </a:solidFill>
            </c:spPr>
          </c:dPt>
          <c:dPt>
            <c:idx val="3"/>
            <c:spPr>
              <a:solidFill>
                <a:schemeClr val="accent2">
                  <a:lumMod val="75000"/>
                </a:schemeClr>
              </a:solidFill>
            </c:spPr>
          </c:dPt>
          <c:val>
            <c:numRef>
              <c:f>Sheet1!$A$15:$D$15</c:f>
              <c:numCache>
                <c:formatCode>General</c:formatCode>
                <c:ptCount val="4"/>
                <c:pt idx="0">
                  <c:v>662.07142857142856</c:v>
                </c:pt>
                <c:pt idx="1">
                  <c:v>317.78571428571399</c:v>
                </c:pt>
                <c:pt idx="2">
                  <c:v>306.42857142856934</c:v>
                </c:pt>
                <c:pt idx="3">
                  <c:v>492.07142857142856</c:v>
                </c:pt>
              </c:numCache>
            </c:numRef>
          </c:val>
        </c:ser>
        <c:shape val="cylinder"/>
        <c:axId val="173392256"/>
        <c:axId val="173394176"/>
        <c:axId val="0"/>
      </c:bar3DChart>
      <c:catAx>
        <c:axId val="173392256"/>
        <c:scaling>
          <c:orientation val="minMax"/>
        </c:scaling>
        <c:axPos val="b"/>
        <c:title>
          <c:tx>
            <c:rich>
              <a:bodyPr/>
              <a:lstStyle/>
              <a:p>
                <a:pPr>
                  <a:defRPr/>
                </a:pPr>
                <a:r>
                  <a:rPr lang="ro-RO"/>
                  <a:t>Tipuri</a:t>
                </a:r>
                <a:r>
                  <a:rPr lang="ro-RO" baseline="0"/>
                  <a:t> de implementări</a:t>
                </a:r>
                <a:endParaRPr lang="en-US"/>
              </a:p>
            </c:rich>
          </c:tx>
        </c:title>
        <c:tickLblPos val="nextTo"/>
        <c:crossAx val="173394176"/>
        <c:crosses val="autoZero"/>
        <c:auto val="1"/>
        <c:lblAlgn val="ctr"/>
        <c:lblOffset val="100"/>
      </c:catAx>
      <c:valAx>
        <c:axId val="173394176"/>
        <c:scaling>
          <c:orientation val="minMax"/>
          <c:min val="240"/>
        </c:scaling>
        <c:axPos val="l"/>
        <c:majorGridlines/>
        <c:title>
          <c:tx>
            <c:rich>
              <a:bodyPr rot="-5400000" vert="horz"/>
              <a:lstStyle/>
              <a:p>
                <a:pPr>
                  <a:defRPr/>
                </a:pPr>
                <a:r>
                  <a:rPr lang="en-US"/>
                  <a:t>Num</a:t>
                </a:r>
                <a:r>
                  <a:rPr lang="ro-RO"/>
                  <a:t>ăr</a:t>
                </a:r>
                <a:r>
                  <a:rPr lang="ro-RO" baseline="0"/>
                  <a:t> de iterații</a:t>
                </a:r>
                <a:endParaRPr lang="en-US"/>
              </a:p>
            </c:rich>
          </c:tx>
        </c:title>
        <c:numFmt formatCode="General" sourceLinked="1"/>
        <c:tickLblPos val="nextTo"/>
        <c:crossAx val="173392256"/>
        <c:crosses val="autoZero"/>
        <c:crossBetween val="between"/>
        <c:majorUnit val="40"/>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600"/>
            </a:pPr>
            <a:r>
              <a:rPr lang="ro-RO" sz="1600"/>
              <a:t>Comparație</a:t>
            </a:r>
            <a:r>
              <a:rPr lang="ro-RO" sz="1600" baseline="0"/>
              <a:t> după calitatea soluției</a:t>
            </a:r>
            <a:endParaRPr lang="en-US" sz="1600"/>
          </a:p>
        </c:rich>
      </c:tx>
      <c:overlay val="1"/>
    </c:title>
    <c:view3D>
      <c:rAngAx val="1"/>
    </c:view3D>
    <c:plotArea>
      <c:layout>
        <c:manualLayout>
          <c:layoutTarget val="inner"/>
          <c:xMode val="edge"/>
          <c:yMode val="edge"/>
          <c:x val="0.1309977623135356"/>
          <c:y val="0.15631802947708529"/>
          <c:w val="0.83949186533817044"/>
          <c:h val="0.63084862704690114"/>
        </c:manualLayout>
      </c:layout>
      <c:bar3DChart>
        <c:barDir val="col"/>
        <c:grouping val="stacked"/>
        <c:ser>
          <c:idx val="0"/>
          <c:order val="0"/>
          <c:dPt>
            <c:idx val="1"/>
            <c:spPr>
              <a:solidFill>
                <a:srgbClr val="92D050"/>
              </a:solidFill>
            </c:spPr>
          </c:dPt>
          <c:dPt>
            <c:idx val="2"/>
            <c:spPr>
              <a:solidFill>
                <a:schemeClr val="accent4">
                  <a:lumMod val="75000"/>
                </a:schemeClr>
              </a:solidFill>
            </c:spPr>
          </c:dPt>
          <c:dPt>
            <c:idx val="3"/>
            <c:spPr>
              <a:solidFill>
                <a:schemeClr val="accent2">
                  <a:lumMod val="75000"/>
                </a:schemeClr>
              </a:solidFill>
            </c:spPr>
          </c:dPt>
          <c:val>
            <c:numRef>
              <c:f>Sheet1!$A$15:$D$15</c:f>
              <c:numCache>
                <c:formatCode>General</c:formatCode>
                <c:ptCount val="4"/>
                <c:pt idx="0">
                  <c:v>2033.5100000000002</c:v>
                </c:pt>
                <c:pt idx="1">
                  <c:v>1524.8692857142855</c:v>
                </c:pt>
                <c:pt idx="2">
                  <c:v>1533.6321428571357</c:v>
                </c:pt>
                <c:pt idx="3">
                  <c:v>1541.8992857142857</c:v>
                </c:pt>
              </c:numCache>
            </c:numRef>
          </c:val>
        </c:ser>
        <c:shape val="cylinder"/>
        <c:axId val="173477248"/>
        <c:axId val="173483520"/>
        <c:axId val="0"/>
      </c:bar3DChart>
      <c:catAx>
        <c:axId val="173477248"/>
        <c:scaling>
          <c:orientation val="minMax"/>
        </c:scaling>
        <c:axPos val="b"/>
        <c:title>
          <c:tx>
            <c:rich>
              <a:bodyPr/>
              <a:lstStyle/>
              <a:p>
                <a:pPr>
                  <a:defRPr/>
                </a:pPr>
                <a:r>
                  <a:rPr lang="en-US"/>
                  <a:t>Tipuri de implement</a:t>
                </a:r>
                <a:r>
                  <a:rPr lang="ro-RO"/>
                  <a:t>ări</a:t>
                </a:r>
                <a:endParaRPr lang="en-US"/>
              </a:p>
            </c:rich>
          </c:tx>
        </c:title>
        <c:tickLblPos val="nextTo"/>
        <c:crossAx val="173483520"/>
        <c:crosses val="autoZero"/>
        <c:auto val="1"/>
        <c:lblAlgn val="ctr"/>
        <c:lblOffset val="100"/>
      </c:catAx>
      <c:valAx>
        <c:axId val="173483520"/>
        <c:scaling>
          <c:orientation val="minMax"/>
          <c:min val="1500"/>
        </c:scaling>
        <c:axPos val="l"/>
        <c:majorGridlines/>
        <c:title>
          <c:tx>
            <c:rich>
              <a:bodyPr rot="-5400000" vert="horz"/>
              <a:lstStyle/>
              <a:p>
                <a:pPr>
                  <a:defRPr/>
                </a:pPr>
                <a:r>
                  <a:rPr lang="en-US"/>
                  <a:t>Media dimensiune traeu</a:t>
                </a:r>
                <a:r>
                  <a:rPr lang="en-US" baseline="0"/>
                  <a:t> </a:t>
                </a:r>
                <a:endParaRPr lang="en-US"/>
              </a:p>
            </c:rich>
          </c:tx>
          <c:layout>
            <c:manualLayout>
              <c:xMode val="edge"/>
              <c:yMode val="edge"/>
              <c:x val="1.6894355474188761E-2"/>
              <c:y val="0.26956703356377526"/>
            </c:manualLayout>
          </c:layout>
        </c:title>
        <c:numFmt formatCode="General" sourceLinked="1"/>
        <c:tickLblPos val="nextTo"/>
        <c:crossAx val="173477248"/>
        <c:crosses val="autoZero"/>
        <c:crossBetween val="between"/>
        <c:majorUnit val="50"/>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Bre</b:Tag>
    <b:SourceType>InternetSite</b:SourceType>
    <b:Guid>{A05FEB9E-A8EC-454A-AAC9-4118CAF7BB69}</b:Guid>
    <b:LCID>0</b:LCID>
    <b:Author>
      <b:Author>
        <b:NameList>
          <b:Person>
            <b:Last>Breabăn</b:Last>
            <b:First>Mihaela</b:First>
            <b:Middle>Elena</b:Middle>
          </b:Person>
        </b:NameList>
      </b:Author>
    </b:Author>
    <b:Title>Algoritmi Genetici</b:Title>
    <b:InternetSiteTitle>https://profs.info.uaic.ro/~pmihaela/GA/curs.pdf</b:InternetSiteTitle>
    <b:Year>2004</b:Year>
    <b:RefOrder>3</b:RefOrder>
  </b:Source>
  <b:Source>
    <b:Tag>Pat10</b:Tag>
    <b:SourceType>ElectronicSource</b:SourceType>
    <b:Guid>{401D2C6A-9B04-476A-BBAB-04426787E132}</b:Guid>
    <b:LCID>0</b:LCID>
    <b:Author>
      <b:Author>
        <b:NameList>
          <b:Person>
            <b:Last>Winston</b:Last>
            <b:First>Patrick</b:First>
            <b:Middle>H.</b:Middle>
          </b:Person>
        </b:NameList>
      </b:Author>
    </b:Author>
    <b:Title>MIT Opencourseware. Lecture 13  Learning Genetic Algorithms</b:Title>
    <b:Year>2010</b:Year>
    <b:RefOrder>7</b:RefOrder>
  </b:Source>
  <b:Source>
    <b:Tag>Lar99</b:Tag>
    <b:SourceType>JournalArticle</b:SourceType>
    <b:Guid>{35D7634C-9427-42DB-9E5F-063D730937DC}</b:Guid>
    <b:LCID>0</b:LCID>
    <b:Author>
      <b:Author>
        <b:NameList>
          <b:Person>
            <b:Last>Larranaga</b:Last>
            <b:First>P</b:First>
          </b:Person>
          <b:Person>
            <b:Last>Kuijpers</b:Last>
            <b:First>C,</b:First>
            <b:Middle>M, H</b:Middle>
          </b:Person>
          <b:Person>
            <b:Last>Murga</b:Last>
            <b:First>R,</b:First>
            <b:Middle>H</b:Middle>
          </b:Person>
          <b:Person>
            <b:Last>Inza</b:Last>
            <b:First>I</b:First>
          </b:Person>
          <b:Person>
            <b:Last>Dizdaveric</b:Last>
            <b:First>S</b:First>
          </b:Person>
        </b:NameList>
      </b:Author>
    </b:Author>
    <b:Title>Genetic Algorithm for the Travelling Salesman Problem: A Review of Representatios and Operators</b:Title>
    <b:Year>1999</b:Year>
    <b:RefOrder>8</b:RefOrder>
  </b:Source>
  <b:Source>
    <b:Tag>Mit99</b:Tag>
    <b:SourceType>BookSection</b:SourceType>
    <b:Guid>{21675061-88FC-4095-BF70-85EB0BFF19F5}</b:Guid>
    <b:LCID>0</b:LCID>
    <b:Author>
      <b:Author>
        <b:NameList>
          <b:Person>
            <b:Last>Melanie</b:Last>
            <b:First>Mitchell</b:First>
          </b:Person>
        </b:NameList>
      </b:Author>
    </b:Author>
    <b:Title>An Introduction to Genetic Algorithm</b:Title>
    <b:Year>1999</b:Year>
    <b:RefOrder>2</b:RefOrder>
  </b:Source>
  <b:Source>
    <b:Tag>Gil91</b:Tag>
    <b:SourceType>BookSection</b:SourceType>
    <b:Guid>{F94EB55D-8AC0-4A8F-A94E-5CB7CE587BAB}</b:Guid>
    <b:LCID>0</b:LCID>
    <b:Author>
      <b:Author>
        <b:NameList>
          <b:Person>
            <b:Last>Laporte</b:Last>
            <b:First>Gilbert</b:First>
          </b:Person>
        </b:NameList>
      </b:Author>
    </b:Author>
    <b:Title>The Travelling Salesman Problem: An Overview of exact and aproximate algorithms</b:Title>
    <b:Year>1991</b:Year>
    <b:RefOrder>9</b:RefOrder>
  </b:Source>
  <b:Source>
    <b:Tag>Sab12</b:Tag>
    <b:SourceType>BookSection</b:SourceType>
    <b:Guid>{AB36DE06-8E46-4B6C-BC6A-341D5D31B3DC}</b:Guid>
    <b:LCID>0</b:LCID>
    <b:Author>
      <b:Author>
        <b:NameList>
          <b:Person>
            <b:Last>Sadiq</b:Last>
            <b:First>Sabah</b:First>
          </b:Person>
        </b:NameList>
      </b:Author>
    </b:Author>
    <b:Title> The Traveling Salesman Problem: Optimizing Delivery Routes Using Genetic Algorithms</b:Title>
    <b:Year>2012</b:Year>
    <b:RefOrder>10</b:RefOrder>
  </b:Source>
  <b:Source>
    <b:Tag>Kar14</b:Tag>
    <b:SourceType>BookSection</b:SourceType>
    <b:Guid>{BA99807F-33B9-472B-B9D1-D2D1F38B9D65}</b:Guid>
    <b:LCID>0</b:LCID>
    <b:Author>
      <b:Author>
        <b:NameList>
          <b:Person>
            <b:Last>Rai</b:Last>
            <b:First>Kartik</b:First>
          </b:Person>
          <b:Person>
            <b:Last>Madan</b:Last>
            <b:First>Lokesh</b:First>
          </b:Person>
          <b:Person>
            <b:Last>Anand</b:Last>
            <b:First>Kislay</b:First>
          </b:Person>
        </b:NameList>
      </b:Author>
    </b:Author>
    <b:Title> Resarch Paper on Travelling Salesman Problem and it’s Solution Using Genetic Algorithm</b:Title>
    <b:Year>2014</b:Year>
    <b:RefOrder>1</b:RefOrder>
  </b:Source>
  <b:Source>
    <b:Tag>Rab07</b:Tag>
    <b:SourceType>ElectronicSource</b:SourceType>
    <b:Guid>{F8E0100D-064D-41DF-9C96-C7FD184F5A27}</b:Guid>
    <b:LCID>0</b:LCID>
    <b:Author>
      <b:Author>
        <b:NameList>
          <b:Person>
            <b:Last>Rabbah</b:Last>
            <b:First>Rodric</b:First>
          </b:Person>
          <b:Person>
            <b:Last>Amarasinghe</b:Last>
            <b:First>Saman</b:First>
          </b:Person>
        </b:NameList>
      </b:Author>
    </b:Author>
    <b:Title>MIT Course: Multicore Programming Primer</b:Title>
    <b:Year>2007</b:Year>
    <b:Month>January</b:Month>
    <b:RefOrder>11</b:RefOrder>
  </b:Source>
  <b:Source>
    <b:Tag>Sha06</b:Tag>
    <b:SourceType>BookSection</b:SourceType>
    <b:Guid>{B07ED43D-75A3-4726-9DEA-847A64DDD1A4}</b:Guid>
    <b:LCID>0</b:LCID>
    <b:Author>
      <b:Author>
        <b:NameList>
          <b:Person>
            <b:Last>Akhter</b:Last>
            <b:First>Shameem</b:First>
          </b:Person>
          <b:Person>
            <b:Last>Roberts</b:Last>
            <b:First>Jason</b:First>
          </b:Person>
        </b:NameList>
      </b:Author>
    </b:Author>
    <b:Title>Multi-Core Programming: Increasing Performance through Software Multi-threading</b:Title>
    <b:Year>2006</b:Year>
    <b:RefOrder>6</b:RefOrder>
  </b:Source>
  <b:Source>
    <b:Tag>Mic</b:Tag>
    <b:SourceType>JournalArticle</b:SourceType>
    <b:Guid>{EB78D614-FC17-44A2-86B6-ED741DF9E21F}</b:Guid>
    <b:LCID>0</b:LCID>
    <b:Author>
      <b:Author>
        <b:NameList>
          <b:Person>
            <b:Last>Sub</b:Last>
            <b:First>Michael</b:First>
          </b:Person>
          <b:Person>
            <b:Last>Leopold</b:Last>
            <b:First>Claudia</b:First>
          </b:Person>
        </b:NameList>
      </b:Author>
    </b:Author>
    <b:Title>Common Mistake in OpenMP and How to Avoid Them. A Collection of Best Practices</b:Title>
    <b:RefOrder>12</b:RefOrder>
  </b:Source>
  <b:Source>
    <b:Tag>Bar</b:Tag>
    <b:SourceType>InternetSite</b:SourceType>
    <b:Guid>{58271CCF-4285-4830-A485-6A385818F294}</b:Guid>
    <b:LCID>0</b:LCID>
    <b:Author>
      <b:Author>
        <b:NameList>
          <b:Person>
            <b:Last>Barney</b:Last>
            <b:First>Blaise</b:First>
          </b:Person>
        </b:NameList>
      </b:Author>
    </b:Author>
    <b:Title>OpenMP Documentation</b:Title>
    <b:InternetSiteTitle>https://computing.llnl.gov/tutorials/openMP/</b:InternetSiteTitle>
    <b:RefOrder>5</b:RefOrder>
  </b:Source>
  <b:Source>
    <b:Tag>Alb17</b:Tag>
    <b:SourceType>InternetSite</b:SourceType>
    <b:Guid>{F945532E-0925-40FA-BA86-2DA848F94771}</b:Guid>
    <b:LCID>0</b:LCID>
    <b:Author>
      <b:Author>
        <b:NameList>
          <b:Person>
            <b:Last>Lenuța</b:Last>
            <b:First>Alboaie</b:First>
          </b:Person>
        </b:NameList>
      </b:Author>
    </b:Author>
    <b:Title>Cloud Computing</b:Title>
    <b:InternetSiteTitle>https://profs.info.uaic.ro/~adria/teach/courses/CloudComputing/coursepractical-works.html</b:InternetSiteTitle>
    <b:Year>2017</b:Year>
    <b:RefOrder>13</b:RefOrder>
  </b:Source>
  <b:Source>
    <b:Tag>Ama</b:Tag>
    <b:SourceType>InternetSite</b:SourceType>
    <b:Guid>{02F41124-666B-4711-BCD2-5D5526B846CD}</b:Guid>
    <b:LCID>0</b:LCID>
    <b:Author>
      <b:Author>
        <b:NameList>
          <b:Person>
            <b:Last>Amazon</b:Last>
          </b:Person>
        </b:NameList>
      </b:Author>
    </b:Author>
    <b:Title>AWS Documentation</b:Title>
    <b:Year>2017</b:Year>
    <b:URL>https://aws.amazon.com/documentation/</b:URL>
    <b:RefOrder>4</b:RefOrder>
  </b:Source>
</b:Sources>
</file>

<file path=customXml/itemProps1.xml><?xml version="1.0" encoding="utf-8"?>
<ds:datastoreItem xmlns:ds="http://schemas.openxmlformats.org/officeDocument/2006/customXml" ds:itemID="{28A5CD38-3266-474D-8DB6-8A46FA5CC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svlnproc1104.dot</Template>
  <TotalTime>3341</TotalTime>
  <Pages>1</Pages>
  <Words>10846</Words>
  <Characters>61824</Characters>
  <Application>Microsoft Office Word</Application>
  <DocSecurity>0</DocSecurity>
  <Lines>515</Lines>
  <Paragraphs>145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72525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Geo</dc:creator>
  <cp:lastModifiedBy>Geo</cp:lastModifiedBy>
  <cp:revision>132</cp:revision>
  <cp:lastPrinted>2017-06-28T20:47:00Z</cp:lastPrinted>
  <dcterms:created xsi:type="dcterms:W3CDTF">2017-04-29T18:42:00Z</dcterms:created>
  <dcterms:modified xsi:type="dcterms:W3CDTF">2017-06-28T20:52:00Z</dcterms:modified>
</cp:coreProperties>
</file>